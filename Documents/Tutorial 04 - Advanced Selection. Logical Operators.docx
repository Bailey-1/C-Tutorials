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AB5" w:rsidRPr="00BF56B8" w:rsidRDefault="009864AE" w:rsidP="00B41D09">
      <w:pPr>
        <w:pStyle w:val="Title"/>
        <w:rPr>
          <w:rFonts w:ascii="Calibri" w:hAnsi="Calibri" w:cs="Calibri"/>
          <w:sz w:val="36"/>
          <w:szCs w:val="36"/>
        </w:rPr>
      </w:pPr>
      <w:r>
        <w:t>Programming Fundamentals</w:t>
      </w:r>
      <w:r w:rsidR="00403685">
        <w:br/>
      </w:r>
      <w:r w:rsidR="00531DFB" w:rsidRPr="00BF56B8">
        <w:rPr>
          <w:rFonts w:ascii="Calibri" w:hAnsi="Calibri" w:cs="Calibri"/>
          <w:sz w:val="36"/>
          <w:szCs w:val="36"/>
        </w:rPr>
        <w:t>Tutorial</w:t>
      </w:r>
      <w:r w:rsidR="00CD5106" w:rsidRPr="00BF56B8">
        <w:rPr>
          <w:rFonts w:ascii="Calibri" w:hAnsi="Calibri" w:cs="Calibri"/>
          <w:sz w:val="36"/>
          <w:szCs w:val="36"/>
        </w:rPr>
        <w:t xml:space="preserve"> </w:t>
      </w:r>
      <w:r w:rsidR="00531DFB" w:rsidRPr="00BF56B8">
        <w:rPr>
          <w:rFonts w:ascii="Calibri" w:hAnsi="Calibri" w:cs="Calibri"/>
          <w:sz w:val="36"/>
          <w:szCs w:val="36"/>
        </w:rPr>
        <w:t>0</w:t>
      </w:r>
      <w:r w:rsidR="00BD2BA7">
        <w:rPr>
          <w:rFonts w:ascii="Calibri" w:hAnsi="Calibri" w:cs="Calibri"/>
          <w:sz w:val="36"/>
          <w:szCs w:val="36"/>
        </w:rPr>
        <w:t>4</w:t>
      </w:r>
      <w:r w:rsidR="00CD5106" w:rsidRPr="00BF56B8">
        <w:rPr>
          <w:rFonts w:ascii="Calibri" w:hAnsi="Calibri" w:cs="Calibri"/>
          <w:sz w:val="36"/>
          <w:szCs w:val="36"/>
        </w:rPr>
        <w:t xml:space="preserve"> - </w:t>
      </w:r>
      <w:r w:rsidR="00BD2BA7">
        <w:rPr>
          <w:rFonts w:ascii="Calibri" w:hAnsi="Calibri" w:cs="Calibri"/>
          <w:sz w:val="36"/>
          <w:szCs w:val="36"/>
        </w:rPr>
        <w:t>Advanced Selection and</w:t>
      </w:r>
      <w:r w:rsidR="00C77389" w:rsidRPr="00BF56B8">
        <w:rPr>
          <w:rFonts w:ascii="Calibri" w:hAnsi="Calibri" w:cs="Calibri"/>
          <w:sz w:val="36"/>
          <w:szCs w:val="36"/>
        </w:rPr>
        <w:t xml:space="preserve"> Logical Operators</w:t>
      </w:r>
    </w:p>
    <w:p w:rsidR="004F3EA5" w:rsidRDefault="004F3EA5" w:rsidP="00B41D09">
      <w:pPr>
        <w:pStyle w:val="Heading2"/>
      </w:pPr>
    </w:p>
    <w:p w:rsidR="00863383" w:rsidRPr="00C47B1A" w:rsidRDefault="00531DFB" w:rsidP="00B41D09">
      <w:pPr>
        <w:pStyle w:val="Heading2"/>
      </w:pPr>
      <w:r w:rsidRPr="00531DFB">
        <w:t>Introduction</w:t>
      </w:r>
    </w:p>
    <w:p w:rsidR="00531DFB" w:rsidRDefault="00531DFB" w:rsidP="00531DFB"/>
    <w:p w:rsidR="00D649F8" w:rsidRDefault="00D649F8" w:rsidP="00531DFB">
      <w:r>
        <w:t xml:space="preserve">In this tutorial you will look at </w:t>
      </w:r>
      <w:r w:rsidR="00C77389">
        <w:t>a wide variety of</w:t>
      </w:r>
      <w:r>
        <w:t xml:space="preserve"> ways of doing selection using various forms of </w:t>
      </w:r>
      <w:r w:rsidRPr="00C77389">
        <w:rPr>
          <w:rStyle w:val="inlinecode"/>
        </w:rPr>
        <w:t>if()</w:t>
      </w:r>
      <w:r>
        <w:t xml:space="preserve"> statements, </w:t>
      </w:r>
      <w:r w:rsidRPr="00C77389">
        <w:rPr>
          <w:b/>
        </w:rPr>
        <w:t xml:space="preserve">conditional </w:t>
      </w:r>
      <w:r w:rsidR="00BC1E01" w:rsidRPr="00C77389">
        <w:rPr>
          <w:b/>
        </w:rPr>
        <w:t>operator</w:t>
      </w:r>
      <w:r w:rsidR="00C5166E">
        <w:rPr>
          <w:b/>
        </w:rPr>
        <w:t>s</w:t>
      </w:r>
      <w:r>
        <w:t xml:space="preserve"> and </w:t>
      </w:r>
      <w:r w:rsidRPr="00C77389">
        <w:rPr>
          <w:rStyle w:val="inlinecode"/>
        </w:rPr>
        <w:t xml:space="preserve">switch </w:t>
      </w:r>
      <w:r w:rsidR="00BC1E01" w:rsidRPr="00C77389">
        <w:rPr>
          <w:rStyle w:val="inlinecode"/>
        </w:rPr>
        <w:t>statements</w:t>
      </w:r>
      <w:r>
        <w:t>.</w:t>
      </w:r>
      <w:r w:rsidR="00C77389">
        <w:t xml:space="preserve"> </w:t>
      </w:r>
      <w:r w:rsidR="00BD2BA7">
        <w:t xml:space="preserve"> </w:t>
      </w:r>
      <w:r w:rsidR="00C77389">
        <w:t xml:space="preserve">Flow diagrams representing each of the different forms of selection are considered alongside example code demonstrating each form. </w:t>
      </w:r>
      <w:r w:rsidR="00BD2BA7">
        <w:t xml:space="preserve"> </w:t>
      </w:r>
      <w:r w:rsidR="00C77389" w:rsidRPr="00C77389">
        <w:rPr>
          <w:b/>
        </w:rPr>
        <w:t xml:space="preserve">Logical operators </w:t>
      </w:r>
      <w:r w:rsidR="00C77389">
        <w:t>are introduced that allow more complex expressions that compare values to be evaluated.</w:t>
      </w:r>
    </w:p>
    <w:p w:rsidR="00184AB5" w:rsidRDefault="00184AB5" w:rsidP="00531DFB"/>
    <w:p w:rsidR="00D53912" w:rsidRDefault="00D53912" w:rsidP="00531DFB"/>
    <w:p w:rsidR="00D53912" w:rsidRDefault="005328A9" w:rsidP="00A2592C">
      <w:pPr>
        <w:pStyle w:val="Heading2"/>
      </w:pPr>
      <w:r w:rsidRPr="00156FBE">
        <w:rPr>
          <w:rStyle w:val="inlinecode"/>
          <w:b/>
          <w:sz w:val="28"/>
          <w:szCs w:val="28"/>
        </w:rPr>
        <w:t>if..else</w:t>
      </w:r>
      <w:r w:rsidR="00A2592C" w:rsidRPr="00156FBE">
        <w:rPr>
          <w:rStyle w:val="inlinecode"/>
          <w:b/>
          <w:sz w:val="28"/>
          <w:szCs w:val="28"/>
        </w:rPr>
        <w:t>()</w:t>
      </w:r>
      <w:r>
        <w:t xml:space="preserve"> </w:t>
      </w:r>
      <w:r w:rsidR="00A2592C">
        <w:t>S</w:t>
      </w:r>
      <w:r>
        <w:t>tatements</w:t>
      </w:r>
    </w:p>
    <w:p w:rsidR="005328A9" w:rsidRDefault="005328A9" w:rsidP="00531DFB"/>
    <w:p w:rsidR="00D53912" w:rsidRDefault="00F75D0A" w:rsidP="00531DFB">
      <w:r>
        <w:t xml:space="preserve">Last time you were introduced to the </w:t>
      </w:r>
      <w:r w:rsidRPr="005328A9">
        <w:rPr>
          <w:rStyle w:val="inlinecode"/>
        </w:rPr>
        <w:t xml:space="preserve">if() </w:t>
      </w:r>
      <w:r>
        <w:t>statement that allowed you to make simple choices</w:t>
      </w:r>
      <w:r w:rsidR="005328A9">
        <w:t xml:space="preserve"> based on the </w:t>
      </w:r>
      <w:r w:rsidR="005328A9" w:rsidRPr="005328A9">
        <w:rPr>
          <w:b/>
        </w:rPr>
        <w:t>true</w:t>
      </w:r>
      <w:r w:rsidR="005328A9">
        <w:t xml:space="preserve"> or </w:t>
      </w:r>
      <w:r w:rsidR="005328A9" w:rsidRPr="005328A9">
        <w:rPr>
          <w:b/>
        </w:rPr>
        <w:t>false</w:t>
      </w:r>
      <w:r w:rsidR="005328A9">
        <w:t xml:space="preserve"> result of a logical expression</w:t>
      </w:r>
      <w:r w:rsidR="00B41D09">
        <w:t>, usually in the form of a comparison between some values</w:t>
      </w:r>
      <w:r w:rsidR="005328A9">
        <w:t xml:space="preserve">. </w:t>
      </w:r>
      <w:r w:rsidR="00BD2BA7">
        <w:t xml:space="preserve"> </w:t>
      </w:r>
      <w:r w:rsidR="005328A9">
        <w:t xml:space="preserve">This allowed you to perform a distinct set of operations if that </w:t>
      </w:r>
      <w:r w:rsidR="00BC1E01">
        <w:t>expression</w:t>
      </w:r>
      <w:r w:rsidR="005328A9">
        <w:t xml:space="preserve"> resolved to </w:t>
      </w:r>
      <w:r w:rsidR="005328A9" w:rsidRPr="005505CF">
        <w:rPr>
          <w:b/>
        </w:rPr>
        <w:t>true</w:t>
      </w:r>
      <w:r w:rsidR="005328A9">
        <w:t xml:space="preserve">, otherwise those operations </w:t>
      </w:r>
      <w:r w:rsidR="00BD2BA7">
        <w:t>we</w:t>
      </w:r>
      <w:r w:rsidR="005328A9">
        <w:t xml:space="preserve">re </w:t>
      </w:r>
      <w:r w:rsidR="005505CF">
        <w:t>not executed</w:t>
      </w:r>
      <w:r w:rsidR="005328A9">
        <w:t xml:space="preserve">. </w:t>
      </w:r>
      <w:r w:rsidR="00BD2BA7">
        <w:t xml:space="preserve"> </w:t>
      </w:r>
      <w:r w:rsidR="005328A9">
        <w:t xml:space="preserve">Sometimes you may want to also perform some different operations if the expression resolves to </w:t>
      </w:r>
      <w:r w:rsidR="005328A9" w:rsidRPr="005328A9">
        <w:rPr>
          <w:b/>
        </w:rPr>
        <w:t>false</w:t>
      </w:r>
      <w:r w:rsidR="005328A9" w:rsidRPr="005328A9">
        <w:t>, and the way to do this is to use</w:t>
      </w:r>
      <w:r w:rsidR="005328A9" w:rsidRPr="00A2592C">
        <w:rPr>
          <w:rStyle w:val="inlinecode"/>
        </w:rPr>
        <w:t xml:space="preserve"> </w:t>
      </w:r>
      <w:r w:rsidR="00A2592C" w:rsidRPr="00A2592C">
        <w:rPr>
          <w:rStyle w:val="inlinecode"/>
        </w:rPr>
        <w:t>if..</w:t>
      </w:r>
      <w:r w:rsidR="005328A9" w:rsidRPr="00A2592C">
        <w:rPr>
          <w:rStyle w:val="inlinecode"/>
        </w:rPr>
        <w:t>else</w:t>
      </w:r>
      <w:r w:rsidR="00A2592C" w:rsidRPr="00A2592C">
        <w:rPr>
          <w:rStyle w:val="inlinecode"/>
        </w:rPr>
        <w:t>()</w:t>
      </w:r>
      <w:r w:rsidR="005328A9" w:rsidRPr="00A2592C">
        <w:rPr>
          <w:rStyle w:val="inlinecode"/>
        </w:rPr>
        <w:t xml:space="preserve"> </w:t>
      </w:r>
      <w:r w:rsidR="005328A9" w:rsidRPr="005328A9">
        <w:t>statement</w:t>
      </w:r>
      <w:r w:rsidR="00A2592C">
        <w:t>s</w:t>
      </w:r>
      <w:r w:rsidR="005328A9" w:rsidRPr="005328A9">
        <w:t>.</w:t>
      </w:r>
      <w:r w:rsidR="005328A9">
        <w:t xml:space="preserve"> </w:t>
      </w:r>
      <w:r w:rsidR="00BD2BA7">
        <w:t xml:space="preserve"> </w:t>
      </w:r>
      <w:r w:rsidR="005328A9">
        <w:t>Say, for instance</w:t>
      </w:r>
      <w:r w:rsidR="00BD2BA7">
        <w:t>,</w:t>
      </w:r>
      <w:r w:rsidR="005328A9">
        <w:t xml:space="preserve"> you wanted to</w:t>
      </w:r>
      <w:r w:rsidR="00A2592C">
        <w:t xml:space="preserve"> compare two </w:t>
      </w:r>
      <w:r w:rsidR="00BC1E01">
        <w:t>integers</w:t>
      </w:r>
      <w:r w:rsidR="00A2592C">
        <w:t xml:space="preserve">. </w:t>
      </w:r>
      <w:r w:rsidR="00BD2BA7">
        <w:t xml:space="preserve"> </w:t>
      </w:r>
      <w:r w:rsidR="00A2592C">
        <w:t xml:space="preserve">Here's how it would be done with </w:t>
      </w:r>
      <w:r w:rsidR="00A2592C" w:rsidRPr="00A2592C">
        <w:rPr>
          <w:rStyle w:val="inlinecode"/>
        </w:rPr>
        <w:t xml:space="preserve">if() </w:t>
      </w:r>
      <w:r w:rsidR="00A2592C">
        <w:t>statements alone:</w:t>
      </w:r>
    </w:p>
    <w:p w:rsidR="005328A9" w:rsidRDefault="005328A9" w:rsidP="00531DFB"/>
    <w:p w:rsidR="005328A9" w:rsidRPr="00B41D09" w:rsidRDefault="005328A9" w:rsidP="00B41D09">
      <w:pPr>
        <w:pStyle w:val="code"/>
      </w:pPr>
      <w:r w:rsidRPr="00B41D09">
        <w:t>int integer1;</w:t>
      </w:r>
    </w:p>
    <w:p w:rsidR="005328A9" w:rsidRPr="00B41D09" w:rsidRDefault="005328A9" w:rsidP="00B41D09">
      <w:pPr>
        <w:pStyle w:val="code"/>
      </w:pPr>
      <w:r w:rsidRPr="00B41D09">
        <w:t>int integer2;</w:t>
      </w:r>
    </w:p>
    <w:p w:rsidR="005328A9" w:rsidRPr="00B41D09" w:rsidRDefault="005328A9" w:rsidP="00B41D09">
      <w:pPr>
        <w:pStyle w:val="code"/>
      </w:pPr>
    </w:p>
    <w:p w:rsidR="005328A9" w:rsidRPr="00B41D09" w:rsidRDefault="00BD2BA7" w:rsidP="00B41D09">
      <w:pPr>
        <w:pStyle w:val="code"/>
      </w:pPr>
      <w:bookmarkStart w:id="0" w:name="_GoBack"/>
      <w:r>
        <w:t>scanf</w:t>
      </w:r>
      <w:bookmarkEnd w:id="0"/>
      <w:r w:rsidR="005320DD">
        <w:t>(“%d”,</w:t>
      </w:r>
      <w:r>
        <w:t xml:space="preserve"> &amp;</w:t>
      </w:r>
      <w:r w:rsidR="005328A9" w:rsidRPr="00B41D09">
        <w:t>integer1</w:t>
      </w:r>
      <w:r w:rsidR="005320DD">
        <w:t>)</w:t>
      </w:r>
      <w:r w:rsidR="005328A9" w:rsidRPr="00B41D09">
        <w:t xml:space="preserve">; </w:t>
      </w:r>
    </w:p>
    <w:p w:rsidR="005328A9" w:rsidRPr="00B41D09" w:rsidRDefault="00BD2BA7" w:rsidP="00B41D09">
      <w:pPr>
        <w:pStyle w:val="code"/>
      </w:pPr>
      <w:r>
        <w:t>scanf</w:t>
      </w:r>
      <w:r w:rsidR="005320DD">
        <w:t>(“%d”,</w:t>
      </w:r>
      <w:r>
        <w:t xml:space="preserve"> &amp;</w:t>
      </w:r>
      <w:r w:rsidR="005328A9" w:rsidRPr="00B41D09">
        <w:t>integer2</w:t>
      </w:r>
      <w:r w:rsidR="005320DD">
        <w:t>)</w:t>
      </w:r>
      <w:r w:rsidR="005328A9" w:rsidRPr="00B41D09">
        <w:t>;</w:t>
      </w:r>
    </w:p>
    <w:p w:rsidR="005328A9" w:rsidRPr="00B41D09" w:rsidRDefault="005328A9" w:rsidP="00B41D09">
      <w:pPr>
        <w:pStyle w:val="code"/>
      </w:pPr>
      <w:r w:rsidRPr="00B41D09">
        <w:tab/>
      </w:r>
    </w:p>
    <w:p w:rsidR="005328A9" w:rsidRPr="00B41D09" w:rsidRDefault="005328A9" w:rsidP="00B41D09">
      <w:pPr>
        <w:pStyle w:val="code"/>
      </w:pPr>
      <w:r w:rsidRPr="00B41D09">
        <w:t xml:space="preserve">if(integer1 == integer2) </w:t>
      </w:r>
    </w:p>
    <w:p w:rsidR="005328A9" w:rsidRPr="00B41D09" w:rsidRDefault="005328A9" w:rsidP="00B41D09">
      <w:pPr>
        <w:pStyle w:val="code"/>
      </w:pPr>
      <w:r w:rsidRPr="00B41D09">
        <w:t>{</w:t>
      </w:r>
      <w:r w:rsidRPr="00B41D09">
        <w:tab/>
      </w:r>
      <w:r w:rsidRPr="00B41D09">
        <w:tab/>
      </w:r>
    </w:p>
    <w:p w:rsidR="005328A9" w:rsidRPr="00B41D09" w:rsidRDefault="005328A9" w:rsidP="00B41D09">
      <w:pPr>
        <w:pStyle w:val="code"/>
      </w:pPr>
      <w:r w:rsidRPr="00B41D09">
        <w:tab/>
      </w:r>
      <w:r w:rsidR="00A9735E">
        <w:t>p</w:t>
      </w:r>
      <w:r w:rsidR="000D3C28">
        <w:t>rintf(</w:t>
      </w:r>
      <w:r w:rsidRPr="00B41D09">
        <w:t>"Numbers are equal</w:t>
      </w:r>
      <w:r w:rsidR="000D3C28">
        <w:t>\n</w:t>
      </w:r>
      <w:r w:rsidRPr="00B41D09">
        <w:t>"</w:t>
      </w:r>
      <w:r w:rsidR="000D3C28">
        <w:t>)</w:t>
      </w:r>
      <w:r w:rsidRPr="00B41D09">
        <w:t>;</w:t>
      </w:r>
      <w:r w:rsidRPr="00B41D09">
        <w:tab/>
      </w:r>
    </w:p>
    <w:p w:rsidR="005328A9" w:rsidRPr="00B41D09" w:rsidRDefault="005328A9" w:rsidP="00B41D09">
      <w:pPr>
        <w:pStyle w:val="code"/>
      </w:pPr>
      <w:r w:rsidRPr="00B41D09">
        <w:t xml:space="preserve">} </w:t>
      </w:r>
    </w:p>
    <w:p w:rsidR="005328A9" w:rsidRPr="00B41D09" w:rsidRDefault="005328A9" w:rsidP="00B41D09">
      <w:pPr>
        <w:pStyle w:val="code"/>
      </w:pPr>
    </w:p>
    <w:p w:rsidR="005328A9" w:rsidRPr="00B41D09" w:rsidRDefault="005328A9" w:rsidP="00B41D09">
      <w:pPr>
        <w:pStyle w:val="code"/>
      </w:pPr>
      <w:r w:rsidRPr="00B41D09">
        <w:t xml:space="preserve">if(integer1 != integer2) </w:t>
      </w:r>
    </w:p>
    <w:p w:rsidR="005328A9" w:rsidRPr="00B41D09" w:rsidRDefault="005328A9" w:rsidP="00B41D09">
      <w:pPr>
        <w:pStyle w:val="code"/>
      </w:pPr>
      <w:r w:rsidRPr="00B41D09">
        <w:t>{</w:t>
      </w:r>
      <w:r w:rsidRPr="00B41D09">
        <w:tab/>
      </w:r>
      <w:r w:rsidRPr="00B41D09">
        <w:tab/>
      </w:r>
    </w:p>
    <w:p w:rsidR="005328A9" w:rsidRPr="00B41D09" w:rsidRDefault="005328A9" w:rsidP="00B41D09">
      <w:pPr>
        <w:pStyle w:val="code"/>
      </w:pPr>
      <w:r w:rsidRPr="00B41D09">
        <w:tab/>
      </w:r>
      <w:r w:rsidR="000D3C28">
        <w:t>printf</w:t>
      </w:r>
      <w:r w:rsidRPr="00B41D09">
        <w:t>"Numbers are different</w:t>
      </w:r>
      <w:r w:rsidR="000D3C28">
        <w:t>\n</w:t>
      </w:r>
      <w:r w:rsidRPr="00B41D09">
        <w:t>"</w:t>
      </w:r>
      <w:r w:rsidR="000D3C28">
        <w:t>)</w:t>
      </w:r>
      <w:r w:rsidRPr="00B41D09">
        <w:t>;</w:t>
      </w:r>
      <w:r w:rsidRPr="00B41D09">
        <w:tab/>
      </w:r>
    </w:p>
    <w:p w:rsidR="005328A9" w:rsidRPr="00B41D09" w:rsidRDefault="005328A9" w:rsidP="00B41D09">
      <w:pPr>
        <w:pStyle w:val="code"/>
      </w:pPr>
      <w:r w:rsidRPr="00B41D09">
        <w:t>}</w:t>
      </w:r>
      <w:r w:rsidR="00B41D09" w:rsidRPr="00B41D09">
        <w:t xml:space="preserve"> </w:t>
      </w:r>
    </w:p>
    <w:p w:rsidR="005328A9" w:rsidRDefault="005328A9" w:rsidP="00531DFB"/>
    <w:p w:rsidR="00156FBE" w:rsidRDefault="00A2592C" w:rsidP="00156FBE">
      <w:r>
        <w:t>Notice that the second if uses the opposite test, i.e.</w:t>
      </w:r>
      <w:r w:rsidRPr="00A2592C">
        <w:rPr>
          <w:b/>
        </w:rPr>
        <w:t xml:space="preserve"> is-not-equal</w:t>
      </w:r>
      <w:r>
        <w:t xml:space="preserve"> instead of</w:t>
      </w:r>
      <w:r w:rsidRPr="00E1638C">
        <w:rPr>
          <w:b/>
        </w:rPr>
        <w:t xml:space="preserve"> is-equal</w:t>
      </w:r>
      <w:r>
        <w:t xml:space="preserve">. </w:t>
      </w:r>
      <w:r w:rsidR="00BD2BA7">
        <w:t xml:space="preserve"> </w:t>
      </w:r>
      <w:r>
        <w:t xml:space="preserve">Instead of doing two tests like this it is clearer </w:t>
      </w:r>
      <w:r w:rsidR="00BC1E01">
        <w:t>and</w:t>
      </w:r>
      <w:r>
        <w:t xml:space="preserve"> more efficient to use the </w:t>
      </w:r>
      <w:r w:rsidRPr="00A2592C">
        <w:rPr>
          <w:rStyle w:val="inlinecode"/>
        </w:rPr>
        <w:t>if..else()</w:t>
      </w:r>
      <w:r w:rsidR="00156FBE">
        <w:t xml:space="preserve">statement, </w:t>
      </w:r>
      <w:r w:rsidR="00156FBE">
        <w:rPr>
          <w:bCs/>
        </w:rPr>
        <w:t xml:space="preserve">which </w:t>
      </w:r>
      <w:r w:rsidR="00156FBE">
        <w:t>works as follows:</w:t>
      </w:r>
    </w:p>
    <w:p w:rsidR="00156FBE" w:rsidRPr="004F3EA5" w:rsidRDefault="00156FBE" w:rsidP="00156FBE">
      <w:pPr>
        <w:pStyle w:val="NoSpacing"/>
        <w:rPr>
          <w:sz w:val="28"/>
          <w:szCs w:val="28"/>
        </w:rPr>
      </w:pPr>
    </w:p>
    <w:p w:rsidR="00156FBE" w:rsidRPr="004F3EA5" w:rsidRDefault="00156FBE" w:rsidP="00023811">
      <w:pPr>
        <w:pStyle w:val="NoSpacing"/>
        <w:ind w:left="397"/>
        <w:rPr>
          <w:rStyle w:val="inlinecode"/>
          <w:sz w:val="28"/>
          <w:szCs w:val="28"/>
        </w:rPr>
      </w:pPr>
      <w:r w:rsidRPr="004F3EA5">
        <w:rPr>
          <w:rStyle w:val="inlinecode"/>
          <w:sz w:val="28"/>
          <w:szCs w:val="28"/>
        </w:rPr>
        <w:t>if(</w:t>
      </w:r>
      <w:r w:rsidRPr="001833AF">
        <w:rPr>
          <w:rStyle w:val="inlinecode"/>
          <w:i/>
          <w:sz w:val="28"/>
          <w:szCs w:val="28"/>
          <w:highlight w:val="green"/>
        </w:rPr>
        <w:t>expression</w:t>
      </w:r>
      <w:r w:rsidRPr="004F3EA5">
        <w:rPr>
          <w:rStyle w:val="inlinecode"/>
          <w:sz w:val="28"/>
          <w:szCs w:val="28"/>
        </w:rPr>
        <w:t xml:space="preserve"> is true)</w:t>
      </w:r>
    </w:p>
    <w:p w:rsidR="00156FBE" w:rsidRPr="004F3EA5" w:rsidRDefault="00156FBE" w:rsidP="00023811">
      <w:pPr>
        <w:pStyle w:val="NoSpacing"/>
        <w:ind w:left="397"/>
        <w:rPr>
          <w:rStyle w:val="inlinecode"/>
          <w:sz w:val="28"/>
          <w:szCs w:val="28"/>
        </w:rPr>
      </w:pPr>
      <w:r w:rsidRPr="004F3EA5">
        <w:rPr>
          <w:rStyle w:val="inlinecode"/>
          <w:sz w:val="28"/>
          <w:szCs w:val="28"/>
        </w:rPr>
        <w:t xml:space="preserve">{ </w:t>
      </w:r>
    </w:p>
    <w:p w:rsidR="00156FBE" w:rsidRPr="004F3EA5" w:rsidRDefault="00B41D09" w:rsidP="00023811">
      <w:pPr>
        <w:pStyle w:val="NoSpacing"/>
        <w:ind w:left="397"/>
        <w:rPr>
          <w:rStyle w:val="inlinecode"/>
          <w:sz w:val="28"/>
          <w:szCs w:val="28"/>
        </w:rPr>
      </w:pPr>
      <w:r w:rsidRPr="004F3EA5">
        <w:rPr>
          <w:rStyle w:val="inlinecode"/>
          <w:sz w:val="28"/>
          <w:szCs w:val="28"/>
        </w:rPr>
        <w:tab/>
        <w:t>// do something</w:t>
      </w:r>
    </w:p>
    <w:p w:rsidR="00156FBE" w:rsidRPr="004F3EA5" w:rsidRDefault="00156FBE" w:rsidP="00023811">
      <w:pPr>
        <w:pStyle w:val="NoSpacing"/>
        <w:ind w:left="397"/>
        <w:rPr>
          <w:rStyle w:val="inlinecode"/>
          <w:sz w:val="28"/>
          <w:szCs w:val="28"/>
        </w:rPr>
      </w:pPr>
      <w:r w:rsidRPr="004F3EA5">
        <w:rPr>
          <w:rStyle w:val="inlinecode"/>
          <w:sz w:val="28"/>
          <w:szCs w:val="28"/>
        </w:rPr>
        <w:t>}</w:t>
      </w:r>
    </w:p>
    <w:p w:rsidR="00156FBE" w:rsidRPr="004F3EA5" w:rsidRDefault="00156FBE" w:rsidP="00023811">
      <w:pPr>
        <w:pStyle w:val="NoSpacing"/>
        <w:ind w:left="397"/>
        <w:rPr>
          <w:rStyle w:val="inlinecode"/>
          <w:sz w:val="28"/>
          <w:szCs w:val="28"/>
        </w:rPr>
      </w:pPr>
      <w:r w:rsidRPr="004F3EA5">
        <w:rPr>
          <w:rStyle w:val="inlinecode"/>
          <w:sz w:val="28"/>
          <w:szCs w:val="28"/>
          <w:highlight w:val="yellow"/>
        </w:rPr>
        <w:t>else</w:t>
      </w:r>
      <w:r w:rsidRPr="004F3EA5">
        <w:rPr>
          <w:rStyle w:val="inlinecode"/>
          <w:sz w:val="28"/>
          <w:szCs w:val="28"/>
        </w:rPr>
        <w:t xml:space="preserve"> </w:t>
      </w:r>
    </w:p>
    <w:p w:rsidR="00156FBE" w:rsidRPr="004F3EA5" w:rsidRDefault="00156FBE" w:rsidP="00023811">
      <w:pPr>
        <w:pStyle w:val="NoSpacing"/>
        <w:ind w:left="397"/>
        <w:rPr>
          <w:rStyle w:val="inlinecode"/>
          <w:sz w:val="28"/>
          <w:szCs w:val="28"/>
        </w:rPr>
      </w:pPr>
      <w:r w:rsidRPr="004F3EA5">
        <w:rPr>
          <w:rStyle w:val="inlinecode"/>
          <w:sz w:val="28"/>
          <w:szCs w:val="28"/>
        </w:rPr>
        <w:t xml:space="preserve">{ </w:t>
      </w:r>
    </w:p>
    <w:p w:rsidR="00156FBE" w:rsidRPr="004F3EA5" w:rsidRDefault="00156FBE" w:rsidP="00023811">
      <w:pPr>
        <w:pStyle w:val="NoSpacing"/>
        <w:ind w:left="397"/>
        <w:rPr>
          <w:rStyle w:val="inlinecode"/>
          <w:sz w:val="28"/>
          <w:szCs w:val="28"/>
        </w:rPr>
      </w:pPr>
      <w:r w:rsidRPr="004F3EA5">
        <w:rPr>
          <w:rStyle w:val="inlinecode"/>
          <w:sz w:val="28"/>
          <w:szCs w:val="28"/>
        </w:rPr>
        <w:tab/>
        <w:t xml:space="preserve">// do something </w:t>
      </w:r>
      <w:r w:rsidR="00DB5A27">
        <w:rPr>
          <w:rStyle w:val="inlinecode"/>
          <w:sz w:val="28"/>
          <w:szCs w:val="28"/>
        </w:rPr>
        <w:t>different</w:t>
      </w:r>
    </w:p>
    <w:p w:rsidR="00156FBE" w:rsidRPr="004F3EA5" w:rsidRDefault="00156FBE" w:rsidP="00023811">
      <w:pPr>
        <w:pStyle w:val="NoSpacing"/>
        <w:ind w:left="397"/>
        <w:rPr>
          <w:rStyle w:val="inlinecode"/>
          <w:sz w:val="28"/>
          <w:szCs w:val="28"/>
        </w:rPr>
      </w:pPr>
      <w:r w:rsidRPr="004F3EA5">
        <w:rPr>
          <w:rStyle w:val="inlinecode"/>
          <w:sz w:val="28"/>
          <w:szCs w:val="28"/>
        </w:rPr>
        <w:t>}</w:t>
      </w:r>
    </w:p>
    <w:p w:rsidR="00156FBE" w:rsidRPr="004F3EA5" w:rsidRDefault="00156FBE" w:rsidP="00156FBE">
      <w:pPr>
        <w:pStyle w:val="NoSpacing"/>
        <w:rPr>
          <w:rStyle w:val="inlinecode"/>
          <w:sz w:val="28"/>
          <w:szCs w:val="28"/>
        </w:rPr>
      </w:pPr>
    </w:p>
    <w:p w:rsidR="00B41D09" w:rsidRDefault="004F3EA5" w:rsidP="00531DFB">
      <w:r>
        <w:t>This</w:t>
      </w:r>
      <w:r w:rsidR="00DB5A27">
        <w:t xml:space="preserve"> can be understood as "</w:t>
      </w:r>
      <w:r w:rsidR="00DB5A27" w:rsidRPr="00DB5A27">
        <w:rPr>
          <w:b/>
        </w:rPr>
        <w:t>if</w:t>
      </w:r>
      <w:r w:rsidR="00DB5A27">
        <w:t xml:space="preserve"> the </w:t>
      </w:r>
      <w:r w:rsidR="00DB5A27" w:rsidRPr="001833AF">
        <w:rPr>
          <w:highlight w:val="green"/>
        </w:rPr>
        <w:t>expression</w:t>
      </w:r>
      <w:r w:rsidR="00DB5A27">
        <w:t xml:space="preserve"> is true do something, </w:t>
      </w:r>
      <w:r w:rsidR="00DB5A27" w:rsidRPr="001833AF">
        <w:rPr>
          <w:b/>
          <w:highlight w:val="yellow"/>
        </w:rPr>
        <w:t>else</w:t>
      </w:r>
      <w:r w:rsidR="00DB5A27">
        <w:t xml:space="preserve"> do something different". </w:t>
      </w:r>
      <w:r w:rsidR="00BD2BA7">
        <w:t xml:space="preserve"> </w:t>
      </w:r>
      <w:r w:rsidR="00B41D09">
        <w:t xml:space="preserve">Note that for any given evaluation of the expression the operations in </w:t>
      </w:r>
      <w:r w:rsidR="00B41D09" w:rsidRPr="004F3EA5">
        <w:rPr>
          <w:b/>
        </w:rPr>
        <w:t>only one</w:t>
      </w:r>
      <w:r w:rsidR="00B41D09">
        <w:t xml:space="preserve"> of the statement blocks will be executed.</w:t>
      </w:r>
    </w:p>
    <w:p w:rsidR="00B41D09" w:rsidRDefault="00B41D09" w:rsidP="00531DFB"/>
    <w:p w:rsidR="004F3EA5" w:rsidRDefault="004F3EA5" w:rsidP="00531DFB"/>
    <w:p w:rsidR="004F3EA5" w:rsidRDefault="004F3EA5" w:rsidP="00531DFB"/>
    <w:p w:rsidR="00156FBE" w:rsidRDefault="00156FBE" w:rsidP="00531DFB">
      <w:r>
        <w:lastRenderedPageBreak/>
        <w:t>The integer comparison code can now be written:</w:t>
      </w:r>
    </w:p>
    <w:p w:rsidR="00A2592C" w:rsidRDefault="00A2592C" w:rsidP="00531DFB"/>
    <w:p w:rsidR="00A2592C" w:rsidRPr="001B51FC" w:rsidRDefault="00A2592C" w:rsidP="00A2592C">
      <w:pPr>
        <w:pStyle w:val="code"/>
      </w:pPr>
      <w:r w:rsidRPr="001B51FC">
        <w:t>if(integer1 == integer2)</w:t>
      </w:r>
      <w:r>
        <w:t xml:space="preserve"> </w:t>
      </w:r>
    </w:p>
    <w:p w:rsidR="00A2592C" w:rsidRDefault="00A2592C" w:rsidP="00A2592C">
      <w:pPr>
        <w:pStyle w:val="code"/>
      </w:pPr>
      <w:r>
        <w:t>{</w:t>
      </w:r>
      <w:r w:rsidRPr="001B51FC">
        <w:tab/>
      </w:r>
    </w:p>
    <w:p w:rsidR="00A2592C" w:rsidRDefault="00A2592C" w:rsidP="00A2592C">
      <w:pPr>
        <w:pStyle w:val="code"/>
      </w:pPr>
      <w:r>
        <w:tab/>
        <w:t xml:space="preserve">// executes if </w:t>
      </w:r>
      <w:r w:rsidRPr="00A2592C">
        <w:rPr>
          <w:b/>
        </w:rPr>
        <w:t>true</w:t>
      </w:r>
      <w:r w:rsidRPr="001B51FC">
        <w:tab/>
      </w:r>
    </w:p>
    <w:p w:rsidR="00A2592C" w:rsidRDefault="00A2592C" w:rsidP="00A2592C">
      <w:pPr>
        <w:pStyle w:val="code"/>
      </w:pPr>
      <w:r>
        <w:tab/>
      </w:r>
      <w:r w:rsidR="000D3C28">
        <w:t>printf(</w:t>
      </w:r>
      <w:r w:rsidRPr="001B51FC">
        <w:t>"</w:t>
      </w:r>
      <w:r>
        <w:t>Numbers are equal</w:t>
      </w:r>
      <w:r w:rsidR="000D3C28">
        <w:t>\n</w:t>
      </w:r>
      <w:r>
        <w:t>"</w:t>
      </w:r>
      <w:r w:rsidR="000D3C28">
        <w:t>)</w:t>
      </w:r>
      <w:r>
        <w:t>;</w:t>
      </w:r>
      <w:r w:rsidRPr="001B51FC">
        <w:tab/>
      </w:r>
    </w:p>
    <w:p w:rsidR="00A2592C" w:rsidRDefault="00A2592C" w:rsidP="00A2592C">
      <w:pPr>
        <w:pStyle w:val="code"/>
      </w:pPr>
      <w:r w:rsidRPr="001B51FC">
        <w:t>}</w:t>
      </w:r>
      <w:r>
        <w:t xml:space="preserve"> </w:t>
      </w:r>
    </w:p>
    <w:p w:rsidR="00A2592C" w:rsidRPr="001B51FC" w:rsidRDefault="00A2592C" w:rsidP="00A2592C">
      <w:pPr>
        <w:pStyle w:val="code"/>
      </w:pPr>
      <w:r w:rsidRPr="00A2592C">
        <w:rPr>
          <w:highlight w:val="yellow"/>
        </w:rPr>
        <w:t>else</w:t>
      </w:r>
    </w:p>
    <w:p w:rsidR="00A2592C" w:rsidRDefault="00A2592C" w:rsidP="00A2592C">
      <w:pPr>
        <w:pStyle w:val="code"/>
      </w:pPr>
      <w:r>
        <w:t>{</w:t>
      </w:r>
      <w:r w:rsidRPr="001B51FC">
        <w:tab/>
      </w:r>
      <w:r w:rsidRPr="001B51FC">
        <w:tab/>
      </w:r>
    </w:p>
    <w:p w:rsidR="00A2592C" w:rsidRDefault="00A2592C" w:rsidP="00A2592C">
      <w:pPr>
        <w:pStyle w:val="code"/>
      </w:pPr>
      <w:r>
        <w:tab/>
        <w:t xml:space="preserve">// executes if </w:t>
      </w:r>
      <w:r>
        <w:rPr>
          <w:b/>
        </w:rPr>
        <w:t>false</w:t>
      </w:r>
      <w:r w:rsidRPr="001B51FC">
        <w:tab/>
      </w:r>
    </w:p>
    <w:p w:rsidR="00A2592C" w:rsidRDefault="00A2592C" w:rsidP="00A2592C">
      <w:pPr>
        <w:pStyle w:val="code"/>
      </w:pPr>
      <w:r>
        <w:tab/>
      </w:r>
      <w:r w:rsidR="000D3C28">
        <w:t>printf(</w:t>
      </w:r>
      <w:r w:rsidRPr="001B51FC">
        <w:t>"</w:t>
      </w:r>
      <w:r>
        <w:t>Numbers are different"</w:t>
      </w:r>
      <w:r w:rsidR="000D3C28">
        <w:t>)</w:t>
      </w:r>
      <w:r>
        <w:t>;</w:t>
      </w:r>
      <w:r w:rsidRPr="001B51FC">
        <w:tab/>
      </w:r>
    </w:p>
    <w:p w:rsidR="00A2592C" w:rsidRDefault="00A2592C" w:rsidP="00A2592C">
      <w:pPr>
        <w:pStyle w:val="code"/>
      </w:pPr>
      <w:r w:rsidRPr="001B51FC">
        <w:t>}</w:t>
      </w:r>
      <w:r w:rsidR="00B41D09">
        <w:t xml:space="preserve"> </w:t>
      </w:r>
    </w:p>
    <w:p w:rsidR="0011107D" w:rsidRDefault="0011107D" w:rsidP="0011107D">
      <w:pPr>
        <w:pStyle w:val="NoSpacing"/>
      </w:pPr>
    </w:p>
    <w:p w:rsidR="00184AB5" w:rsidRDefault="0011107D" w:rsidP="0011107D">
      <w:pPr>
        <w:pStyle w:val="NoSpacing"/>
      </w:pPr>
      <w:r>
        <w:t xml:space="preserve">Here is the flow diagram that </w:t>
      </w:r>
      <w:r w:rsidR="00382858">
        <w:t>demonstrates</w:t>
      </w:r>
      <w:r>
        <w:t xml:space="preserve"> the </w:t>
      </w:r>
      <w:r w:rsidRPr="00A2592C">
        <w:rPr>
          <w:rStyle w:val="inlinecode"/>
        </w:rPr>
        <w:t>if..else()</w:t>
      </w:r>
      <w:r>
        <w:t>statement</w:t>
      </w:r>
      <w:r w:rsidR="00382858">
        <w:t xml:space="preserve"> with the a</w:t>
      </w:r>
      <w:r w:rsidR="006E4D53">
        <w:t>b</w:t>
      </w:r>
      <w:r w:rsidR="00382858">
        <w:t>ove example</w:t>
      </w:r>
      <w:r w:rsidR="00B17CCC">
        <w:t>:</w:t>
      </w:r>
    </w:p>
    <w:p w:rsidR="0011107D" w:rsidRDefault="0011107D" w:rsidP="0011107D">
      <w:pPr>
        <w:pStyle w:val="NoSpacing"/>
      </w:pPr>
    </w:p>
    <w:p w:rsidR="0011107D" w:rsidRDefault="0021791B" w:rsidP="0011107D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-50800</wp:posOffset>
                </wp:positionV>
                <wp:extent cx="3175" cy="225425"/>
                <wp:effectExtent l="57150" t="15240" r="63500" b="26035"/>
                <wp:wrapNone/>
                <wp:docPr id="106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225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93F4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7" o:spid="_x0000_s1026" type="#_x0000_t32" style="position:absolute;margin-left:252pt;margin-top:-4pt;width:.25pt;height:17.7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" strokeweight="1.5pt">
                <v:stroke endarrow="block"/>
              </v:shape>
            </w:pict>
          </mc:Fallback>
        </mc:AlternateContent>
      </w:r>
    </w:p>
    <w:p w:rsidR="0011107D" w:rsidRDefault="0021791B" w:rsidP="0011107D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3808730</wp:posOffset>
                </wp:positionH>
                <wp:positionV relativeFrom="paragraph">
                  <wp:posOffset>111760</wp:posOffset>
                </wp:positionV>
                <wp:extent cx="587375" cy="281305"/>
                <wp:effectExtent l="8255" t="5080" r="4445" b="8890"/>
                <wp:wrapNone/>
                <wp:docPr id="105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281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2BA7" w:rsidRPr="00C02EE8" w:rsidRDefault="00BD2BA7" w:rsidP="001110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4" o:spid="_x0000_s1026" type="#_x0000_t202" style="position:absolute;margin-left:299.9pt;margin-top:8.8pt;width:46.25pt;height:22.1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" stroked="f">
                <v:fill opacity="0"/>
                <v:textbox>
                  <w:txbxContent>
                    <w:p w:rsidR="00BD2BA7" w:rsidRPr="00C02EE8" w:rsidRDefault="00BD2BA7" w:rsidP="001110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110490</wp:posOffset>
                </wp:positionV>
                <wp:extent cx="511810" cy="281305"/>
                <wp:effectExtent l="6350" t="3810" r="5715" b="635"/>
                <wp:wrapNone/>
                <wp:docPr id="104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281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2BA7" w:rsidRPr="00C02EE8" w:rsidRDefault="00BD2BA7" w:rsidP="001110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3" o:spid="_x0000_s1027" type="#_x0000_t202" style="position:absolute;margin-left:155.75pt;margin-top:8.7pt;width:40.3pt;height:22.1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" stroked="f">
                <v:fill opacity="0"/>
                <v:textbox>
                  <w:txbxContent>
                    <w:p w:rsidR="00BD2BA7" w:rsidRPr="00C02EE8" w:rsidRDefault="00BD2BA7" w:rsidP="001110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3810</wp:posOffset>
                </wp:positionV>
                <wp:extent cx="1524000" cy="783590"/>
                <wp:effectExtent l="19050" t="11430" r="19050" b="5080"/>
                <wp:wrapNone/>
                <wp:docPr id="103" name="Auto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783590"/>
                        </a:xfrm>
                        <a:prstGeom prst="flowChartDecision">
                          <a:avLst/>
                        </a:prstGeom>
                        <a:solidFill>
                          <a:srgbClr val="B6DDE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BA7" w:rsidRPr="00155117" w:rsidRDefault="00BD2BA7" w:rsidP="0011107D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55117">
                              <w:rPr>
                                <w:b/>
                                <w:sz w:val="18"/>
                                <w:szCs w:val="18"/>
                              </w:rPr>
                              <w:t>Integer1 =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5117">
                              <w:rPr>
                                <w:b/>
                                <w:sz w:val="18"/>
                                <w:szCs w:val="18"/>
                              </w:rPr>
                              <w:t>= Integer2?</w:t>
                            </w:r>
                          </w:p>
                          <w:p w:rsidR="00BD2BA7" w:rsidRPr="00155117" w:rsidRDefault="00BD2BA7" w:rsidP="001110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220" o:spid="_x0000_s1028" type="#_x0000_t110" style="position:absolute;margin-left:192pt;margin-top:.3pt;width:120pt;height:61.7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" fillcolor="#b6dde8">
                <v:textbox>
                  <w:txbxContent>
                    <w:p w:rsidR="00BD2BA7" w:rsidRPr="00155117" w:rsidRDefault="00BD2BA7" w:rsidP="0011107D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155117">
                        <w:rPr>
                          <w:b/>
                          <w:sz w:val="18"/>
                          <w:szCs w:val="18"/>
                        </w:rPr>
                        <w:t>Integer1 =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155117">
                        <w:rPr>
                          <w:b/>
                          <w:sz w:val="18"/>
                          <w:szCs w:val="18"/>
                        </w:rPr>
                        <w:t>= Integer2?</w:t>
                      </w:r>
                    </w:p>
                    <w:p w:rsidR="00BD2BA7" w:rsidRPr="00155117" w:rsidRDefault="00BD2BA7" w:rsidP="0011107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1107D" w:rsidRDefault="0021791B" w:rsidP="0011107D"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118745</wp:posOffset>
                </wp:positionV>
                <wp:extent cx="0" cy="239395"/>
                <wp:effectExtent l="60960" t="11430" r="62865" b="25400"/>
                <wp:wrapNone/>
                <wp:docPr id="102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D8E9F" id="AutoShape 219" o:spid="_x0000_s1026" type="#_x0000_t32" style="position:absolute;margin-left:253.8pt;margin-top:9.35pt;width:0;height:18.8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" strokeweight="1.5pt">
                <v:stroke endarrow="block"/>
              </v:shape>
            </w:pict>
          </mc:Fallback>
        </mc:AlternateContent>
      </w:r>
    </w:p>
    <w:p w:rsidR="0011107D" w:rsidRDefault="0021791B" w:rsidP="0011107D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52070</wp:posOffset>
                </wp:positionV>
                <wp:extent cx="635" cy="407670"/>
                <wp:effectExtent l="64770" t="10160" r="58420" b="20320"/>
                <wp:wrapNone/>
                <wp:docPr id="101" name="Auto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76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89131" id="AutoShape 235" o:spid="_x0000_s1026" type="#_x0000_t32" style="position:absolute;margin-left:351.6pt;margin-top:4.1pt;width:.05pt;height:32.1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50800</wp:posOffset>
                </wp:positionV>
                <wp:extent cx="502920" cy="0"/>
                <wp:effectExtent l="9525" t="18415" r="11430" b="10160"/>
                <wp:wrapNone/>
                <wp:docPr id="100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0CF1E" id="AutoShape 225" o:spid="_x0000_s1026" type="#_x0000_t32" style="position:absolute;margin-left:312pt;margin-top:4pt;width:39.6pt;height:0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" strokeweight="1.5pt"/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51435</wp:posOffset>
                </wp:positionV>
                <wp:extent cx="635" cy="394970"/>
                <wp:effectExtent l="62865" t="9525" r="60325" b="24130"/>
                <wp:wrapNone/>
                <wp:docPr id="99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49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137B2" id="AutoShape 221" o:spid="_x0000_s1026" type="#_x0000_t32" style="position:absolute;margin-left:155.7pt;margin-top:4.05pt;width:.05pt;height:31.1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52070</wp:posOffset>
                </wp:positionV>
                <wp:extent cx="461010" cy="0"/>
                <wp:effectExtent l="15240" t="10160" r="9525" b="18415"/>
                <wp:wrapNone/>
                <wp:docPr id="98" name="Auto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0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DC7AC" id="AutoShape 234" o:spid="_x0000_s1026" type="#_x0000_t32" style="position:absolute;margin-left:155.7pt;margin-top:4.1pt;width:36.3pt;height:0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" strokeweight="1.5pt"/>
            </w:pict>
          </mc:Fallback>
        </mc:AlternateContent>
      </w:r>
    </w:p>
    <w:p w:rsidR="0011107D" w:rsidRDefault="0011107D" w:rsidP="0011107D">
      <w:pPr>
        <w:pStyle w:val="NoSpacing"/>
      </w:pPr>
    </w:p>
    <w:p w:rsidR="0011107D" w:rsidRDefault="0021791B" w:rsidP="0011107D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113665</wp:posOffset>
                </wp:positionV>
                <wp:extent cx="1433830" cy="379730"/>
                <wp:effectExtent l="18415" t="12700" r="14605" b="7620"/>
                <wp:wrapNone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379730"/>
                        </a:xfrm>
                        <a:prstGeom prst="flowChartInputOutput">
                          <a:avLst/>
                        </a:prstGeom>
                        <a:solidFill>
                          <a:srgbClr val="B6DDE8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2BA7" w:rsidRPr="00155117" w:rsidRDefault="00BD2BA7" w:rsidP="0011107D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55117">
                              <w:rPr>
                                <w:b/>
                                <w:sz w:val="18"/>
                                <w:szCs w:val="18"/>
                              </w:rPr>
                              <w:t>Display "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NOT </w:t>
                            </w:r>
                            <w:r w:rsidRPr="00155117">
                              <w:rPr>
                                <w:b/>
                                <w:sz w:val="18"/>
                                <w:szCs w:val="18"/>
                              </w:rPr>
                              <w:t>EQUAL"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Text Box 2" o:spid="_x0000_s1029" type="#_x0000_t111" style="position:absolute;margin-left:288.35pt;margin-top:8.95pt;width:112.9pt;height:29.9pt;z-index:251615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" fillcolor="#b6dde8">
                <v:textbox style="mso-fit-shape-to-text:t">
                  <w:txbxContent>
                    <w:p w:rsidR="00BD2BA7" w:rsidRPr="00155117" w:rsidRDefault="00BD2BA7" w:rsidP="0011107D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155117">
                        <w:rPr>
                          <w:b/>
                          <w:sz w:val="18"/>
                          <w:szCs w:val="18"/>
                        </w:rPr>
                        <w:t>Display "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NOT </w:t>
                      </w:r>
                      <w:r w:rsidRPr="00155117">
                        <w:rPr>
                          <w:b/>
                          <w:sz w:val="18"/>
                          <w:szCs w:val="18"/>
                        </w:rPr>
                        <w:t>EQUAL"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105410</wp:posOffset>
                </wp:positionV>
                <wp:extent cx="1433830" cy="379730"/>
                <wp:effectExtent l="19050" t="5715" r="23495" b="5080"/>
                <wp:wrapNone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379730"/>
                        </a:xfrm>
                        <a:prstGeom prst="flowChartInputOutput">
                          <a:avLst/>
                        </a:prstGeom>
                        <a:solidFill>
                          <a:srgbClr val="B6DDE8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2BA7" w:rsidRPr="00155117" w:rsidRDefault="00BD2BA7" w:rsidP="0011107D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55117">
                              <w:rPr>
                                <w:b/>
                                <w:sz w:val="18"/>
                                <w:szCs w:val="18"/>
                              </w:rPr>
                              <w:t>Display "EQUAL"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111" style="position:absolute;margin-left:91.5pt;margin-top:8.3pt;width:112.9pt;height:29.9pt;z-index:251603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" fillcolor="#b6dde8">
                <v:textbox style="mso-fit-shape-to-text:t">
                  <w:txbxContent>
                    <w:p w:rsidR="00BD2BA7" w:rsidRPr="00155117" w:rsidRDefault="00BD2BA7" w:rsidP="0011107D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155117">
                        <w:rPr>
                          <w:b/>
                          <w:sz w:val="18"/>
                          <w:szCs w:val="18"/>
                        </w:rPr>
                        <w:t>Display "EQUAL"</w:t>
                      </w:r>
                    </w:p>
                  </w:txbxContent>
                </v:textbox>
              </v:shape>
            </w:pict>
          </mc:Fallback>
        </mc:AlternateContent>
      </w:r>
    </w:p>
    <w:p w:rsidR="0011107D" w:rsidRDefault="0011107D" w:rsidP="0011107D">
      <w:pPr>
        <w:pStyle w:val="NoSpacing"/>
      </w:pPr>
    </w:p>
    <w:p w:rsidR="0011107D" w:rsidRDefault="0021791B" w:rsidP="0011107D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4464685</wp:posOffset>
                </wp:positionH>
                <wp:positionV relativeFrom="paragraph">
                  <wp:posOffset>157480</wp:posOffset>
                </wp:positionV>
                <wp:extent cx="635" cy="271145"/>
                <wp:effectExtent l="16510" t="17145" r="11430" b="16510"/>
                <wp:wrapNone/>
                <wp:docPr id="95" name="Auto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11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7CFF4" id="AutoShape 239" o:spid="_x0000_s1026" type="#_x0000_t32" style="position:absolute;margin-left:351.55pt;margin-top:12.4pt;width:.05pt;height:21.3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2EIgIAAEA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" strokeweight="1.5pt"/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152400</wp:posOffset>
                </wp:positionV>
                <wp:extent cx="635" cy="271145"/>
                <wp:effectExtent l="15240" t="12065" r="12700" b="12065"/>
                <wp:wrapNone/>
                <wp:docPr id="94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11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88206" id="AutoShape 236" o:spid="_x0000_s1026" type="#_x0000_t32" style="position:absolute;margin-left:155.7pt;margin-top:12pt;width:.05pt;height:21.3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3nJIgIAAEA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" strokeweight="1.5pt"/>
            </w:pict>
          </mc:Fallback>
        </mc:AlternateContent>
      </w:r>
    </w:p>
    <w:p w:rsidR="0011107D" w:rsidRDefault="0011107D" w:rsidP="0011107D">
      <w:pPr>
        <w:pStyle w:val="NoSpacing"/>
      </w:pPr>
    </w:p>
    <w:p w:rsidR="0011107D" w:rsidRDefault="0021791B" w:rsidP="0011107D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3197225</wp:posOffset>
                </wp:positionH>
                <wp:positionV relativeFrom="paragraph">
                  <wp:posOffset>155575</wp:posOffset>
                </wp:positionV>
                <wp:extent cx="3175" cy="225425"/>
                <wp:effectExtent l="53975" t="13335" r="66675" b="27940"/>
                <wp:wrapNone/>
                <wp:docPr id="93" name="Auto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225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58C3B" id="AutoShape 229" o:spid="_x0000_s1026" type="#_x0000_t32" style="position:absolute;margin-left:251.75pt;margin-top:12.25pt;width:.25pt;height:17.7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3258820</wp:posOffset>
                </wp:positionH>
                <wp:positionV relativeFrom="paragraph">
                  <wp:posOffset>88265</wp:posOffset>
                </wp:positionV>
                <wp:extent cx="1206500" cy="0"/>
                <wp:effectExtent l="20320" t="60325" r="11430" b="63500"/>
                <wp:wrapNone/>
                <wp:docPr id="92" name="Auto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AE5C7" id="AutoShape 227" o:spid="_x0000_s1026" type="#_x0000_t32" style="position:absolute;margin-left:256.6pt;margin-top:6.95pt;width:95pt;height:0;flip:x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82550</wp:posOffset>
                </wp:positionV>
                <wp:extent cx="1162685" cy="5080"/>
                <wp:effectExtent l="15875" t="54610" r="21590" b="64135"/>
                <wp:wrapNone/>
                <wp:docPr id="91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685" cy="50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8557B" id="AutoShape 222" o:spid="_x0000_s1026" type="#_x0000_t32" style="position:absolute;margin-left:155.75pt;margin-top:6.5pt;width:91.55pt;height:.4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3140710</wp:posOffset>
                </wp:positionH>
                <wp:positionV relativeFrom="paragraph">
                  <wp:posOffset>32385</wp:posOffset>
                </wp:positionV>
                <wp:extent cx="118110" cy="123190"/>
                <wp:effectExtent l="6985" t="13970" r="8255" b="5715"/>
                <wp:wrapNone/>
                <wp:docPr id="90" name="Auto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123190"/>
                        </a:xfrm>
                        <a:prstGeom prst="flowChartConnector">
                          <a:avLst/>
                        </a:prstGeom>
                        <a:solidFill>
                          <a:srgbClr val="B6DDE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72F7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228" o:spid="_x0000_s1026" type="#_x0000_t120" style="position:absolute;margin-left:247.3pt;margin-top:2.55pt;width:9.3pt;height:9.7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" fillcolor="#b6dde8"/>
            </w:pict>
          </mc:Fallback>
        </mc:AlternateContent>
      </w:r>
    </w:p>
    <w:p w:rsidR="0011107D" w:rsidRDefault="0011107D" w:rsidP="0011107D">
      <w:pPr>
        <w:pStyle w:val="NoSpacing"/>
      </w:pPr>
    </w:p>
    <w:p w:rsidR="00DB5A27" w:rsidRDefault="00DB5A27" w:rsidP="00023811">
      <w:pPr>
        <w:pStyle w:val="Heading4"/>
      </w:pPr>
    </w:p>
    <w:p w:rsidR="001833AF" w:rsidRDefault="001833AF" w:rsidP="001833AF">
      <w:r>
        <w:t>With this new syntax you could now go back and rewrite the example code from the last tutorial that output the value of a boolean as text in a more efficient way:</w:t>
      </w:r>
    </w:p>
    <w:p w:rsidR="001833AF" w:rsidRDefault="001833AF" w:rsidP="001833AF"/>
    <w:p w:rsidR="00B17CCC" w:rsidRDefault="00B17CCC" w:rsidP="00B17CCC">
      <w:pPr>
        <w:pStyle w:val="code"/>
      </w:pPr>
      <w:r>
        <w:t>bool my_bool = true;</w:t>
      </w:r>
    </w:p>
    <w:p w:rsidR="00B17CCC" w:rsidRDefault="00B17CCC" w:rsidP="00B17CCC">
      <w:pPr>
        <w:pStyle w:val="code"/>
      </w:pPr>
    </w:p>
    <w:p w:rsidR="00B17CCC" w:rsidRDefault="00B17CCC" w:rsidP="00B17CCC">
      <w:pPr>
        <w:pStyle w:val="code"/>
      </w:pPr>
      <w:r>
        <w:t>if(</w:t>
      </w:r>
      <w:r w:rsidRPr="00BD5AAE">
        <w:t>my_bool == true</w:t>
      </w:r>
      <w:r>
        <w:t xml:space="preserve">) </w:t>
      </w:r>
    </w:p>
    <w:p w:rsidR="00B17CCC" w:rsidRDefault="00B17CCC" w:rsidP="00B17CCC">
      <w:pPr>
        <w:pStyle w:val="code"/>
      </w:pPr>
      <w:r>
        <w:t>{</w:t>
      </w:r>
    </w:p>
    <w:p w:rsidR="00B17CCC" w:rsidRDefault="00B17CCC" w:rsidP="00B17CCC">
      <w:pPr>
        <w:pStyle w:val="code"/>
      </w:pPr>
      <w:r>
        <w:tab/>
      </w:r>
      <w:r w:rsidR="000D3C28">
        <w:t>printf(</w:t>
      </w:r>
      <w:r>
        <w:t>"true</w:t>
      </w:r>
      <w:r w:rsidR="000D3C28">
        <w:t>\n</w:t>
      </w:r>
      <w:r>
        <w:t>"</w:t>
      </w:r>
      <w:r w:rsidR="000D3C28">
        <w:t>)</w:t>
      </w:r>
      <w:r>
        <w:t>;</w:t>
      </w:r>
    </w:p>
    <w:p w:rsidR="00B17CCC" w:rsidRDefault="00B17CCC" w:rsidP="00B17CCC">
      <w:pPr>
        <w:pStyle w:val="code"/>
      </w:pPr>
      <w:r>
        <w:t>}</w:t>
      </w:r>
    </w:p>
    <w:p w:rsidR="00B17CCC" w:rsidRDefault="00B17CCC" w:rsidP="00B17CCC">
      <w:pPr>
        <w:pStyle w:val="code"/>
      </w:pPr>
      <w:r w:rsidRPr="00B17CCC">
        <w:rPr>
          <w:highlight w:val="yellow"/>
        </w:rPr>
        <w:t>else</w:t>
      </w:r>
      <w:r>
        <w:t xml:space="preserve"> </w:t>
      </w:r>
    </w:p>
    <w:p w:rsidR="00B17CCC" w:rsidRDefault="00B17CCC" w:rsidP="00B17CCC">
      <w:pPr>
        <w:pStyle w:val="code"/>
      </w:pPr>
      <w:r>
        <w:t>{</w:t>
      </w:r>
    </w:p>
    <w:p w:rsidR="00B17CCC" w:rsidRDefault="000D3C28" w:rsidP="00B17CCC">
      <w:pPr>
        <w:pStyle w:val="code"/>
      </w:pPr>
      <w:r>
        <w:tab/>
        <w:t>printf("false\n")</w:t>
      </w:r>
      <w:r w:rsidR="00B17CCC">
        <w:t>;</w:t>
      </w:r>
    </w:p>
    <w:p w:rsidR="00B17CCC" w:rsidRDefault="00B17CCC" w:rsidP="00B17CCC">
      <w:pPr>
        <w:pStyle w:val="code"/>
      </w:pPr>
      <w:r>
        <w:t>}</w:t>
      </w:r>
    </w:p>
    <w:p w:rsidR="00B17CCC" w:rsidRDefault="00B17CCC" w:rsidP="001833AF"/>
    <w:p w:rsidR="00B17CCC" w:rsidRPr="001833AF" w:rsidRDefault="00B17CCC" w:rsidP="001833AF"/>
    <w:p w:rsidR="00785063" w:rsidRDefault="00785063" w:rsidP="00023811">
      <w:pPr>
        <w:pStyle w:val="Heading4"/>
      </w:pPr>
      <w:r>
        <w:t>Avoiding side effects</w:t>
      </w:r>
    </w:p>
    <w:p w:rsidR="00785063" w:rsidRDefault="00785063" w:rsidP="00531DFB"/>
    <w:p w:rsidR="00D53912" w:rsidRDefault="00785063" w:rsidP="00531DFB">
      <w:r>
        <w:t xml:space="preserve">There's another good </w:t>
      </w:r>
      <w:r w:rsidR="00BC1E01">
        <w:t>reason</w:t>
      </w:r>
      <w:r>
        <w:t xml:space="preserve"> for using the </w:t>
      </w:r>
      <w:r w:rsidRPr="00A2592C">
        <w:rPr>
          <w:rStyle w:val="inlinecode"/>
        </w:rPr>
        <w:t>if..else()</w:t>
      </w:r>
      <w:r>
        <w:t xml:space="preserve"> format</w:t>
      </w:r>
      <w:r w:rsidR="00CE4896">
        <w:t xml:space="preserve"> in situations</w:t>
      </w:r>
      <w:r w:rsidR="00DB5A27">
        <w:t xml:space="preserve"> where different sections of code are executed on the </w:t>
      </w:r>
      <w:r w:rsidR="00373295">
        <w:t>differing</w:t>
      </w:r>
      <w:r w:rsidR="00FC108D">
        <w:t xml:space="preserve"> outcomes of a comparison</w:t>
      </w:r>
      <w:r>
        <w:t xml:space="preserve"> and that is to </w:t>
      </w:r>
      <w:r w:rsidRPr="00AC2CAA">
        <w:rPr>
          <w:b/>
        </w:rPr>
        <w:t>avoid side effects</w:t>
      </w:r>
      <w:r w:rsidR="005505CF">
        <w:t xml:space="preserve">. </w:t>
      </w:r>
      <w:r w:rsidR="00FC108D">
        <w:t xml:space="preserve"> </w:t>
      </w:r>
      <w:r w:rsidR="005505CF">
        <w:t xml:space="preserve">Consider the following code </w:t>
      </w:r>
      <w:r>
        <w:t>that keeps track of the highest number input by the user:</w:t>
      </w:r>
    </w:p>
    <w:p w:rsidR="00785063" w:rsidRDefault="00785063" w:rsidP="00531DFB"/>
    <w:p w:rsidR="00785063" w:rsidRDefault="00785063" w:rsidP="00785063">
      <w:pPr>
        <w:pStyle w:val="code"/>
      </w:pPr>
      <w:r w:rsidRPr="00785063">
        <w:t>int highest_number=10;</w:t>
      </w:r>
    </w:p>
    <w:p w:rsidR="00DB5A27" w:rsidRPr="00785063" w:rsidRDefault="00DB5A27" w:rsidP="00785063">
      <w:pPr>
        <w:pStyle w:val="code"/>
      </w:pPr>
    </w:p>
    <w:p w:rsidR="00785063" w:rsidRPr="00785063" w:rsidRDefault="00785063" w:rsidP="00785063">
      <w:pPr>
        <w:pStyle w:val="code"/>
      </w:pPr>
      <w:r w:rsidRPr="00785063">
        <w:t>int input_number;</w:t>
      </w:r>
    </w:p>
    <w:p w:rsidR="00785063" w:rsidRPr="00785063" w:rsidRDefault="00785063" w:rsidP="00785063">
      <w:pPr>
        <w:pStyle w:val="code"/>
      </w:pPr>
    </w:p>
    <w:p w:rsidR="00785063" w:rsidRPr="00785063" w:rsidRDefault="00FC108D" w:rsidP="00785063">
      <w:pPr>
        <w:pStyle w:val="code"/>
      </w:pPr>
      <w:r>
        <w:t>scanf</w:t>
      </w:r>
      <w:r w:rsidR="005320DD">
        <w:t>(“%d”,</w:t>
      </w:r>
      <w:r>
        <w:t>&amp;</w:t>
      </w:r>
      <w:r w:rsidR="00785063" w:rsidRPr="00785063">
        <w:t>input_number</w:t>
      </w:r>
      <w:r w:rsidR="005320DD">
        <w:t>)</w:t>
      </w:r>
      <w:r w:rsidR="00785063" w:rsidRPr="00785063">
        <w:t>;</w:t>
      </w:r>
    </w:p>
    <w:p w:rsidR="00785063" w:rsidRPr="00785063" w:rsidRDefault="00785063" w:rsidP="00785063">
      <w:pPr>
        <w:pStyle w:val="code"/>
      </w:pPr>
      <w:r w:rsidRPr="00785063">
        <w:tab/>
      </w:r>
    </w:p>
    <w:p w:rsidR="00785063" w:rsidRPr="00785063" w:rsidRDefault="00785063" w:rsidP="00785063">
      <w:pPr>
        <w:pStyle w:val="code"/>
      </w:pPr>
      <w:r w:rsidRPr="00785063">
        <w:t xml:space="preserve">if(input_number </w:t>
      </w:r>
      <w:r w:rsidRPr="004F3EA5">
        <w:rPr>
          <w:highlight w:val="yellow"/>
        </w:rPr>
        <w:t>&gt;</w:t>
      </w:r>
      <w:r w:rsidRPr="00785063">
        <w:t xml:space="preserve"> highest_number) </w:t>
      </w:r>
    </w:p>
    <w:p w:rsidR="00785063" w:rsidRPr="00785063" w:rsidRDefault="00785063" w:rsidP="00785063">
      <w:pPr>
        <w:pStyle w:val="code"/>
      </w:pPr>
      <w:r w:rsidRPr="00785063">
        <w:t>{</w:t>
      </w:r>
      <w:r w:rsidRPr="00785063">
        <w:tab/>
      </w:r>
      <w:r w:rsidRPr="00785063">
        <w:tab/>
      </w:r>
    </w:p>
    <w:p w:rsidR="00785063" w:rsidRPr="00785063" w:rsidRDefault="00785063" w:rsidP="00785063">
      <w:pPr>
        <w:pStyle w:val="code"/>
      </w:pPr>
      <w:r w:rsidRPr="00785063">
        <w:tab/>
      </w:r>
      <w:r w:rsidR="000D3C28">
        <w:t>printf(</w:t>
      </w:r>
      <w:r w:rsidR="00013AE3">
        <w:t>"</w:t>
      </w:r>
      <w:r w:rsidRPr="00785063">
        <w:t>highest number.</w:t>
      </w:r>
      <w:r w:rsidR="000D3C28">
        <w:t>\n</w:t>
      </w:r>
      <w:r w:rsidRPr="00785063">
        <w:t>"</w:t>
      </w:r>
      <w:r w:rsidR="000D3C28">
        <w:t>)</w:t>
      </w:r>
      <w:r w:rsidRPr="00785063">
        <w:t>;</w:t>
      </w:r>
    </w:p>
    <w:p w:rsidR="00785063" w:rsidRPr="00785063" w:rsidRDefault="00785063" w:rsidP="00785063">
      <w:pPr>
        <w:pStyle w:val="code"/>
      </w:pPr>
      <w:r w:rsidRPr="00785063">
        <w:tab/>
        <w:t>highest_number = input_number;</w:t>
      </w:r>
    </w:p>
    <w:p w:rsidR="00785063" w:rsidRPr="00785063" w:rsidRDefault="00785063" w:rsidP="00785063">
      <w:pPr>
        <w:pStyle w:val="code"/>
      </w:pPr>
      <w:r w:rsidRPr="00785063">
        <w:t xml:space="preserve">} </w:t>
      </w:r>
    </w:p>
    <w:p w:rsidR="00785063" w:rsidRPr="00785063" w:rsidRDefault="00785063" w:rsidP="00785063">
      <w:pPr>
        <w:pStyle w:val="code"/>
      </w:pPr>
    </w:p>
    <w:p w:rsidR="00785063" w:rsidRPr="00785063" w:rsidRDefault="00785063" w:rsidP="00785063">
      <w:pPr>
        <w:pStyle w:val="code"/>
      </w:pPr>
      <w:r w:rsidRPr="00785063">
        <w:t xml:space="preserve">if(input_number </w:t>
      </w:r>
      <w:r w:rsidRPr="004F3EA5">
        <w:rPr>
          <w:highlight w:val="yellow"/>
        </w:rPr>
        <w:t>&lt;=</w:t>
      </w:r>
      <w:r w:rsidRPr="00785063">
        <w:t xml:space="preserve"> highest_number) </w:t>
      </w:r>
    </w:p>
    <w:p w:rsidR="00785063" w:rsidRPr="00785063" w:rsidRDefault="00785063" w:rsidP="00785063">
      <w:pPr>
        <w:pStyle w:val="code"/>
      </w:pPr>
      <w:r w:rsidRPr="00785063">
        <w:t>{</w:t>
      </w:r>
      <w:r w:rsidRPr="00785063">
        <w:tab/>
      </w:r>
      <w:r w:rsidRPr="00785063">
        <w:tab/>
      </w:r>
    </w:p>
    <w:p w:rsidR="00785063" w:rsidRPr="00785063" w:rsidRDefault="00785063" w:rsidP="00785063">
      <w:pPr>
        <w:pStyle w:val="code"/>
      </w:pPr>
      <w:r w:rsidRPr="00785063">
        <w:tab/>
      </w:r>
      <w:r w:rsidR="000D3C28">
        <w:t>printf(</w:t>
      </w:r>
      <w:r w:rsidRPr="00785063">
        <w:t>"Number is not the highest.</w:t>
      </w:r>
      <w:r w:rsidR="000D3C28">
        <w:t>\n</w:t>
      </w:r>
      <w:r w:rsidRPr="00785063">
        <w:t>"</w:t>
      </w:r>
      <w:r w:rsidR="000D3C28">
        <w:t>)</w:t>
      </w:r>
      <w:r w:rsidRPr="00785063">
        <w:t>;</w:t>
      </w:r>
    </w:p>
    <w:p w:rsidR="00785063" w:rsidRPr="00785063" w:rsidRDefault="004F3EA5" w:rsidP="00785063">
      <w:pPr>
        <w:pStyle w:val="code"/>
      </w:pPr>
      <w:r>
        <w:t xml:space="preserve">} </w:t>
      </w:r>
    </w:p>
    <w:p w:rsidR="00DB5A27" w:rsidRDefault="00CE4896" w:rsidP="00531DFB">
      <w:r>
        <w:lastRenderedPageBreak/>
        <w:t xml:space="preserve">Because this code considers both cases </w:t>
      </w:r>
      <w:r w:rsidR="00BC1E01">
        <w:t>separately</w:t>
      </w:r>
      <w:r>
        <w:t xml:space="preserve">, </w:t>
      </w:r>
      <w:r w:rsidR="008D7B63">
        <w:t>i</w:t>
      </w:r>
      <w:r w:rsidR="00AC2CAA">
        <w:t xml:space="preserve">f a higher number is input the first </w:t>
      </w:r>
      <w:r w:rsidR="00AC2CAA" w:rsidRPr="00AC2CAA">
        <w:rPr>
          <w:rStyle w:val="inlinecode"/>
        </w:rPr>
        <w:t>if()</w:t>
      </w:r>
      <w:r w:rsidR="00AC2CAA">
        <w:t xml:space="preserve"> statement</w:t>
      </w:r>
      <w:r w:rsidR="008D7B63">
        <w:t xml:space="preserve"> will be true</w:t>
      </w:r>
      <w:r>
        <w:t>,</w:t>
      </w:r>
      <w:r w:rsidR="008D7B63">
        <w:t xml:space="preserve"> so the "</w:t>
      </w:r>
      <w:r w:rsidR="008D7B63" w:rsidRPr="008D7B63">
        <w:rPr>
          <w:rFonts w:eastAsia="MS Mincho"/>
        </w:rPr>
        <w:t xml:space="preserve"> </w:t>
      </w:r>
      <w:r w:rsidR="008D7B63" w:rsidRPr="00D3230C">
        <w:rPr>
          <w:rFonts w:eastAsia="MS Mincho"/>
          <w:b/>
        </w:rPr>
        <w:t>You have input the</w:t>
      </w:r>
      <w:r w:rsidR="008D7B63" w:rsidRPr="00D3230C">
        <w:rPr>
          <w:b/>
        </w:rPr>
        <w:t xml:space="preserve"> highest number</w:t>
      </w:r>
      <w:r w:rsidR="008D7B63">
        <w:t xml:space="preserve">" text will be output and the </w:t>
      </w:r>
      <w:r w:rsidR="008D7B63" w:rsidRPr="00D3230C">
        <w:rPr>
          <w:rStyle w:val="inlinecode"/>
        </w:rPr>
        <w:t>highest_number</w:t>
      </w:r>
      <w:r w:rsidR="008D7B63">
        <w:t xml:space="preserve"> variable will be updated. </w:t>
      </w:r>
      <w:r w:rsidR="00013AE3">
        <w:t xml:space="preserve"> </w:t>
      </w:r>
      <w:r w:rsidR="008D7B63">
        <w:t>However</w:t>
      </w:r>
      <w:r w:rsidR="00013AE3">
        <w:t>,</w:t>
      </w:r>
      <w:r w:rsidR="00D3230C">
        <w:t xml:space="preserve"> this means that when the second </w:t>
      </w:r>
      <w:r w:rsidR="00D3230C" w:rsidRPr="00AC2CAA">
        <w:rPr>
          <w:rStyle w:val="inlinecode"/>
        </w:rPr>
        <w:t>if()</w:t>
      </w:r>
      <w:r w:rsidR="00D3230C">
        <w:t>statement is evaluated it too will be true, as</w:t>
      </w:r>
      <w:r w:rsidR="008D7B63">
        <w:t xml:space="preserve"> </w:t>
      </w:r>
      <w:r w:rsidR="00D3230C" w:rsidRPr="00D3230C">
        <w:rPr>
          <w:rStyle w:val="inlinecode"/>
        </w:rPr>
        <w:t>highest_number</w:t>
      </w:r>
      <w:r w:rsidR="008D7B63">
        <w:t xml:space="preserve"> </w:t>
      </w:r>
      <w:r w:rsidR="00013AE3">
        <w:t xml:space="preserve">has </w:t>
      </w:r>
      <w:r w:rsidR="008D7B63">
        <w:t>already</w:t>
      </w:r>
      <w:r w:rsidR="00D3230C">
        <w:t xml:space="preserve"> </w:t>
      </w:r>
      <w:r w:rsidR="008D7B63">
        <w:t>been updated</w:t>
      </w:r>
      <w:r w:rsidR="00D3230C">
        <w:t xml:space="preserve"> to equal the input number, so </w:t>
      </w:r>
      <w:r w:rsidR="00D3230C" w:rsidRPr="00D3230C">
        <w:t>"</w:t>
      </w:r>
      <w:r w:rsidR="00D3230C" w:rsidRPr="00D3230C">
        <w:rPr>
          <w:b/>
        </w:rPr>
        <w:t>Number is not the highest</w:t>
      </w:r>
      <w:r w:rsidR="00D3230C" w:rsidRPr="00D3230C">
        <w:t>"</w:t>
      </w:r>
      <w:r w:rsidR="00D3230C">
        <w:t xml:space="preserve"> will </w:t>
      </w:r>
      <w:r w:rsidR="00D3230C" w:rsidRPr="00D3230C">
        <w:rPr>
          <w:b/>
        </w:rPr>
        <w:t>also</w:t>
      </w:r>
      <w:r w:rsidR="00D3230C">
        <w:t xml:space="preserve"> be output which is obviously incorrect. </w:t>
      </w:r>
      <w:r w:rsidR="00013AE3">
        <w:t xml:space="preserve"> </w:t>
      </w:r>
      <w:r w:rsidR="004F3EA5">
        <w:t xml:space="preserve">This is called a </w:t>
      </w:r>
      <w:r w:rsidR="004F3EA5" w:rsidRPr="004F3EA5">
        <w:rPr>
          <w:b/>
        </w:rPr>
        <w:t>side-effect</w:t>
      </w:r>
      <w:r w:rsidR="004F3EA5">
        <w:t xml:space="preserve"> and obviously this should be avoided. </w:t>
      </w:r>
      <w:r w:rsidR="00013AE3">
        <w:t xml:space="preserve"> </w:t>
      </w:r>
      <w:r w:rsidR="00D3230C">
        <w:t>You could of course get around this by reorganising the code, but this is diff</w:t>
      </w:r>
      <w:r w:rsidR="00013AE3">
        <w:t>icult to manage and error prone</w:t>
      </w:r>
      <w:r w:rsidR="00D3230C">
        <w:t xml:space="preserve"> so a better way would be:</w:t>
      </w:r>
    </w:p>
    <w:p w:rsidR="00D3230C" w:rsidRPr="004F3EA5" w:rsidRDefault="00D3230C" w:rsidP="00184AB5">
      <w:pPr>
        <w:pStyle w:val="NoSpacing"/>
        <w:rPr>
          <w:rStyle w:val="inlinecode"/>
          <w:bCs w:val="0"/>
          <w:color w:val="4F81BD"/>
        </w:rPr>
      </w:pPr>
    </w:p>
    <w:p w:rsidR="00D3230C" w:rsidRPr="00785063" w:rsidRDefault="00D3230C" w:rsidP="00D3230C">
      <w:pPr>
        <w:pStyle w:val="code"/>
      </w:pPr>
      <w:r w:rsidRPr="00785063">
        <w:t xml:space="preserve">if(input_number &gt; highest_number) </w:t>
      </w:r>
    </w:p>
    <w:p w:rsidR="00D3230C" w:rsidRPr="00785063" w:rsidRDefault="00D3230C" w:rsidP="00D3230C">
      <w:pPr>
        <w:pStyle w:val="code"/>
      </w:pPr>
      <w:r w:rsidRPr="00785063">
        <w:t>{</w:t>
      </w:r>
      <w:r w:rsidRPr="00785063">
        <w:tab/>
      </w:r>
      <w:r w:rsidRPr="00785063">
        <w:tab/>
      </w:r>
    </w:p>
    <w:p w:rsidR="00D3230C" w:rsidRPr="00785063" w:rsidRDefault="00D3230C" w:rsidP="00D3230C">
      <w:pPr>
        <w:pStyle w:val="code"/>
      </w:pPr>
      <w:r w:rsidRPr="00785063">
        <w:tab/>
      </w:r>
      <w:r w:rsidR="000D3C28">
        <w:t>printf(</w:t>
      </w:r>
      <w:r w:rsidR="00013AE3">
        <w:t>"</w:t>
      </w:r>
      <w:r w:rsidRPr="00785063">
        <w:t>highest number.</w:t>
      </w:r>
      <w:r w:rsidR="000D3C28">
        <w:t>\n</w:t>
      </w:r>
      <w:r w:rsidRPr="00785063">
        <w:t>"</w:t>
      </w:r>
      <w:r w:rsidR="000D3C28">
        <w:t>)</w:t>
      </w:r>
      <w:r w:rsidRPr="00785063">
        <w:t>;</w:t>
      </w:r>
    </w:p>
    <w:p w:rsidR="00D3230C" w:rsidRPr="00785063" w:rsidRDefault="00D3230C" w:rsidP="00D3230C">
      <w:pPr>
        <w:pStyle w:val="code"/>
      </w:pPr>
      <w:r w:rsidRPr="00785063">
        <w:tab/>
        <w:t>highest_number = input_number;</w:t>
      </w:r>
    </w:p>
    <w:p w:rsidR="00D3230C" w:rsidRPr="00785063" w:rsidRDefault="00D3230C" w:rsidP="00D3230C">
      <w:pPr>
        <w:pStyle w:val="code"/>
      </w:pPr>
      <w:r w:rsidRPr="00785063">
        <w:t xml:space="preserve">} </w:t>
      </w:r>
    </w:p>
    <w:p w:rsidR="00D3230C" w:rsidRPr="00785063" w:rsidRDefault="00D3230C" w:rsidP="00D3230C">
      <w:pPr>
        <w:pStyle w:val="code"/>
      </w:pPr>
      <w:r w:rsidRPr="00D3230C">
        <w:rPr>
          <w:highlight w:val="yellow"/>
        </w:rPr>
        <w:t>else</w:t>
      </w:r>
    </w:p>
    <w:p w:rsidR="00D3230C" w:rsidRPr="00785063" w:rsidRDefault="00D3230C" w:rsidP="00D3230C">
      <w:pPr>
        <w:pStyle w:val="code"/>
      </w:pPr>
      <w:r w:rsidRPr="00785063">
        <w:t>{</w:t>
      </w:r>
      <w:r w:rsidRPr="00785063">
        <w:tab/>
      </w:r>
      <w:r w:rsidRPr="00785063">
        <w:tab/>
      </w:r>
    </w:p>
    <w:p w:rsidR="00D3230C" w:rsidRPr="00785063" w:rsidRDefault="00D3230C" w:rsidP="00D3230C">
      <w:pPr>
        <w:pStyle w:val="code"/>
      </w:pPr>
      <w:r w:rsidRPr="00785063">
        <w:tab/>
      </w:r>
      <w:r w:rsidR="000D3C28">
        <w:t>printf(</w:t>
      </w:r>
      <w:r w:rsidRPr="00785063">
        <w:t>"Number is not the highest.</w:t>
      </w:r>
      <w:r w:rsidR="000D3C28">
        <w:t>\n</w:t>
      </w:r>
      <w:r w:rsidRPr="00785063">
        <w:t>"</w:t>
      </w:r>
      <w:r w:rsidR="000D3C28">
        <w:t>)</w:t>
      </w:r>
      <w:r w:rsidRPr="00785063">
        <w:t>;</w:t>
      </w:r>
    </w:p>
    <w:p w:rsidR="00D3230C" w:rsidRPr="00785063" w:rsidRDefault="00D3230C" w:rsidP="00D3230C">
      <w:pPr>
        <w:pStyle w:val="code"/>
      </w:pPr>
      <w:r w:rsidRPr="00785063">
        <w:t>}</w:t>
      </w:r>
    </w:p>
    <w:p w:rsidR="00D3230C" w:rsidRDefault="00D3230C" w:rsidP="00D3230C">
      <w:pPr>
        <w:pStyle w:val="NoSpacing"/>
      </w:pPr>
    </w:p>
    <w:p w:rsidR="00D3230C" w:rsidRDefault="00D3230C" w:rsidP="00D3230C">
      <w:pPr>
        <w:pStyle w:val="NoSpacing"/>
      </w:pPr>
      <w:r>
        <w:t>Only one of the statements can be executed for any given test, so no side effect will occur.</w:t>
      </w:r>
    </w:p>
    <w:p w:rsidR="00DB5A27" w:rsidRDefault="00DB5A27" w:rsidP="00D3230C">
      <w:pPr>
        <w:pStyle w:val="NoSpacing"/>
      </w:pPr>
    </w:p>
    <w:p w:rsidR="001833AF" w:rsidRDefault="001833AF" w:rsidP="00D3230C">
      <w:pPr>
        <w:pStyle w:val="NoSpacing"/>
      </w:pPr>
    </w:p>
    <w:p w:rsidR="00A2592C" w:rsidRDefault="00A2592C" w:rsidP="00A2592C">
      <w:pPr>
        <w:pStyle w:val="Heading2"/>
      </w:pPr>
      <w:r w:rsidRPr="00156FBE">
        <w:rPr>
          <w:rStyle w:val="inlinecode"/>
          <w:b/>
          <w:sz w:val="28"/>
          <w:szCs w:val="28"/>
        </w:rPr>
        <w:t>if..else..if()</w:t>
      </w:r>
      <w:r w:rsidRPr="00156FBE">
        <w:rPr>
          <w:rStyle w:val="inlinecode"/>
          <w:b/>
        </w:rPr>
        <w:t xml:space="preserve"> </w:t>
      </w:r>
      <w:r>
        <w:t>Statements</w:t>
      </w:r>
    </w:p>
    <w:p w:rsidR="00A2592C" w:rsidRDefault="00A2592C" w:rsidP="00531DFB"/>
    <w:p w:rsidR="00DB5A27" w:rsidRDefault="00A2592C" w:rsidP="00531DFB">
      <w:r>
        <w:t xml:space="preserve">A common </w:t>
      </w:r>
      <w:r w:rsidR="00156FBE">
        <w:t xml:space="preserve">form of the </w:t>
      </w:r>
      <w:r w:rsidR="00156FBE" w:rsidRPr="00A2592C">
        <w:rPr>
          <w:rStyle w:val="inlinecode"/>
        </w:rPr>
        <w:t>if..else()</w:t>
      </w:r>
      <w:r w:rsidR="00156FBE">
        <w:t xml:space="preserve"> statement is the </w:t>
      </w:r>
      <w:r w:rsidR="00156FBE" w:rsidRPr="00156FBE">
        <w:rPr>
          <w:rStyle w:val="inlinecode"/>
        </w:rPr>
        <w:t>if..else..if()</w:t>
      </w:r>
      <w:r w:rsidR="00013AE3">
        <w:t xml:space="preserve"> combination.</w:t>
      </w:r>
    </w:p>
    <w:p w:rsidR="00DB5A27" w:rsidRPr="00B17CCC" w:rsidRDefault="00DB5A27" w:rsidP="00DB5A27">
      <w:pPr>
        <w:pStyle w:val="NoSpacing"/>
        <w:rPr>
          <w:sz w:val="24"/>
          <w:szCs w:val="24"/>
        </w:rPr>
      </w:pPr>
    </w:p>
    <w:p w:rsidR="00DB5A27" w:rsidRPr="00B17CCC" w:rsidRDefault="00DB5A27" w:rsidP="00DB5A27">
      <w:pPr>
        <w:pStyle w:val="NoSpacing"/>
        <w:ind w:left="397"/>
        <w:rPr>
          <w:rStyle w:val="inlinecode"/>
          <w:sz w:val="24"/>
          <w:szCs w:val="24"/>
        </w:rPr>
      </w:pPr>
      <w:r w:rsidRPr="00B17CCC">
        <w:rPr>
          <w:rStyle w:val="inlinecode"/>
          <w:sz w:val="24"/>
          <w:szCs w:val="24"/>
        </w:rPr>
        <w:t>if(</w:t>
      </w:r>
      <w:r w:rsidRPr="00B17CCC">
        <w:rPr>
          <w:rStyle w:val="inlinecode"/>
          <w:i/>
          <w:sz w:val="24"/>
          <w:szCs w:val="24"/>
          <w:highlight w:val="green"/>
        </w:rPr>
        <w:t>expression1</w:t>
      </w:r>
      <w:r w:rsidRPr="00B17CCC">
        <w:rPr>
          <w:rStyle w:val="inlinecode"/>
          <w:sz w:val="24"/>
          <w:szCs w:val="24"/>
        </w:rPr>
        <w:t xml:space="preserve"> is true)</w:t>
      </w:r>
    </w:p>
    <w:p w:rsidR="00DB5A27" w:rsidRPr="00B17CCC" w:rsidRDefault="00DB5A27" w:rsidP="00DB5A27">
      <w:pPr>
        <w:pStyle w:val="NoSpacing"/>
        <w:ind w:left="397"/>
        <w:rPr>
          <w:rStyle w:val="inlinecode"/>
          <w:sz w:val="24"/>
          <w:szCs w:val="24"/>
        </w:rPr>
      </w:pPr>
      <w:r w:rsidRPr="00B17CCC">
        <w:rPr>
          <w:rStyle w:val="inlinecode"/>
          <w:sz w:val="24"/>
          <w:szCs w:val="24"/>
        </w:rPr>
        <w:t xml:space="preserve">{ </w:t>
      </w:r>
    </w:p>
    <w:p w:rsidR="00DB5A27" w:rsidRPr="00B17CCC" w:rsidRDefault="00DB5A27" w:rsidP="00DB5A27">
      <w:pPr>
        <w:pStyle w:val="NoSpacing"/>
        <w:ind w:left="397"/>
        <w:rPr>
          <w:rStyle w:val="inlinecode"/>
          <w:sz w:val="24"/>
          <w:szCs w:val="24"/>
        </w:rPr>
      </w:pPr>
      <w:r w:rsidRPr="00B17CCC">
        <w:rPr>
          <w:rStyle w:val="inlinecode"/>
          <w:sz w:val="24"/>
          <w:szCs w:val="24"/>
        </w:rPr>
        <w:tab/>
        <w:t>// do something</w:t>
      </w:r>
    </w:p>
    <w:p w:rsidR="00DB5A27" w:rsidRPr="00B17CCC" w:rsidRDefault="00DB5A27" w:rsidP="00DB5A27">
      <w:pPr>
        <w:pStyle w:val="NoSpacing"/>
        <w:ind w:left="397"/>
        <w:rPr>
          <w:rStyle w:val="inlinecode"/>
          <w:sz w:val="24"/>
          <w:szCs w:val="24"/>
        </w:rPr>
      </w:pPr>
      <w:r w:rsidRPr="00B17CCC">
        <w:rPr>
          <w:rStyle w:val="inlinecode"/>
          <w:sz w:val="24"/>
          <w:szCs w:val="24"/>
        </w:rPr>
        <w:t>}</w:t>
      </w:r>
    </w:p>
    <w:p w:rsidR="00DB5A27" w:rsidRPr="00B17CCC" w:rsidRDefault="00DB5A27" w:rsidP="00DB5A27">
      <w:pPr>
        <w:pStyle w:val="NoSpacing"/>
        <w:ind w:left="397"/>
        <w:rPr>
          <w:rStyle w:val="inlinecode"/>
          <w:sz w:val="24"/>
          <w:szCs w:val="24"/>
        </w:rPr>
      </w:pPr>
      <w:r w:rsidRPr="00B17CCC">
        <w:rPr>
          <w:rStyle w:val="inlinecode"/>
          <w:sz w:val="24"/>
          <w:szCs w:val="24"/>
          <w:highlight w:val="yellow"/>
        </w:rPr>
        <w:t>else if</w:t>
      </w:r>
      <w:r w:rsidRPr="00B17CCC">
        <w:rPr>
          <w:rStyle w:val="inlinecode"/>
          <w:sz w:val="24"/>
          <w:szCs w:val="24"/>
        </w:rPr>
        <w:t>(</w:t>
      </w:r>
      <w:r w:rsidRPr="00B17CCC">
        <w:rPr>
          <w:rStyle w:val="inlinecode"/>
          <w:i/>
          <w:sz w:val="24"/>
          <w:szCs w:val="24"/>
          <w:highlight w:val="cyan"/>
        </w:rPr>
        <w:t>expression2</w:t>
      </w:r>
      <w:r w:rsidRPr="00B17CCC">
        <w:rPr>
          <w:rStyle w:val="inlinecode"/>
          <w:sz w:val="24"/>
          <w:szCs w:val="24"/>
        </w:rPr>
        <w:t xml:space="preserve"> is true)</w:t>
      </w:r>
    </w:p>
    <w:p w:rsidR="00DB5A27" w:rsidRPr="00B17CCC" w:rsidRDefault="00DB5A27" w:rsidP="00DB5A27">
      <w:pPr>
        <w:pStyle w:val="NoSpacing"/>
        <w:ind w:left="397"/>
        <w:rPr>
          <w:rStyle w:val="inlinecode"/>
          <w:sz w:val="24"/>
          <w:szCs w:val="24"/>
        </w:rPr>
      </w:pPr>
      <w:r w:rsidRPr="00B17CCC">
        <w:rPr>
          <w:rStyle w:val="inlinecode"/>
          <w:sz w:val="24"/>
          <w:szCs w:val="24"/>
        </w:rPr>
        <w:t xml:space="preserve">{ </w:t>
      </w:r>
    </w:p>
    <w:p w:rsidR="00DB5A27" w:rsidRPr="00B17CCC" w:rsidRDefault="00DB5A27" w:rsidP="00DB5A27">
      <w:pPr>
        <w:pStyle w:val="NoSpacing"/>
        <w:ind w:left="397"/>
        <w:rPr>
          <w:rStyle w:val="inlinecode"/>
          <w:sz w:val="24"/>
          <w:szCs w:val="24"/>
        </w:rPr>
      </w:pPr>
      <w:r w:rsidRPr="00B17CCC">
        <w:rPr>
          <w:rStyle w:val="inlinecode"/>
          <w:sz w:val="24"/>
          <w:szCs w:val="24"/>
        </w:rPr>
        <w:tab/>
        <w:t>// do something different</w:t>
      </w:r>
    </w:p>
    <w:p w:rsidR="00DB5A27" w:rsidRPr="00B17CCC" w:rsidRDefault="00DB5A27" w:rsidP="00DB5A27">
      <w:pPr>
        <w:pStyle w:val="NoSpacing"/>
        <w:ind w:left="397"/>
        <w:rPr>
          <w:rStyle w:val="inlinecode"/>
          <w:sz w:val="24"/>
          <w:szCs w:val="24"/>
        </w:rPr>
      </w:pPr>
      <w:r w:rsidRPr="00B17CCC">
        <w:rPr>
          <w:rStyle w:val="inlinecode"/>
          <w:sz w:val="24"/>
          <w:szCs w:val="24"/>
        </w:rPr>
        <w:t>}</w:t>
      </w:r>
    </w:p>
    <w:p w:rsidR="00DB5A27" w:rsidRPr="00B17CCC" w:rsidRDefault="00DB5A27" w:rsidP="00DB5A27">
      <w:pPr>
        <w:pStyle w:val="NoSpacing"/>
        <w:ind w:left="397"/>
        <w:rPr>
          <w:rStyle w:val="inlinecode"/>
          <w:sz w:val="24"/>
          <w:szCs w:val="24"/>
        </w:rPr>
      </w:pPr>
      <w:r w:rsidRPr="00B17CCC">
        <w:rPr>
          <w:rStyle w:val="inlinecode"/>
          <w:sz w:val="24"/>
          <w:szCs w:val="24"/>
        </w:rPr>
        <w:t xml:space="preserve">... // add more </w:t>
      </w:r>
      <w:r w:rsidR="001833AF" w:rsidRPr="00B17CCC">
        <w:rPr>
          <w:rStyle w:val="inlinecode"/>
          <w:sz w:val="24"/>
          <w:szCs w:val="24"/>
        </w:rPr>
        <w:t>else if()</w:t>
      </w:r>
      <w:r w:rsidRPr="00B17CCC">
        <w:rPr>
          <w:rStyle w:val="inlinecode"/>
          <w:sz w:val="24"/>
          <w:szCs w:val="24"/>
        </w:rPr>
        <w:t xml:space="preserve"> as needed</w:t>
      </w:r>
    </w:p>
    <w:p w:rsidR="00DB5A27" w:rsidRPr="00B17CCC" w:rsidRDefault="00DB5A27" w:rsidP="00DB5A27">
      <w:pPr>
        <w:pStyle w:val="NoSpacing"/>
        <w:rPr>
          <w:rStyle w:val="inlinecode"/>
          <w:sz w:val="24"/>
          <w:szCs w:val="24"/>
        </w:rPr>
      </w:pPr>
    </w:p>
    <w:p w:rsidR="00DB5A27" w:rsidRDefault="00DB5A27" w:rsidP="00DB5A27">
      <w:r>
        <w:t>This can be understood as "</w:t>
      </w:r>
      <w:r w:rsidRPr="00DB5A27">
        <w:rPr>
          <w:b/>
        </w:rPr>
        <w:t>if</w:t>
      </w:r>
      <w:r>
        <w:t xml:space="preserve"> </w:t>
      </w:r>
      <w:r w:rsidRPr="001833AF">
        <w:rPr>
          <w:b/>
          <w:highlight w:val="green"/>
        </w:rPr>
        <w:t>expression</w:t>
      </w:r>
      <w:r w:rsidR="001833AF" w:rsidRPr="001833AF">
        <w:rPr>
          <w:b/>
          <w:highlight w:val="green"/>
        </w:rPr>
        <w:t>1</w:t>
      </w:r>
      <w:r>
        <w:t xml:space="preserve"> is true do something, </w:t>
      </w:r>
      <w:r w:rsidRPr="001833AF">
        <w:rPr>
          <w:b/>
          <w:highlight w:val="yellow"/>
        </w:rPr>
        <w:t>else</w:t>
      </w:r>
      <w:r w:rsidRPr="001833AF">
        <w:rPr>
          <w:highlight w:val="yellow"/>
        </w:rPr>
        <w:t xml:space="preserve"> </w:t>
      </w:r>
      <w:r w:rsidR="001833AF" w:rsidRPr="001833AF">
        <w:rPr>
          <w:b/>
          <w:highlight w:val="yellow"/>
        </w:rPr>
        <w:t>if</w:t>
      </w:r>
      <w:r w:rsidR="001833AF">
        <w:t xml:space="preserve"> </w:t>
      </w:r>
      <w:r w:rsidR="001833AF" w:rsidRPr="001833AF">
        <w:rPr>
          <w:b/>
          <w:highlight w:val="cyan"/>
        </w:rPr>
        <w:t>expression2</w:t>
      </w:r>
      <w:r w:rsidR="001833AF">
        <w:t xml:space="preserve"> is true </w:t>
      </w:r>
      <w:r>
        <w:t xml:space="preserve">do something different". </w:t>
      </w:r>
      <w:r w:rsidR="001833AF">
        <w:t xml:space="preserve">You aren't limited to just a single </w:t>
      </w:r>
      <w:r w:rsidR="001833AF" w:rsidRPr="00156FBE">
        <w:rPr>
          <w:rStyle w:val="inlinecode"/>
        </w:rPr>
        <w:t>else..if()</w:t>
      </w:r>
      <w:r w:rsidR="001833AF">
        <w:t>, you can add as many as needed.</w:t>
      </w:r>
    </w:p>
    <w:p w:rsidR="00382858" w:rsidRDefault="00382858" w:rsidP="00531DFB"/>
    <w:p w:rsidR="00A2592C" w:rsidRDefault="00156FBE" w:rsidP="00531DFB">
      <w:r>
        <w:t>Th</w:t>
      </w:r>
      <w:r w:rsidR="001833AF">
        <w:t xml:space="preserve">e </w:t>
      </w:r>
      <w:r w:rsidR="001833AF" w:rsidRPr="00156FBE">
        <w:rPr>
          <w:rStyle w:val="inlinecode"/>
        </w:rPr>
        <w:t>if..else..if()</w:t>
      </w:r>
      <w:r w:rsidR="001833AF">
        <w:t xml:space="preserve">syntax </w:t>
      </w:r>
      <w:r>
        <w:t xml:space="preserve">is often used to </w:t>
      </w:r>
      <w:r w:rsidR="00BC1E01">
        <w:t>select</w:t>
      </w:r>
      <w:r>
        <w:t xml:space="preserve"> between more than two op</w:t>
      </w:r>
      <w:r w:rsidR="0011107D">
        <w:t>t</w:t>
      </w:r>
      <w:r>
        <w:t xml:space="preserve">ions for any given </w:t>
      </w:r>
      <w:r w:rsidR="00BC1E01">
        <w:t>comparison</w:t>
      </w:r>
      <w:r w:rsidR="0011107D">
        <w:t>.</w:t>
      </w:r>
      <w:r w:rsidR="005010A9">
        <w:t xml:space="preserve"> </w:t>
      </w:r>
      <w:r w:rsidR="0011107D">
        <w:t xml:space="preserve"> To demonstrate this imagine extending </w:t>
      </w:r>
      <w:r w:rsidR="001833AF">
        <w:t>a</w:t>
      </w:r>
      <w:r w:rsidR="0011107D">
        <w:t xml:space="preserve"> previous example to</w:t>
      </w:r>
      <w:r w:rsidR="00785063">
        <w:t xml:space="preserve"> also</w:t>
      </w:r>
      <w:r w:rsidR="0011107D">
        <w:t xml:space="preserve"> </w:t>
      </w:r>
      <w:r w:rsidR="00785063">
        <w:t xml:space="preserve">output if </w:t>
      </w:r>
      <w:r w:rsidR="00785063" w:rsidRPr="00785063">
        <w:rPr>
          <w:rStyle w:val="inlinecode"/>
        </w:rPr>
        <w:t>integer1</w:t>
      </w:r>
      <w:r w:rsidR="00785063">
        <w:t xml:space="preserve"> is greater than or less than </w:t>
      </w:r>
      <w:r w:rsidR="00785063" w:rsidRPr="00785063">
        <w:rPr>
          <w:rStyle w:val="inlinecode"/>
        </w:rPr>
        <w:t>integer2</w:t>
      </w:r>
      <w:r w:rsidR="00785063">
        <w:t xml:space="preserve">. </w:t>
      </w:r>
      <w:r w:rsidR="005010A9">
        <w:t xml:space="preserve"> </w:t>
      </w:r>
      <w:r w:rsidR="00785063">
        <w:t xml:space="preserve">Using just </w:t>
      </w:r>
      <w:r w:rsidR="00785063" w:rsidRPr="00D3230C">
        <w:rPr>
          <w:rStyle w:val="inlinecode"/>
        </w:rPr>
        <w:t>if</w:t>
      </w:r>
      <w:r w:rsidR="00D3230C" w:rsidRPr="00D3230C">
        <w:rPr>
          <w:rStyle w:val="inlinecode"/>
        </w:rPr>
        <w:t>()</w:t>
      </w:r>
      <w:r w:rsidR="00785063" w:rsidRPr="00D3230C">
        <w:rPr>
          <w:rStyle w:val="inlinecode"/>
        </w:rPr>
        <w:t xml:space="preserve"> </w:t>
      </w:r>
      <w:r w:rsidR="00785063">
        <w:t>statements</w:t>
      </w:r>
      <w:r w:rsidR="001833AF">
        <w:t xml:space="preserve"> you might do the following</w:t>
      </w:r>
      <w:r w:rsidR="00D3230C">
        <w:t>:</w:t>
      </w:r>
    </w:p>
    <w:p w:rsidR="00785063" w:rsidRDefault="00785063" w:rsidP="00531DFB"/>
    <w:p w:rsidR="001833AF" w:rsidRPr="00B41D09" w:rsidRDefault="001833AF" w:rsidP="001833AF">
      <w:pPr>
        <w:pStyle w:val="code"/>
      </w:pPr>
      <w:r w:rsidRPr="00B41D09">
        <w:t>int integer1;</w:t>
      </w:r>
    </w:p>
    <w:p w:rsidR="001833AF" w:rsidRPr="00B41D09" w:rsidRDefault="001833AF" w:rsidP="001833AF">
      <w:pPr>
        <w:pStyle w:val="code"/>
      </w:pPr>
      <w:r w:rsidRPr="00B41D09">
        <w:t>int integer2;</w:t>
      </w:r>
    </w:p>
    <w:p w:rsidR="001833AF" w:rsidRPr="00B41D09" w:rsidRDefault="001833AF" w:rsidP="001833AF">
      <w:pPr>
        <w:pStyle w:val="code"/>
      </w:pPr>
    </w:p>
    <w:p w:rsidR="001833AF" w:rsidRPr="00B41D09" w:rsidRDefault="005010A9" w:rsidP="001833AF">
      <w:pPr>
        <w:pStyle w:val="code"/>
      </w:pPr>
      <w:r>
        <w:t>scanf</w:t>
      </w:r>
      <w:r w:rsidR="005320DD">
        <w:t>(“%d”,</w:t>
      </w:r>
      <w:r>
        <w:t xml:space="preserve"> &amp;</w:t>
      </w:r>
      <w:r w:rsidR="001833AF" w:rsidRPr="00B41D09">
        <w:t>integer1</w:t>
      </w:r>
      <w:r w:rsidR="005320DD">
        <w:t>)</w:t>
      </w:r>
      <w:r w:rsidR="001833AF" w:rsidRPr="00B41D09">
        <w:t xml:space="preserve">; </w:t>
      </w:r>
    </w:p>
    <w:p w:rsidR="001833AF" w:rsidRPr="00B41D09" w:rsidRDefault="005010A9" w:rsidP="001833AF">
      <w:pPr>
        <w:pStyle w:val="code"/>
      </w:pPr>
      <w:r>
        <w:t>scanf</w:t>
      </w:r>
      <w:r w:rsidR="005320DD">
        <w:t>(“%d”,</w:t>
      </w:r>
      <w:r>
        <w:t xml:space="preserve"> &amp;</w:t>
      </w:r>
      <w:r w:rsidR="001833AF" w:rsidRPr="00B41D09">
        <w:t>integer2</w:t>
      </w:r>
      <w:r w:rsidR="005320DD">
        <w:t>)</w:t>
      </w:r>
      <w:r w:rsidR="001833AF" w:rsidRPr="00B41D09">
        <w:t>;</w:t>
      </w:r>
    </w:p>
    <w:p w:rsidR="001833AF" w:rsidRPr="00B41D09" w:rsidRDefault="001833AF" w:rsidP="001833AF">
      <w:pPr>
        <w:pStyle w:val="code"/>
      </w:pPr>
      <w:r w:rsidRPr="00B41D09">
        <w:tab/>
      </w:r>
    </w:p>
    <w:p w:rsidR="00785063" w:rsidRPr="001B51FC" w:rsidRDefault="00785063" w:rsidP="00785063">
      <w:pPr>
        <w:pStyle w:val="code"/>
      </w:pPr>
      <w:r w:rsidRPr="001B51FC">
        <w:t xml:space="preserve">if(integer1 </w:t>
      </w:r>
      <w:r w:rsidRPr="00B17CCC">
        <w:rPr>
          <w:highlight w:val="yellow"/>
        </w:rPr>
        <w:t>==</w:t>
      </w:r>
      <w:r w:rsidRPr="001B51FC">
        <w:t xml:space="preserve"> integer2)</w:t>
      </w:r>
      <w:r>
        <w:t xml:space="preserve"> </w:t>
      </w:r>
    </w:p>
    <w:p w:rsidR="00785063" w:rsidRDefault="00785063" w:rsidP="00785063">
      <w:pPr>
        <w:pStyle w:val="code"/>
      </w:pPr>
      <w:r>
        <w:t>{</w:t>
      </w:r>
      <w:r w:rsidRPr="001B51FC">
        <w:tab/>
      </w:r>
      <w:r w:rsidRPr="001B51FC">
        <w:tab/>
      </w:r>
    </w:p>
    <w:p w:rsidR="00785063" w:rsidRDefault="00785063" w:rsidP="00785063">
      <w:pPr>
        <w:pStyle w:val="code"/>
      </w:pPr>
      <w:r>
        <w:tab/>
      </w:r>
      <w:r w:rsidR="000D3C28">
        <w:t>printf(</w:t>
      </w:r>
      <w:r w:rsidRPr="001B51FC">
        <w:t>"</w:t>
      </w:r>
      <w:r>
        <w:t>Integer1 is equal to integer2</w:t>
      </w:r>
      <w:r w:rsidR="000D3C28">
        <w:t>\n</w:t>
      </w:r>
      <w:r>
        <w:t>"</w:t>
      </w:r>
      <w:r w:rsidR="000D3C28">
        <w:t>)</w:t>
      </w:r>
      <w:r>
        <w:t>;</w:t>
      </w:r>
      <w:r w:rsidRPr="001B51FC">
        <w:tab/>
      </w:r>
    </w:p>
    <w:p w:rsidR="00785063" w:rsidRDefault="00785063" w:rsidP="00785063">
      <w:pPr>
        <w:pStyle w:val="code"/>
      </w:pPr>
      <w:r w:rsidRPr="001B51FC">
        <w:t>}</w:t>
      </w:r>
      <w:r>
        <w:t xml:space="preserve"> </w:t>
      </w:r>
    </w:p>
    <w:p w:rsidR="00785063" w:rsidRDefault="00785063" w:rsidP="00785063">
      <w:pPr>
        <w:pStyle w:val="code"/>
      </w:pPr>
    </w:p>
    <w:p w:rsidR="00785063" w:rsidRPr="001B51FC" w:rsidRDefault="00785063" w:rsidP="00785063">
      <w:pPr>
        <w:pStyle w:val="code"/>
      </w:pPr>
      <w:r w:rsidRPr="001B51FC">
        <w:t xml:space="preserve">if(integer1 </w:t>
      </w:r>
      <w:r w:rsidRPr="00B17CCC">
        <w:rPr>
          <w:highlight w:val="yellow"/>
        </w:rPr>
        <w:t>&gt;</w:t>
      </w:r>
      <w:r w:rsidRPr="001B51FC">
        <w:t xml:space="preserve"> integer2)</w:t>
      </w:r>
      <w:r>
        <w:t xml:space="preserve"> </w:t>
      </w:r>
    </w:p>
    <w:p w:rsidR="00785063" w:rsidRDefault="00785063" w:rsidP="00785063">
      <w:pPr>
        <w:pStyle w:val="code"/>
      </w:pPr>
      <w:r>
        <w:t>{</w:t>
      </w:r>
      <w:r w:rsidRPr="001B51FC">
        <w:tab/>
      </w:r>
      <w:r w:rsidRPr="001B51FC">
        <w:tab/>
      </w:r>
    </w:p>
    <w:p w:rsidR="00785063" w:rsidRDefault="00785063" w:rsidP="00785063">
      <w:pPr>
        <w:pStyle w:val="code"/>
      </w:pPr>
      <w:r>
        <w:tab/>
      </w:r>
      <w:r w:rsidR="000D3C28">
        <w:t>printf(</w:t>
      </w:r>
      <w:r w:rsidRPr="001B51FC">
        <w:t>"</w:t>
      </w:r>
      <w:r>
        <w:t>Integer1 is greater than integer2</w:t>
      </w:r>
      <w:r w:rsidR="000D3C28">
        <w:t>\n</w:t>
      </w:r>
      <w:r>
        <w:t>"</w:t>
      </w:r>
      <w:r w:rsidR="000D3C28">
        <w:t>)</w:t>
      </w:r>
      <w:r>
        <w:t>;</w:t>
      </w:r>
      <w:r w:rsidRPr="001B51FC">
        <w:tab/>
      </w:r>
    </w:p>
    <w:p w:rsidR="00785063" w:rsidRDefault="00785063" w:rsidP="00785063">
      <w:pPr>
        <w:pStyle w:val="code"/>
      </w:pPr>
      <w:r w:rsidRPr="001B51FC">
        <w:t>}</w:t>
      </w:r>
      <w:r>
        <w:t xml:space="preserve"> </w:t>
      </w:r>
    </w:p>
    <w:p w:rsidR="00785063" w:rsidRDefault="00785063" w:rsidP="00785063">
      <w:pPr>
        <w:pStyle w:val="code"/>
      </w:pPr>
    </w:p>
    <w:p w:rsidR="00785063" w:rsidRPr="001B51FC" w:rsidRDefault="00785063" w:rsidP="00785063">
      <w:pPr>
        <w:pStyle w:val="code"/>
      </w:pPr>
      <w:r w:rsidRPr="001B51FC">
        <w:t xml:space="preserve">if(integer1 </w:t>
      </w:r>
      <w:r w:rsidRPr="00B17CCC">
        <w:rPr>
          <w:highlight w:val="yellow"/>
        </w:rPr>
        <w:t>&lt;</w:t>
      </w:r>
      <w:r w:rsidRPr="001B51FC">
        <w:t xml:space="preserve"> integer2)</w:t>
      </w:r>
      <w:r>
        <w:t xml:space="preserve"> </w:t>
      </w:r>
    </w:p>
    <w:p w:rsidR="00785063" w:rsidRDefault="00785063" w:rsidP="00785063">
      <w:pPr>
        <w:pStyle w:val="code"/>
      </w:pPr>
      <w:r>
        <w:t>{</w:t>
      </w:r>
      <w:r w:rsidRPr="001B51FC">
        <w:tab/>
      </w:r>
      <w:r w:rsidRPr="001B51FC">
        <w:tab/>
      </w:r>
    </w:p>
    <w:p w:rsidR="00785063" w:rsidRDefault="00785063" w:rsidP="00785063">
      <w:pPr>
        <w:pStyle w:val="code"/>
      </w:pPr>
      <w:r>
        <w:tab/>
      </w:r>
      <w:r w:rsidR="000D3C28">
        <w:t>printf(</w:t>
      </w:r>
      <w:r w:rsidRPr="001B51FC">
        <w:t>"</w:t>
      </w:r>
      <w:r>
        <w:t>Integer1 is less than</w:t>
      </w:r>
      <w:r w:rsidR="00D3230C">
        <w:t xml:space="preserve"> integer</w:t>
      </w:r>
      <w:r w:rsidR="000D3C28">
        <w:t>t\n")</w:t>
      </w:r>
      <w:r>
        <w:t>;</w:t>
      </w:r>
      <w:r w:rsidRPr="001B51FC">
        <w:tab/>
      </w:r>
    </w:p>
    <w:p w:rsidR="00E1638C" w:rsidRDefault="00785063" w:rsidP="00785063">
      <w:pPr>
        <w:pStyle w:val="code"/>
      </w:pPr>
      <w:r w:rsidRPr="001B51FC">
        <w:t>}</w:t>
      </w:r>
      <w:r w:rsidR="00DB5A27">
        <w:t xml:space="preserve"> </w:t>
      </w:r>
    </w:p>
    <w:p w:rsidR="00785063" w:rsidRDefault="00785063" w:rsidP="00531DFB"/>
    <w:p w:rsidR="00785063" w:rsidRDefault="00D3230C" w:rsidP="00D3230C">
      <w:pPr>
        <w:pStyle w:val="NoSpacing"/>
      </w:pPr>
      <w:r>
        <w:t xml:space="preserve">This is again </w:t>
      </w:r>
      <w:r w:rsidR="00BC1E01">
        <w:t>inefficient</w:t>
      </w:r>
      <w:r>
        <w:t xml:space="preserve"> and prone to side effects, so instead you could use an </w:t>
      </w:r>
      <w:r>
        <w:rPr>
          <w:rStyle w:val="inlinecode"/>
        </w:rPr>
        <w:t>if..else..if()</w:t>
      </w:r>
      <w:r w:rsidRPr="00D3230C">
        <w:t xml:space="preserve"> </w:t>
      </w:r>
      <w:r>
        <w:t>combination like so:</w:t>
      </w:r>
    </w:p>
    <w:p w:rsidR="00D3230C" w:rsidRDefault="00D3230C" w:rsidP="00531DFB"/>
    <w:p w:rsidR="001833AF" w:rsidRPr="00B41D09" w:rsidRDefault="001833AF" w:rsidP="001833AF">
      <w:pPr>
        <w:pStyle w:val="code"/>
      </w:pPr>
      <w:r w:rsidRPr="00B41D09">
        <w:t>int integer1;</w:t>
      </w:r>
    </w:p>
    <w:p w:rsidR="001833AF" w:rsidRPr="00B41D09" w:rsidRDefault="001833AF" w:rsidP="001833AF">
      <w:pPr>
        <w:pStyle w:val="code"/>
      </w:pPr>
      <w:r w:rsidRPr="00B41D09">
        <w:t>int integer2;</w:t>
      </w:r>
    </w:p>
    <w:p w:rsidR="001833AF" w:rsidRPr="00B41D09" w:rsidRDefault="001833AF" w:rsidP="001833AF">
      <w:pPr>
        <w:pStyle w:val="code"/>
      </w:pPr>
    </w:p>
    <w:p w:rsidR="005320DD" w:rsidRPr="00B41D09" w:rsidRDefault="0021791B" w:rsidP="005320DD">
      <w:pPr>
        <w:pStyle w:val="code"/>
      </w:pPr>
      <w:r>
        <w:t>scanf</w:t>
      </w:r>
      <w:r w:rsidR="005320DD">
        <w:t>(“%d”,</w:t>
      </w:r>
      <w:r>
        <w:t xml:space="preserve"> &amp;</w:t>
      </w:r>
      <w:r w:rsidR="005320DD" w:rsidRPr="00B41D09">
        <w:t>integer1</w:t>
      </w:r>
      <w:r w:rsidR="005320DD">
        <w:t>)</w:t>
      </w:r>
      <w:r w:rsidR="005320DD" w:rsidRPr="00B41D09">
        <w:t xml:space="preserve">; </w:t>
      </w:r>
    </w:p>
    <w:p w:rsidR="005320DD" w:rsidRPr="00B41D09" w:rsidRDefault="005320DD" w:rsidP="005320DD">
      <w:pPr>
        <w:pStyle w:val="code"/>
      </w:pPr>
      <w:r>
        <w:t>scanf(“%d”,</w:t>
      </w:r>
      <w:r w:rsidR="0021791B">
        <w:t xml:space="preserve"> &amp;</w:t>
      </w:r>
      <w:r w:rsidRPr="00B41D09">
        <w:t>integer2</w:t>
      </w:r>
      <w:r>
        <w:t>)</w:t>
      </w:r>
      <w:r w:rsidRPr="00B41D09">
        <w:t>;</w:t>
      </w:r>
    </w:p>
    <w:p w:rsidR="00382858" w:rsidRDefault="001833AF" w:rsidP="00D3230C">
      <w:pPr>
        <w:pStyle w:val="code"/>
      </w:pPr>
      <w:r>
        <w:tab/>
      </w:r>
    </w:p>
    <w:p w:rsidR="00D3230C" w:rsidRPr="001B51FC" w:rsidRDefault="00D3230C" w:rsidP="00D3230C">
      <w:pPr>
        <w:pStyle w:val="code"/>
      </w:pPr>
      <w:r w:rsidRPr="001B51FC">
        <w:t xml:space="preserve">if(integer1 </w:t>
      </w:r>
      <w:r w:rsidRPr="00B17CCC">
        <w:rPr>
          <w:highlight w:val="yellow"/>
        </w:rPr>
        <w:t>==</w:t>
      </w:r>
      <w:r w:rsidRPr="001B51FC">
        <w:t xml:space="preserve"> integer2)</w:t>
      </w:r>
      <w:r>
        <w:t xml:space="preserve"> </w:t>
      </w:r>
    </w:p>
    <w:p w:rsidR="00D3230C" w:rsidRDefault="00D3230C" w:rsidP="00D3230C">
      <w:pPr>
        <w:pStyle w:val="code"/>
      </w:pPr>
      <w:r>
        <w:t>{</w:t>
      </w:r>
      <w:r w:rsidRPr="001B51FC">
        <w:tab/>
      </w:r>
      <w:r w:rsidRPr="001B51FC">
        <w:tab/>
      </w:r>
    </w:p>
    <w:p w:rsidR="00D3230C" w:rsidRDefault="00D3230C" w:rsidP="00D3230C">
      <w:pPr>
        <w:pStyle w:val="code"/>
      </w:pPr>
      <w:r>
        <w:tab/>
      </w:r>
      <w:r w:rsidR="004F4242">
        <w:t>printf(</w:t>
      </w:r>
      <w:r w:rsidRPr="001B51FC">
        <w:t>"</w:t>
      </w:r>
      <w:r>
        <w:t>Integer1 is equal to integer2</w:t>
      </w:r>
      <w:r w:rsidR="004F4242">
        <w:t>\n</w:t>
      </w:r>
      <w:r>
        <w:t>"</w:t>
      </w:r>
      <w:r w:rsidR="004F4242">
        <w:t>)</w:t>
      </w:r>
      <w:r>
        <w:t>;</w:t>
      </w:r>
      <w:r w:rsidRPr="001B51FC">
        <w:tab/>
      </w:r>
    </w:p>
    <w:p w:rsidR="00D3230C" w:rsidRDefault="00D3230C" w:rsidP="00D3230C">
      <w:pPr>
        <w:pStyle w:val="code"/>
      </w:pPr>
      <w:r w:rsidRPr="001B51FC">
        <w:t>}</w:t>
      </w:r>
      <w:r>
        <w:t xml:space="preserve"> </w:t>
      </w:r>
    </w:p>
    <w:p w:rsidR="00D3230C" w:rsidRPr="001B51FC" w:rsidRDefault="00D3230C" w:rsidP="00D3230C">
      <w:pPr>
        <w:pStyle w:val="code"/>
      </w:pPr>
      <w:r w:rsidRPr="00D3230C">
        <w:rPr>
          <w:highlight w:val="yellow"/>
        </w:rPr>
        <w:t>else if</w:t>
      </w:r>
      <w:r w:rsidRPr="001B51FC">
        <w:t xml:space="preserve">(integer1 </w:t>
      </w:r>
      <w:r w:rsidRPr="00B17CCC">
        <w:rPr>
          <w:highlight w:val="yellow"/>
        </w:rPr>
        <w:t>&gt;</w:t>
      </w:r>
      <w:r w:rsidRPr="001B51FC">
        <w:t xml:space="preserve"> integer2)</w:t>
      </w:r>
      <w:r>
        <w:t xml:space="preserve"> </w:t>
      </w:r>
    </w:p>
    <w:p w:rsidR="00D3230C" w:rsidRDefault="00D3230C" w:rsidP="00D3230C">
      <w:pPr>
        <w:pStyle w:val="code"/>
      </w:pPr>
      <w:r>
        <w:t>{</w:t>
      </w:r>
      <w:r w:rsidRPr="001B51FC">
        <w:tab/>
      </w:r>
      <w:r w:rsidRPr="001B51FC">
        <w:tab/>
      </w:r>
    </w:p>
    <w:p w:rsidR="00D3230C" w:rsidRDefault="00D3230C" w:rsidP="00D3230C">
      <w:pPr>
        <w:pStyle w:val="code"/>
      </w:pPr>
      <w:r>
        <w:tab/>
      </w:r>
      <w:r w:rsidR="004F4242">
        <w:t>printf(</w:t>
      </w:r>
      <w:r w:rsidRPr="001B51FC">
        <w:t>"</w:t>
      </w:r>
      <w:r w:rsidRPr="00785063">
        <w:t xml:space="preserve"> </w:t>
      </w:r>
      <w:r>
        <w:t>Integer1 is greater than integer2</w:t>
      </w:r>
      <w:r w:rsidR="004F4242">
        <w:t>\n</w:t>
      </w:r>
      <w:r>
        <w:t>"</w:t>
      </w:r>
      <w:r w:rsidR="004F4242">
        <w:t>)</w:t>
      </w:r>
      <w:r>
        <w:t>;</w:t>
      </w:r>
      <w:r w:rsidRPr="001B51FC">
        <w:tab/>
      </w:r>
    </w:p>
    <w:p w:rsidR="00D3230C" w:rsidRDefault="00D3230C" w:rsidP="00D3230C">
      <w:pPr>
        <w:pStyle w:val="code"/>
      </w:pPr>
      <w:r w:rsidRPr="001B51FC">
        <w:t>}</w:t>
      </w:r>
      <w:r>
        <w:t xml:space="preserve"> </w:t>
      </w:r>
    </w:p>
    <w:p w:rsidR="00D3230C" w:rsidRPr="001B51FC" w:rsidRDefault="00D3230C" w:rsidP="00D3230C">
      <w:pPr>
        <w:pStyle w:val="code"/>
      </w:pPr>
      <w:r w:rsidRPr="00D3230C">
        <w:rPr>
          <w:highlight w:val="yellow"/>
        </w:rPr>
        <w:t>else if</w:t>
      </w:r>
      <w:r w:rsidRPr="001B51FC">
        <w:t xml:space="preserve">(integer1 </w:t>
      </w:r>
      <w:r w:rsidRPr="00B17CCC">
        <w:rPr>
          <w:highlight w:val="yellow"/>
        </w:rPr>
        <w:t>&lt;</w:t>
      </w:r>
      <w:r w:rsidRPr="001B51FC">
        <w:t xml:space="preserve"> integer2)</w:t>
      </w:r>
      <w:r>
        <w:t xml:space="preserve"> </w:t>
      </w:r>
    </w:p>
    <w:p w:rsidR="00D3230C" w:rsidRDefault="00D3230C" w:rsidP="00D3230C">
      <w:pPr>
        <w:pStyle w:val="code"/>
      </w:pPr>
      <w:r>
        <w:t>{</w:t>
      </w:r>
      <w:r w:rsidRPr="001B51FC">
        <w:tab/>
      </w:r>
      <w:r w:rsidRPr="001B51FC">
        <w:tab/>
      </w:r>
    </w:p>
    <w:p w:rsidR="00D3230C" w:rsidRDefault="00D3230C" w:rsidP="00D3230C">
      <w:pPr>
        <w:pStyle w:val="code"/>
      </w:pPr>
      <w:r>
        <w:tab/>
      </w:r>
      <w:r w:rsidR="004F4242">
        <w:t>printf(</w:t>
      </w:r>
      <w:r w:rsidRPr="001B51FC">
        <w:t>"</w:t>
      </w:r>
      <w:r w:rsidRPr="00785063">
        <w:t xml:space="preserve"> </w:t>
      </w:r>
      <w:r>
        <w:t>Integer1 is less than integer2</w:t>
      </w:r>
      <w:r w:rsidR="004F4242">
        <w:t>\n</w:t>
      </w:r>
      <w:r>
        <w:t>"</w:t>
      </w:r>
      <w:r w:rsidR="004F4242">
        <w:t>)</w:t>
      </w:r>
      <w:r>
        <w:t>;</w:t>
      </w:r>
      <w:r w:rsidRPr="001B51FC">
        <w:tab/>
      </w:r>
    </w:p>
    <w:p w:rsidR="00382858" w:rsidRDefault="00D3230C" w:rsidP="00D3230C">
      <w:pPr>
        <w:pStyle w:val="code"/>
      </w:pPr>
      <w:r w:rsidRPr="001B51FC">
        <w:t>}</w:t>
      </w:r>
      <w:r w:rsidR="00B17CCC">
        <w:t xml:space="preserve"> </w:t>
      </w:r>
    </w:p>
    <w:p w:rsidR="00D3230C" w:rsidRDefault="00D3230C" w:rsidP="00531DFB"/>
    <w:p w:rsidR="00785063" w:rsidRDefault="00D3230C" w:rsidP="00531DFB">
      <w:r>
        <w:t xml:space="preserve">In this case you might also notice that the final </w:t>
      </w:r>
      <w:r w:rsidRPr="00382858">
        <w:rPr>
          <w:rStyle w:val="inlinecode"/>
        </w:rPr>
        <w:t>if()</w:t>
      </w:r>
      <w:r>
        <w:t xml:space="preserve"> is redundant - if </w:t>
      </w:r>
      <w:r w:rsidRPr="00382858">
        <w:rPr>
          <w:rStyle w:val="inlinecode"/>
        </w:rPr>
        <w:t>integer1</w:t>
      </w:r>
      <w:r w:rsidR="00382858">
        <w:t xml:space="preserve"> isn't equal to or </w:t>
      </w:r>
      <w:r w:rsidR="00BC1E01">
        <w:t>greater</w:t>
      </w:r>
      <w:r w:rsidR="00382858">
        <w:t xml:space="preserve"> than </w:t>
      </w:r>
      <w:r w:rsidR="00382858" w:rsidRPr="00382858">
        <w:rPr>
          <w:rStyle w:val="inlinecode"/>
        </w:rPr>
        <w:t>integer2</w:t>
      </w:r>
      <w:r w:rsidR="00382858">
        <w:t xml:space="preserve"> then it </w:t>
      </w:r>
      <w:r w:rsidR="00382858" w:rsidRPr="005505CF">
        <w:rPr>
          <w:b/>
        </w:rPr>
        <w:t>must</w:t>
      </w:r>
      <w:r w:rsidR="00382858">
        <w:t xml:space="preserve"> be less then. </w:t>
      </w:r>
      <w:r w:rsidR="005010A9">
        <w:t xml:space="preserve"> </w:t>
      </w:r>
      <w:r w:rsidR="00382858">
        <w:t>Therefore the above code could be rewritten:</w:t>
      </w:r>
    </w:p>
    <w:p w:rsidR="00184AB5" w:rsidRDefault="00184AB5" w:rsidP="00184AB5">
      <w:pPr>
        <w:pStyle w:val="NoSpacing"/>
      </w:pPr>
    </w:p>
    <w:p w:rsidR="00382858" w:rsidRPr="001B51FC" w:rsidRDefault="00382858" w:rsidP="00382858">
      <w:pPr>
        <w:pStyle w:val="code"/>
      </w:pPr>
      <w:r w:rsidRPr="001B51FC">
        <w:t>if(integer1 == integer2)</w:t>
      </w:r>
      <w:r>
        <w:t xml:space="preserve"> </w:t>
      </w:r>
    </w:p>
    <w:p w:rsidR="00382858" w:rsidRDefault="00382858" w:rsidP="00382858">
      <w:pPr>
        <w:pStyle w:val="code"/>
      </w:pPr>
      <w:r>
        <w:t>{</w:t>
      </w:r>
      <w:r w:rsidRPr="001B51FC">
        <w:tab/>
      </w:r>
      <w:r w:rsidRPr="001B51FC">
        <w:tab/>
      </w:r>
    </w:p>
    <w:p w:rsidR="00382858" w:rsidRDefault="00382858" w:rsidP="00382858">
      <w:pPr>
        <w:pStyle w:val="code"/>
      </w:pPr>
      <w:r>
        <w:tab/>
      </w:r>
      <w:r w:rsidR="004F4242">
        <w:t>printf(</w:t>
      </w:r>
      <w:r w:rsidRPr="001B51FC">
        <w:t>"</w:t>
      </w:r>
      <w:r>
        <w:t>Integer1 is equal to integer2</w:t>
      </w:r>
      <w:r w:rsidR="004F4242">
        <w:t>\n</w:t>
      </w:r>
      <w:r>
        <w:t>"</w:t>
      </w:r>
      <w:r w:rsidR="004F4242">
        <w:t>)</w:t>
      </w:r>
      <w:r>
        <w:t>;</w:t>
      </w:r>
      <w:r w:rsidRPr="001B51FC">
        <w:tab/>
      </w:r>
    </w:p>
    <w:p w:rsidR="00382858" w:rsidRDefault="00382858" w:rsidP="00382858">
      <w:pPr>
        <w:pStyle w:val="code"/>
      </w:pPr>
      <w:r w:rsidRPr="001B51FC">
        <w:t>}</w:t>
      </w:r>
      <w:r>
        <w:t xml:space="preserve"> </w:t>
      </w:r>
    </w:p>
    <w:p w:rsidR="00382858" w:rsidRPr="001B51FC" w:rsidRDefault="00382858" w:rsidP="00382858">
      <w:pPr>
        <w:pStyle w:val="code"/>
      </w:pPr>
      <w:r w:rsidRPr="00382858">
        <w:t>else if</w:t>
      </w:r>
      <w:r w:rsidRPr="001B51FC">
        <w:t xml:space="preserve">(integer1 </w:t>
      </w:r>
      <w:r>
        <w:t>&gt;</w:t>
      </w:r>
      <w:r w:rsidRPr="001B51FC">
        <w:t xml:space="preserve"> integer2)</w:t>
      </w:r>
      <w:r>
        <w:t xml:space="preserve"> </w:t>
      </w:r>
    </w:p>
    <w:p w:rsidR="00382858" w:rsidRDefault="00382858" w:rsidP="00382858">
      <w:pPr>
        <w:pStyle w:val="code"/>
      </w:pPr>
      <w:r>
        <w:t>{</w:t>
      </w:r>
      <w:r w:rsidRPr="001B51FC">
        <w:tab/>
      </w:r>
      <w:r w:rsidRPr="001B51FC">
        <w:tab/>
      </w:r>
    </w:p>
    <w:p w:rsidR="00382858" w:rsidRDefault="00382858" w:rsidP="00382858">
      <w:pPr>
        <w:pStyle w:val="code"/>
      </w:pPr>
      <w:r>
        <w:tab/>
      </w:r>
      <w:r w:rsidR="004F4242">
        <w:t>printf(</w:t>
      </w:r>
      <w:r w:rsidRPr="001B51FC">
        <w:t>"</w:t>
      </w:r>
      <w:r w:rsidRPr="00785063">
        <w:t xml:space="preserve"> </w:t>
      </w:r>
      <w:r>
        <w:t>Integer1 is greater than integer2</w:t>
      </w:r>
      <w:r w:rsidR="004F4242">
        <w:t>\n</w:t>
      </w:r>
      <w:r>
        <w:t>"</w:t>
      </w:r>
      <w:r w:rsidR="004F4242">
        <w:t>)</w:t>
      </w:r>
      <w:r>
        <w:t>;</w:t>
      </w:r>
      <w:r w:rsidRPr="001B51FC">
        <w:tab/>
      </w:r>
    </w:p>
    <w:p w:rsidR="00382858" w:rsidRDefault="00382858" w:rsidP="00382858">
      <w:pPr>
        <w:pStyle w:val="code"/>
      </w:pPr>
      <w:r w:rsidRPr="001B51FC">
        <w:t>}</w:t>
      </w:r>
      <w:r>
        <w:t xml:space="preserve"> </w:t>
      </w:r>
    </w:p>
    <w:p w:rsidR="00382858" w:rsidRPr="001B51FC" w:rsidRDefault="00382858" w:rsidP="00382858">
      <w:pPr>
        <w:pStyle w:val="code"/>
      </w:pPr>
      <w:r w:rsidRPr="00382858">
        <w:rPr>
          <w:highlight w:val="yellow"/>
        </w:rPr>
        <w:t>else</w:t>
      </w:r>
      <w:r w:rsidRPr="00382858">
        <w:t xml:space="preserve"> // no need for -&gt; if(integer1 &lt; integer2)</w:t>
      </w:r>
      <w:r>
        <w:t xml:space="preserve"> </w:t>
      </w:r>
    </w:p>
    <w:p w:rsidR="00382858" w:rsidRDefault="00382858" w:rsidP="00382858">
      <w:pPr>
        <w:pStyle w:val="code"/>
      </w:pPr>
      <w:r>
        <w:t>{</w:t>
      </w:r>
      <w:r w:rsidRPr="001B51FC">
        <w:tab/>
      </w:r>
      <w:r w:rsidRPr="001B51FC">
        <w:tab/>
      </w:r>
    </w:p>
    <w:p w:rsidR="00382858" w:rsidRDefault="00382858" w:rsidP="00382858">
      <w:pPr>
        <w:pStyle w:val="code"/>
      </w:pPr>
      <w:r>
        <w:tab/>
      </w:r>
      <w:r w:rsidR="004F4242">
        <w:t>printf(</w:t>
      </w:r>
      <w:r w:rsidRPr="001B51FC">
        <w:t>"</w:t>
      </w:r>
      <w:r w:rsidRPr="00785063">
        <w:t xml:space="preserve"> </w:t>
      </w:r>
      <w:r w:rsidR="004F4242">
        <w:t>Integer1 is less than integer2\n”</w:t>
      </w:r>
      <w:r>
        <w:t>;</w:t>
      </w:r>
      <w:r w:rsidRPr="001B51FC">
        <w:tab/>
      </w:r>
    </w:p>
    <w:p w:rsidR="00382858" w:rsidRDefault="00382858" w:rsidP="00382858">
      <w:pPr>
        <w:pStyle w:val="code"/>
      </w:pPr>
      <w:r w:rsidRPr="001B51FC">
        <w:t>}</w:t>
      </w:r>
      <w:r w:rsidR="00B17CCC">
        <w:t xml:space="preserve"> </w:t>
      </w:r>
    </w:p>
    <w:p w:rsidR="00D3230C" w:rsidRDefault="00D3230C" w:rsidP="00531DFB"/>
    <w:p w:rsidR="00382858" w:rsidRDefault="00382858" w:rsidP="00382858">
      <w:pPr>
        <w:pStyle w:val="NoSpacing"/>
      </w:pPr>
      <w:r>
        <w:t xml:space="preserve">Here is the flow diagram that demonstrates the </w:t>
      </w:r>
      <w:r w:rsidRPr="00A2592C">
        <w:rPr>
          <w:rStyle w:val="inlinecode"/>
        </w:rPr>
        <w:t>if..else</w:t>
      </w:r>
      <w:r>
        <w:rPr>
          <w:rStyle w:val="inlinecode"/>
        </w:rPr>
        <w:t>..if</w:t>
      </w:r>
      <w:r w:rsidRPr="00A2592C">
        <w:rPr>
          <w:rStyle w:val="inlinecode"/>
        </w:rPr>
        <w:t>()</w:t>
      </w:r>
      <w:r>
        <w:t>statement for this code:</w:t>
      </w:r>
    </w:p>
    <w:p w:rsidR="001833AF" w:rsidRDefault="001833AF" w:rsidP="00382858">
      <w:pPr>
        <w:pStyle w:val="NoSpacing"/>
      </w:pPr>
    </w:p>
    <w:p w:rsidR="00382858" w:rsidRDefault="0021791B" w:rsidP="00382858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ragraph">
                  <wp:posOffset>163830</wp:posOffset>
                </wp:positionV>
                <wp:extent cx="3175" cy="225425"/>
                <wp:effectExtent l="59690" t="17145" r="60960" b="24130"/>
                <wp:wrapNone/>
                <wp:docPr id="89" name="Auto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225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FDB13" id="AutoShape 255" o:spid="_x0000_s1026" type="#_x0000_t32" style="position:absolute;margin-left:132.2pt;margin-top:12.9pt;width:.25pt;height:17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" strokeweight="1.5pt">
                <v:stroke endarrow="block"/>
              </v:shape>
            </w:pict>
          </mc:Fallback>
        </mc:AlternateContent>
      </w:r>
    </w:p>
    <w:p w:rsidR="00382858" w:rsidRDefault="00382858" w:rsidP="00382858">
      <w:pPr>
        <w:pStyle w:val="NoSpacing"/>
      </w:pPr>
    </w:p>
    <w:p w:rsidR="00382858" w:rsidRDefault="0021791B" w:rsidP="00382858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154940</wp:posOffset>
                </wp:positionV>
                <wp:extent cx="511810" cy="281305"/>
                <wp:effectExtent l="0" t="6350" r="2540" b="7620"/>
                <wp:wrapNone/>
                <wp:docPr id="88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281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2BA7" w:rsidRPr="00C02EE8" w:rsidRDefault="00BD2BA7" w:rsidP="0038285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5" o:spid="_x0000_s1031" type="#_x0000_t202" style="position:absolute;margin-left:187.5pt;margin-top:12.2pt;width:40.3pt;height:22.1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" stroked="f">
                <v:fill opacity="0"/>
                <v:textbox>
                  <w:txbxContent>
                    <w:p w:rsidR="00BD2BA7" w:rsidRPr="00C02EE8" w:rsidRDefault="00BD2BA7" w:rsidP="0038285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47625</wp:posOffset>
                </wp:positionV>
                <wp:extent cx="1524000" cy="783590"/>
                <wp:effectExtent l="21590" t="13335" r="16510" b="12700"/>
                <wp:wrapNone/>
                <wp:docPr id="87" name="Auto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783590"/>
                        </a:xfrm>
                        <a:prstGeom prst="flowChartDecision">
                          <a:avLst/>
                        </a:prstGeom>
                        <a:solidFill>
                          <a:srgbClr val="B6DDE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BA7" w:rsidRPr="00155117" w:rsidRDefault="00BD2BA7" w:rsidP="00382858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55117">
                              <w:rPr>
                                <w:b/>
                                <w:sz w:val="18"/>
                                <w:szCs w:val="18"/>
                              </w:rPr>
                              <w:t>Integer1 =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5117">
                              <w:rPr>
                                <w:b/>
                                <w:sz w:val="18"/>
                                <w:szCs w:val="18"/>
                              </w:rPr>
                              <w:t>= Integer2?</w:t>
                            </w:r>
                          </w:p>
                          <w:p w:rsidR="00BD2BA7" w:rsidRPr="00155117" w:rsidRDefault="00BD2BA7" w:rsidP="003828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2" o:spid="_x0000_s1032" type="#_x0000_t110" style="position:absolute;margin-left:72.2pt;margin-top:3.75pt;width:120pt;height:61.7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" fillcolor="#b6dde8">
                <v:textbox>
                  <w:txbxContent>
                    <w:p w:rsidR="00BD2BA7" w:rsidRPr="00155117" w:rsidRDefault="00BD2BA7" w:rsidP="00382858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155117">
                        <w:rPr>
                          <w:b/>
                          <w:sz w:val="18"/>
                          <w:szCs w:val="18"/>
                        </w:rPr>
                        <w:t>Integer1 =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155117">
                        <w:rPr>
                          <w:b/>
                          <w:sz w:val="18"/>
                          <w:szCs w:val="18"/>
                        </w:rPr>
                        <w:t>= Integer2?</w:t>
                      </w:r>
                    </w:p>
                    <w:p w:rsidR="00BD2BA7" w:rsidRPr="00155117" w:rsidRDefault="00BD2BA7" w:rsidP="0038285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82858" w:rsidRDefault="0021791B" w:rsidP="00382858"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2741295</wp:posOffset>
                </wp:positionH>
                <wp:positionV relativeFrom="paragraph">
                  <wp:posOffset>56515</wp:posOffset>
                </wp:positionV>
                <wp:extent cx="1433830" cy="464185"/>
                <wp:effectExtent l="17145" t="12065" r="15875" b="9525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464185"/>
                        </a:xfrm>
                        <a:prstGeom prst="flowChartInputOutput">
                          <a:avLst/>
                        </a:prstGeom>
                        <a:solidFill>
                          <a:srgbClr val="B6DDE8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2BA7" w:rsidRPr="00155117" w:rsidRDefault="00BD2BA7" w:rsidP="00382858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55117">
                              <w:rPr>
                                <w:b/>
                                <w:sz w:val="18"/>
                                <w:szCs w:val="18"/>
                              </w:rPr>
                              <w:t>Display "EQUAL"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111" style="position:absolute;margin-left:215.85pt;margin-top:4.45pt;width:112.9pt;height:36.5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" fillcolor="#b6dde8">
                <v:textbox>
                  <w:txbxContent>
                    <w:p w:rsidR="00BD2BA7" w:rsidRPr="00155117" w:rsidRDefault="00BD2BA7" w:rsidP="00382858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155117">
                        <w:rPr>
                          <w:b/>
                          <w:sz w:val="18"/>
                          <w:szCs w:val="18"/>
                        </w:rPr>
                        <w:t>Display "EQUAL"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118745</wp:posOffset>
                </wp:positionV>
                <wp:extent cx="0" cy="239395"/>
                <wp:effectExtent l="60960" t="17145" r="62865" b="19685"/>
                <wp:wrapNone/>
                <wp:docPr id="85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58504" id="AutoShape 241" o:spid="_x0000_s1026" type="#_x0000_t32" style="position:absolute;margin-left:253.8pt;margin-top:9.35pt;width:0;height:18.8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" strokeweight="1.5pt">
                <v:stroke endarrow="block"/>
              </v:shape>
            </w:pict>
          </mc:Fallback>
        </mc:AlternateContent>
      </w:r>
    </w:p>
    <w:p w:rsidR="00382858" w:rsidRDefault="0021791B" w:rsidP="00382858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94615</wp:posOffset>
                </wp:positionV>
                <wp:extent cx="452120" cy="635"/>
                <wp:effectExtent l="12065" t="58420" r="21590" b="64770"/>
                <wp:wrapNone/>
                <wp:docPr id="84" name="Auto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12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4D453" id="AutoShape 267" o:spid="_x0000_s1026" type="#_x0000_t32" style="position:absolute;margin-left:192.2pt;margin-top:7.45pt;width:35.6pt;height: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95250</wp:posOffset>
                </wp:positionV>
                <wp:extent cx="0" cy="1195070"/>
                <wp:effectExtent l="57150" t="11430" r="57150" b="22225"/>
                <wp:wrapNone/>
                <wp:docPr id="83" name="Auto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950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0AE61" id="AutoShape 262" o:spid="_x0000_s1026" type="#_x0000_t32" style="position:absolute;margin-left:356.25pt;margin-top:7.5pt;width:0;height:94.1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95250</wp:posOffset>
                </wp:positionV>
                <wp:extent cx="461010" cy="0"/>
                <wp:effectExtent l="15240" t="11430" r="9525" b="17145"/>
                <wp:wrapNone/>
                <wp:docPr id="82" name="Auto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0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02355" id="AutoShape 271" o:spid="_x0000_s1026" type="#_x0000_t32" style="position:absolute;margin-left:319.95pt;margin-top:7.5pt;width:36.3pt;height:0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" strokeweight="1.5pt"/>
            </w:pict>
          </mc:Fallback>
        </mc:AlternateContent>
      </w:r>
    </w:p>
    <w:p w:rsidR="00382858" w:rsidRDefault="00382858" w:rsidP="00382858">
      <w:pPr>
        <w:pStyle w:val="NoSpacing"/>
      </w:pPr>
    </w:p>
    <w:p w:rsidR="00023811" w:rsidRDefault="0021791B" w:rsidP="00382858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148590</wp:posOffset>
                </wp:positionV>
                <wp:extent cx="587375" cy="281305"/>
                <wp:effectExtent l="7620" t="6350" r="5080" b="7620"/>
                <wp:wrapNone/>
                <wp:docPr id="81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281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2BA7" w:rsidRPr="00C02EE8" w:rsidRDefault="00BD2BA7" w:rsidP="0038285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6" o:spid="_x0000_s1034" type="#_x0000_t202" style="position:absolute;margin-left:81.6pt;margin-top:11.7pt;width:46.25pt;height:22.1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" stroked="f">
                <v:fill opacity="0"/>
                <v:textbox>
                  <w:txbxContent>
                    <w:p w:rsidR="00BD2BA7" w:rsidRPr="00C02EE8" w:rsidRDefault="00BD2BA7" w:rsidP="0038285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146050</wp:posOffset>
                </wp:positionV>
                <wp:extent cx="635" cy="407670"/>
                <wp:effectExtent l="62865" t="13335" r="60325" b="26670"/>
                <wp:wrapNone/>
                <wp:docPr id="80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76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E90A8" id="AutoShape 253" o:spid="_x0000_s1026" type="#_x0000_t32" style="position:absolute;margin-left:132.45pt;margin-top:11.5pt;width:.05pt;height:32.1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" strokeweight="1.5pt">
                <v:stroke endarrow="block"/>
              </v:shape>
            </w:pict>
          </mc:Fallback>
        </mc:AlternateContent>
      </w:r>
    </w:p>
    <w:p w:rsidR="00023811" w:rsidRDefault="00023811" w:rsidP="00382858">
      <w:pPr>
        <w:pStyle w:val="NoSpacing"/>
      </w:pPr>
    </w:p>
    <w:p w:rsidR="00023811" w:rsidRDefault="00023811" w:rsidP="00382858">
      <w:pPr>
        <w:pStyle w:val="NoSpacing"/>
      </w:pPr>
    </w:p>
    <w:p w:rsidR="00023811" w:rsidRDefault="0021791B" w:rsidP="00382858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90805</wp:posOffset>
                </wp:positionV>
                <wp:extent cx="511810" cy="281305"/>
                <wp:effectExtent l="6350" t="2540" r="5715" b="1905"/>
                <wp:wrapNone/>
                <wp:docPr id="79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281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2BA7" w:rsidRPr="00C02EE8" w:rsidRDefault="00BD2BA7" w:rsidP="00331FF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7" o:spid="_x0000_s1035" type="#_x0000_t202" style="position:absolute;margin-left:188pt;margin-top:7.15pt;width:40.3pt;height:22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" stroked="f">
                <v:fill opacity="0"/>
                <v:textbox>
                  <w:txbxContent>
                    <w:p w:rsidR="00BD2BA7" w:rsidRPr="00C02EE8" w:rsidRDefault="00BD2BA7" w:rsidP="00331FF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42545</wp:posOffset>
                </wp:positionV>
                <wp:extent cx="1524000" cy="783590"/>
                <wp:effectExtent l="21590" t="11430" r="16510" b="14605"/>
                <wp:wrapNone/>
                <wp:docPr id="78" name="Auto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783590"/>
                        </a:xfrm>
                        <a:prstGeom prst="flowChartDecision">
                          <a:avLst/>
                        </a:prstGeom>
                        <a:solidFill>
                          <a:srgbClr val="B6DDE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BA7" w:rsidRPr="00155117" w:rsidRDefault="00BD2BA7" w:rsidP="00023811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5511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Integer1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&gt;</w:t>
                            </w:r>
                            <w:r w:rsidRPr="0015511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Integer2?</w:t>
                            </w:r>
                          </w:p>
                          <w:p w:rsidR="00BD2BA7" w:rsidRPr="00155117" w:rsidRDefault="00BD2BA7" w:rsidP="000238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7" o:spid="_x0000_s1036" type="#_x0000_t110" style="position:absolute;margin-left:72.2pt;margin-top:3.35pt;width:120pt;height:61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" fillcolor="#b6dde8">
                <v:textbox>
                  <w:txbxContent>
                    <w:p w:rsidR="00BD2BA7" w:rsidRPr="00155117" w:rsidRDefault="00BD2BA7" w:rsidP="0002381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155117">
                        <w:rPr>
                          <w:b/>
                          <w:sz w:val="18"/>
                          <w:szCs w:val="18"/>
                        </w:rPr>
                        <w:t xml:space="preserve">Integer1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&gt;</w:t>
                      </w:r>
                      <w:r w:rsidRPr="00155117">
                        <w:rPr>
                          <w:b/>
                          <w:sz w:val="18"/>
                          <w:szCs w:val="18"/>
                        </w:rPr>
                        <w:t xml:space="preserve"> Integer2?</w:t>
                      </w:r>
                    </w:p>
                    <w:p w:rsidR="00BD2BA7" w:rsidRPr="00155117" w:rsidRDefault="00BD2BA7" w:rsidP="0002381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3811" w:rsidRDefault="0021791B" w:rsidP="00382858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33020</wp:posOffset>
                </wp:positionV>
                <wp:extent cx="1433830" cy="519430"/>
                <wp:effectExtent l="19050" t="5715" r="13970" b="8255"/>
                <wp:wrapNone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519430"/>
                        </a:xfrm>
                        <a:prstGeom prst="flowChartInputOutput">
                          <a:avLst/>
                        </a:prstGeom>
                        <a:solidFill>
                          <a:srgbClr val="B6DDE8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2BA7" w:rsidRPr="00155117" w:rsidRDefault="00BD2BA7" w:rsidP="007A4456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55117">
                              <w:rPr>
                                <w:b/>
                                <w:sz w:val="18"/>
                                <w:szCs w:val="18"/>
                              </w:rPr>
                              <w:t>Display "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GREATER THAN</w:t>
                            </w:r>
                            <w:r w:rsidRPr="00155117">
                              <w:rPr>
                                <w:b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111" style="position:absolute;margin-left:214.5pt;margin-top:2.6pt;width:112.9pt;height:40.9pt;z-index:2516418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" fillcolor="#b6dde8">
                <v:textbox style="mso-fit-shape-to-text:t">
                  <w:txbxContent>
                    <w:p w:rsidR="00BD2BA7" w:rsidRPr="00155117" w:rsidRDefault="00BD2BA7" w:rsidP="007A4456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155117">
                        <w:rPr>
                          <w:b/>
                          <w:sz w:val="18"/>
                          <w:szCs w:val="18"/>
                        </w:rPr>
                        <w:t>Display "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GREATER THAN</w:t>
                      </w:r>
                      <w:r w:rsidRPr="00155117">
                        <w:rPr>
                          <w:b/>
                          <w:sz w:val="18"/>
                          <w:szCs w:val="18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:rsidR="00023811" w:rsidRDefault="0021791B" w:rsidP="00382858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96520</wp:posOffset>
                </wp:positionV>
                <wp:extent cx="452120" cy="635"/>
                <wp:effectExtent l="12065" t="63500" r="21590" b="59690"/>
                <wp:wrapNone/>
                <wp:docPr id="76" name="Auto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12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70DE8" id="AutoShape 268" o:spid="_x0000_s1026" type="#_x0000_t32" style="position:absolute;margin-left:192.2pt;margin-top:7.6pt;width:35.6pt;height:.0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142875</wp:posOffset>
                </wp:positionV>
                <wp:extent cx="438785" cy="0"/>
                <wp:effectExtent l="15875" t="62230" r="21590" b="61595"/>
                <wp:wrapNone/>
                <wp:docPr id="75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7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044E1" id="AutoShape 244" o:spid="_x0000_s1026" type="#_x0000_t32" style="position:absolute;margin-left:317pt;margin-top:11.25pt;width:34.55pt;height: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bG6NgIAAGA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4464685</wp:posOffset>
                </wp:positionH>
                <wp:positionV relativeFrom="paragraph">
                  <wp:posOffset>96520</wp:posOffset>
                </wp:positionV>
                <wp:extent cx="118110" cy="123190"/>
                <wp:effectExtent l="6985" t="6350" r="8255" b="13335"/>
                <wp:wrapNone/>
                <wp:docPr id="74" name="Auto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123190"/>
                        </a:xfrm>
                        <a:prstGeom prst="flowChartConnector">
                          <a:avLst/>
                        </a:prstGeom>
                        <a:solidFill>
                          <a:srgbClr val="B6DDE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B4C5B" id="AutoShape 272" o:spid="_x0000_s1026" type="#_x0000_t120" style="position:absolute;margin-left:351.55pt;margin-top:7.6pt;width:9.3pt;height:9.7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" fillcolor="#b6dde8"/>
            </w:pict>
          </mc:Fallback>
        </mc:AlternateContent>
      </w:r>
    </w:p>
    <w:p w:rsidR="00023811" w:rsidRDefault="0021791B" w:rsidP="00382858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4523740</wp:posOffset>
                </wp:positionH>
                <wp:positionV relativeFrom="paragraph">
                  <wp:posOffset>48895</wp:posOffset>
                </wp:positionV>
                <wp:extent cx="635" cy="1233170"/>
                <wp:effectExtent l="18415" t="15240" r="9525" b="18415"/>
                <wp:wrapNone/>
                <wp:docPr id="73" name="Auto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331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A26A2" id="AutoShape 256" o:spid="_x0000_s1026" type="#_x0000_t32" style="position:absolute;margin-left:356.2pt;margin-top:3.85pt;width:.05pt;height:97.1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" strokeweight="1.5pt"/>
            </w:pict>
          </mc:Fallback>
        </mc:AlternateContent>
      </w:r>
    </w:p>
    <w:p w:rsidR="00023811" w:rsidRDefault="0021791B" w:rsidP="00382858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48895</wp:posOffset>
                </wp:positionV>
                <wp:extent cx="587375" cy="281305"/>
                <wp:effectExtent l="1270" t="4445" r="1905" b="0"/>
                <wp:wrapNone/>
                <wp:docPr id="72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281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2BA7" w:rsidRPr="00C02EE8" w:rsidRDefault="00BD2BA7" w:rsidP="00331FF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6" o:spid="_x0000_s1038" type="#_x0000_t202" style="position:absolute;margin-left:75.1pt;margin-top:3.85pt;width:46.25pt;height:22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" stroked="f">
                <v:fill opacity="0"/>
                <v:textbox>
                  <w:txbxContent>
                    <w:p w:rsidR="00BD2BA7" w:rsidRPr="00C02EE8" w:rsidRDefault="00BD2BA7" w:rsidP="00331FF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144145</wp:posOffset>
                </wp:positionV>
                <wp:extent cx="6350" cy="316230"/>
                <wp:effectExtent l="56515" t="13970" r="60960" b="22225"/>
                <wp:wrapNone/>
                <wp:docPr id="71" name="Auto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3162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B5AE9" id="AutoShape 250" o:spid="_x0000_s1026" type="#_x0000_t32" style="position:absolute;margin-left:131.95pt;margin-top:11.35pt;width:.5pt;height:24.9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" strokeweight="1.5pt">
                <v:stroke endarrow="block"/>
              </v:shape>
            </w:pict>
          </mc:Fallback>
        </mc:AlternateContent>
      </w:r>
    </w:p>
    <w:p w:rsidR="00023811" w:rsidRDefault="00023811" w:rsidP="00382858">
      <w:pPr>
        <w:pStyle w:val="NoSpacing"/>
      </w:pPr>
    </w:p>
    <w:p w:rsidR="00382858" w:rsidRDefault="0021791B" w:rsidP="00382858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118745</wp:posOffset>
                </wp:positionV>
                <wp:extent cx="1433830" cy="379730"/>
                <wp:effectExtent l="20320" t="10795" r="22225" b="9525"/>
                <wp:wrapNone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379730"/>
                        </a:xfrm>
                        <a:prstGeom prst="flowChartInputOutput">
                          <a:avLst/>
                        </a:prstGeom>
                        <a:solidFill>
                          <a:srgbClr val="B6DDE8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2BA7" w:rsidRPr="00155117" w:rsidRDefault="00BD2BA7" w:rsidP="00382858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55117">
                              <w:rPr>
                                <w:b/>
                                <w:sz w:val="18"/>
                                <w:szCs w:val="18"/>
                              </w:rPr>
                              <w:t>Display "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Less THAN</w:t>
                            </w:r>
                            <w:r w:rsidRPr="00155117">
                              <w:rPr>
                                <w:b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111" style="position:absolute;margin-left:73.55pt;margin-top:9.35pt;width:112.9pt;height:29.9pt;z-index:2516357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" fillcolor="#b6dde8">
                <v:textbox style="mso-fit-shape-to-text:t">
                  <w:txbxContent>
                    <w:p w:rsidR="00BD2BA7" w:rsidRPr="00155117" w:rsidRDefault="00BD2BA7" w:rsidP="00382858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155117">
                        <w:rPr>
                          <w:b/>
                          <w:sz w:val="18"/>
                          <w:szCs w:val="18"/>
                        </w:rPr>
                        <w:t>Display "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Less THAN</w:t>
                      </w:r>
                      <w:r w:rsidRPr="00155117">
                        <w:rPr>
                          <w:b/>
                          <w:sz w:val="18"/>
                          <w:szCs w:val="18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:rsidR="00382858" w:rsidRDefault="00382858" w:rsidP="00382858">
      <w:pPr>
        <w:pStyle w:val="NoSpacing"/>
      </w:pPr>
    </w:p>
    <w:p w:rsidR="00382858" w:rsidRDefault="00382858" w:rsidP="00382858">
      <w:pPr>
        <w:pStyle w:val="NoSpacing"/>
      </w:pPr>
    </w:p>
    <w:p w:rsidR="00382858" w:rsidRDefault="0021791B" w:rsidP="00382858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-1905</wp:posOffset>
                </wp:positionV>
                <wp:extent cx="635" cy="271145"/>
                <wp:effectExtent l="17780" t="15875" r="10160" b="17780"/>
                <wp:wrapNone/>
                <wp:docPr id="69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11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3F980" id="AutoShape 254" o:spid="_x0000_s1026" type="#_x0000_t32" style="position:absolute;margin-left:131.9pt;margin-top:-.15pt;width:.05pt;height:21.3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" strokeweight="1.5pt"/>
            </w:pict>
          </mc:Fallback>
        </mc:AlternateContent>
      </w:r>
    </w:p>
    <w:p w:rsidR="00382858" w:rsidRDefault="0021791B" w:rsidP="00382858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3197225</wp:posOffset>
                </wp:positionH>
                <wp:positionV relativeFrom="paragraph">
                  <wp:posOffset>155575</wp:posOffset>
                </wp:positionV>
                <wp:extent cx="3175" cy="225425"/>
                <wp:effectExtent l="53975" t="10795" r="66675" b="20955"/>
                <wp:wrapNone/>
                <wp:docPr id="68" name="Auto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225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A9240" id="AutoShape 275" o:spid="_x0000_s1026" type="#_x0000_t32" style="position:absolute;margin-left:251.75pt;margin-top:12.25pt;width:.25pt;height:17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3258820</wp:posOffset>
                </wp:positionH>
                <wp:positionV relativeFrom="paragraph">
                  <wp:posOffset>88265</wp:posOffset>
                </wp:positionV>
                <wp:extent cx="1265555" cy="635"/>
                <wp:effectExtent l="20320" t="57785" r="9525" b="65405"/>
                <wp:wrapNone/>
                <wp:docPr id="67" name="Auto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6555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61CB6" id="AutoShape 248" o:spid="_x0000_s1026" type="#_x0000_t32" style="position:absolute;margin-left:256.6pt;margin-top:6.95pt;width:99.65pt;height:.05pt;flip:x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98425</wp:posOffset>
                </wp:positionV>
                <wp:extent cx="1457960" cy="0"/>
                <wp:effectExtent l="15875" t="58420" r="21590" b="65405"/>
                <wp:wrapNone/>
                <wp:docPr id="66" name="Auto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79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B1635" id="AutoShape 274" o:spid="_x0000_s1026" type="#_x0000_t32" style="position:absolute;margin-left:132.5pt;margin-top:7.75pt;width:114.8pt;height: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uk9NgIAAGE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3140710</wp:posOffset>
                </wp:positionH>
                <wp:positionV relativeFrom="paragraph">
                  <wp:posOffset>32385</wp:posOffset>
                </wp:positionV>
                <wp:extent cx="118110" cy="123190"/>
                <wp:effectExtent l="6985" t="11430" r="8255" b="8255"/>
                <wp:wrapNone/>
                <wp:docPr id="65" name="Auto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123190"/>
                        </a:xfrm>
                        <a:prstGeom prst="flowChartConnector">
                          <a:avLst/>
                        </a:prstGeom>
                        <a:solidFill>
                          <a:srgbClr val="B6DDE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A0BE7" id="AutoShape 249" o:spid="_x0000_s1026" type="#_x0000_t120" style="position:absolute;margin-left:247.3pt;margin-top:2.55pt;width:9.3pt;height:9.7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" fillcolor="#b6dde8"/>
            </w:pict>
          </mc:Fallback>
        </mc:AlternateContent>
      </w:r>
    </w:p>
    <w:p w:rsidR="00023811" w:rsidRDefault="00023811" w:rsidP="00531DFB"/>
    <w:p w:rsidR="00023811" w:rsidRDefault="00023811" w:rsidP="00531DFB"/>
    <w:p w:rsidR="00D3230C" w:rsidRDefault="00382858" w:rsidP="00531DFB">
      <w:r>
        <w:lastRenderedPageBreak/>
        <w:t xml:space="preserve">The general form of </w:t>
      </w:r>
      <w:r w:rsidRPr="00A2592C">
        <w:rPr>
          <w:rStyle w:val="inlinecode"/>
        </w:rPr>
        <w:t>if..else</w:t>
      </w:r>
      <w:r>
        <w:rPr>
          <w:rStyle w:val="inlinecode"/>
        </w:rPr>
        <w:t>..if</w:t>
      </w:r>
      <w:r w:rsidRPr="00A2592C">
        <w:rPr>
          <w:rStyle w:val="inlinecode"/>
        </w:rPr>
        <w:t>()</w:t>
      </w:r>
      <w:r>
        <w:t>is:</w:t>
      </w:r>
    </w:p>
    <w:p w:rsidR="00382858" w:rsidRPr="00D46ACD" w:rsidRDefault="00382858" w:rsidP="00531DFB">
      <w:pPr>
        <w:rPr>
          <w:sz w:val="28"/>
          <w:szCs w:val="28"/>
        </w:rPr>
      </w:pPr>
    </w:p>
    <w:p w:rsidR="00382858" w:rsidRPr="00D46ACD" w:rsidRDefault="00382858" w:rsidP="00023811">
      <w:pPr>
        <w:pStyle w:val="NoSpacing"/>
        <w:ind w:left="397"/>
        <w:rPr>
          <w:rStyle w:val="inlinecode"/>
          <w:sz w:val="28"/>
          <w:szCs w:val="28"/>
        </w:rPr>
      </w:pPr>
      <w:r w:rsidRPr="00D46ACD">
        <w:rPr>
          <w:rStyle w:val="inlinecode"/>
          <w:sz w:val="28"/>
          <w:szCs w:val="28"/>
        </w:rPr>
        <w:t>if(</w:t>
      </w:r>
      <w:r w:rsidRPr="00D46ACD">
        <w:rPr>
          <w:rStyle w:val="inlinecode"/>
          <w:i/>
          <w:sz w:val="28"/>
          <w:szCs w:val="28"/>
        </w:rPr>
        <w:t>expression</w:t>
      </w:r>
      <w:r w:rsidR="001833AF" w:rsidRPr="00D46ACD">
        <w:rPr>
          <w:rStyle w:val="inlinecode"/>
          <w:i/>
          <w:sz w:val="28"/>
          <w:szCs w:val="28"/>
        </w:rPr>
        <w:t xml:space="preserve"> </w:t>
      </w:r>
      <w:r w:rsidR="00023811" w:rsidRPr="00D46ACD">
        <w:rPr>
          <w:rStyle w:val="inlinecode"/>
          <w:i/>
          <w:sz w:val="28"/>
          <w:szCs w:val="28"/>
        </w:rPr>
        <w:t>1</w:t>
      </w:r>
      <w:r w:rsidRPr="00D46ACD">
        <w:rPr>
          <w:rStyle w:val="inlinecode"/>
          <w:sz w:val="28"/>
          <w:szCs w:val="28"/>
        </w:rPr>
        <w:t xml:space="preserve"> is true)</w:t>
      </w:r>
    </w:p>
    <w:p w:rsidR="00382858" w:rsidRPr="00D46ACD" w:rsidRDefault="00382858" w:rsidP="00023811">
      <w:pPr>
        <w:pStyle w:val="NoSpacing"/>
        <w:ind w:left="397"/>
        <w:rPr>
          <w:rStyle w:val="inlinecode"/>
          <w:sz w:val="28"/>
          <w:szCs w:val="28"/>
        </w:rPr>
      </w:pPr>
      <w:r w:rsidRPr="00D46ACD">
        <w:rPr>
          <w:rStyle w:val="inlinecode"/>
          <w:sz w:val="28"/>
          <w:szCs w:val="28"/>
        </w:rPr>
        <w:t xml:space="preserve">{ </w:t>
      </w:r>
    </w:p>
    <w:p w:rsidR="00382858" w:rsidRPr="00D46ACD" w:rsidRDefault="00382858" w:rsidP="00023811">
      <w:pPr>
        <w:pStyle w:val="NoSpacing"/>
        <w:ind w:left="397"/>
        <w:rPr>
          <w:rStyle w:val="inlinecode"/>
          <w:sz w:val="28"/>
          <w:szCs w:val="28"/>
        </w:rPr>
      </w:pPr>
      <w:r w:rsidRPr="00D46ACD">
        <w:rPr>
          <w:rStyle w:val="inlinecode"/>
          <w:sz w:val="28"/>
          <w:szCs w:val="28"/>
        </w:rPr>
        <w:tab/>
        <w:t xml:space="preserve">// do something </w:t>
      </w:r>
      <w:r w:rsidR="00023811" w:rsidRPr="00D46ACD">
        <w:rPr>
          <w:rStyle w:val="inlinecode"/>
          <w:sz w:val="28"/>
          <w:szCs w:val="28"/>
        </w:rPr>
        <w:t>1</w:t>
      </w:r>
    </w:p>
    <w:p w:rsidR="00382858" w:rsidRPr="00D46ACD" w:rsidRDefault="00382858" w:rsidP="00023811">
      <w:pPr>
        <w:pStyle w:val="NoSpacing"/>
        <w:ind w:left="397"/>
        <w:rPr>
          <w:rStyle w:val="inlinecode"/>
          <w:sz w:val="28"/>
          <w:szCs w:val="28"/>
        </w:rPr>
      </w:pPr>
      <w:r w:rsidRPr="00D46ACD">
        <w:rPr>
          <w:rStyle w:val="inlinecode"/>
          <w:sz w:val="28"/>
          <w:szCs w:val="28"/>
        </w:rPr>
        <w:t>}</w:t>
      </w:r>
    </w:p>
    <w:p w:rsidR="00382858" w:rsidRPr="00D46ACD" w:rsidRDefault="00382858" w:rsidP="00023811">
      <w:pPr>
        <w:pStyle w:val="NoSpacing"/>
        <w:ind w:left="397"/>
        <w:rPr>
          <w:rStyle w:val="inlinecode"/>
          <w:sz w:val="28"/>
          <w:szCs w:val="28"/>
        </w:rPr>
      </w:pPr>
      <w:r w:rsidRPr="00D46ACD">
        <w:rPr>
          <w:rStyle w:val="inlinecode"/>
          <w:sz w:val="28"/>
          <w:szCs w:val="28"/>
        </w:rPr>
        <w:t>else</w:t>
      </w:r>
      <w:r w:rsidR="00023811" w:rsidRPr="00D46ACD">
        <w:rPr>
          <w:rStyle w:val="inlinecode"/>
          <w:sz w:val="28"/>
          <w:szCs w:val="28"/>
        </w:rPr>
        <w:t xml:space="preserve"> if(</w:t>
      </w:r>
      <w:r w:rsidR="00023811" w:rsidRPr="00D46ACD">
        <w:rPr>
          <w:rStyle w:val="inlinecode"/>
          <w:i/>
          <w:sz w:val="28"/>
          <w:szCs w:val="28"/>
        </w:rPr>
        <w:t>expression</w:t>
      </w:r>
      <w:r w:rsidR="001833AF" w:rsidRPr="00D46ACD">
        <w:rPr>
          <w:rStyle w:val="inlinecode"/>
          <w:i/>
          <w:sz w:val="28"/>
          <w:szCs w:val="28"/>
        </w:rPr>
        <w:t xml:space="preserve"> </w:t>
      </w:r>
      <w:r w:rsidR="00023811" w:rsidRPr="00D46ACD">
        <w:rPr>
          <w:rStyle w:val="inlinecode"/>
          <w:i/>
          <w:sz w:val="28"/>
          <w:szCs w:val="28"/>
        </w:rPr>
        <w:t>2</w:t>
      </w:r>
      <w:r w:rsidR="00023811" w:rsidRPr="00D46ACD">
        <w:rPr>
          <w:rStyle w:val="inlinecode"/>
          <w:sz w:val="28"/>
          <w:szCs w:val="28"/>
        </w:rPr>
        <w:t xml:space="preserve"> is true)</w:t>
      </w:r>
      <w:r w:rsidRPr="00D46ACD">
        <w:rPr>
          <w:rStyle w:val="inlinecode"/>
          <w:sz w:val="28"/>
          <w:szCs w:val="28"/>
        </w:rPr>
        <w:t xml:space="preserve"> </w:t>
      </w:r>
    </w:p>
    <w:p w:rsidR="00382858" w:rsidRPr="00D46ACD" w:rsidRDefault="00382858" w:rsidP="00023811">
      <w:pPr>
        <w:pStyle w:val="NoSpacing"/>
        <w:ind w:left="397"/>
        <w:rPr>
          <w:rStyle w:val="inlinecode"/>
          <w:sz w:val="28"/>
          <w:szCs w:val="28"/>
        </w:rPr>
      </w:pPr>
      <w:r w:rsidRPr="00D46ACD">
        <w:rPr>
          <w:rStyle w:val="inlinecode"/>
          <w:sz w:val="28"/>
          <w:szCs w:val="28"/>
        </w:rPr>
        <w:t xml:space="preserve">{ </w:t>
      </w:r>
    </w:p>
    <w:p w:rsidR="00382858" w:rsidRPr="00D46ACD" w:rsidRDefault="00382858" w:rsidP="00023811">
      <w:pPr>
        <w:pStyle w:val="NoSpacing"/>
        <w:ind w:left="397"/>
        <w:rPr>
          <w:rStyle w:val="inlinecode"/>
          <w:sz w:val="28"/>
          <w:szCs w:val="28"/>
        </w:rPr>
      </w:pPr>
      <w:r w:rsidRPr="00D46ACD">
        <w:rPr>
          <w:rStyle w:val="inlinecode"/>
          <w:sz w:val="28"/>
          <w:szCs w:val="28"/>
        </w:rPr>
        <w:tab/>
        <w:t xml:space="preserve">// do something </w:t>
      </w:r>
      <w:r w:rsidR="00023811" w:rsidRPr="00D46ACD">
        <w:rPr>
          <w:rStyle w:val="inlinecode"/>
          <w:sz w:val="28"/>
          <w:szCs w:val="28"/>
        </w:rPr>
        <w:t>2</w:t>
      </w:r>
    </w:p>
    <w:p w:rsidR="00023811" w:rsidRPr="00D46ACD" w:rsidRDefault="00382858" w:rsidP="00023811">
      <w:pPr>
        <w:pStyle w:val="NoSpacing"/>
        <w:ind w:left="397"/>
        <w:rPr>
          <w:rStyle w:val="inlinecode"/>
          <w:sz w:val="28"/>
          <w:szCs w:val="28"/>
        </w:rPr>
      </w:pPr>
      <w:r w:rsidRPr="00D46ACD">
        <w:rPr>
          <w:rStyle w:val="inlinecode"/>
          <w:sz w:val="28"/>
          <w:szCs w:val="28"/>
        </w:rPr>
        <w:t>}</w:t>
      </w:r>
    </w:p>
    <w:p w:rsidR="00023811" w:rsidRPr="00D46ACD" w:rsidRDefault="00023811" w:rsidP="00023811">
      <w:pPr>
        <w:pStyle w:val="NoSpacing"/>
        <w:ind w:left="397"/>
        <w:rPr>
          <w:rStyle w:val="inlinecode"/>
          <w:sz w:val="28"/>
          <w:szCs w:val="28"/>
        </w:rPr>
      </w:pPr>
      <w:r w:rsidRPr="00D46ACD">
        <w:rPr>
          <w:rStyle w:val="inlinecode"/>
          <w:sz w:val="28"/>
          <w:szCs w:val="28"/>
        </w:rPr>
        <w:t>.</w:t>
      </w:r>
    </w:p>
    <w:p w:rsidR="00023811" w:rsidRPr="00D46ACD" w:rsidRDefault="00023811" w:rsidP="00023811">
      <w:pPr>
        <w:pStyle w:val="NoSpacing"/>
        <w:ind w:left="397"/>
        <w:rPr>
          <w:rStyle w:val="inlinecode"/>
          <w:sz w:val="28"/>
          <w:szCs w:val="28"/>
        </w:rPr>
      </w:pPr>
      <w:r w:rsidRPr="00D46ACD">
        <w:rPr>
          <w:rStyle w:val="inlinecode"/>
          <w:sz w:val="28"/>
          <w:szCs w:val="28"/>
        </w:rPr>
        <w:t>.</w:t>
      </w:r>
    </w:p>
    <w:p w:rsidR="00023811" w:rsidRPr="00D46ACD" w:rsidRDefault="00023811" w:rsidP="00023811">
      <w:pPr>
        <w:pStyle w:val="NoSpacing"/>
        <w:ind w:left="397"/>
        <w:rPr>
          <w:rStyle w:val="inlinecode"/>
          <w:sz w:val="28"/>
          <w:szCs w:val="28"/>
        </w:rPr>
      </w:pPr>
      <w:r w:rsidRPr="00D46ACD">
        <w:rPr>
          <w:rStyle w:val="inlinecode"/>
          <w:sz w:val="28"/>
          <w:szCs w:val="28"/>
        </w:rPr>
        <w:t>.</w:t>
      </w:r>
    </w:p>
    <w:p w:rsidR="00023811" w:rsidRPr="00D46ACD" w:rsidRDefault="00023811" w:rsidP="00023811">
      <w:pPr>
        <w:pStyle w:val="NoSpacing"/>
        <w:ind w:left="397"/>
        <w:rPr>
          <w:rStyle w:val="inlinecode"/>
          <w:sz w:val="28"/>
          <w:szCs w:val="28"/>
        </w:rPr>
      </w:pPr>
      <w:r w:rsidRPr="00D46ACD">
        <w:rPr>
          <w:rStyle w:val="inlinecode"/>
          <w:sz w:val="28"/>
          <w:szCs w:val="28"/>
        </w:rPr>
        <w:t>else if(</w:t>
      </w:r>
      <w:r w:rsidRPr="00D46ACD">
        <w:rPr>
          <w:rStyle w:val="inlinecode"/>
          <w:i/>
          <w:sz w:val="28"/>
          <w:szCs w:val="28"/>
        </w:rPr>
        <w:t>expression</w:t>
      </w:r>
      <w:r w:rsidR="001833AF" w:rsidRPr="00D46ACD">
        <w:rPr>
          <w:rStyle w:val="inlinecode"/>
          <w:i/>
          <w:sz w:val="28"/>
          <w:szCs w:val="28"/>
        </w:rPr>
        <w:t xml:space="preserve"> </w:t>
      </w:r>
      <w:r w:rsidRPr="00D46ACD">
        <w:rPr>
          <w:rStyle w:val="inlinecode"/>
          <w:i/>
          <w:sz w:val="28"/>
          <w:szCs w:val="28"/>
        </w:rPr>
        <w:t>n</w:t>
      </w:r>
      <w:r w:rsidRPr="00D46ACD">
        <w:rPr>
          <w:rStyle w:val="inlinecode"/>
          <w:sz w:val="28"/>
          <w:szCs w:val="28"/>
        </w:rPr>
        <w:t xml:space="preserve"> is true) </w:t>
      </w:r>
    </w:p>
    <w:p w:rsidR="00023811" w:rsidRPr="00D46ACD" w:rsidRDefault="00023811" w:rsidP="00023811">
      <w:pPr>
        <w:pStyle w:val="NoSpacing"/>
        <w:ind w:left="397"/>
        <w:rPr>
          <w:rStyle w:val="inlinecode"/>
          <w:sz w:val="28"/>
          <w:szCs w:val="28"/>
        </w:rPr>
      </w:pPr>
      <w:r w:rsidRPr="00D46ACD">
        <w:rPr>
          <w:rStyle w:val="inlinecode"/>
          <w:sz w:val="28"/>
          <w:szCs w:val="28"/>
        </w:rPr>
        <w:t xml:space="preserve">{ </w:t>
      </w:r>
    </w:p>
    <w:p w:rsidR="00023811" w:rsidRPr="00D46ACD" w:rsidRDefault="00023811" w:rsidP="00023811">
      <w:pPr>
        <w:pStyle w:val="NoSpacing"/>
        <w:ind w:left="397"/>
        <w:rPr>
          <w:rStyle w:val="inlinecode"/>
          <w:sz w:val="28"/>
          <w:szCs w:val="28"/>
        </w:rPr>
      </w:pPr>
      <w:r w:rsidRPr="00D46ACD">
        <w:rPr>
          <w:rStyle w:val="inlinecode"/>
          <w:sz w:val="28"/>
          <w:szCs w:val="28"/>
        </w:rPr>
        <w:tab/>
        <w:t>// do something n</w:t>
      </w:r>
    </w:p>
    <w:p w:rsidR="00023811" w:rsidRPr="00D46ACD" w:rsidRDefault="00023811" w:rsidP="00023811">
      <w:pPr>
        <w:pStyle w:val="NoSpacing"/>
        <w:ind w:left="397"/>
        <w:rPr>
          <w:rStyle w:val="inlinecode"/>
          <w:sz w:val="28"/>
          <w:szCs w:val="28"/>
        </w:rPr>
      </w:pPr>
      <w:r w:rsidRPr="00D46ACD">
        <w:rPr>
          <w:rStyle w:val="inlinecode"/>
          <w:sz w:val="28"/>
          <w:szCs w:val="28"/>
        </w:rPr>
        <w:t>}</w:t>
      </w:r>
    </w:p>
    <w:p w:rsidR="00023811" w:rsidRPr="00D46ACD" w:rsidRDefault="00023811" w:rsidP="00023811">
      <w:pPr>
        <w:pStyle w:val="NoSpacing"/>
        <w:ind w:left="397"/>
        <w:rPr>
          <w:rStyle w:val="inlinecode"/>
          <w:sz w:val="28"/>
          <w:szCs w:val="28"/>
        </w:rPr>
      </w:pPr>
      <w:r w:rsidRPr="00D46ACD">
        <w:rPr>
          <w:rStyle w:val="inlinecode"/>
          <w:sz w:val="28"/>
          <w:szCs w:val="28"/>
        </w:rPr>
        <w:t>else</w:t>
      </w:r>
      <w:r w:rsidR="00EC4FFA" w:rsidRPr="00D46ACD">
        <w:rPr>
          <w:rStyle w:val="inlinecode"/>
          <w:sz w:val="28"/>
          <w:szCs w:val="28"/>
        </w:rPr>
        <w:t xml:space="preserve"> // </w:t>
      </w:r>
      <w:r w:rsidR="00EC4FFA" w:rsidRPr="00D46ACD">
        <w:rPr>
          <w:rStyle w:val="inlinecode"/>
          <w:sz w:val="28"/>
          <w:szCs w:val="28"/>
          <w:highlight w:val="lightGray"/>
        </w:rPr>
        <w:t>optional</w:t>
      </w:r>
    </w:p>
    <w:p w:rsidR="00023811" w:rsidRPr="00D46ACD" w:rsidRDefault="00023811" w:rsidP="00023811">
      <w:pPr>
        <w:pStyle w:val="NoSpacing"/>
        <w:ind w:left="397"/>
        <w:rPr>
          <w:rStyle w:val="inlinecode"/>
          <w:sz w:val="28"/>
          <w:szCs w:val="28"/>
        </w:rPr>
      </w:pPr>
      <w:r w:rsidRPr="00D46ACD">
        <w:rPr>
          <w:rStyle w:val="inlinecode"/>
          <w:sz w:val="28"/>
          <w:szCs w:val="28"/>
        </w:rPr>
        <w:t>{</w:t>
      </w:r>
    </w:p>
    <w:p w:rsidR="00023811" w:rsidRPr="00D46ACD" w:rsidRDefault="00023811" w:rsidP="00023811">
      <w:pPr>
        <w:pStyle w:val="NoSpacing"/>
        <w:ind w:left="397"/>
        <w:rPr>
          <w:rStyle w:val="inlinecode"/>
          <w:sz w:val="28"/>
          <w:szCs w:val="28"/>
        </w:rPr>
      </w:pPr>
      <w:r w:rsidRPr="00D46ACD">
        <w:rPr>
          <w:rStyle w:val="inlinecode"/>
          <w:sz w:val="28"/>
          <w:szCs w:val="28"/>
        </w:rPr>
        <w:tab/>
        <w:t xml:space="preserve">// if none of the </w:t>
      </w:r>
      <w:r w:rsidR="00D46ACD" w:rsidRPr="00D46ACD">
        <w:rPr>
          <w:rStyle w:val="inlinecode"/>
          <w:sz w:val="28"/>
          <w:szCs w:val="28"/>
        </w:rPr>
        <w:t xml:space="preserve">previous </w:t>
      </w:r>
      <w:r w:rsidRPr="00D46ACD">
        <w:rPr>
          <w:rStyle w:val="inlinecode"/>
          <w:sz w:val="28"/>
          <w:szCs w:val="28"/>
        </w:rPr>
        <w:t>expressions are true, do this</w:t>
      </w:r>
    </w:p>
    <w:p w:rsidR="00023811" w:rsidRPr="00D46ACD" w:rsidRDefault="00023811" w:rsidP="00023811">
      <w:pPr>
        <w:pStyle w:val="NoSpacing"/>
        <w:ind w:left="397"/>
        <w:rPr>
          <w:rStyle w:val="inlinecode"/>
          <w:sz w:val="28"/>
          <w:szCs w:val="28"/>
        </w:rPr>
      </w:pPr>
      <w:r w:rsidRPr="00D46ACD">
        <w:rPr>
          <w:rStyle w:val="inlinecode"/>
          <w:sz w:val="28"/>
          <w:szCs w:val="28"/>
        </w:rPr>
        <w:t>}</w:t>
      </w:r>
    </w:p>
    <w:p w:rsidR="00382858" w:rsidRPr="00D46ACD" w:rsidRDefault="00382858" w:rsidP="00382858">
      <w:pPr>
        <w:pStyle w:val="NoSpacing"/>
        <w:rPr>
          <w:rStyle w:val="inlinecode"/>
          <w:sz w:val="28"/>
          <w:szCs w:val="28"/>
        </w:rPr>
      </w:pPr>
    </w:p>
    <w:p w:rsidR="00D46ACD" w:rsidRDefault="00D46ACD" w:rsidP="00382858">
      <w:pPr>
        <w:pStyle w:val="NoSpacing"/>
        <w:rPr>
          <w:rStyle w:val="inlinecode"/>
        </w:rPr>
      </w:pPr>
    </w:p>
    <w:p w:rsidR="00F27A41" w:rsidRDefault="00F27A41" w:rsidP="00023811">
      <w:pPr>
        <w:pStyle w:val="Heading4"/>
        <w:rPr>
          <w:rStyle w:val="inlinecode"/>
          <w:rFonts w:ascii="Cambria" w:hAnsi="Cambria"/>
          <w:b/>
          <w:bCs/>
        </w:rPr>
      </w:pPr>
      <w:r w:rsidRPr="00F27A41">
        <w:rPr>
          <w:rStyle w:val="inlinecode"/>
          <w:rFonts w:ascii="Cambria" w:hAnsi="Cambria"/>
          <w:b/>
          <w:bCs/>
        </w:rPr>
        <w:t>Unreachable Statements</w:t>
      </w:r>
    </w:p>
    <w:p w:rsidR="00F27A41" w:rsidRPr="00F27A41" w:rsidRDefault="00F27A41" w:rsidP="00F27A41"/>
    <w:p w:rsidR="00382858" w:rsidRDefault="00382858" w:rsidP="00382858">
      <w:pPr>
        <w:pStyle w:val="NoSpacing"/>
      </w:pPr>
      <w:r w:rsidRPr="00382858">
        <w:t>Take care when creating long chains of</w:t>
      </w:r>
      <w:r>
        <w:rPr>
          <w:rStyle w:val="inlinecode"/>
        </w:rPr>
        <w:t xml:space="preserve"> </w:t>
      </w:r>
      <w:r w:rsidRPr="00A2592C">
        <w:rPr>
          <w:rStyle w:val="inlinecode"/>
        </w:rPr>
        <w:t>if..else</w:t>
      </w:r>
      <w:r>
        <w:rPr>
          <w:rStyle w:val="inlinecode"/>
        </w:rPr>
        <w:t>..if</w:t>
      </w:r>
      <w:r w:rsidRPr="00A2592C">
        <w:rPr>
          <w:rStyle w:val="inlinecode"/>
        </w:rPr>
        <w:t>()</w:t>
      </w:r>
      <w:r w:rsidRPr="00382858">
        <w:t xml:space="preserve"> statements</w:t>
      </w:r>
      <w:r>
        <w:t xml:space="preserve"> as it is easy to get into a situation where the </w:t>
      </w:r>
      <w:r w:rsidR="00BC1E01">
        <w:t>combined</w:t>
      </w:r>
      <w:r>
        <w:t xml:space="preserve"> logic of the expressions means that </w:t>
      </w:r>
      <w:r w:rsidR="002B1246">
        <w:t xml:space="preserve">later </w:t>
      </w:r>
      <w:r w:rsidR="002B1246" w:rsidRPr="000515D6">
        <w:rPr>
          <w:rStyle w:val="inlinecode"/>
        </w:rPr>
        <w:t>else..if()</w:t>
      </w:r>
      <w:r w:rsidR="002B1246">
        <w:t xml:space="preserve"> statements can never be tested, e.g.</w:t>
      </w:r>
    </w:p>
    <w:p w:rsidR="002B1246" w:rsidRDefault="002B1246" w:rsidP="00382858">
      <w:pPr>
        <w:pStyle w:val="NoSpacing"/>
      </w:pPr>
    </w:p>
    <w:p w:rsidR="00F27A41" w:rsidRPr="00F27A41" w:rsidRDefault="00F27A41" w:rsidP="00F27A41">
      <w:pPr>
        <w:pStyle w:val="code"/>
      </w:pPr>
      <w:r w:rsidRPr="00F27A41">
        <w:t xml:space="preserve">if(integer1 &gt; 2) </w:t>
      </w:r>
    </w:p>
    <w:p w:rsidR="00F27A41" w:rsidRPr="00F27A41" w:rsidRDefault="00F27A41" w:rsidP="00F27A41">
      <w:pPr>
        <w:pStyle w:val="code"/>
      </w:pPr>
      <w:r w:rsidRPr="00F27A41">
        <w:t>{</w:t>
      </w:r>
      <w:r w:rsidRPr="00F27A41">
        <w:tab/>
      </w:r>
      <w:r w:rsidRPr="00F27A41">
        <w:tab/>
      </w:r>
    </w:p>
    <w:p w:rsidR="00F27A41" w:rsidRPr="00F27A41" w:rsidRDefault="00F27A41" w:rsidP="00F27A41">
      <w:pPr>
        <w:pStyle w:val="code"/>
      </w:pPr>
      <w:r w:rsidRPr="00F27A41">
        <w:tab/>
      </w:r>
      <w:r w:rsidR="004F4242">
        <w:t>printf(</w:t>
      </w:r>
      <w:r w:rsidRPr="00F27A41">
        <w:t xml:space="preserve">"Integer1 is greater than </w:t>
      </w:r>
      <w:r w:rsidR="000515D6">
        <w:t>2</w:t>
      </w:r>
      <w:r w:rsidR="004F4242">
        <w:t>\n</w:t>
      </w:r>
      <w:r w:rsidRPr="00F27A41">
        <w:t>"</w:t>
      </w:r>
      <w:r w:rsidR="004F4242">
        <w:t>)</w:t>
      </w:r>
      <w:r w:rsidRPr="00F27A41">
        <w:t>;</w:t>
      </w:r>
      <w:r w:rsidRPr="00F27A41">
        <w:tab/>
      </w:r>
    </w:p>
    <w:p w:rsidR="00F27A41" w:rsidRPr="00F27A41" w:rsidRDefault="00F27A41" w:rsidP="00F27A41">
      <w:pPr>
        <w:pStyle w:val="code"/>
      </w:pPr>
      <w:r w:rsidRPr="00F27A41">
        <w:t xml:space="preserve">} </w:t>
      </w:r>
    </w:p>
    <w:p w:rsidR="00F27A41" w:rsidRPr="00F27A41" w:rsidRDefault="00F27A41" w:rsidP="00F27A41">
      <w:pPr>
        <w:pStyle w:val="code"/>
      </w:pPr>
      <w:r w:rsidRPr="00F27A41">
        <w:t xml:space="preserve">else if(integer1 == 1) </w:t>
      </w:r>
    </w:p>
    <w:p w:rsidR="00F27A41" w:rsidRPr="00F27A41" w:rsidRDefault="00F27A41" w:rsidP="00F27A41">
      <w:pPr>
        <w:pStyle w:val="code"/>
      </w:pPr>
      <w:r w:rsidRPr="00F27A41">
        <w:t>{</w:t>
      </w:r>
      <w:r w:rsidRPr="00F27A41">
        <w:tab/>
      </w:r>
      <w:r w:rsidRPr="00F27A41">
        <w:tab/>
      </w:r>
    </w:p>
    <w:p w:rsidR="00F27A41" w:rsidRPr="00F27A41" w:rsidRDefault="00C837F2" w:rsidP="00F27A41">
      <w:pPr>
        <w:pStyle w:val="code"/>
      </w:pPr>
      <w:r>
        <w:tab/>
        <w:t>printf("</w:t>
      </w:r>
      <w:r w:rsidR="004F4242">
        <w:t>Integer1 equals 1\n”)</w:t>
      </w:r>
      <w:r w:rsidR="00F27A41" w:rsidRPr="00F27A41">
        <w:t>;</w:t>
      </w:r>
      <w:r w:rsidR="00F27A41" w:rsidRPr="00F27A41">
        <w:tab/>
      </w:r>
    </w:p>
    <w:p w:rsidR="00F27A41" w:rsidRPr="00F27A41" w:rsidRDefault="00F27A41" w:rsidP="00F27A41">
      <w:pPr>
        <w:pStyle w:val="code"/>
      </w:pPr>
      <w:r w:rsidRPr="00F27A41">
        <w:t xml:space="preserve">} </w:t>
      </w:r>
    </w:p>
    <w:p w:rsidR="00F27A41" w:rsidRPr="00F27A41" w:rsidRDefault="00F27A41" w:rsidP="00F27A41">
      <w:pPr>
        <w:pStyle w:val="code"/>
      </w:pPr>
      <w:r w:rsidRPr="00F27A41">
        <w:t xml:space="preserve">else if(integer1 == 2) </w:t>
      </w:r>
    </w:p>
    <w:p w:rsidR="00F27A41" w:rsidRPr="00F27A41" w:rsidRDefault="00F27A41" w:rsidP="00F27A41">
      <w:pPr>
        <w:pStyle w:val="code"/>
      </w:pPr>
      <w:r w:rsidRPr="00F27A41">
        <w:t>{</w:t>
      </w:r>
      <w:r w:rsidRPr="00F27A41">
        <w:tab/>
      </w:r>
      <w:r w:rsidRPr="00F27A41">
        <w:tab/>
      </w:r>
    </w:p>
    <w:p w:rsidR="00F27A41" w:rsidRPr="00F27A41" w:rsidRDefault="00F27A41" w:rsidP="00F27A41">
      <w:pPr>
        <w:pStyle w:val="code"/>
      </w:pPr>
      <w:r w:rsidRPr="00F27A41">
        <w:tab/>
      </w:r>
      <w:r w:rsidR="004F4242">
        <w:t>printf(</w:t>
      </w:r>
      <w:r w:rsidR="00C837F2">
        <w:t>"</w:t>
      </w:r>
      <w:r w:rsidRPr="00F27A41">
        <w:t>Integer1 equals 2</w:t>
      </w:r>
      <w:r w:rsidR="004F4242">
        <w:t>\n</w:t>
      </w:r>
      <w:r w:rsidRPr="00F27A41">
        <w:t>"</w:t>
      </w:r>
      <w:r w:rsidR="004F4242">
        <w:t>)</w:t>
      </w:r>
      <w:r w:rsidRPr="00F27A41">
        <w:t>;</w:t>
      </w:r>
      <w:r w:rsidRPr="00F27A41">
        <w:tab/>
      </w:r>
    </w:p>
    <w:p w:rsidR="00F27A41" w:rsidRPr="00F27A41" w:rsidRDefault="00F27A41" w:rsidP="00F27A41">
      <w:pPr>
        <w:pStyle w:val="code"/>
      </w:pPr>
      <w:r w:rsidRPr="00F27A41">
        <w:t xml:space="preserve">} </w:t>
      </w:r>
    </w:p>
    <w:p w:rsidR="00F27A41" w:rsidRPr="00F27A41" w:rsidRDefault="00F27A41" w:rsidP="00F27A41">
      <w:pPr>
        <w:pStyle w:val="code"/>
      </w:pPr>
      <w:r w:rsidRPr="00F27A41">
        <w:t xml:space="preserve">else if(integer1 == 3) </w:t>
      </w:r>
      <w:r w:rsidRPr="00F27A41">
        <w:rPr>
          <w:highlight w:val="yellow"/>
        </w:rPr>
        <w:t>// can never get here because of first if()</w:t>
      </w:r>
    </w:p>
    <w:p w:rsidR="00F27A41" w:rsidRPr="00F27A41" w:rsidRDefault="00F27A41" w:rsidP="00F27A41">
      <w:pPr>
        <w:pStyle w:val="code"/>
      </w:pPr>
      <w:r w:rsidRPr="00F27A41">
        <w:t>{</w:t>
      </w:r>
      <w:r w:rsidRPr="00F27A41">
        <w:tab/>
      </w:r>
      <w:r w:rsidRPr="00F27A41">
        <w:tab/>
      </w:r>
    </w:p>
    <w:p w:rsidR="00F27A41" w:rsidRPr="00F27A41" w:rsidRDefault="00F27A41" w:rsidP="00F27A41">
      <w:pPr>
        <w:pStyle w:val="code"/>
      </w:pPr>
      <w:r w:rsidRPr="00F27A41">
        <w:tab/>
      </w:r>
      <w:r w:rsidR="004F4242">
        <w:t>printf(</w:t>
      </w:r>
      <w:r w:rsidR="00C837F2">
        <w:t>"</w:t>
      </w:r>
      <w:r w:rsidRPr="00F27A41">
        <w:t>Integer1 equals 3</w:t>
      </w:r>
      <w:r w:rsidR="004F4242">
        <w:t>\n</w:t>
      </w:r>
      <w:r w:rsidRPr="00F27A41">
        <w:t>"</w:t>
      </w:r>
      <w:r w:rsidR="004F4242">
        <w:t>)</w:t>
      </w:r>
      <w:r w:rsidRPr="00F27A41">
        <w:t>;</w:t>
      </w:r>
      <w:r w:rsidR="00023811">
        <w:t xml:space="preserve"> </w:t>
      </w:r>
    </w:p>
    <w:p w:rsidR="00F27A41" w:rsidRDefault="00D46ACD" w:rsidP="00F27A41">
      <w:pPr>
        <w:pStyle w:val="code"/>
      </w:pPr>
      <w:r>
        <w:t xml:space="preserve">} </w:t>
      </w:r>
    </w:p>
    <w:p w:rsidR="002B1246" w:rsidRDefault="002B1246" w:rsidP="00382858">
      <w:pPr>
        <w:pStyle w:val="NoSpacing"/>
        <w:rPr>
          <w:rStyle w:val="inlinecode"/>
        </w:rPr>
      </w:pPr>
    </w:p>
    <w:p w:rsidR="00382858" w:rsidRDefault="00F27A41" w:rsidP="00531DFB">
      <w:r>
        <w:t xml:space="preserve">This is a fairly contrived example, but it shows how easy it can be to end up with </w:t>
      </w:r>
      <w:r w:rsidRPr="000515D6">
        <w:rPr>
          <w:b/>
        </w:rPr>
        <w:t>unreachable code</w:t>
      </w:r>
      <w:r w:rsidR="000515D6">
        <w:t>.</w:t>
      </w:r>
      <w:r w:rsidR="001F09FA">
        <w:t xml:space="preserve"> </w:t>
      </w:r>
      <w:r w:rsidR="00023811">
        <w:t xml:space="preserve"> Make sure you check your logic carefully in these situations.</w:t>
      </w:r>
    </w:p>
    <w:p w:rsidR="00023811" w:rsidRDefault="00023811" w:rsidP="00531DFB"/>
    <w:p w:rsidR="00023811" w:rsidRDefault="00023811" w:rsidP="00531DFB"/>
    <w:p w:rsidR="00023811" w:rsidRDefault="00D46ACD" w:rsidP="00331FFF">
      <w:pPr>
        <w:pStyle w:val="Heading2"/>
      </w:pPr>
      <w:r>
        <w:br w:type="page"/>
      </w:r>
      <w:r w:rsidR="00331FFF">
        <w:lastRenderedPageBreak/>
        <w:t>Nested if() Statements</w:t>
      </w:r>
    </w:p>
    <w:p w:rsidR="00331FFF" w:rsidRDefault="00331FFF" w:rsidP="00531DFB"/>
    <w:p w:rsidR="00331FFF" w:rsidRDefault="00EC4FFA" w:rsidP="00531DFB">
      <w:r>
        <w:t>A program often requires</w:t>
      </w:r>
      <w:r w:rsidR="00A616FA">
        <w:t xml:space="preserve"> branching</w:t>
      </w:r>
      <w:r>
        <w:t xml:space="preserve"> logic that is based on a series of choices</w:t>
      </w:r>
      <w:r w:rsidR="005D48BE">
        <w:t xml:space="preserve">, with each decision depending on the results of previous ones. </w:t>
      </w:r>
      <w:r w:rsidR="002F50D6">
        <w:t xml:space="preserve"> </w:t>
      </w:r>
      <w:r w:rsidR="005D48BE">
        <w:t xml:space="preserve">A simple example of this would be code that determined if a number was positive, and if so whether it is even or odd. </w:t>
      </w:r>
      <w:r w:rsidR="002F50D6">
        <w:t xml:space="preserve"> </w:t>
      </w:r>
      <w:r w:rsidR="005D48BE">
        <w:t>This could be coded like so:</w:t>
      </w:r>
    </w:p>
    <w:p w:rsidR="00D46ACD" w:rsidRDefault="00D46ACD" w:rsidP="00531DFB"/>
    <w:p w:rsidR="00A616FA" w:rsidRPr="00184AB5" w:rsidRDefault="00A616FA" w:rsidP="00184AB5">
      <w:pPr>
        <w:pStyle w:val="code"/>
      </w:pPr>
      <w:r w:rsidRPr="00184AB5">
        <w:t xml:space="preserve">if(integer1 &gt; 0) </w:t>
      </w:r>
    </w:p>
    <w:p w:rsidR="00A616FA" w:rsidRPr="00184AB5" w:rsidRDefault="00A616FA" w:rsidP="00184AB5">
      <w:pPr>
        <w:pStyle w:val="code"/>
      </w:pPr>
      <w:r w:rsidRPr="00184AB5">
        <w:t>{</w:t>
      </w:r>
      <w:r w:rsidRPr="00184AB5">
        <w:tab/>
      </w:r>
    </w:p>
    <w:p w:rsidR="00A616FA" w:rsidRPr="00184AB5" w:rsidRDefault="00A616FA" w:rsidP="00184AB5">
      <w:pPr>
        <w:pStyle w:val="code"/>
      </w:pPr>
      <w:r w:rsidRPr="00184AB5">
        <w:tab/>
      </w:r>
      <w:r w:rsidR="004F4242">
        <w:t>printf(</w:t>
      </w:r>
      <w:r w:rsidRPr="00184AB5">
        <w:t>"Integer1 is positive</w:t>
      </w:r>
      <w:r w:rsidR="004F4242">
        <w:t>\n</w:t>
      </w:r>
      <w:r w:rsidRPr="00184AB5">
        <w:t>"</w:t>
      </w:r>
      <w:r w:rsidR="004F4242">
        <w:t>)</w:t>
      </w:r>
      <w:r w:rsidRPr="00184AB5">
        <w:t>;</w:t>
      </w:r>
      <w:r w:rsidRPr="00184AB5">
        <w:tab/>
      </w:r>
    </w:p>
    <w:p w:rsidR="00A616FA" w:rsidRPr="00184AB5" w:rsidRDefault="00A616FA" w:rsidP="00184AB5">
      <w:pPr>
        <w:pStyle w:val="code"/>
      </w:pPr>
    </w:p>
    <w:p w:rsidR="00A616FA" w:rsidRPr="00184AB5" w:rsidRDefault="00A616FA" w:rsidP="00184AB5">
      <w:pPr>
        <w:pStyle w:val="code"/>
      </w:pPr>
      <w:r w:rsidRPr="00184AB5">
        <w:tab/>
      </w:r>
      <w:r w:rsidRPr="00D46ACD">
        <w:rPr>
          <w:highlight w:val="yellow"/>
        </w:rPr>
        <w:t>if</w:t>
      </w:r>
      <w:r w:rsidRPr="00184AB5">
        <w:t>((integer1 % 2) =</w:t>
      </w:r>
      <w:r w:rsidR="005505CF">
        <w:t>=</w:t>
      </w:r>
      <w:r w:rsidRPr="00184AB5">
        <w:t xml:space="preserve"> 1) // modulus 2 of any odd number will be 1</w:t>
      </w:r>
    </w:p>
    <w:p w:rsidR="00A616FA" w:rsidRPr="00184AB5" w:rsidRDefault="00A616FA" w:rsidP="00184AB5">
      <w:pPr>
        <w:pStyle w:val="code"/>
      </w:pPr>
      <w:r w:rsidRPr="00184AB5">
        <w:tab/>
        <w:t>{</w:t>
      </w:r>
    </w:p>
    <w:p w:rsidR="00A616FA" w:rsidRPr="00184AB5" w:rsidRDefault="00A616FA" w:rsidP="00184AB5">
      <w:pPr>
        <w:pStyle w:val="code"/>
      </w:pPr>
      <w:r w:rsidRPr="00184AB5">
        <w:tab/>
      </w:r>
      <w:r w:rsidRPr="00184AB5">
        <w:tab/>
      </w:r>
      <w:r w:rsidR="004F4242">
        <w:t>printf(</w:t>
      </w:r>
      <w:r w:rsidRPr="00184AB5">
        <w:t>"Integer1 is odd</w:t>
      </w:r>
      <w:r w:rsidR="004F4242">
        <w:t>\n</w:t>
      </w:r>
      <w:r w:rsidRPr="00184AB5">
        <w:t>"</w:t>
      </w:r>
      <w:r w:rsidR="004F4242">
        <w:t>)</w:t>
      </w:r>
      <w:r w:rsidRPr="00184AB5">
        <w:t>;</w:t>
      </w:r>
      <w:r w:rsidRPr="00184AB5">
        <w:tab/>
      </w:r>
    </w:p>
    <w:p w:rsidR="00A616FA" w:rsidRPr="00184AB5" w:rsidRDefault="00A616FA" w:rsidP="00184AB5">
      <w:pPr>
        <w:pStyle w:val="code"/>
      </w:pPr>
      <w:r w:rsidRPr="00184AB5">
        <w:tab/>
        <w:t>}</w:t>
      </w:r>
    </w:p>
    <w:p w:rsidR="00A616FA" w:rsidRPr="00184AB5" w:rsidRDefault="00A616FA" w:rsidP="00184AB5">
      <w:pPr>
        <w:pStyle w:val="code"/>
      </w:pPr>
      <w:r w:rsidRPr="00184AB5">
        <w:tab/>
        <w:t>else</w:t>
      </w:r>
    </w:p>
    <w:p w:rsidR="00A616FA" w:rsidRPr="00184AB5" w:rsidRDefault="00A616FA" w:rsidP="00184AB5">
      <w:pPr>
        <w:pStyle w:val="code"/>
      </w:pPr>
      <w:r w:rsidRPr="00184AB5">
        <w:tab/>
        <w:t>{</w:t>
      </w:r>
    </w:p>
    <w:p w:rsidR="00A616FA" w:rsidRPr="00184AB5" w:rsidRDefault="004F4242" w:rsidP="00184AB5">
      <w:pPr>
        <w:pStyle w:val="code"/>
      </w:pPr>
      <w:r>
        <w:tab/>
      </w:r>
      <w:r>
        <w:tab/>
        <w:t>printf("Integer1 is even\n”)</w:t>
      </w:r>
      <w:r w:rsidR="00A616FA" w:rsidRPr="00184AB5">
        <w:t>;</w:t>
      </w:r>
      <w:r w:rsidR="00A616FA" w:rsidRPr="00184AB5">
        <w:tab/>
      </w:r>
    </w:p>
    <w:p w:rsidR="00A616FA" w:rsidRPr="00184AB5" w:rsidRDefault="00A616FA" w:rsidP="00184AB5">
      <w:pPr>
        <w:pStyle w:val="code"/>
      </w:pPr>
      <w:r w:rsidRPr="00184AB5">
        <w:tab/>
        <w:t>}</w:t>
      </w:r>
    </w:p>
    <w:p w:rsidR="00A616FA" w:rsidRPr="00184AB5" w:rsidRDefault="00A616FA" w:rsidP="00184AB5">
      <w:pPr>
        <w:pStyle w:val="code"/>
      </w:pPr>
      <w:r w:rsidRPr="00184AB5">
        <w:t>}</w:t>
      </w:r>
    </w:p>
    <w:p w:rsidR="00A616FA" w:rsidRPr="00184AB5" w:rsidRDefault="00A616FA" w:rsidP="00184AB5">
      <w:pPr>
        <w:pStyle w:val="code"/>
      </w:pPr>
      <w:r w:rsidRPr="00184AB5">
        <w:t>else</w:t>
      </w:r>
    </w:p>
    <w:p w:rsidR="00A616FA" w:rsidRPr="00184AB5" w:rsidRDefault="00A616FA" w:rsidP="00184AB5">
      <w:pPr>
        <w:pStyle w:val="code"/>
      </w:pPr>
      <w:r w:rsidRPr="00184AB5">
        <w:t>{</w:t>
      </w:r>
    </w:p>
    <w:p w:rsidR="00A616FA" w:rsidRPr="00184AB5" w:rsidRDefault="00A616FA" w:rsidP="00184AB5">
      <w:pPr>
        <w:pStyle w:val="code"/>
      </w:pPr>
      <w:r w:rsidRPr="00184AB5">
        <w:tab/>
      </w:r>
      <w:r w:rsidR="004F4242">
        <w:t>printf(</w:t>
      </w:r>
      <w:r w:rsidRPr="00184AB5">
        <w:t xml:space="preserve">"Integer1 is </w:t>
      </w:r>
      <w:r w:rsidR="00C729B8" w:rsidRPr="00184AB5">
        <w:t xml:space="preserve">zero or </w:t>
      </w:r>
      <w:r w:rsidRPr="00184AB5">
        <w:t>negative</w:t>
      </w:r>
      <w:r w:rsidR="004F4242">
        <w:t>\n</w:t>
      </w:r>
      <w:r w:rsidRPr="00184AB5">
        <w:t>"</w:t>
      </w:r>
      <w:r w:rsidR="004F4242">
        <w:t>)</w:t>
      </w:r>
      <w:r w:rsidRPr="00184AB5">
        <w:t>;</w:t>
      </w:r>
    </w:p>
    <w:p w:rsidR="00A616FA" w:rsidRPr="00D46ACD" w:rsidRDefault="00D46ACD" w:rsidP="00A616FA">
      <w:pPr>
        <w:pStyle w:val="code"/>
      </w:pPr>
      <w:r>
        <w:t>}</w:t>
      </w:r>
    </w:p>
    <w:p w:rsidR="005D48BE" w:rsidRDefault="005D48BE" w:rsidP="00531DFB"/>
    <w:p w:rsidR="00184AB5" w:rsidRDefault="00A616FA" w:rsidP="00531DFB">
      <w:r>
        <w:t>When there are</w:t>
      </w:r>
      <w:r w:rsidRPr="00A616FA">
        <w:rPr>
          <w:rStyle w:val="inlinecode"/>
        </w:rPr>
        <w:t xml:space="preserve"> if()</w:t>
      </w:r>
      <w:r>
        <w:t xml:space="preserve"> statements contained within other </w:t>
      </w:r>
      <w:r w:rsidRPr="00A616FA">
        <w:rPr>
          <w:rStyle w:val="inlinecode"/>
        </w:rPr>
        <w:t>if()</w:t>
      </w:r>
      <w:r>
        <w:t xml:space="preserve">statements they are called </w:t>
      </w:r>
      <w:r w:rsidRPr="00A616FA">
        <w:rPr>
          <w:b/>
        </w:rPr>
        <w:t>nested</w:t>
      </w:r>
      <w:r>
        <w:t xml:space="preserve"> </w:t>
      </w:r>
      <w:r w:rsidRPr="00A616FA">
        <w:rPr>
          <w:rStyle w:val="inlinecode"/>
        </w:rPr>
        <w:t>if()</w:t>
      </w:r>
      <w:r>
        <w:t xml:space="preserve"> </w:t>
      </w:r>
      <w:r w:rsidRPr="00A616FA">
        <w:rPr>
          <w:b/>
        </w:rPr>
        <w:t>statements</w:t>
      </w:r>
      <w:r>
        <w:t xml:space="preserve">. </w:t>
      </w:r>
      <w:r w:rsidR="002F50D6">
        <w:t xml:space="preserve"> </w:t>
      </w:r>
      <w:r>
        <w:t xml:space="preserve">You can have as many nested </w:t>
      </w:r>
      <w:r w:rsidRPr="00A616FA">
        <w:rPr>
          <w:rStyle w:val="inlinecode"/>
        </w:rPr>
        <w:t>if()</w:t>
      </w:r>
      <w:r>
        <w:t xml:space="preserve"> </w:t>
      </w:r>
      <w:r w:rsidR="00BC1E01">
        <w:t>statements</w:t>
      </w:r>
      <w:r>
        <w:t xml:space="preserve"> as needed to represent a given logical </w:t>
      </w:r>
      <w:r w:rsidR="00BC1E01">
        <w:t>algorithm</w:t>
      </w:r>
      <w:r>
        <w:t>, but be careful when they are complex and/or deeply nested as it's easy to get the logic wrong.</w:t>
      </w:r>
    </w:p>
    <w:p w:rsidR="00184AB5" w:rsidRDefault="00184AB5" w:rsidP="00531DFB"/>
    <w:p w:rsidR="00A616FA" w:rsidRPr="00A616FA" w:rsidRDefault="00A616FA" w:rsidP="00531DFB">
      <w:r>
        <w:t xml:space="preserve">Here is a flow chart representing the above code; note </w:t>
      </w:r>
      <w:r w:rsidR="00BC1E01">
        <w:t>its</w:t>
      </w:r>
      <w:r>
        <w:t xml:space="preserve"> </w:t>
      </w:r>
      <w:r w:rsidRPr="00D46ACD">
        <w:rPr>
          <w:b/>
        </w:rPr>
        <w:t>'branching'</w:t>
      </w:r>
      <w:r>
        <w:t xml:space="preserve"> structure that is typical of this type of code structure:</w:t>
      </w:r>
    </w:p>
    <w:p w:rsidR="00184AB5" w:rsidRDefault="00184AB5" w:rsidP="00531DFB"/>
    <w:p w:rsidR="00023811" w:rsidRDefault="0021791B" w:rsidP="00531DFB"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140335</wp:posOffset>
                </wp:positionV>
                <wp:extent cx="3175" cy="225425"/>
                <wp:effectExtent l="58420" t="17145" r="62230" b="24130"/>
                <wp:wrapNone/>
                <wp:docPr id="64" name="Auto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225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E569E" id="AutoShape 293" o:spid="_x0000_s1026" type="#_x0000_t32" style="position:absolute;margin-left:197.35pt;margin-top:11.05pt;width:.25pt;height: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762635</wp:posOffset>
                </wp:positionV>
                <wp:extent cx="635" cy="407670"/>
                <wp:effectExtent l="60325" t="10795" r="62865" b="19685"/>
                <wp:wrapNone/>
                <wp:docPr id="63" name="Auto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76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DB350" id="AutoShape 291" o:spid="_x0000_s1026" type="#_x0000_t32" style="position:absolute;margin-left:320.5pt;margin-top:60.05pt;width:.05pt;height:3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1283335</wp:posOffset>
                </wp:positionH>
                <wp:positionV relativeFrom="paragraph">
                  <wp:posOffset>755015</wp:posOffset>
                </wp:positionV>
                <wp:extent cx="461010" cy="0"/>
                <wp:effectExtent l="16510" t="12700" r="17780" b="15875"/>
                <wp:wrapNone/>
                <wp:docPr id="62" name="Auto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0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3A16F" id="AutoShape 290" o:spid="_x0000_s1026" type="#_x0000_t32" style="position:absolute;margin-left:101.05pt;margin-top:59.45pt;width:36.3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" strokeweight="1.5pt"/>
            </w:pict>
          </mc:Fallback>
        </mc:AlternateContent>
      </w:r>
    </w:p>
    <w:p w:rsidR="00A616FA" w:rsidRDefault="00A616FA" w:rsidP="00A616FA">
      <w:pPr>
        <w:pStyle w:val="NoSpacing"/>
      </w:pPr>
    </w:p>
    <w:p w:rsidR="00A616FA" w:rsidRDefault="0021791B" w:rsidP="00A616F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3207385</wp:posOffset>
                </wp:positionH>
                <wp:positionV relativeFrom="paragraph">
                  <wp:posOffset>58420</wp:posOffset>
                </wp:positionV>
                <wp:extent cx="511810" cy="281305"/>
                <wp:effectExtent l="6985" t="635" r="5080" b="3810"/>
                <wp:wrapNone/>
                <wp:docPr id="61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281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2BA7" w:rsidRPr="00C02EE8" w:rsidRDefault="00BD2BA7" w:rsidP="00A616F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3" o:spid="_x0000_s1040" type="#_x0000_t202" style="position:absolute;margin-left:252.55pt;margin-top:4.6pt;width:40.3pt;height:22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" stroked="f">
                <v:fill opacity="0"/>
                <v:textbox>
                  <w:txbxContent>
                    <w:p w:rsidR="00BD2BA7" w:rsidRPr="00C02EE8" w:rsidRDefault="00BD2BA7" w:rsidP="00A616F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1283970</wp:posOffset>
                </wp:positionH>
                <wp:positionV relativeFrom="paragraph">
                  <wp:posOffset>58420</wp:posOffset>
                </wp:positionV>
                <wp:extent cx="587375" cy="281305"/>
                <wp:effectExtent l="7620" t="635" r="5080" b="3810"/>
                <wp:wrapNone/>
                <wp:docPr id="60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281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2BA7" w:rsidRPr="00C02EE8" w:rsidRDefault="00BD2BA7" w:rsidP="00A616F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4" o:spid="_x0000_s1041" type="#_x0000_t202" style="position:absolute;margin-left:101.1pt;margin-top:4.6pt;width:46.25pt;height:22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" stroked="f">
                <v:fill opacity="0"/>
                <v:textbox>
                  <w:txbxContent>
                    <w:p w:rsidR="00BD2BA7" w:rsidRPr="00C02EE8" w:rsidRDefault="00BD2BA7" w:rsidP="00A616F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1744345</wp:posOffset>
                </wp:positionH>
                <wp:positionV relativeFrom="paragraph">
                  <wp:posOffset>24765</wp:posOffset>
                </wp:positionV>
                <wp:extent cx="1524000" cy="783590"/>
                <wp:effectExtent l="20320" t="14605" r="17780" b="11430"/>
                <wp:wrapNone/>
                <wp:docPr id="59" name="Auto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783590"/>
                        </a:xfrm>
                        <a:prstGeom prst="flowChartDecision">
                          <a:avLst/>
                        </a:prstGeom>
                        <a:solidFill>
                          <a:srgbClr val="B6DDE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BA7" w:rsidRDefault="00BD2BA7" w:rsidP="00A616FA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5511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Integer1 </w:t>
                            </w:r>
                          </w:p>
                          <w:p w:rsidR="00BD2BA7" w:rsidRPr="00155117" w:rsidRDefault="00BD2BA7" w:rsidP="00A616FA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&gt; 0</w:t>
                            </w:r>
                            <w:r w:rsidRPr="00155117">
                              <w:rPr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:rsidR="00BD2BA7" w:rsidRPr="00155117" w:rsidRDefault="00BD2BA7" w:rsidP="00A616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0" o:spid="_x0000_s1042" type="#_x0000_t110" style="position:absolute;margin-left:137.35pt;margin-top:1.95pt;width:120pt;height:61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" fillcolor="#b6dde8">
                <v:textbox>
                  <w:txbxContent>
                    <w:p w:rsidR="00BD2BA7" w:rsidRDefault="00BD2BA7" w:rsidP="00A616FA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155117">
                        <w:rPr>
                          <w:b/>
                          <w:sz w:val="18"/>
                          <w:szCs w:val="18"/>
                        </w:rPr>
                        <w:t xml:space="preserve">Integer1 </w:t>
                      </w:r>
                    </w:p>
                    <w:p w:rsidR="00BD2BA7" w:rsidRPr="00155117" w:rsidRDefault="00BD2BA7" w:rsidP="00A616FA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&gt; 0</w:t>
                      </w:r>
                      <w:r w:rsidRPr="00155117">
                        <w:rPr>
                          <w:b/>
                          <w:sz w:val="18"/>
                          <w:szCs w:val="18"/>
                        </w:rPr>
                        <w:t>?</w:t>
                      </w:r>
                    </w:p>
                    <w:p w:rsidR="00BD2BA7" w:rsidRPr="00155117" w:rsidRDefault="00BD2BA7" w:rsidP="00A616F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16FA" w:rsidRDefault="00A616FA" w:rsidP="00A616FA"/>
    <w:p w:rsidR="00A616FA" w:rsidRDefault="0021791B" w:rsidP="00A616F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1283335</wp:posOffset>
                </wp:positionH>
                <wp:positionV relativeFrom="paragraph">
                  <wp:posOffset>80010</wp:posOffset>
                </wp:positionV>
                <wp:extent cx="635" cy="2668270"/>
                <wp:effectExtent l="16510" t="10795" r="11430" b="16510"/>
                <wp:wrapNone/>
                <wp:docPr id="58" name="Auto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682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C3CF5" id="AutoShape 308" o:spid="_x0000_s1026" type="#_x0000_t32" style="position:absolute;margin-left:101.05pt;margin-top:6.3pt;width:.05pt;height:21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" strokeweight="1.5pt"/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71755</wp:posOffset>
                </wp:positionV>
                <wp:extent cx="802005" cy="0"/>
                <wp:effectExtent l="10795" t="12065" r="15875" b="16510"/>
                <wp:wrapNone/>
                <wp:docPr id="57" name="Auto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20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5F8C4" id="AutoShape 285" o:spid="_x0000_s1026" type="#_x0000_t32" style="position:absolute;margin-left:257.35pt;margin-top:5.65pt;width:63.1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z+UIA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" strokeweight="1.5pt"/>
            </w:pict>
          </mc:Fallback>
        </mc:AlternateContent>
      </w:r>
    </w:p>
    <w:p w:rsidR="00A616FA" w:rsidRDefault="00A616FA" w:rsidP="00A616FA">
      <w:pPr>
        <w:pStyle w:val="NoSpacing"/>
      </w:pPr>
    </w:p>
    <w:p w:rsidR="00A616FA" w:rsidRDefault="0021791B" w:rsidP="00A616F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3330575</wp:posOffset>
                </wp:positionH>
                <wp:positionV relativeFrom="paragraph">
                  <wp:posOffset>147320</wp:posOffset>
                </wp:positionV>
                <wp:extent cx="1433830" cy="379730"/>
                <wp:effectExtent l="22225" t="13970" r="20320" b="635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379730"/>
                        </a:xfrm>
                        <a:prstGeom prst="flowChartInputOutput">
                          <a:avLst/>
                        </a:prstGeom>
                        <a:solidFill>
                          <a:srgbClr val="B6DDE8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2BA7" w:rsidRPr="00155117" w:rsidRDefault="00BD2BA7" w:rsidP="007401F5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55117">
                              <w:rPr>
                                <w:b/>
                                <w:sz w:val="18"/>
                                <w:szCs w:val="18"/>
                              </w:rPr>
                              <w:t>Display "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POSITIVE</w:t>
                            </w:r>
                            <w:r w:rsidRPr="00155117">
                              <w:rPr>
                                <w:b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111" style="position:absolute;margin-left:262.25pt;margin-top:11.6pt;width:112.9pt;height:29.9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" fillcolor="#b6dde8">
                <v:textbox style="mso-fit-shape-to-text:t">
                  <w:txbxContent>
                    <w:p w:rsidR="00BD2BA7" w:rsidRPr="00155117" w:rsidRDefault="00BD2BA7" w:rsidP="007401F5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155117">
                        <w:rPr>
                          <w:b/>
                          <w:sz w:val="18"/>
                          <w:szCs w:val="18"/>
                        </w:rPr>
                        <w:t>Display "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POSITIVE</w:t>
                      </w:r>
                      <w:r w:rsidRPr="00155117">
                        <w:rPr>
                          <w:b/>
                          <w:sz w:val="18"/>
                          <w:szCs w:val="18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</w:p>
    <w:p w:rsidR="00A616FA" w:rsidRDefault="00A616FA" w:rsidP="00A616FA">
      <w:pPr>
        <w:pStyle w:val="NoSpacing"/>
      </w:pPr>
    </w:p>
    <w:p w:rsidR="00A616FA" w:rsidRDefault="00A616FA" w:rsidP="00A616FA">
      <w:pPr>
        <w:pStyle w:val="NoSpacing"/>
      </w:pPr>
    </w:p>
    <w:p w:rsidR="00A616FA" w:rsidRDefault="0021791B" w:rsidP="00A616F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29210</wp:posOffset>
                </wp:positionV>
                <wp:extent cx="3175" cy="225425"/>
                <wp:effectExtent l="60960" t="12065" r="59690" b="29210"/>
                <wp:wrapNone/>
                <wp:docPr id="55" name="Auto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225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6D8DA" id="AutoShape 297" o:spid="_x0000_s1026" type="#_x0000_t32" style="position:absolute;margin-left:320.55pt;margin-top:2.3pt;width:.25pt;height:1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" strokeweight="1.5pt">
                <v:stroke endarrow="block"/>
              </v:shape>
            </w:pict>
          </mc:Fallback>
        </mc:AlternateContent>
      </w:r>
    </w:p>
    <w:p w:rsidR="007401F5" w:rsidRDefault="0021791B" w:rsidP="00A616F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84455</wp:posOffset>
                </wp:positionV>
                <wp:extent cx="1524000" cy="783590"/>
                <wp:effectExtent l="22860" t="19050" r="15240" b="16510"/>
                <wp:wrapNone/>
                <wp:docPr id="54" name="Auto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783590"/>
                        </a:xfrm>
                        <a:prstGeom prst="flowChartDecision">
                          <a:avLst/>
                        </a:prstGeom>
                        <a:solidFill>
                          <a:srgbClr val="B6DDE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BA7" w:rsidRDefault="00BD2BA7" w:rsidP="007401F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5511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Integer1 </w:t>
                            </w:r>
                          </w:p>
                          <w:p w:rsidR="00BD2BA7" w:rsidRPr="00155117" w:rsidRDefault="00BD2BA7" w:rsidP="007401F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is ODD?</w:t>
                            </w:r>
                          </w:p>
                          <w:p w:rsidR="00BD2BA7" w:rsidRPr="00155117" w:rsidRDefault="00BD2BA7" w:rsidP="007401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5" o:spid="_x0000_s1044" type="#_x0000_t110" style="position:absolute;margin-left:260.55pt;margin-top:6.65pt;width:120pt;height:6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" fillcolor="#b6dde8">
                <v:textbox>
                  <w:txbxContent>
                    <w:p w:rsidR="00BD2BA7" w:rsidRDefault="00BD2BA7" w:rsidP="007401F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155117">
                        <w:rPr>
                          <w:b/>
                          <w:sz w:val="18"/>
                          <w:szCs w:val="18"/>
                        </w:rPr>
                        <w:t xml:space="preserve">Integer1 </w:t>
                      </w:r>
                    </w:p>
                    <w:p w:rsidR="00BD2BA7" w:rsidRPr="00155117" w:rsidRDefault="00BD2BA7" w:rsidP="007401F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is ODD?</w:t>
                      </w:r>
                    </w:p>
                    <w:p w:rsidR="00BD2BA7" w:rsidRPr="00155117" w:rsidRDefault="00BD2BA7" w:rsidP="007401F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401F5" w:rsidRDefault="0021791B" w:rsidP="00A616F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2795270</wp:posOffset>
                </wp:positionH>
                <wp:positionV relativeFrom="paragraph">
                  <wp:posOffset>17145</wp:posOffset>
                </wp:positionV>
                <wp:extent cx="587375" cy="281305"/>
                <wp:effectExtent l="4445" t="7620" r="8255" b="6350"/>
                <wp:wrapNone/>
                <wp:docPr id="53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281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2BA7" w:rsidRPr="00C02EE8" w:rsidRDefault="00BD2BA7" w:rsidP="008552F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7" o:spid="_x0000_s1045" type="#_x0000_t202" style="position:absolute;margin-left:220.1pt;margin-top:1.35pt;width:46.25pt;height:2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" stroked="f">
                <v:fill opacity="0"/>
                <v:textbox>
                  <w:txbxContent>
                    <w:p w:rsidR="00BD2BA7" w:rsidRPr="00C02EE8" w:rsidRDefault="00BD2BA7" w:rsidP="008552F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4780280</wp:posOffset>
                </wp:positionH>
                <wp:positionV relativeFrom="paragraph">
                  <wp:posOffset>26035</wp:posOffset>
                </wp:positionV>
                <wp:extent cx="511810" cy="281305"/>
                <wp:effectExtent l="8255" t="6985" r="3810" b="6985"/>
                <wp:wrapNone/>
                <wp:docPr id="52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281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2BA7" w:rsidRPr="00C02EE8" w:rsidRDefault="00BD2BA7" w:rsidP="008552F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6" o:spid="_x0000_s1046" type="#_x0000_t202" style="position:absolute;margin-left:376.4pt;margin-top:2.05pt;width:40.3pt;height:2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" stroked="f">
                <v:fill opacity="0"/>
                <v:textbox>
                  <w:txbxContent>
                    <w:p w:rsidR="00BD2BA7" w:rsidRPr="00C02EE8" w:rsidRDefault="00BD2BA7" w:rsidP="008552F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7401F5" w:rsidRDefault="0021791B" w:rsidP="00A616F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5156200</wp:posOffset>
                </wp:positionH>
                <wp:positionV relativeFrom="paragraph">
                  <wp:posOffset>137160</wp:posOffset>
                </wp:positionV>
                <wp:extent cx="0" cy="239395"/>
                <wp:effectExtent l="60325" t="12700" r="63500" b="24130"/>
                <wp:wrapNone/>
                <wp:docPr id="51" name="Auto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308C2" id="AutoShape 279" o:spid="_x0000_s1026" type="#_x0000_t32" style="position:absolute;margin-left:406pt;margin-top:10.8pt;width:0;height:18.8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127635</wp:posOffset>
                </wp:positionV>
                <wp:extent cx="342900" cy="635"/>
                <wp:effectExtent l="13335" t="12700" r="15240" b="15240"/>
                <wp:wrapNone/>
                <wp:docPr id="50" name="Auto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E8986" id="AutoShape 296" o:spid="_x0000_s1026" type="#_x0000_t32" style="position:absolute;margin-left:379.05pt;margin-top:10.05pt;width:27pt;height: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" strokeweight="1.5pt"/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127635</wp:posOffset>
                </wp:positionV>
                <wp:extent cx="445135" cy="0"/>
                <wp:effectExtent l="15875" t="12700" r="15240" b="15875"/>
                <wp:wrapNone/>
                <wp:docPr id="49" name="Auto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15AA3" id="AutoShape 294" o:spid="_x0000_s1026" type="#_x0000_t32" style="position:absolute;margin-left:225.5pt;margin-top:10.05pt;width:35.0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" strokeweight="1.5pt"/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127635</wp:posOffset>
                </wp:positionV>
                <wp:extent cx="3175" cy="225425"/>
                <wp:effectExtent l="60325" t="12700" r="60325" b="28575"/>
                <wp:wrapNone/>
                <wp:docPr id="48" name="Auto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225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487A5" id="AutoShape 288" o:spid="_x0000_s1026" type="#_x0000_t32" style="position:absolute;margin-left:225.25pt;margin-top:10.05pt;width:.25pt;height:17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" strokeweight="1.5pt">
                <v:stroke endarrow="block"/>
              </v:shape>
            </w:pict>
          </mc:Fallback>
        </mc:AlternateContent>
      </w:r>
    </w:p>
    <w:p w:rsidR="007401F5" w:rsidRDefault="007401F5" w:rsidP="00A616FA">
      <w:pPr>
        <w:pStyle w:val="NoSpacing"/>
      </w:pPr>
    </w:p>
    <w:p w:rsidR="007401F5" w:rsidRDefault="0021791B" w:rsidP="00A616F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4464685</wp:posOffset>
                </wp:positionH>
                <wp:positionV relativeFrom="paragraph">
                  <wp:posOffset>24130</wp:posOffset>
                </wp:positionV>
                <wp:extent cx="1433830" cy="240665"/>
                <wp:effectExtent l="23495" t="7620" r="19050" b="889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240665"/>
                        </a:xfrm>
                        <a:prstGeom prst="flowChartInputOutput">
                          <a:avLst/>
                        </a:prstGeom>
                        <a:solidFill>
                          <a:srgbClr val="B6DDE8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2BA7" w:rsidRPr="00155117" w:rsidRDefault="00BD2BA7" w:rsidP="007401F5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5511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Display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"ODD"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111" style="position:absolute;margin-left:351.55pt;margin-top:1.9pt;width:112.9pt;height:18.9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" fillcolor="#b6dde8">
                <v:textbox style="mso-fit-shape-to-text:t">
                  <w:txbxContent>
                    <w:p w:rsidR="00BD2BA7" w:rsidRPr="00155117" w:rsidRDefault="00BD2BA7" w:rsidP="007401F5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155117">
                        <w:rPr>
                          <w:b/>
                          <w:sz w:val="18"/>
                          <w:szCs w:val="18"/>
                        </w:rPr>
                        <w:t xml:space="preserve">Display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"ODD"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12065</wp:posOffset>
                </wp:positionV>
                <wp:extent cx="1433830" cy="240665"/>
                <wp:effectExtent l="26670" t="12065" r="25400" b="1397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240665"/>
                        </a:xfrm>
                        <a:prstGeom prst="flowChartInputOutput">
                          <a:avLst/>
                        </a:prstGeom>
                        <a:solidFill>
                          <a:srgbClr val="B6DDE8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2BA7" w:rsidRPr="00155117" w:rsidRDefault="00BD2BA7" w:rsidP="00A616FA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5511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Display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"EVEN"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111" style="position:absolute;margin-left:157.8pt;margin-top:.95pt;width:112.9pt;height:18.95pt;z-index:251646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" fillcolor="#b6dde8">
                <v:textbox style="mso-fit-shape-to-text:t">
                  <w:txbxContent>
                    <w:p w:rsidR="00BD2BA7" w:rsidRPr="00155117" w:rsidRDefault="00BD2BA7" w:rsidP="00A616FA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155117">
                        <w:rPr>
                          <w:b/>
                          <w:sz w:val="18"/>
                          <w:szCs w:val="18"/>
                        </w:rPr>
                        <w:t xml:space="preserve">Display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"EVEN"</w:t>
                      </w:r>
                    </w:p>
                  </w:txbxContent>
                </v:textbox>
              </v:shape>
            </w:pict>
          </mc:Fallback>
        </mc:AlternateContent>
      </w:r>
    </w:p>
    <w:p w:rsidR="00A616FA" w:rsidRDefault="0021791B" w:rsidP="00A616F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93980</wp:posOffset>
                </wp:positionV>
                <wp:extent cx="0" cy="207645"/>
                <wp:effectExtent l="12700" t="14605" r="15875" b="15875"/>
                <wp:wrapNone/>
                <wp:docPr id="45" name="Auto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76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867FB" id="AutoShape 300" o:spid="_x0000_s1026" type="#_x0000_t32" style="position:absolute;margin-left:225.25pt;margin-top:7.4pt;width:0;height:1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" strokeweight="1.5pt"/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5156200</wp:posOffset>
                </wp:positionH>
                <wp:positionV relativeFrom="paragraph">
                  <wp:posOffset>109855</wp:posOffset>
                </wp:positionV>
                <wp:extent cx="0" cy="186690"/>
                <wp:effectExtent l="12700" t="11430" r="15875" b="11430"/>
                <wp:wrapNone/>
                <wp:docPr id="44" name="Auto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4014F" id="AutoShape 292" o:spid="_x0000_s1026" type="#_x0000_t32" style="position:absolute;margin-left:406pt;margin-top:8.65pt;width:0;height:1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" strokeweight="1.5pt"/>
            </w:pict>
          </mc:Fallback>
        </mc:AlternateContent>
      </w:r>
    </w:p>
    <w:p w:rsidR="00A616FA" w:rsidRDefault="0021791B" w:rsidP="00A616F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131445</wp:posOffset>
                </wp:positionV>
                <wp:extent cx="1041400" cy="0"/>
                <wp:effectExtent l="28575" t="60325" r="15875" b="63500"/>
                <wp:wrapNone/>
                <wp:docPr id="43" name="Auto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14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B5664" id="AutoShape 301" o:spid="_x0000_s1026" type="#_x0000_t32" style="position:absolute;margin-left:324pt;margin-top:10.35pt;width:82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126365</wp:posOffset>
                </wp:positionV>
                <wp:extent cx="1132840" cy="5080"/>
                <wp:effectExtent l="15875" t="55245" r="22860" b="63500"/>
                <wp:wrapNone/>
                <wp:docPr id="42" name="Auto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2840" cy="50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7F547" id="AutoShape 282" o:spid="_x0000_s1026" type="#_x0000_t32" style="position:absolute;margin-left:225.5pt;margin-top:9.95pt;width:89.2pt;height: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73660</wp:posOffset>
                </wp:positionV>
                <wp:extent cx="118110" cy="123190"/>
                <wp:effectExtent l="5715" t="12065" r="9525" b="7620"/>
                <wp:wrapNone/>
                <wp:docPr id="41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123190"/>
                        </a:xfrm>
                        <a:prstGeom prst="flowChartConnector">
                          <a:avLst/>
                        </a:prstGeom>
                        <a:solidFill>
                          <a:srgbClr val="B6DDE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BEDF7" id="AutoShape 287" o:spid="_x0000_s1026" type="#_x0000_t120" style="position:absolute;margin-left:314.7pt;margin-top:5.8pt;width:9.3pt;height:9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" fillcolor="#b6dde8"/>
            </w:pict>
          </mc:Fallback>
        </mc:AlternateContent>
      </w:r>
    </w:p>
    <w:p w:rsidR="00023811" w:rsidRDefault="0021791B" w:rsidP="00531DFB"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4055110</wp:posOffset>
                </wp:positionH>
                <wp:positionV relativeFrom="paragraph">
                  <wp:posOffset>31750</wp:posOffset>
                </wp:positionV>
                <wp:extent cx="0" cy="518795"/>
                <wp:effectExtent l="16510" t="17145" r="12065" b="16510"/>
                <wp:wrapNone/>
                <wp:docPr id="40" name="Auto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879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0ACD2" id="AutoShape 302" o:spid="_x0000_s1026" type="#_x0000_t32" style="position:absolute;margin-left:319.3pt;margin-top:2.5pt;width:0;height:4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tQHgIAAD4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" strokeweight="1.5pt"/>
            </w:pict>
          </mc:Fallback>
        </mc:AlternateContent>
      </w:r>
    </w:p>
    <w:p w:rsidR="00023811" w:rsidRDefault="00023811" w:rsidP="00531DFB"/>
    <w:p w:rsidR="008552F6" w:rsidRDefault="0021791B" w:rsidP="00531DFB"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139700</wp:posOffset>
                </wp:positionV>
                <wp:extent cx="118110" cy="123190"/>
                <wp:effectExtent l="8255" t="8890" r="6985" b="10795"/>
                <wp:wrapNone/>
                <wp:docPr id="39" name="Auto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123190"/>
                        </a:xfrm>
                        <a:prstGeom prst="flowChartConnector">
                          <a:avLst/>
                        </a:prstGeom>
                        <a:solidFill>
                          <a:srgbClr val="B6DDE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F9A96" id="AutoShape 303" o:spid="_x0000_s1026" type="#_x0000_t120" style="position:absolute;margin-left:193.4pt;margin-top:11pt;width:9.3pt;height: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" fillcolor="#b6dde8"/>
            </w:pict>
          </mc:Fallback>
        </mc:AlternateContent>
      </w:r>
    </w:p>
    <w:p w:rsidR="008552F6" w:rsidRDefault="0021791B" w:rsidP="00531DFB"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33020</wp:posOffset>
                </wp:positionV>
                <wp:extent cx="1480820" cy="5715"/>
                <wp:effectExtent l="21590" t="53340" r="12065" b="64770"/>
                <wp:wrapNone/>
                <wp:docPr id="38" name="Auto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0820" cy="57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B2E41" id="AutoShape 286" o:spid="_x0000_s1026" type="#_x0000_t32" style="position:absolute;margin-left:202.7pt;margin-top:2.6pt;width:116.6pt;height:.4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1283335</wp:posOffset>
                </wp:positionH>
                <wp:positionV relativeFrom="paragraph">
                  <wp:posOffset>33020</wp:posOffset>
                </wp:positionV>
                <wp:extent cx="1172845" cy="635"/>
                <wp:effectExtent l="16510" t="62865" r="20320" b="60325"/>
                <wp:wrapNone/>
                <wp:docPr id="37" name="Auto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8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59E8C" id="AutoShape 304" o:spid="_x0000_s1026" type="#_x0000_t32" style="position:absolute;margin-left:101.05pt;margin-top:2.6pt;width:92.35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92075</wp:posOffset>
                </wp:positionV>
                <wp:extent cx="3175" cy="225425"/>
                <wp:effectExtent l="61595" t="17145" r="59055" b="24130"/>
                <wp:wrapNone/>
                <wp:docPr id="36" name="Auto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225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E02FA" id="AutoShape 305" o:spid="_x0000_s1026" type="#_x0000_t32" style="position:absolute;margin-left:197.6pt;margin-top:7.25pt;width:.25pt;height:1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" strokeweight="1.5pt">
                <v:stroke endarrow="block"/>
              </v:shape>
            </w:pict>
          </mc:Fallback>
        </mc:AlternateContent>
      </w:r>
    </w:p>
    <w:p w:rsidR="000515D6" w:rsidRDefault="000515D6" w:rsidP="00531DFB"/>
    <w:p w:rsidR="00184AB5" w:rsidRDefault="00184AB5" w:rsidP="00531DFB"/>
    <w:p w:rsidR="00184AB5" w:rsidRDefault="00184AB5" w:rsidP="00531DFB"/>
    <w:p w:rsidR="00734C4E" w:rsidRDefault="00734C4E" w:rsidP="006029E4">
      <w:pPr>
        <w:pStyle w:val="Heading2"/>
      </w:pPr>
    </w:p>
    <w:p w:rsidR="00D53912" w:rsidRDefault="00D46ACD" w:rsidP="006029E4">
      <w:pPr>
        <w:pStyle w:val="Heading2"/>
      </w:pPr>
      <w:r>
        <w:br w:type="page"/>
      </w:r>
      <w:r w:rsidR="00D53912">
        <w:lastRenderedPageBreak/>
        <w:t>Logical Operators</w:t>
      </w:r>
    </w:p>
    <w:p w:rsidR="00D53912" w:rsidRDefault="00D53912" w:rsidP="00D53912"/>
    <w:p w:rsidR="006029E4" w:rsidRDefault="006029E4" w:rsidP="00D53912">
      <w:r>
        <w:t xml:space="preserve">So far you have used </w:t>
      </w:r>
      <w:r w:rsidR="00BC1E01">
        <w:t>relational</w:t>
      </w:r>
      <w:r>
        <w:t xml:space="preserve"> operators to do simple comparisons between two items</w:t>
      </w:r>
      <w:r w:rsidR="009E0490">
        <w:t xml:space="preserve">. </w:t>
      </w:r>
      <w:r w:rsidR="00A14559">
        <w:t xml:space="preserve"> </w:t>
      </w:r>
      <w:r w:rsidRPr="00C729B8">
        <w:rPr>
          <w:b/>
        </w:rPr>
        <w:t>Logical</w:t>
      </w:r>
      <w:r w:rsidR="00D53912" w:rsidRPr="00C729B8">
        <w:rPr>
          <w:b/>
        </w:rPr>
        <w:t xml:space="preserve"> operators</w:t>
      </w:r>
      <w:r w:rsidR="00D53912">
        <w:t xml:space="preserve"> </w:t>
      </w:r>
      <w:r>
        <w:t xml:space="preserve">allow you to evaluate </w:t>
      </w:r>
      <w:r w:rsidR="009E0490">
        <w:t xml:space="preserve">more </w:t>
      </w:r>
      <w:r>
        <w:t>complex expressions</w:t>
      </w:r>
      <w:r w:rsidR="009E0490">
        <w:t xml:space="preserve"> that can involve a combination of comparisons in a single expression.</w:t>
      </w:r>
      <w:r w:rsidR="00F75D0A">
        <w:t xml:space="preserve"> Fo</w:t>
      </w:r>
      <w:r w:rsidR="00C729B8">
        <w:t>r</w:t>
      </w:r>
      <w:r w:rsidR="00F75D0A">
        <w:t xml:space="preserve"> instance, let's say you are interested in testing if an integer variable's value is </w:t>
      </w:r>
      <w:r w:rsidR="00BC1E01">
        <w:t>between</w:t>
      </w:r>
      <w:r w:rsidR="00F75D0A">
        <w:t xml:space="preserve"> 3 and 9</w:t>
      </w:r>
      <w:r w:rsidR="00A14559">
        <w:t>,</w:t>
      </w:r>
      <w:r w:rsidR="00F75D0A">
        <w:t xml:space="preserve"> </w:t>
      </w:r>
      <w:r w:rsidR="00A14559">
        <w:t>i.e. 4, 5, 6, 7 or 8</w:t>
      </w:r>
      <w:r w:rsidR="00C729B8">
        <w:t>.</w:t>
      </w:r>
      <w:r w:rsidR="00A14559">
        <w:t xml:space="preserve"> </w:t>
      </w:r>
      <w:r w:rsidR="00C729B8">
        <w:t xml:space="preserve"> The code to do this could be written as follows using nested </w:t>
      </w:r>
      <w:r w:rsidR="00C729B8" w:rsidRPr="00515BB0">
        <w:rPr>
          <w:rStyle w:val="inlinecode"/>
        </w:rPr>
        <w:t xml:space="preserve">if() </w:t>
      </w:r>
      <w:r w:rsidR="00C729B8">
        <w:t>statements.</w:t>
      </w:r>
    </w:p>
    <w:p w:rsidR="00F75D0A" w:rsidRDefault="00F75D0A" w:rsidP="00D53912"/>
    <w:p w:rsidR="00F75D0A" w:rsidRPr="00184AB5" w:rsidRDefault="00F75D0A" w:rsidP="00184AB5">
      <w:pPr>
        <w:pStyle w:val="code"/>
      </w:pPr>
      <w:r>
        <w:t>i</w:t>
      </w:r>
      <w:r w:rsidRPr="00184AB5">
        <w:t>f(</w:t>
      </w:r>
      <w:r w:rsidR="00C729B8" w:rsidRPr="00184AB5">
        <w:t>integer1</w:t>
      </w:r>
      <w:r w:rsidRPr="00184AB5">
        <w:t xml:space="preserve"> &gt; 3)</w:t>
      </w:r>
    </w:p>
    <w:p w:rsidR="00F75D0A" w:rsidRPr="00184AB5" w:rsidRDefault="00F75D0A" w:rsidP="00184AB5">
      <w:pPr>
        <w:pStyle w:val="code"/>
      </w:pPr>
      <w:r w:rsidRPr="00184AB5">
        <w:t>{</w:t>
      </w:r>
    </w:p>
    <w:p w:rsidR="00F75D0A" w:rsidRPr="00184AB5" w:rsidRDefault="00C729B8" w:rsidP="00184AB5">
      <w:pPr>
        <w:pStyle w:val="code"/>
      </w:pPr>
      <w:r w:rsidRPr="00184AB5">
        <w:tab/>
      </w:r>
      <w:r w:rsidR="00F75D0A" w:rsidRPr="00184AB5">
        <w:t>if(</w:t>
      </w:r>
      <w:r w:rsidRPr="00184AB5">
        <w:t>integer1</w:t>
      </w:r>
      <w:r w:rsidR="00F75D0A" w:rsidRPr="00184AB5">
        <w:t xml:space="preserve"> &lt; 9)</w:t>
      </w:r>
    </w:p>
    <w:p w:rsidR="00F75D0A" w:rsidRPr="00184AB5" w:rsidRDefault="00C729B8" w:rsidP="00184AB5">
      <w:pPr>
        <w:pStyle w:val="code"/>
      </w:pPr>
      <w:r w:rsidRPr="00184AB5">
        <w:tab/>
      </w:r>
      <w:r w:rsidR="00F75D0A" w:rsidRPr="00184AB5">
        <w:t>{</w:t>
      </w:r>
    </w:p>
    <w:p w:rsidR="00C729B8" w:rsidRPr="00184AB5" w:rsidRDefault="00C729B8" w:rsidP="00184AB5">
      <w:pPr>
        <w:pStyle w:val="code"/>
      </w:pPr>
      <w:r w:rsidRPr="00184AB5">
        <w:tab/>
      </w:r>
      <w:r w:rsidRPr="00184AB5">
        <w:tab/>
      </w:r>
      <w:r w:rsidR="004F4242">
        <w:t>printf(</w:t>
      </w:r>
      <w:r w:rsidRPr="00184AB5">
        <w:t xml:space="preserve">"Integer1 is </w:t>
      </w:r>
      <w:r w:rsidR="0093043B">
        <w:t>greater than 3 and less than 9</w:t>
      </w:r>
      <w:r w:rsidR="004F4242">
        <w:t>\n</w:t>
      </w:r>
      <w:r w:rsidRPr="00184AB5">
        <w:t>"</w:t>
      </w:r>
      <w:r w:rsidR="004F4242">
        <w:t>)</w:t>
      </w:r>
      <w:r w:rsidRPr="00184AB5">
        <w:t>;</w:t>
      </w:r>
      <w:r w:rsidRPr="00184AB5">
        <w:tab/>
      </w:r>
    </w:p>
    <w:p w:rsidR="00F75D0A" w:rsidRPr="00184AB5" w:rsidRDefault="00C729B8" w:rsidP="00184AB5">
      <w:pPr>
        <w:pStyle w:val="code"/>
      </w:pPr>
      <w:r w:rsidRPr="00184AB5">
        <w:tab/>
      </w:r>
      <w:r w:rsidR="00F75D0A" w:rsidRPr="00184AB5">
        <w:t>}</w:t>
      </w:r>
    </w:p>
    <w:p w:rsidR="00C729B8" w:rsidRDefault="0093043B" w:rsidP="00C729B8">
      <w:pPr>
        <w:pStyle w:val="code"/>
      </w:pPr>
      <w:r>
        <w:t>}</w:t>
      </w:r>
    </w:p>
    <w:p w:rsidR="006029E4" w:rsidRDefault="006029E4" w:rsidP="00D53912"/>
    <w:p w:rsidR="00C729B8" w:rsidRDefault="00C729B8" w:rsidP="00D53912">
      <w:r>
        <w:t>However</w:t>
      </w:r>
      <w:r w:rsidR="00A14559">
        <w:t>,</w:t>
      </w:r>
      <w:r>
        <w:t xml:space="preserve"> this is not necessary if you use the logical </w:t>
      </w:r>
      <w:r w:rsidRPr="00C729B8">
        <w:rPr>
          <w:b/>
        </w:rPr>
        <w:t>AND</w:t>
      </w:r>
      <w:r>
        <w:t xml:space="preserve"> operator, </w:t>
      </w:r>
      <w:r w:rsidRPr="00C729B8">
        <w:rPr>
          <w:rStyle w:val="inlinecode"/>
        </w:rPr>
        <w:t>&amp;&amp;</w:t>
      </w:r>
      <w:r>
        <w:t>:</w:t>
      </w:r>
    </w:p>
    <w:p w:rsidR="00C729B8" w:rsidRDefault="00C729B8" w:rsidP="00D53912"/>
    <w:p w:rsidR="00C729B8" w:rsidRPr="00184AB5" w:rsidRDefault="00C729B8" w:rsidP="00184AB5">
      <w:pPr>
        <w:pStyle w:val="code"/>
      </w:pPr>
      <w:r w:rsidRPr="00184AB5">
        <w:t xml:space="preserve">if( (integer1 &gt; 3) </w:t>
      </w:r>
      <w:r w:rsidRPr="00184AB5">
        <w:rPr>
          <w:highlight w:val="yellow"/>
        </w:rPr>
        <w:t>&amp;&amp;</w:t>
      </w:r>
      <w:r w:rsidRPr="00184AB5">
        <w:t xml:space="preserve"> (integer1 &lt; 9) )</w:t>
      </w:r>
    </w:p>
    <w:p w:rsidR="00C729B8" w:rsidRPr="00184AB5" w:rsidRDefault="00C729B8" w:rsidP="00184AB5">
      <w:pPr>
        <w:pStyle w:val="code"/>
      </w:pPr>
      <w:r w:rsidRPr="00184AB5">
        <w:t>{</w:t>
      </w:r>
    </w:p>
    <w:p w:rsidR="0093043B" w:rsidRDefault="0093043B" w:rsidP="00184AB5">
      <w:pPr>
        <w:pStyle w:val="code"/>
      </w:pPr>
      <w:r>
        <w:tab/>
      </w:r>
      <w:r w:rsidR="004F4242">
        <w:t>printf(</w:t>
      </w:r>
      <w:r w:rsidRPr="00184AB5">
        <w:t xml:space="preserve">"Integer1 is </w:t>
      </w:r>
      <w:r>
        <w:t xml:space="preserve">greater than 3 </w:t>
      </w:r>
      <w:r w:rsidRPr="0093043B">
        <w:rPr>
          <w:highlight w:val="yellow"/>
        </w:rPr>
        <w:t>AND</w:t>
      </w:r>
      <w:r>
        <w:t xml:space="preserve"> less than 9</w:t>
      </w:r>
      <w:r w:rsidR="004F4242">
        <w:t>\n</w:t>
      </w:r>
      <w:r w:rsidRPr="00184AB5">
        <w:t>"</w:t>
      </w:r>
      <w:r w:rsidR="004F4242">
        <w:t>)</w:t>
      </w:r>
      <w:r w:rsidRPr="00184AB5">
        <w:t>;</w:t>
      </w:r>
    </w:p>
    <w:p w:rsidR="00C729B8" w:rsidRPr="00184AB5" w:rsidRDefault="00C729B8" w:rsidP="00184AB5">
      <w:pPr>
        <w:pStyle w:val="code"/>
      </w:pPr>
      <w:r w:rsidRPr="00184AB5">
        <w:t>}</w:t>
      </w:r>
    </w:p>
    <w:p w:rsidR="00C729B8" w:rsidRDefault="00C729B8" w:rsidP="00D53912"/>
    <w:p w:rsidR="009343DF" w:rsidRDefault="009343DF" w:rsidP="00D53912">
      <w:r>
        <w:t xml:space="preserve">The format of the </w:t>
      </w:r>
      <w:r w:rsidRPr="009343DF">
        <w:rPr>
          <w:b/>
        </w:rPr>
        <w:t>AND</w:t>
      </w:r>
      <w:r>
        <w:t xml:space="preserve"> operator </w:t>
      </w:r>
      <w:r w:rsidRPr="009343DF">
        <w:rPr>
          <w:rStyle w:val="inlinecode"/>
        </w:rPr>
        <w:t>&amp;&amp;</w:t>
      </w:r>
      <w:r>
        <w:t xml:space="preserve"> is:</w:t>
      </w:r>
    </w:p>
    <w:p w:rsidR="009343DF" w:rsidRPr="0093043B" w:rsidRDefault="009343DF" w:rsidP="00D53912">
      <w:pPr>
        <w:rPr>
          <w:sz w:val="24"/>
          <w:szCs w:val="24"/>
        </w:rPr>
      </w:pPr>
    </w:p>
    <w:p w:rsidR="009343DF" w:rsidRPr="0093043B" w:rsidRDefault="009343DF" w:rsidP="009343DF">
      <w:pPr>
        <w:pStyle w:val="NoSpacing"/>
        <w:ind w:left="397"/>
        <w:rPr>
          <w:rStyle w:val="inlinecode"/>
          <w:sz w:val="24"/>
          <w:szCs w:val="24"/>
        </w:rPr>
      </w:pPr>
      <w:r w:rsidRPr="0093043B">
        <w:rPr>
          <w:rStyle w:val="inlinecode"/>
          <w:sz w:val="24"/>
          <w:szCs w:val="24"/>
        </w:rPr>
        <w:t>(expression1) &amp;&amp; (expression2)</w:t>
      </w:r>
    </w:p>
    <w:p w:rsidR="009343DF" w:rsidRPr="0093043B" w:rsidRDefault="009343DF" w:rsidP="00D53912">
      <w:pPr>
        <w:rPr>
          <w:sz w:val="24"/>
          <w:szCs w:val="24"/>
        </w:rPr>
      </w:pPr>
    </w:p>
    <w:p w:rsidR="00F75D0A" w:rsidRDefault="00C729B8" w:rsidP="00D53912">
      <w:r>
        <w:t xml:space="preserve">The </w:t>
      </w:r>
      <w:r w:rsidRPr="009343DF">
        <w:rPr>
          <w:rStyle w:val="inlinecode"/>
        </w:rPr>
        <w:t>&amp;&amp;</w:t>
      </w:r>
      <w:r>
        <w:t xml:space="preserve"> operator </w:t>
      </w:r>
      <w:r w:rsidR="00BC1E01">
        <w:t>evaluates</w:t>
      </w:r>
      <w:r>
        <w:t xml:space="preserve"> to </w:t>
      </w:r>
      <w:r w:rsidRPr="009343DF">
        <w:rPr>
          <w:b/>
        </w:rPr>
        <w:t>true</w:t>
      </w:r>
      <w:r>
        <w:t xml:space="preserve"> only if </w:t>
      </w:r>
      <w:r w:rsidRPr="009343DF">
        <w:rPr>
          <w:b/>
        </w:rPr>
        <w:t>both</w:t>
      </w:r>
      <w:r>
        <w:t xml:space="preserve"> </w:t>
      </w:r>
      <w:r w:rsidR="009343DF">
        <w:t xml:space="preserve">expressions evaluate to </w:t>
      </w:r>
      <w:r w:rsidR="009343DF" w:rsidRPr="009343DF">
        <w:rPr>
          <w:b/>
        </w:rPr>
        <w:t>true</w:t>
      </w:r>
      <w:r w:rsidR="009343DF">
        <w:t xml:space="preserve">. </w:t>
      </w:r>
      <w:r w:rsidR="00A14559">
        <w:t xml:space="preserve"> </w:t>
      </w:r>
      <w:r w:rsidR="009343DF">
        <w:t xml:space="preserve">If either or both are </w:t>
      </w:r>
      <w:r w:rsidR="009343DF" w:rsidRPr="009343DF">
        <w:rPr>
          <w:b/>
        </w:rPr>
        <w:t>false</w:t>
      </w:r>
      <w:r w:rsidR="009343DF">
        <w:t xml:space="preserve"> then it evaluates to </w:t>
      </w:r>
      <w:r w:rsidR="009343DF" w:rsidRPr="009343DF">
        <w:rPr>
          <w:b/>
        </w:rPr>
        <w:t>false</w:t>
      </w:r>
      <w:r w:rsidR="009343DF">
        <w:t>.</w:t>
      </w:r>
      <w:r w:rsidR="00A14559">
        <w:t xml:space="preserve"> </w:t>
      </w:r>
      <w:r w:rsidR="009343DF">
        <w:t xml:space="preserve"> This can be summarised in the following table:</w:t>
      </w:r>
    </w:p>
    <w:p w:rsidR="009343DF" w:rsidRDefault="009343DF" w:rsidP="00D53912"/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701"/>
        <w:gridCol w:w="2063"/>
      </w:tblGrid>
      <w:tr w:rsidR="009343DF" w:rsidRPr="009343DF" w:rsidTr="001C3317">
        <w:trPr>
          <w:jc w:val="center"/>
        </w:trPr>
        <w:tc>
          <w:tcPr>
            <w:tcW w:w="5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9343DF" w:rsidRDefault="009343DF" w:rsidP="009343DF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  <w:t>Logical AND (&amp;&amp;)</w:t>
            </w:r>
          </w:p>
        </w:tc>
      </w:tr>
      <w:tr w:rsidR="009343DF" w:rsidRPr="009343DF" w:rsidTr="001C3317">
        <w:trPr>
          <w:jc w:val="center"/>
        </w:trPr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  <w:hideMark/>
          </w:tcPr>
          <w:p w:rsidR="009343DF" w:rsidRPr="009343DF" w:rsidRDefault="009343DF" w:rsidP="009343DF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  <w:t>expression1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  <w:hideMark/>
          </w:tcPr>
          <w:p w:rsidR="009343DF" w:rsidRPr="009343DF" w:rsidRDefault="009343DF" w:rsidP="009343DF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  <w:t>expression2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  <w:hideMark/>
          </w:tcPr>
          <w:p w:rsidR="009343DF" w:rsidRPr="009343DF" w:rsidRDefault="009343DF" w:rsidP="009343DF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  <w:t>expression1</w:t>
            </w:r>
            <w:r w:rsidRPr="009343DF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  <w:t xml:space="preserve"> &amp;&amp; 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  <w:t>expression2</w:t>
            </w:r>
          </w:p>
        </w:tc>
      </w:tr>
      <w:tr w:rsidR="009343DF" w:rsidRPr="009343DF" w:rsidTr="009343DF">
        <w:trPr>
          <w:jc w:val="center"/>
        </w:trPr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43DF" w:rsidRPr="009343DF" w:rsidRDefault="009343DF" w:rsidP="009343DF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true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43DF" w:rsidRPr="009343DF" w:rsidRDefault="009343DF" w:rsidP="009343DF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true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43DF" w:rsidRPr="009343DF" w:rsidRDefault="009343DF" w:rsidP="009343DF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true</w:t>
            </w:r>
          </w:p>
        </w:tc>
      </w:tr>
      <w:tr w:rsidR="009343DF" w:rsidRPr="009343DF" w:rsidTr="009343DF">
        <w:trPr>
          <w:jc w:val="center"/>
        </w:trPr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43DF" w:rsidRPr="009343DF" w:rsidRDefault="009343DF" w:rsidP="009343DF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true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43DF" w:rsidRPr="009343DF" w:rsidRDefault="009343DF" w:rsidP="009343DF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false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43DF" w:rsidRPr="009343DF" w:rsidRDefault="009343DF" w:rsidP="009343DF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false</w:t>
            </w:r>
          </w:p>
        </w:tc>
      </w:tr>
      <w:tr w:rsidR="009343DF" w:rsidRPr="009343DF" w:rsidTr="009343DF">
        <w:trPr>
          <w:jc w:val="center"/>
        </w:trPr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43DF" w:rsidRPr="009343DF" w:rsidRDefault="009343DF" w:rsidP="009343DF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false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43DF" w:rsidRPr="009343DF" w:rsidRDefault="009343DF" w:rsidP="009343DF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true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43DF" w:rsidRPr="009343DF" w:rsidRDefault="009343DF" w:rsidP="009343DF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false</w:t>
            </w:r>
          </w:p>
        </w:tc>
      </w:tr>
      <w:tr w:rsidR="009343DF" w:rsidRPr="009343DF" w:rsidTr="009343DF">
        <w:trPr>
          <w:jc w:val="center"/>
        </w:trPr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43DF" w:rsidRPr="009343DF" w:rsidRDefault="009343DF" w:rsidP="009343DF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false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43DF" w:rsidRPr="009343DF" w:rsidRDefault="009343DF" w:rsidP="009343DF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false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43DF" w:rsidRPr="009343DF" w:rsidRDefault="009343DF" w:rsidP="009343DF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false</w:t>
            </w:r>
          </w:p>
        </w:tc>
      </w:tr>
    </w:tbl>
    <w:p w:rsidR="009343DF" w:rsidRDefault="009343DF" w:rsidP="00D53912"/>
    <w:p w:rsidR="0093043B" w:rsidRDefault="009343DF" w:rsidP="00E07F5E">
      <w:pPr>
        <w:pStyle w:val="NoSpacing"/>
      </w:pPr>
      <w:r>
        <w:t>Another logical operator you will</w:t>
      </w:r>
      <w:r w:rsidR="00E07F5E">
        <w:t xml:space="preserve"> often come across is</w:t>
      </w:r>
      <w:r>
        <w:t xml:space="preserve"> </w:t>
      </w:r>
      <w:r w:rsidRPr="00E07F5E">
        <w:rPr>
          <w:b/>
        </w:rPr>
        <w:t>OR</w:t>
      </w:r>
      <w:r>
        <w:t>, represented by</w:t>
      </w:r>
      <w:r w:rsidR="001234D7" w:rsidRPr="001234D7">
        <w:t xml:space="preserve"> </w:t>
      </w:r>
      <w:r w:rsidRPr="009343DF">
        <w:rPr>
          <w:rStyle w:val="inlinecode"/>
        </w:rPr>
        <w:t>||</w:t>
      </w:r>
      <w:r w:rsidR="00E07F5E">
        <w:rPr>
          <w:rStyle w:val="inlinecode"/>
        </w:rPr>
        <w:t xml:space="preserve"> (</w:t>
      </w:r>
      <w:r w:rsidR="00E07F5E" w:rsidRPr="00E07F5E">
        <w:t>The</w:t>
      </w:r>
      <w:r w:rsidR="00E07F5E">
        <w:rPr>
          <w:rStyle w:val="inlinecode"/>
        </w:rPr>
        <w:t xml:space="preserve"> || </w:t>
      </w:r>
      <w:r w:rsidR="00E07F5E" w:rsidRPr="00E07F5E">
        <w:t xml:space="preserve">characters are </w:t>
      </w:r>
      <w:r w:rsidR="00E07F5E" w:rsidRPr="00E07F5E">
        <w:rPr>
          <w:b/>
        </w:rPr>
        <w:t>not</w:t>
      </w:r>
      <w:r w:rsidR="00E07F5E">
        <w:t xml:space="preserve"> lowercase </w:t>
      </w:r>
      <w:r w:rsidR="00E07F5E" w:rsidRPr="00E07F5E">
        <w:t xml:space="preserve"> '</w:t>
      </w:r>
      <w:r w:rsidR="00E07F5E">
        <w:t>L</w:t>
      </w:r>
      <w:r w:rsidR="00E07F5E" w:rsidRPr="00E07F5E">
        <w:t xml:space="preserve">' or </w:t>
      </w:r>
      <w:r w:rsidR="00E07F5E">
        <w:t xml:space="preserve"> numeric </w:t>
      </w:r>
      <w:r w:rsidR="00E07F5E" w:rsidRPr="00E07F5E">
        <w:t>'1'</w:t>
      </w:r>
      <w:r w:rsidR="00E07F5E">
        <w:t xml:space="preserve"> but the </w:t>
      </w:r>
      <w:r w:rsidR="00E07F5E" w:rsidRPr="0093043B">
        <w:rPr>
          <w:b/>
        </w:rPr>
        <w:t>vertical line</w:t>
      </w:r>
      <w:r w:rsidR="00E07F5E">
        <w:t xml:space="preserve"> character </w:t>
      </w:r>
      <w:r w:rsidR="00E07F5E" w:rsidRPr="0093043B">
        <w:rPr>
          <w:b/>
        </w:rPr>
        <w:t>'|'</w:t>
      </w:r>
      <w:r w:rsidR="00A14559">
        <w:rPr>
          <w:b/>
        </w:rPr>
        <w:t>.</w:t>
      </w:r>
      <w:r w:rsidR="00A14559">
        <w:t xml:space="preserve">  </w:t>
      </w:r>
      <w:r w:rsidR="00E07F5E">
        <w:t xml:space="preserve">On a UK keyboard it is </w:t>
      </w:r>
      <w:r w:rsidR="00A14559">
        <w:t>usually above the '\' character</w:t>
      </w:r>
      <w:r w:rsidR="00E07F5E">
        <w:t xml:space="preserve">. </w:t>
      </w:r>
      <w:r w:rsidR="0093043B">
        <w:t xml:space="preserve"> The format of this operator is:</w:t>
      </w:r>
    </w:p>
    <w:p w:rsidR="0093043B" w:rsidRPr="0093043B" w:rsidRDefault="0093043B" w:rsidP="0093043B">
      <w:pPr>
        <w:rPr>
          <w:sz w:val="24"/>
          <w:szCs w:val="24"/>
        </w:rPr>
      </w:pPr>
    </w:p>
    <w:p w:rsidR="0093043B" w:rsidRPr="0093043B" w:rsidRDefault="0093043B" w:rsidP="0093043B">
      <w:pPr>
        <w:pStyle w:val="NoSpacing"/>
        <w:ind w:left="397"/>
        <w:rPr>
          <w:rStyle w:val="inlinecode"/>
          <w:sz w:val="24"/>
          <w:szCs w:val="24"/>
        </w:rPr>
      </w:pPr>
      <w:r w:rsidRPr="0093043B">
        <w:rPr>
          <w:rStyle w:val="inlinecode"/>
          <w:sz w:val="24"/>
          <w:szCs w:val="24"/>
        </w:rPr>
        <w:t xml:space="preserve">(expression1) </w:t>
      </w:r>
      <w:r w:rsidRPr="0093043B">
        <w:rPr>
          <w:sz w:val="24"/>
          <w:szCs w:val="24"/>
        </w:rPr>
        <w:t xml:space="preserve"> </w:t>
      </w:r>
      <w:r w:rsidRPr="0093043B">
        <w:rPr>
          <w:rStyle w:val="inlinecode"/>
          <w:sz w:val="24"/>
          <w:szCs w:val="24"/>
        </w:rPr>
        <w:t>|| (expression2)</w:t>
      </w:r>
    </w:p>
    <w:p w:rsidR="0093043B" w:rsidRPr="0093043B" w:rsidRDefault="0093043B" w:rsidP="0093043B">
      <w:pPr>
        <w:rPr>
          <w:sz w:val="24"/>
          <w:szCs w:val="24"/>
        </w:rPr>
      </w:pPr>
    </w:p>
    <w:p w:rsidR="009343DF" w:rsidRDefault="00E07F5E" w:rsidP="00E07F5E">
      <w:pPr>
        <w:pStyle w:val="NoSpacing"/>
      </w:pPr>
      <w:r>
        <w:t xml:space="preserve"> The </w:t>
      </w:r>
      <w:r w:rsidRPr="009343DF">
        <w:rPr>
          <w:rStyle w:val="inlinecode"/>
        </w:rPr>
        <w:t>||</w:t>
      </w:r>
      <w:r w:rsidR="00A14559">
        <w:t xml:space="preserve"> operator </w:t>
      </w:r>
      <w:r w:rsidR="00BC1E01">
        <w:t>evaluates</w:t>
      </w:r>
      <w:r>
        <w:t xml:space="preserve"> to </w:t>
      </w:r>
      <w:r w:rsidRPr="00E07F5E">
        <w:rPr>
          <w:b/>
        </w:rPr>
        <w:t>true</w:t>
      </w:r>
      <w:r>
        <w:t xml:space="preserve"> if </w:t>
      </w:r>
      <w:r w:rsidRPr="00E07F5E">
        <w:rPr>
          <w:b/>
        </w:rPr>
        <w:t>either</w:t>
      </w:r>
      <w:r>
        <w:t xml:space="preserve"> expression is </w:t>
      </w:r>
      <w:r w:rsidRPr="005505CF">
        <w:rPr>
          <w:b/>
        </w:rPr>
        <w:t>true</w:t>
      </w:r>
      <w:r>
        <w:t>.</w:t>
      </w:r>
      <w:r w:rsidR="00A14559">
        <w:t xml:space="preserve"> </w:t>
      </w:r>
      <w:r>
        <w:t xml:space="preserve"> This can be </w:t>
      </w:r>
      <w:r w:rsidR="00BC1E01">
        <w:t>summarised</w:t>
      </w:r>
      <w:r>
        <w:t xml:space="preserve"> as follows:</w:t>
      </w:r>
    </w:p>
    <w:p w:rsidR="00E07F5E" w:rsidRPr="00E07F5E" w:rsidRDefault="00E07F5E" w:rsidP="00E07F5E">
      <w:pPr>
        <w:pStyle w:val="NoSpacing"/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701"/>
        <w:gridCol w:w="2063"/>
      </w:tblGrid>
      <w:tr w:rsidR="00E07F5E" w:rsidRPr="009343DF" w:rsidTr="00E07F5E">
        <w:trPr>
          <w:jc w:val="center"/>
        </w:trPr>
        <w:tc>
          <w:tcPr>
            <w:tcW w:w="54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E07F5E" w:rsidRDefault="00E07F5E" w:rsidP="00E07F5E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  <w:t>Logical OR (||)</w:t>
            </w:r>
          </w:p>
        </w:tc>
      </w:tr>
      <w:tr w:rsidR="00E07F5E" w:rsidRPr="009343DF" w:rsidTr="00E07F5E">
        <w:trPr>
          <w:jc w:val="center"/>
        </w:trPr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  <w:hideMark/>
          </w:tcPr>
          <w:p w:rsidR="00E07F5E" w:rsidRPr="009343DF" w:rsidRDefault="00E07F5E" w:rsidP="00E07F5E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  <w:t>expression1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  <w:hideMark/>
          </w:tcPr>
          <w:p w:rsidR="00E07F5E" w:rsidRPr="009343DF" w:rsidRDefault="00E07F5E" w:rsidP="00E07F5E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  <w:t>expression2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  <w:hideMark/>
          </w:tcPr>
          <w:p w:rsidR="00E07F5E" w:rsidRPr="009343DF" w:rsidRDefault="00E07F5E" w:rsidP="00E07F5E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  <w:t>expression1</w:t>
            </w:r>
            <w:r w:rsidRPr="009343DF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  <w:t>||</w:t>
            </w:r>
            <w:r w:rsidRPr="009343DF"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  <w:t>expression2</w:t>
            </w:r>
          </w:p>
        </w:tc>
      </w:tr>
      <w:tr w:rsidR="00E07F5E" w:rsidRPr="009343DF" w:rsidTr="00E07F5E">
        <w:trPr>
          <w:jc w:val="center"/>
        </w:trPr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F5E" w:rsidRPr="009343DF" w:rsidRDefault="00E07F5E" w:rsidP="00E07F5E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true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F5E" w:rsidRPr="009343DF" w:rsidRDefault="00E07F5E" w:rsidP="00E07F5E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true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F5E" w:rsidRPr="009343DF" w:rsidRDefault="00E07F5E" w:rsidP="00E07F5E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true</w:t>
            </w:r>
          </w:p>
        </w:tc>
      </w:tr>
      <w:tr w:rsidR="00E07F5E" w:rsidRPr="009343DF" w:rsidTr="00E07F5E">
        <w:trPr>
          <w:jc w:val="center"/>
        </w:trPr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F5E" w:rsidRPr="009343DF" w:rsidRDefault="00E07F5E" w:rsidP="00E07F5E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true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F5E" w:rsidRPr="009343DF" w:rsidRDefault="00E07F5E" w:rsidP="00E07F5E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false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F5E" w:rsidRPr="009343DF" w:rsidRDefault="00E07F5E" w:rsidP="00E07F5E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true</w:t>
            </w:r>
          </w:p>
        </w:tc>
      </w:tr>
      <w:tr w:rsidR="00E07F5E" w:rsidRPr="009343DF" w:rsidTr="00E07F5E">
        <w:trPr>
          <w:jc w:val="center"/>
        </w:trPr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F5E" w:rsidRPr="009343DF" w:rsidRDefault="00E07F5E" w:rsidP="00E07F5E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false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F5E" w:rsidRPr="009343DF" w:rsidRDefault="00E07F5E" w:rsidP="00E07F5E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true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F5E" w:rsidRPr="009343DF" w:rsidRDefault="00E07F5E" w:rsidP="00E07F5E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true</w:t>
            </w:r>
          </w:p>
        </w:tc>
      </w:tr>
      <w:tr w:rsidR="00E07F5E" w:rsidRPr="009343DF" w:rsidTr="00E07F5E">
        <w:trPr>
          <w:jc w:val="center"/>
        </w:trPr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F5E" w:rsidRPr="009343DF" w:rsidRDefault="00E07F5E" w:rsidP="00E07F5E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false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F5E" w:rsidRPr="009343DF" w:rsidRDefault="00E07F5E" w:rsidP="00E07F5E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false</w:t>
            </w:r>
          </w:p>
        </w:tc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F5E" w:rsidRPr="009343DF" w:rsidRDefault="00E07F5E" w:rsidP="00E07F5E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false</w:t>
            </w:r>
          </w:p>
        </w:tc>
      </w:tr>
    </w:tbl>
    <w:p w:rsidR="00184AB5" w:rsidRDefault="00184AB5" w:rsidP="00D53912"/>
    <w:p w:rsidR="00E07F5E" w:rsidRDefault="00E07F5E" w:rsidP="00D53912">
      <w:r>
        <w:t>Here's a short snippet of code to demonstrate</w:t>
      </w:r>
      <w:r w:rsidR="00A14559">
        <w:t>;</w:t>
      </w:r>
      <w:r>
        <w:t xml:space="preserve"> the </w:t>
      </w:r>
      <w:r w:rsidRPr="00A616FA">
        <w:rPr>
          <w:rStyle w:val="inlinecode"/>
        </w:rPr>
        <w:t>if()</w:t>
      </w:r>
      <w:r>
        <w:t xml:space="preserve">statement is being used to check if </w:t>
      </w:r>
      <w:r w:rsidRPr="00E07F5E">
        <w:rPr>
          <w:rStyle w:val="inlinecode"/>
        </w:rPr>
        <w:t>integer1</w:t>
      </w:r>
      <w:r>
        <w:t xml:space="preserve"> is 3 or 7:</w:t>
      </w:r>
    </w:p>
    <w:p w:rsidR="001234D7" w:rsidRDefault="001234D7" w:rsidP="00D53912"/>
    <w:p w:rsidR="001234D7" w:rsidRPr="00184AB5" w:rsidRDefault="001234D7" w:rsidP="00184AB5">
      <w:pPr>
        <w:pStyle w:val="code"/>
      </w:pPr>
      <w:r w:rsidRPr="00184AB5">
        <w:t xml:space="preserve">if( (integer1 == 3) </w:t>
      </w:r>
      <w:r w:rsidRPr="00184AB5">
        <w:rPr>
          <w:highlight w:val="yellow"/>
        </w:rPr>
        <w:t>||</w:t>
      </w:r>
      <w:r w:rsidRPr="00184AB5">
        <w:t xml:space="preserve"> (integer1 == 7) )</w:t>
      </w:r>
    </w:p>
    <w:p w:rsidR="001234D7" w:rsidRPr="00184AB5" w:rsidRDefault="001234D7" w:rsidP="00184AB5">
      <w:pPr>
        <w:pStyle w:val="code"/>
      </w:pPr>
      <w:r w:rsidRPr="00184AB5">
        <w:t>{</w:t>
      </w:r>
    </w:p>
    <w:p w:rsidR="001234D7" w:rsidRPr="00184AB5" w:rsidRDefault="001234D7" w:rsidP="00184AB5">
      <w:pPr>
        <w:pStyle w:val="code"/>
      </w:pPr>
      <w:r w:rsidRPr="00184AB5">
        <w:tab/>
      </w:r>
      <w:r w:rsidR="004F4242">
        <w:t>printf(</w:t>
      </w:r>
      <w:r w:rsidRPr="00184AB5">
        <w:t xml:space="preserve">"Integer1 is either 3 </w:t>
      </w:r>
      <w:r w:rsidR="00F52745" w:rsidRPr="00F52745">
        <w:rPr>
          <w:highlight w:val="yellow"/>
        </w:rPr>
        <w:t>OR</w:t>
      </w:r>
      <w:r w:rsidRPr="00184AB5">
        <w:t xml:space="preserve"> 7</w:t>
      </w:r>
      <w:r w:rsidR="004F4242">
        <w:t>\n</w:t>
      </w:r>
      <w:r w:rsidRPr="00184AB5">
        <w:t>"</w:t>
      </w:r>
      <w:r w:rsidR="004F4242">
        <w:t>)</w:t>
      </w:r>
      <w:r w:rsidRPr="00184AB5">
        <w:t>;</w:t>
      </w:r>
    </w:p>
    <w:p w:rsidR="001234D7" w:rsidRPr="00184AB5" w:rsidRDefault="001234D7" w:rsidP="00184AB5">
      <w:pPr>
        <w:pStyle w:val="code"/>
      </w:pPr>
      <w:r w:rsidRPr="00184AB5">
        <w:t>}</w:t>
      </w:r>
    </w:p>
    <w:p w:rsidR="001234D7" w:rsidRDefault="001234D7" w:rsidP="001234D7">
      <w:pPr>
        <w:pStyle w:val="NoSpacing"/>
        <w:rPr>
          <w:rStyle w:val="inlinecode"/>
        </w:rPr>
      </w:pPr>
      <w:r>
        <w:lastRenderedPageBreak/>
        <w:t xml:space="preserve">The last logical operator is </w:t>
      </w:r>
      <w:r w:rsidRPr="001234D7">
        <w:rPr>
          <w:b/>
        </w:rPr>
        <w:t>NOT</w:t>
      </w:r>
      <w:r>
        <w:t>, represented by the</w:t>
      </w:r>
      <w:r w:rsidRPr="001234D7">
        <w:rPr>
          <w:rStyle w:val="inlinecode"/>
        </w:rPr>
        <w:t>!</w:t>
      </w:r>
      <w:r w:rsidRPr="001234D7">
        <w:t xml:space="preserve"> </w:t>
      </w:r>
      <w:r w:rsidR="00BC1E01" w:rsidRPr="001234D7">
        <w:t>symbol</w:t>
      </w:r>
      <w:r w:rsidRPr="001234D7">
        <w:t>.</w:t>
      </w:r>
      <w:r w:rsidR="00A14559">
        <w:t xml:space="preserve"> </w:t>
      </w:r>
      <w:r w:rsidRPr="001234D7">
        <w:t xml:space="preserve"> This is used</w:t>
      </w:r>
      <w:r>
        <w:t xml:space="preserve"> with a single expression</w:t>
      </w:r>
      <w:r w:rsidRPr="001234D7">
        <w:t xml:space="preserve"> in the format:</w:t>
      </w:r>
    </w:p>
    <w:p w:rsidR="001234D7" w:rsidRPr="0093043B" w:rsidRDefault="001234D7" w:rsidP="001234D7">
      <w:pPr>
        <w:pStyle w:val="NoSpacing"/>
        <w:rPr>
          <w:rStyle w:val="inlinecode"/>
          <w:sz w:val="24"/>
          <w:szCs w:val="24"/>
        </w:rPr>
      </w:pPr>
    </w:p>
    <w:p w:rsidR="00E07F5E" w:rsidRPr="0093043B" w:rsidRDefault="00A14559" w:rsidP="00184AB5">
      <w:pPr>
        <w:pStyle w:val="NoSpacing"/>
        <w:ind w:left="397"/>
        <w:rPr>
          <w:rStyle w:val="inlinecode"/>
          <w:sz w:val="24"/>
          <w:szCs w:val="24"/>
        </w:rPr>
      </w:pPr>
      <w:r>
        <w:rPr>
          <w:rStyle w:val="inlinecode"/>
          <w:sz w:val="24"/>
          <w:szCs w:val="24"/>
        </w:rPr>
        <w:t>!(expression)</w:t>
      </w:r>
    </w:p>
    <w:p w:rsidR="001234D7" w:rsidRPr="0093043B" w:rsidRDefault="001234D7" w:rsidP="001234D7">
      <w:pPr>
        <w:pStyle w:val="NoSpacing"/>
        <w:rPr>
          <w:rStyle w:val="inlinecode"/>
          <w:sz w:val="24"/>
          <w:szCs w:val="24"/>
        </w:rPr>
      </w:pPr>
    </w:p>
    <w:p w:rsidR="001234D7" w:rsidRDefault="00A14559" w:rsidP="001234D7">
      <w:pPr>
        <w:pStyle w:val="NoSpacing"/>
      </w:pPr>
      <w:r w:rsidRPr="00A14559">
        <w:rPr>
          <w:b/>
        </w:rPr>
        <w:t>NOT</w:t>
      </w:r>
      <w:r>
        <w:t xml:space="preserve"> simply inverts the result</w:t>
      </w:r>
      <w:r w:rsidR="001234D7">
        <w:t xml:space="preserve"> so applying </w:t>
      </w:r>
      <w:r w:rsidR="001234D7" w:rsidRPr="005505CF">
        <w:rPr>
          <w:b/>
        </w:rPr>
        <w:t>NOT</w:t>
      </w:r>
      <w:r w:rsidR="001234D7">
        <w:t xml:space="preserve"> to a </w:t>
      </w:r>
      <w:r w:rsidR="001234D7" w:rsidRPr="005505CF">
        <w:rPr>
          <w:b/>
        </w:rPr>
        <w:t>true</w:t>
      </w:r>
      <w:r w:rsidR="001234D7">
        <w:t xml:space="preserve"> expression returns </w:t>
      </w:r>
      <w:r w:rsidR="001234D7" w:rsidRPr="005505CF">
        <w:rPr>
          <w:b/>
        </w:rPr>
        <w:t>false</w:t>
      </w:r>
      <w:r w:rsidR="001234D7">
        <w:t xml:space="preserve">, and vice versa. </w:t>
      </w:r>
      <w:r>
        <w:t xml:space="preserve"> </w:t>
      </w:r>
      <w:r w:rsidR="001234D7">
        <w:t xml:space="preserve">The </w:t>
      </w:r>
      <w:r w:rsidR="00BC1E01">
        <w:t>table</w:t>
      </w:r>
      <w:r w:rsidR="001234D7">
        <w:t xml:space="preserve"> </w:t>
      </w:r>
      <w:r w:rsidR="00BC1E01">
        <w:t>summarising</w:t>
      </w:r>
      <w:r w:rsidR="001234D7">
        <w:t xml:space="preserve"> </w:t>
      </w:r>
      <w:r w:rsidR="00BC1E01">
        <w:t>its</w:t>
      </w:r>
      <w:r w:rsidR="001234D7">
        <w:t xml:space="preserve"> operation is:</w:t>
      </w:r>
    </w:p>
    <w:p w:rsidR="001234D7" w:rsidRDefault="001234D7" w:rsidP="001234D7">
      <w:pPr>
        <w:pStyle w:val="NoSpacing"/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043"/>
        <w:gridCol w:w="20"/>
      </w:tblGrid>
      <w:tr w:rsidR="001234D7" w:rsidRPr="009343DF" w:rsidTr="001234D7">
        <w:trPr>
          <w:gridAfter w:val="1"/>
          <w:wAfter w:w="20" w:type="dxa"/>
          <w:jc w:val="center"/>
        </w:trPr>
        <w:tc>
          <w:tcPr>
            <w:tcW w:w="37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</w:tcPr>
          <w:p w:rsidR="001234D7" w:rsidRDefault="001234D7" w:rsidP="001234D7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  <w:t>Logical NOT (!)</w:t>
            </w:r>
          </w:p>
        </w:tc>
      </w:tr>
      <w:tr w:rsidR="001234D7" w:rsidRPr="009343DF" w:rsidTr="005C641A">
        <w:trPr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  <w:hideMark/>
          </w:tcPr>
          <w:p w:rsidR="001234D7" w:rsidRPr="009343DF" w:rsidRDefault="001234D7" w:rsidP="001234D7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  <w:t>expression</w:t>
            </w:r>
          </w:p>
        </w:tc>
        <w:tc>
          <w:tcPr>
            <w:tcW w:w="2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vAlign w:val="center"/>
            <w:hideMark/>
          </w:tcPr>
          <w:p w:rsidR="001234D7" w:rsidRPr="009343DF" w:rsidRDefault="001234D7" w:rsidP="001234D7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lang w:eastAsia="en-GB" w:bidi="ar-SA"/>
              </w:rPr>
              <w:t>!(expression)</w:t>
            </w:r>
          </w:p>
        </w:tc>
      </w:tr>
      <w:tr w:rsidR="001234D7" w:rsidRPr="009343DF" w:rsidTr="005C641A">
        <w:trPr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234D7" w:rsidRPr="009343DF" w:rsidRDefault="001234D7" w:rsidP="005C641A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true</w:t>
            </w:r>
          </w:p>
        </w:tc>
        <w:tc>
          <w:tcPr>
            <w:tcW w:w="2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234D7" w:rsidRPr="009343DF" w:rsidRDefault="001234D7" w:rsidP="005C641A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false</w:t>
            </w:r>
          </w:p>
        </w:tc>
      </w:tr>
      <w:tr w:rsidR="001234D7" w:rsidRPr="009343DF" w:rsidTr="005C641A">
        <w:trPr>
          <w:jc w:val="center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234D7" w:rsidRPr="009343DF" w:rsidRDefault="001234D7" w:rsidP="005C641A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 w:rsidRPr="009343DF"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false</w:t>
            </w:r>
          </w:p>
        </w:tc>
        <w:tc>
          <w:tcPr>
            <w:tcW w:w="206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234D7" w:rsidRPr="009343DF" w:rsidRDefault="001234D7" w:rsidP="005C641A">
            <w:pPr>
              <w:jc w:val="center"/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  <w:lang w:eastAsia="en-GB" w:bidi="ar-SA"/>
              </w:rPr>
              <w:t>true</w:t>
            </w:r>
          </w:p>
        </w:tc>
      </w:tr>
    </w:tbl>
    <w:p w:rsidR="0093043B" w:rsidRDefault="0093043B" w:rsidP="00D53912"/>
    <w:p w:rsidR="001234D7" w:rsidRDefault="001234D7" w:rsidP="00D53912">
      <w:r>
        <w:t>The following code dem</w:t>
      </w:r>
      <w:r w:rsidR="00734C4E">
        <w:t xml:space="preserve">onstrates </w:t>
      </w:r>
      <w:r w:rsidR="00BC1E01">
        <w:t>its</w:t>
      </w:r>
      <w:r w:rsidR="00734C4E">
        <w:t xml:space="preserve"> use, checking if </w:t>
      </w:r>
      <w:r w:rsidR="00734C4E" w:rsidRPr="00E07F5E">
        <w:rPr>
          <w:rStyle w:val="inlinecode"/>
        </w:rPr>
        <w:t>integer1</w:t>
      </w:r>
      <w:r w:rsidR="00734C4E">
        <w:t xml:space="preserve"> is </w:t>
      </w:r>
      <w:r w:rsidR="00734C4E" w:rsidRPr="00734C4E">
        <w:rPr>
          <w:b/>
        </w:rPr>
        <w:t>not</w:t>
      </w:r>
      <w:r w:rsidR="00734C4E">
        <w:t xml:space="preserve"> 3 </w:t>
      </w:r>
      <w:r w:rsidR="00734C4E" w:rsidRPr="0093043B">
        <w:rPr>
          <w:b/>
        </w:rPr>
        <w:t>or</w:t>
      </w:r>
      <w:r w:rsidR="00734C4E">
        <w:t xml:space="preserve"> 7</w:t>
      </w:r>
      <w:r>
        <w:t>:</w:t>
      </w:r>
    </w:p>
    <w:p w:rsidR="001234D7" w:rsidRDefault="001234D7" w:rsidP="00D53912"/>
    <w:p w:rsidR="001234D7" w:rsidRPr="00184AB5" w:rsidRDefault="00A14559" w:rsidP="00184AB5">
      <w:pPr>
        <w:pStyle w:val="code"/>
      </w:pPr>
      <w:r>
        <w:t xml:space="preserve">if( </w:t>
      </w:r>
      <w:r w:rsidR="001234D7" w:rsidRPr="00184AB5">
        <w:rPr>
          <w:highlight w:val="yellow"/>
        </w:rPr>
        <w:t>!(</w:t>
      </w:r>
      <w:r w:rsidR="001234D7" w:rsidRPr="00184AB5">
        <w:t>(integer1 == 3) || (integer1 == 7)</w:t>
      </w:r>
      <w:r w:rsidR="001234D7" w:rsidRPr="00184AB5">
        <w:rPr>
          <w:highlight w:val="yellow"/>
        </w:rPr>
        <w:t>)</w:t>
      </w:r>
      <w:r w:rsidR="001234D7" w:rsidRPr="00184AB5">
        <w:t xml:space="preserve"> )</w:t>
      </w:r>
    </w:p>
    <w:p w:rsidR="001234D7" w:rsidRPr="00184AB5" w:rsidRDefault="001234D7" w:rsidP="00184AB5">
      <w:pPr>
        <w:pStyle w:val="code"/>
      </w:pPr>
      <w:r w:rsidRPr="00184AB5">
        <w:t>{</w:t>
      </w:r>
    </w:p>
    <w:p w:rsidR="001234D7" w:rsidRPr="00184AB5" w:rsidRDefault="001234D7" w:rsidP="00184AB5">
      <w:pPr>
        <w:pStyle w:val="code"/>
      </w:pPr>
      <w:r w:rsidRPr="00184AB5">
        <w:tab/>
      </w:r>
      <w:r w:rsidR="004F4242">
        <w:t>printf(</w:t>
      </w:r>
      <w:r w:rsidRPr="00184AB5">
        <w:t xml:space="preserve">"Integer1 is </w:t>
      </w:r>
      <w:r w:rsidR="00F52745" w:rsidRPr="00F52745">
        <w:rPr>
          <w:highlight w:val="yellow"/>
        </w:rPr>
        <w:t>NOT</w:t>
      </w:r>
      <w:r w:rsidR="00F52745">
        <w:t xml:space="preserve"> equal to</w:t>
      </w:r>
      <w:r w:rsidRPr="00184AB5">
        <w:t xml:space="preserve"> 3 </w:t>
      </w:r>
      <w:r w:rsidR="00734C4E" w:rsidRPr="00184AB5">
        <w:t>n</w:t>
      </w:r>
      <w:r w:rsidRPr="00184AB5">
        <w:t xml:space="preserve">or </w:t>
      </w:r>
      <w:r w:rsidR="00F52745">
        <w:t xml:space="preserve">equal to </w:t>
      </w:r>
      <w:r w:rsidRPr="00184AB5">
        <w:t>7</w:t>
      </w:r>
      <w:r w:rsidR="00286754">
        <w:t>\n</w:t>
      </w:r>
      <w:r w:rsidRPr="00184AB5">
        <w:t>"</w:t>
      </w:r>
      <w:r w:rsidR="00286754">
        <w:t>)</w:t>
      </w:r>
      <w:r w:rsidRPr="00184AB5">
        <w:t>;</w:t>
      </w:r>
    </w:p>
    <w:p w:rsidR="001234D7" w:rsidRDefault="0093043B" w:rsidP="001234D7">
      <w:pPr>
        <w:pStyle w:val="code"/>
      </w:pPr>
      <w:r>
        <w:t>}</w:t>
      </w:r>
    </w:p>
    <w:p w:rsidR="001234D7" w:rsidRDefault="001234D7" w:rsidP="00D53912"/>
    <w:p w:rsidR="00734C4E" w:rsidRDefault="00734C4E" w:rsidP="00D53912">
      <w:r>
        <w:t xml:space="preserve">Notice the use of brackets to ensure the logical operations are done in the right order. </w:t>
      </w:r>
      <w:r w:rsidR="00A14559">
        <w:t xml:space="preserve"> </w:t>
      </w:r>
      <w:r>
        <w:t xml:space="preserve">The </w:t>
      </w:r>
      <w:r w:rsidRPr="00833FA9">
        <w:rPr>
          <w:b/>
        </w:rPr>
        <w:t>NOT</w:t>
      </w:r>
      <w:r>
        <w:t xml:space="preserve"> operator has a </w:t>
      </w:r>
      <w:r w:rsidR="00BC1E01">
        <w:t>higher</w:t>
      </w:r>
      <w:r>
        <w:t xml:space="preserve"> precedence than the other logical operators, so if brackets were not used:</w:t>
      </w:r>
    </w:p>
    <w:p w:rsidR="00734C4E" w:rsidRDefault="00734C4E" w:rsidP="00D53912"/>
    <w:p w:rsidR="00734C4E" w:rsidRPr="00184AB5" w:rsidRDefault="00734C4E" w:rsidP="00184AB5">
      <w:pPr>
        <w:pStyle w:val="code"/>
      </w:pPr>
      <w:r w:rsidRPr="00184AB5">
        <w:t>if( !(integer1 == 3) || (integer1 == 7) )</w:t>
      </w:r>
      <w:r w:rsidR="00560917" w:rsidRPr="00184AB5">
        <w:t xml:space="preserve"> // </w:t>
      </w:r>
      <w:r w:rsidR="00560917" w:rsidRPr="00F52745">
        <w:rPr>
          <w:highlight w:val="yellow"/>
        </w:rPr>
        <w:t>missing brackets</w:t>
      </w:r>
    </w:p>
    <w:p w:rsidR="00734C4E" w:rsidRPr="00184AB5" w:rsidRDefault="00734C4E" w:rsidP="00184AB5">
      <w:pPr>
        <w:pStyle w:val="code"/>
      </w:pPr>
      <w:r w:rsidRPr="00184AB5">
        <w:t>{</w:t>
      </w:r>
    </w:p>
    <w:p w:rsidR="00734C4E" w:rsidRPr="00184AB5" w:rsidRDefault="00F52745" w:rsidP="00184AB5">
      <w:pPr>
        <w:pStyle w:val="code"/>
      </w:pPr>
      <w:r>
        <w:t xml:space="preserve">    </w:t>
      </w:r>
      <w:r w:rsidR="00286754">
        <w:t>printf(</w:t>
      </w:r>
      <w:r w:rsidR="00734C4E" w:rsidRPr="00F52745">
        <w:rPr>
          <w:sz w:val="16"/>
        </w:rPr>
        <w:t>"</w:t>
      </w:r>
      <w:r w:rsidRPr="00F52745">
        <w:rPr>
          <w:sz w:val="16"/>
        </w:rPr>
        <w:t xml:space="preserve">Integer1 is </w:t>
      </w:r>
      <w:r w:rsidRPr="00F52745">
        <w:rPr>
          <w:sz w:val="16"/>
          <w:highlight w:val="yellow"/>
        </w:rPr>
        <w:t>NOT</w:t>
      </w:r>
      <w:r w:rsidRPr="00F52745">
        <w:rPr>
          <w:sz w:val="16"/>
        </w:rPr>
        <w:t xml:space="preserve"> equal to 3 nor equal to 7</w:t>
      </w:r>
      <w:r w:rsidR="00286754">
        <w:rPr>
          <w:sz w:val="16"/>
        </w:rPr>
        <w:t>\n</w:t>
      </w:r>
      <w:r w:rsidR="00734C4E" w:rsidRPr="00F52745">
        <w:rPr>
          <w:sz w:val="16"/>
        </w:rPr>
        <w:t>"</w:t>
      </w:r>
      <w:r w:rsidR="00286754">
        <w:rPr>
          <w:sz w:val="16"/>
        </w:rPr>
        <w:t>)</w:t>
      </w:r>
      <w:r w:rsidR="00734C4E" w:rsidRPr="00F52745">
        <w:rPr>
          <w:sz w:val="16"/>
        </w:rPr>
        <w:t>;</w:t>
      </w:r>
      <w:r w:rsidR="00560917" w:rsidRPr="00F52745">
        <w:rPr>
          <w:sz w:val="16"/>
        </w:rPr>
        <w:t xml:space="preserve"> // wrong - will be output if integer1 = 7</w:t>
      </w:r>
    </w:p>
    <w:p w:rsidR="00734C4E" w:rsidRDefault="0093043B" w:rsidP="00734C4E">
      <w:pPr>
        <w:pStyle w:val="code"/>
      </w:pPr>
      <w:r>
        <w:t>}</w:t>
      </w:r>
    </w:p>
    <w:p w:rsidR="00560917" w:rsidRDefault="00560917" w:rsidP="00734C4E">
      <w:pPr>
        <w:pStyle w:val="NoSpacing"/>
      </w:pPr>
    </w:p>
    <w:p w:rsidR="00734C4E" w:rsidRDefault="00734C4E" w:rsidP="00734C4E">
      <w:pPr>
        <w:pStyle w:val="NoSpacing"/>
      </w:pPr>
      <w:r>
        <w:t>the code would not work correctly when 7 is input, as</w:t>
      </w:r>
      <w:r w:rsidRPr="00734C4E">
        <w:rPr>
          <w:rStyle w:val="inlinecode"/>
        </w:rPr>
        <w:t xml:space="preserve"> !(integer1 == 3)</w:t>
      </w:r>
      <w:r w:rsidRPr="00734C4E">
        <w:t xml:space="preserve"> wou</w:t>
      </w:r>
      <w:r>
        <w:t xml:space="preserve">ld be evaluated first, which would resolve to </w:t>
      </w:r>
      <w:r w:rsidRPr="00734C4E">
        <w:rPr>
          <w:b/>
        </w:rPr>
        <w:t>false</w:t>
      </w:r>
      <w:r>
        <w:t xml:space="preserve">, then this </w:t>
      </w:r>
      <w:r w:rsidRPr="00734C4E">
        <w:rPr>
          <w:b/>
        </w:rPr>
        <w:t>false</w:t>
      </w:r>
      <w:r>
        <w:t xml:space="preserve"> would be </w:t>
      </w:r>
      <w:r w:rsidRPr="00833FA9">
        <w:rPr>
          <w:b/>
        </w:rPr>
        <w:t>OR'd</w:t>
      </w:r>
      <w:r>
        <w:t xml:space="preserve"> with </w:t>
      </w:r>
      <w:r w:rsidRPr="00734C4E">
        <w:rPr>
          <w:rStyle w:val="inlinecode"/>
        </w:rPr>
        <w:t>(integer1 == 7)</w:t>
      </w:r>
      <w:r>
        <w:t xml:space="preserve"> which would resolve to </w:t>
      </w:r>
      <w:r w:rsidRPr="00734C4E">
        <w:rPr>
          <w:b/>
        </w:rPr>
        <w:t>true</w:t>
      </w:r>
      <w:r>
        <w:t>.</w:t>
      </w:r>
    </w:p>
    <w:p w:rsidR="00734C4E" w:rsidRDefault="00734C4E" w:rsidP="00734C4E">
      <w:pPr>
        <w:pStyle w:val="NoSpacing"/>
      </w:pPr>
    </w:p>
    <w:p w:rsidR="009343DF" w:rsidRDefault="00734C4E" w:rsidP="00D53912">
      <w:r>
        <w:t xml:space="preserve">It is highly advisable to always use brackets in logical expressions in the same way as any other expression, even if it's possible to write it correctly without. </w:t>
      </w:r>
    </w:p>
    <w:p w:rsidR="00D53912" w:rsidRDefault="00D53912" w:rsidP="00531DFB"/>
    <w:p w:rsidR="0093043B" w:rsidRDefault="0093043B" w:rsidP="00531DFB"/>
    <w:p w:rsidR="00D46ACD" w:rsidRDefault="002E0741" w:rsidP="0093043B">
      <w:pPr>
        <w:pStyle w:val="Heading4"/>
      </w:pPr>
      <w:r>
        <w:t xml:space="preserve">Avoid </w:t>
      </w:r>
      <w:r w:rsidR="0093043B">
        <w:t>Confusion with Bitwise Operators</w:t>
      </w:r>
    </w:p>
    <w:p w:rsidR="00D53912" w:rsidRDefault="00D53912" w:rsidP="00531DFB"/>
    <w:p w:rsidR="002E0741" w:rsidRDefault="0093043B" w:rsidP="00531DFB">
      <w:pPr>
        <w:rPr>
          <w:bCs/>
        </w:rPr>
      </w:pPr>
      <w:r>
        <w:t xml:space="preserve">C/C++ also has </w:t>
      </w:r>
      <w:r w:rsidRPr="0093043B">
        <w:rPr>
          <w:b/>
        </w:rPr>
        <w:t>bitwise operators</w:t>
      </w:r>
      <w:r>
        <w:t xml:space="preserve"> that perform operations such as </w:t>
      </w:r>
      <w:r w:rsidRPr="00334A3D">
        <w:rPr>
          <w:b/>
        </w:rPr>
        <w:t>AND</w:t>
      </w:r>
      <w:r>
        <w:t xml:space="preserve"> and </w:t>
      </w:r>
      <w:r w:rsidRPr="00334A3D">
        <w:rPr>
          <w:b/>
        </w:rPr>
        <w:t>OR</w:t>
      </w:r>
      <w:r>
        <w:t xml:space="preserve"> </w:t>
      </w:r>
      <w:r w:rsidR="00334A3D">
        <w:t>on each bit of a variable. For instance, if variable X is set to 5 (binary 0101) and variable Y is set to 11 (binary 1011)</w:t>
      </w:r>
      <w:r>
        <w:t xml:space="preserve"> </w:t>
      </w:r>
      <w:r w:rsidR="00334A3D">
        <w:t xml:space="preserve">then X </w:t>
      </w:r>
      <w:r w:rsidR="00334A3D" w:rsidRPr="00334A3D">
        <w:rPr>
          <w:b/>
        </w:rPr>
        <w:t>AND</w:t>
      </w:r>
      <w:r w:rsidR="00334A3D">
        <w:t xml:space="preserve"> Y is 1 (binary 0001) and X </w:t>
      </w:r>
      <w:r w:rsidR="00334A3D" w:rsidRPr="00334A3D">
        <w:rPr>
          <w:b/>
        </w:rPr>
        <w:t>OR</w:t>
      </w:r>
      <w:r w:rsidR="00334A3D">
        <w:t xml:space="preserve"> Y is 15 (binary 1111). The operators for bitwise </w:t>
      </w:r>
      <w:r w:rsidR="00334A3D" w:rsidRPr="00334A3D">
        <w:rPr>
          <w:b/>
        </w:rPr>
        <w:t>AND</w:t>
      </w:r>
      <w:r w:rsidR="00334A3D">
        <w:t xml:space="preserve"> and </w:t>
      </w:r>
      <w:r w:rsidR="00334A3D" w:rsidRPr="00334A3D">
        <w:rPr>
          <w:b/>
        </w:rPr>
        <w:t>OR</w:t>
      </w:r>
      <w:r w:rsidR="00334A3D">
        <w:rPr>
          <w:b/>
        </w:rPr>
        <w:t xml:space="preserve"> </w:t>
      </w:r>
      <w:r w:rsidR="00334A3D">
        <w:t xml:space="preserve">are </w:t>
      </w:r>
      <w:r w:rsidR="00334A3D" w:rsidRPr="00DA055F">
        <w:rPr>
          <w:rStyle w:val="inlinecode"/>
        </w:rPr>
        <w:t>&amp;</w:t>
      </w:r>
      <w:r w:rsidR="00334A3D">
        <w:t xml:space="preserve"> and </w:t>
      </w:r>
      <w:r w:rsidR="00334A3D" w:rsidRPr="0093043B">
        <w:rPr>
          <w:rStyle w:val="inlinecode"/>
          <w:sz w:val="24"/>
          <w:szCs w:val="24"/>
        </w:rPr>
        <w:t>|</w:t>
      </w:r>
      <w:r w:rsidR="00334A3D" w:rsidRPr="00DA055F">
        <w:rPr>
          <w:bCs/>
        </w:rPr>
        <w:t>respectively</w:t>
      </w:r>
      <w:r w:rsidR="00DA055F">
        <w:rPr>
          <w:bCs/>
        </w:rPr>
        <w:t xml:space="preserve">. </w:t>
      </w:r>
    </w:p>
    <w:p w:rsidR="002E0741" w:rsidRDefault="002E0741" w:rsidP="00531DFB">
      <w:pPr>
        <w:rPr>
          <w:bCs/>
        </w:rPr>
      </w:pPr>
    </w:p>
    <w:p w:rsidR="00DA055F" w:rsidRDefault="00DA055F" w:rsidP="00531DFB">
      <w:r>
        <w:rPr>
          <w:bCs/>
        </w:rPr>
        <w:t>Obviously these are very similar to the logical operators, so t</w:t>
      </w:r>
      <w:r w:rsidR="0093043B">
        <w:t xml:space="preserve">ake care not to accidentally </w:t>
      </w:r>
      <w:r>
        <w:t>use the wrong operator. Incorrectly using a bitwise operator in place of a conditional operator can cause some quite hard to notice logical errors in your code</w:t>
      </w:r>
      <w:r w:rsidR="002E0741">
        <w:t>.</w:t>
      </w:r>
    </w:p>
    <w:p w:rsidR="002E0741" w:rsidRDefault="002E0741" w:rsidP="00531DFB"/>
    <w:p w:rsidR="00DA055F" w:rsidRDefault="00DA055F" w:rsidP="00531DFB"/>
    <w:p w:rsidR="00A40087" w:rsidRDefault="00A40087" w:rsidP="00A40087">
      <w:pPr>
        <w:pStyle w:val="Heading2"/>
      </w:pPr>
      <w:r>
        <w:t xml:space="preserve">The Conditional Operator </w:t>
      </w:r>
    </w:p>
    <w:p w:rsidR="00A40087" w:rsidRDefault="00A40087" w:rsidP="00A40087"/>
    <w:p w:rsidR="00A40087" w:rsidRDefault="00A40087" w:rsidP="00A40087">
      <w:r>
        <w:t xml:space="preserve">One form of selection operation that you may come across is the </w:t>
      </w:r>
      <w:r w:rsidRPr="005D6660">
        <w:rPr>
          <w:b/>
        </w:rPr>
        <w:t>conditional operator</w:t>
      </w:r>
      <w:r w:rsidR="005D6660">
        <w:t xml:space="preserve">, which is </w:t>
      </w:r>
      <w:r w:rsidR="00BC1E01">
        <w:t>shown</w:t>
      </w:r>
      <w:r w:rsidR="005D6660">
        <w:t xml:space="preserve"> as a </w:t>
      </w:r>
      <w:r w:rsidR="005D6660" w:rsidRPr="005D6660">
        <w:rPr>
          <w:rStyle w:val="inlinecode"/>
        </w:rPr>
        <w:t>?</w:t>
      </w:r>
      <w:r w:rsidR="005D6660">
        <w:t xml:space="preserve">  symbol</w:t>
      </w:r>
      <w:r>
        <w:t xml:space="preserve">. This </w:t>
      </w:r>
      <w:r w:rsidR="005D6660">
        <w:t xml:space="preserve">operator behaves in the same way as an </w:t>
      </w:r>
      <w:r w:rsidR="005D6660" w:rsidRPr="005D6660">
        <w:rPr>
          <w:rStyle w:val="inlinecode"/>
        </w:rPr>
        <w:t>if()</w:t>
      </w:r>
      <w:r w:rsidR="005D6660">
        <w:t xml:space="preserve"> statement, but in a compact form that acts like an expression. </w:t>
      </w:r>
      <w:r>
        <w:t xml:space="preserve">Its format is: </w:t>
      </w:r>
    </w:p>
    <w:p w:rsidR="00A40087" w:rsidRDefault="00A40087" w:rsidP="00A40087"/>
    <w:p w:rsidR="00A40087" w:rsidRPr="005D6660" w:rsidRDefault="005D6660" w:rsidP="005D6660">
      <w:pPr>
        <w:ind w:firstLine="397"/>
        <w:rPr>
          <w:rStyle w:val="inlinecode"/>
        </w:rPr>
      </w:pPr>
      <w:r>
        <w:rPr>
          <w:rStyle w:val="inlinecode"/>
        </w:rPr>
        <w:t>(</w:t>
      </w:r>
      <w:r w:rsidRPr="005D6660">
        <w:rPr>
          <w:rStyle w:val="inlinecode"/>
        </w:rPr>
        <w:t>expression</w:t>
      </w:r>
      <w:r>
        <w:rPr>
          <w:rStyle w:val="inlinecode"/>
        </w:rPr>
        <w:t>)</w:t>
      </w:r>
      <w:r w:rsidR="00A40087" w:rsidRPr="005D6660">
        <w:rPr>
          <w:rStyle w:val="inlinecode"/>
        </w:rPr>
        <w:t xml:space="preserve"> ? result1 : </w:t>
      </w:r>
      <w:r>
        <w:rPr>
          <w:rStyle w:val="inlinecode"/>
        </w:rPr>
        <w:t>r</w:t>
      </w:r>
      <w:r w:rsidR="00A40087" w:rsidRPr="005D6660">
        <w:rPr>
          <w:rStyle w:val="inlinecode"/>
        </w:rPr>
        <w:t>esult</w:t>
      </w:r>
      <w:r>
        <w:rPr>
          <w:rStyle w:val="inlinecode"/>
        </w:rPr>
        <w:t>2</w:t>
      </w:r>
    </w:p>
    <w:p w:rsidR="005D6660" w:rsidRDefault="005D6660" w:rsidP="00A40087"/>
    <w:p w:rsidR="005D6660" w:rsidRDefault="005D6660" w:rsidP="005D6660">
      <w:r>
        <w:t xml:space="preserve">If </w:t>
      </w:r>
      <w:r w:rsidRPr="005D6660">
        <w:rPr>
          <w:b/>
        </w:rPr>
        <w:t>expression</w:t>
      </w:r>
      <w:r>
        <w:t xml:space="preserve"> is </w:t>
      </w:r>
      <w:r w:rsidRPr="00833FA9">
        <w:rPr>
          <w:b/>
        </w:rPr>
        <w:t>true</w:t>
      </w:r>
      <w:r>
        <w:t xml:space="preserve"> the </w:t>
      </w:r>
      <w:r w:rsidR="00BC1E01">
        <w:t>conditional</w:t>
      </w:r>
      <w:r>
        <w:t xml:space="preserve"> operator will return </w:t>
      </w:r>
      <w:r w:rsidRPr="005D6660">
        <w:rPr>
          <w:b/>
        </w:rPr>
        <w:t>result1</w:t>
      </w:r>
      <w:r>
        <w:t xml:space="preserve">, if it is not it will return </w:t>
      </w:r>
      <w:r w:rsidRPr="005D6660">
        <w:rPr>
          <w:b/>
        </w:rPr>
        <w:t>result2</w:t>
      </w:r>
      <w:r>
        <w:t xml:space="preserve">. The fact that it is </w:t>
      </w:r>
      <w:r w:rsidR="00BC1E01">
        <w:t>itself</w:t>
      </w:r>
      <w:r>
        <w:t xml:space="preserve"> an expression means that it can be used directly with other expressions and in assignment statements, for instance:</w:t>
      </w:r>
    </w:p>
    <w:p w:rsidR="005D6660" w:rsidRDefault="005D6660" w:rsidP="005D6660"/>
    <w:p w:rsidR="00A3689B" w:rsidRDefault="00A3689B" w:rsidP="00A3689B">
      <w:pPr>
        <w:pStyle w:val="code"/>
      </w:pPr>
      <w:r>
        <w:lastRenderedPageBreak/>
        <w:t xml:space="preserve">int </w:t>
      </w:r>
      <w:r w:rsidR="002E0741">
        <w:t xml:space="preserve">integer1 = 25, integer2 = 50, </w:t>
      </w:r>
      <w:r>
        <w:t>largest_integer;</w:t>
      </w:r>
    </w:p>
    <w:p w:rsidR="00020B25" w:rsidRDefault="00020B25" w:rsidP="00A3689B">
      <w:pPr>
        <w:pStyle w:val="code"/>
      </w:pPr>
    </w:p>
    <w:p w:rsidR="005D6660" w:rsidRDefault="00A3689B" w:rsidP="00A3689B">
      <w:pPr>
        <w:pStyle w:val="code"/>
      </w:pPr>
      <w:r>
        <w:t>largest_integer = (integer1 &gt; integer2)</w:t>
      </w:r>
      <w:r w:rsidR="005D6660">
        <w:t xml:space="preserve"> ? </w:t>
      </w:r>
      <w:r>
        <w:t>integer1 :</w:t>
      </w:r>
      <w:r w:rsidRPr="00A3689B">
        <w:t xml:space="preserve"> </w:t>
      </w:r>
      <w:r>
        <w:t>integer2;</w:t>
      </w:r>
    </w:p>
    <w:p w:rsidR="005D6660" w:rsidRDefault="005D6660" w:rsidP="00A40087"/>
    <w:p w:rsidR="00A40087" w:rsidRDefault="00A3689B" w:rsidP="00A3689B">
      <w:pPr>
        <w:pStyle w:val="NoSpacing"/>
      </w:pPr>
      <w:r>
        <w:t xml:space="preserve">This simply checks if </w:t>
      </w:r>
      <w:r w:rsidRPr="00A3689B">
        <w:rPr>
          <w:rStyle w:val="inlinecode"/>
        </w:rPr>
        <w:t>integer1</w:t>
      </w:r>
      <w:r>
        <w:t xml:space="preserve"> is bigger than </w:t>
      </w:r>
      <w:r w:rsidRPr="00A3689B">
        <w:rPr>
          <w:rStyle w:val="inlinecode"/>
        </w:rPr>
        <w:t>integer2</w:t>
      </w:r>
      <w:r>
        <w:rPr>
          <w:rStyle w:val="inlinecode"/>
        </w:rPr>
        <w:t xml:space="preserve"> </w:t>
      </w:r>
      <w:r w:rsidRPr="00A3689B">
        <w:t>and</w:t>
      </w:r>
      <w:r>
        <w:t xml:space="preserve"> if so returns </w:t>
      </w:r>
      <w:r w:rsidRPr="00A3689B">
        <w:rPr>
          <w:rStyle w:val="inlinecode"/>
        </w:rPr>
        <w:t>integer1</w:t>
      </w:r>
      <w:r>
        <w:t xml:space="preserve"> otherwise it </w:t>
      </w:r>
      <w:r w:rsidR="00BC1E01">
        <w:t>returns</w:t>
      </w:r>
      <w:r>
        <w:t xml:space="preserve"> </w:t>
      </w:r>
      <w:r w:rsidRPr="00A3689B">
        <w:rPr>
          <w:rStyle w:val="inlinecode"/>
        </w:rPr>
        <w:t>integer2</w:t>
      </w:r>
      <w:r>
        <w:t xml:space="preserve">. This is shorthand for </w:t>
      </w:r>
      <w:r w:rsidR="00020B25">
        <w:t>the following</w:t>
      </w:r>
      <w:r>
        <w:t xml:space="preserve"> code:</w:t>
      </w:r>
    </w:p>
    <w:p w:rsidR="00A3689B" w:rsidRDefault="00A3689B" w:rsidP="00A3689B">
      <w:pPr>
        <w:pStyle w:val="NoSpacing"/>
      </w:pPr>
    </w:p>
    <w:p w:rsidR="00020B25" w:rsidRDefault="00A3689B" w:rsidP="00A3689B">
      <w:pPr>
        <w:pStyle w:val="code"/>
      </w:pPr>
      <w:r>
        <w:t>int largest_integer</w:t>
      </w:r>
      <w:r w:rsidR="00020B25">
        <w:t>;</w:t>
      </w:r>
    </w:p>
    <w:p w:rsidR="00020B25" w:rsidRDefault="00020B25" w:rsidP="00A3689B">
      <w:pPr>
        <w:pStyle w:val="code"/>
      </w:pPr>
    </w:p>
    <w:p w:rsidR="00020B25" w:rsidRDefault="00020B25" w:rsidP="00A3689B">
      <w:pPr>
        <w:pStyle w:val="code"/>
      </w:pPr>
      <w:r>
        <w:t>if</w:t>
      </w:r>
      <w:r w:rsidR="00A3689B">
        <w:t>(integer1 &gt; integer2)</w:t>
      </w:r>
    </w:p>
    <w:p w:rsidR="00020B25" w:rsidRDefault="00020B25" w:rsidP="00A3689B">
      <w:pPr>
        <w:pStyle w:val="code"/>
      </w:pPr>
      <w:r>
        <w:t>{</w:t>
      </w:r>
    </w:p>
    <w:p w:rsidR="00020B25" w:rsidRDefault="00020B25" w:rsidP="00020B25">
      <w:pPr>
        <w:pStyle w:val="code"/>
        <w:ind w:firstLine="397"/>
      </w:pPr>
      <w:r>
        <w:t>largest_integer = integer1;</w:t>
      </w:r>
    </w:p>
    <w:p w:rsidR="00020B25" w:rsidRDefault="00020B25" w:rsidP="00020B25">
      <w:pPr>
        <w:pStyle w:val="code"/>
      </w:pPr>
      <w:r>
        <w:t>}</w:t>
      </w:r>
    </w:p>
    <w:p w:rsidR="00020B25" w:rsidRDefault="00020B25" w:rsidP="00020B25">
      <w:pPr>
        <w:pStyle w:val="code"/>
      </w:pPr>
      <w:r>
        <w:t>else</w:t>
      </w:r>
    </w:p>
    <w:p w:rsidR="00020B25" w:rsidRDefault="00020B25" w:rsidP="00020B25">
      <w:pPr>
        <w:pStyle w:val="code"/>
      </w:pPr>
      <w:r>
        <w:t>{</w:t>
      </w:r>
    </w:p>
    <w:p w:rsidR="00020B25" w:rsidRDefault="00020B25" w:rsidP="005505CF">
      <w:pPr>
        <w:pStyle w:val="code"/>
        <w:ind w:firstLine="397"/>
      </w:pPr>
      <w:r>
        <w:t>largest_integer = integer2;</w:t>
      </w:r>
    </w:p>
    <w:p w:rsidR="00020B25" w:rsidRDefault="00020B25" w:rsidP="00020B25">
      <w:pPr>
        <w:pStyle w:val="code"/>
      </w:pPr>
      <w:r>
        <w:t>}</w:t>
      </w:r>
    </w:p>
    <w:p w:rsidR="00A3689B" w:rsidRDefault="00A3689B" w:rsidP="00531DFB"/>
    <w:p w:rsidR="00020B25" w:rsidRDefault="00020B25" w:rsidP="00531DFB">
      <w:r>
        <w:t xml:space="preserve">This form of </w:t>
      </w:r>
      <w:r w:rsidR="00BC1E01">
        <w:t>selection</w:t>
      </w:r>
      <w:r>
        <w:t xml:space="preserve"> can be somewhat hard to understand for those new to C/C++, but don't worry if you don't. Any program can be implemented without this, it is merely a shortcut.</w:t>
      </w:r>
      <w:r w:rsidR="002E0741">
        <w:t xml:space="preserve"> However you will see this a lot in code written by other programmers, so it is worth eventually getting an understanding of how the conditional operator works.</w:t>
      </w:r>
    </w:p>
    <w:p w:rsidR="00D53912" w:rsidRDefault="00D53912" w:rsidP="00531DFB"/>
    <w:p w:rsidR="00D53912" w:rsidRDefault="00D53912" w:rsidP="00531DFB"/>
    <w:p w:rsidR="006E4D53" w:rsidRDefault="006E4D53" w:rsidP="006E4D53">
      <w:pPr>
        <w:pStyle w:val="Heading2"/>
      </w:pPr>
      <w:r w:rsidRPr="00B66DE4">
        <w:rPr>
          <w:rStyle w:val="inlinecode"/>
          <w:b/>
          <w:sz w:val="28"/>
          <w:szCs w:val="28"/>
        </w:rPr>
        <w:t>switch</w:t>
      </w:r>
      <w:r>
        <w:t xml:space="preserve"> Statements</w:t>
      </w:r>
    </w:p>
    <w:p w:rsidR="006E4D53" w:rsidRDefault="006E4D53" w:rsidP="006E4D53">
      <w:pPr>
        <w:pStyle w:val="NoSpacing"/>
      </w:pPr>
    </w:p>
    <w:p w:rsidR="006E4D53" w:rsidRDefault="006E4D53" w:rsidP="006E4D53">
      <w:pPr>
        <w:pStyle w:val="NoSpacing"/>
      </w:pPr>
      <w:r>
        <w:t>The last type of selection operation you will find in C/C++ is called</w:t>
      </w:r>
      <w:r w:rsidR="002E0741">
        <w:t xml:space="preserve"> the</w:t>
      </w:r>
      <w:r>
        <w:t xml:space="preserve">  </w:t>
      </w:r>
      <w:r w:rsidRPr="006E4D53">
        <w:rPr>
          <w:rStyle w:val="inlinecode"/>
        </w:rPr>
        <w:t>switch</w:t>
      </w:r>
      <w:r>
        <w:t xml:space="preserve"> </w:t>
      </w:r>
      <w:r w:rsidRPr="006E4D53">
        <w:rPr>
          <w:b/>
        </w:rPr>
        <w:t>statement</w:t>
      </w:r>
      <w:r>
        <w:t>. This is a specialised form of selection</w:t>
      </w:r>
      <w:r w:rsidR="00CB45BF">
        <w:t xml:space="preserve"> that allows you to conveniently test for several different values of an </w:t>
      </w:r>
      <w:r w:rsidR="00CB45BF" w:rsidRPr="00CB45BF">
        <w:rPr>
          <w:b/>
        </w:rPr>
        <w:t>integer</w:t>
      </w:r>
      <w:r w:rsidR="00CB45BF">
        <w:t xml:space="preserve"> or </w:t>
      </w:r>
      <w:r w:rsidR="00CB45BF" w:rsidRPr="00CB45BF">
        <w:rPr>
          <w:b/>
        </w:rPr>
        <w:t>char</w:t>
      </w:r>
      <w:r w:rsidR="00CB45BF">
        <w:t xml:space="preserve">  variable. Let's say you wanted to write a program that did different operations on two </w:t>
      </w:r>
      <w:r w:rsidR="00BC1E01">
        <w:t>program</w:t>
      </w:r>
      <w:r w:rsidR="00CB45BF">
        <w:t xml:space="preserve"> variables depending on a number selected by the user, for instance if the user enters 1, they are added, if 2 they are subtracted, and 3 they are multiplied</w:t>
      </w:r>
      <w:r w:rsidR="006D6CE5">
        <w:t>, otherwise an error message is output</w:t>
      </w:r>
      <w:r w:rsidR="00CB45BF">
        <w:t xml:space="preserve">. This could be </w:t>
      </w:r>
      <w:r w:rsidR="00BC1E01">
        <w:t>achieved</w:t>
      </w:r>
      <w:r w:rsidR="00CB45BF">
        <w:t xml:space="preserve"> using </w:t>
      </w:r>
      <w:r w:rsidR="00515BB0" w:rsidRPr="00156FBE">
        <w:rPr>
          <w:rStyle w:val="inlinecode"/>
        </w:rPr>
        <w:t>if..else..if()</w:t>
      </w:r>
      <w:r w:rsidR="00515BB0">
        <w:t xml:space="preserve"> statements:</w:t>
      </w:r>
    </w:p>
    <w:p w:rsidR="00CB45BF" w:rsidRDefault="00CB45BF" w:rsidP="006E4D53">
      <w:pPr>
        <w:pStyle w:val="NoSpacing"/>
      </w:pPr>
    </w:p>
    <w:p w:rsidR="00515BB0" w:rsidRDefault="00515BB0" w:rsidP="00515BB0">
      <w:pPr>
        <w:pStyle w:val="code"/>
      </w:pPr>
      <w:r>
        <w:t>int integer1 = 7;</w:t>
      </w:r>
    </w:p>
    <w:p w:rsidR="00515BB0" w:rsidRDefault="00515BB0" w:rsidP="00515BB0">
      <w:pPr>
        <w:pStyle w:val="code"/>
      </w:pPr>
      <w:r>
        <w:t>int integer2 = 6;</w:t>
      </w:r>
    </w:p>
    <w:p w:rsidR="00515BB0" w:rsidRDefault="00515BB0" w:rsidP="00515BB0">
      <w:pPr>
        <w:pStyle w:val="code"/>
      </w:pPr>
      <w:r>
        <w:t>int result = 0;</w:t>
      </w:r>
    </w:p>
    <w:p w:rsidR="00515BB0" w:rsidRDefault="00515BB0" w:rsidP="00515BB0">
      <w:pPr>
        <w:pStyle w:val="code"/>
      </w:pPr>
      <w:r>
        <w:t>int choice;</w:t>
      </w:r>
    </w:p>
    <w:p w:rsidR="00515BB0" w:rsidRDefault="00515BB0" w:rsidP="00515BB0">
      <w:pPr>
        <w:pStyle w:val="code"/>
      </w:pPr>
    </w:p>
    <w:p w:rsidR="00515BB0" w:rsidRDefault="005320DD" w:rsidP="00515BB0">
      <w:pPr>
        <w:pStyle w:val="code"/>
      </w:pPr>
      <w:r>
        <w:t>printf(”</w:t>
      </w:r>
      <w:r w:rsidR="00515BB0">
        <w:t>Enter 1, 2 or 3</w:t>
      </w:r>
      <w:r>
        <w:t>\n</w:t>
      </w:r>
      <w:r w:rsidR="00515BB0">
        <w:t>"</w:t>
      </w:r>
      <w:r>
        <w:t>)</w:t>
      </w:r>
      <w:r w:rsidR="00515BB0">
        <w:t>;</w:t>
      </w:r>
    </w:p>
    <w:p w:rsidR="00515BB0" w:rsidRDefault="0021791B" w:rsidP="00515BB0">
      <w:pPr>
        <w:pStyle w:val="code"/>
      </w:pPr>
      <w:r>
        <w:t>scanf</w:t>
      </w:r>
      <w:r w:rsidR="005320DD">
        <w:t>(“%d”,</w:t>
      </w:r>
      <w:r>
        <w:t xml:space="preserve"> &amp;</w:t>
      </w:r>
      <w:r w:rsidR="00515BB0">
        <w:t>choice</w:t>
      </w:r>
      <w:r w:rsidR="005320DD">
        <w:t>)</w:t>
      </w:r>
      <w:r w:rsidR="00515BB0">
        <w:t>;</w:t>
      </w:r>
    </w:p>
    <w:p w:rsidR="00515BB0" w:rsidRDefault="00515BB0" w:rsidP="00515BB0">
      <w:pPr>
        <w:pStyle w:val="code"/>
      </w:pPr>
    </w:p>
    <w:p w:rsidR="00515BB0" w:rsidRPr="00F27A41" w:rsidRDefault="00515BB0" w:rsidP="00515BB0">
      <w:pPr>
        <w:pStyle w:val="code"/>
      </w:pPr>
      <w:r w:rsidRPr="00F27A41">
        <w:t>if(</w:t>
      </w:r>
      <w:r>
        <w:t>choice</w:t>
      </w:r>
      <w:r w:rsidRPr="00F27A41">
        <w:t xml:space="preserve"> </w:t>
      </w:r>
      <w:r>
        <w:t>==</w:t>
      </w:r>
      <w:r w:rsidRPr="00F27A41">
        <w:t xml:space="preserve"> </w:t>
      </w:r>
      <w:r>
        <w:t>1</w:t>
      </w:r>
      <w:r w:rsidRPr="00F27A41">
        <w:t xml:space="preserve">) </w:t>
      </w:r>
    </w:p>
    <w:p w:rsidR="00515BB0" w:rsidRDefault="00515BB0" w:rsidP="00515BB0">
      <w:pPr>
        <w:pStyle w:val="code"/>
      </w:pPr>
      <w:r w:rsidRPr="00F27A41">
        <w:t>{</w:t>
      </w:r>
      <w:r w:rsidRPr="00F27A41">
        <w:tab/>
      </w:r>
      <w:r w:rsidRPr="00F27A41">
        <w:tab/>
      </w:r>
    </w:p>
    <w:p w:rsidR="00515BB0" w:rsidRPr="00F27A41" w:rsidRDefault="00515BB0" w:rsidP="00515BB0">
      <w:pPr>
        <w:pStyle w:val="code"/>
      </w:pPr>
      <w:r>
        <w:tab/>
        <w:t>result = integer1 + integer2;</w:t>
      </w:r>
    </w:p>
    <w:p w:rsidR="00515BB0" w:rsidRPr="00F27A41" w:rsidRDefault="00515BB0" w:rsidP="00515BB0">
      <w:pPr>
        <w:pStyle w:val="code"/>
      </w:pPr>
      <w:r w:rsidRPr="00F27A41">
        <w:tab/>
      </w:r>
      <w:r w:rsidR="00286754">
        <w:t>printf(</w:t>
      </w:r>
      <w:r w:rsidRPr="00F27A41">
        <w:t>"</w:t>
      </w:r>
      <w:r>
        <w:t xml:space="preserve">Choice 1 : integer1 + integer2 = </w:t>
      </w:r>
      <w:r w:rsidR="00286754">
        <w:t xml:space="preserve">%d\n", </w:t>
      </w:r>
      <w:r>
        <w:t>result</w:t>
      </w:r>
      <w:r w:rsidR="00286754">
        <w:t>)</w:t>
      </w:r>
      <w:r w:rsidRPr="00F27A41">
        <w:t>;</w:t>
      </w:r>
      <w:r w:rsidRPr="00F27A41">
        <w:tab/>
      </w:r>
    </w:p>
    <w:p w:rsidR="00515BB0" w:rsidRPr="00F27A41" w:rsidRDefault="00515BB0" w:rsidP="00515BB0">
      <w:pPr>
        <w:pStyle w:val="code"/>
      </w:pPr>
      <w:r w:rsidRPr="00F27A41">
        <w:t xml:space="preserve">} </w:t>
      </w:r>
    </w:p>
    <w:p w:rsidR="00515BB0" w:rsidRPr="00F27A41" w:rsidRDefault="00515BB0" w:rsidP="00515BB0">
      <w:pPr>
        <w:pStyle w:val="code"/>
      </w:pPr>
      <w:r w:rsidRPr="00F27A41">
        <w:t>else if(</w:t>
      </w:r>
      <w:r>
        <w:t>choice</w:t>
      </w:r>
      <w:r w:rsidRPr="00F27A41">
        <w:t xml:space="preserve"> == </w:t>
      </w:r>
      <w:r>
        <w:t>2</w:t>
      </w:r>
      <w:r w:rsidRPr="00F27A41">
        <w:t xml:space="preserve">) </w:t>
      </w:r>
    </w:p>
    <w:p w:rsidR="00515BB0" w:rsidRPr="00F27A41" w:rsidRDefault="00515BB0" w:rsidP="00515BB0">
      <w:pPr>
        <w:pStyle w:val="code"/>
      </w:pPr>
      <w:r w:rsidRPr="00F27A41">
        <w:t>{</w:t>
      </w:r>
      <w:r w:rsidRPr="00F27A41">
        <w:tab/>
      </w:r>
      <w:r w:rsidRPr="00F27A41">
        <w:tab/>
      </w:r>
    </w:p>
    <w:p w:rsidR="00515BB0" w:rsidRPr="00F27A41" w:rsidRDefault="00515BB0" w:rsidP="00515BB0">
      <w:pPr>
        <w:pStyle w:val="code"/>
      </w:pPr>
      <w:r>
        <w:tab/>
        <w:t>result = integer1 - integer2;</w:t>
      </w:r>
    </w:p>
    <w:p w:rsidR="00515BB0" w:rsidRDefault="00515BB0" w:rsidP="00515BB0">
      <w:pPr>
        <w:pStyle w:val="code"/>
      </w:pPr>
      <w:r w:rsidRPr="00F27A41">
        <w:tab/>
      </w:r>
      <w:r w:rsidR="00286754">
        <w:t>printf(</w:t>
      </w:r>
      <w:r w:rsidRPr="00F27A41">
        <w:t>"</w:t>
      </w:r>
      <w:r>
        <w:t xml:space="preserve">Choice 2 : integer1 - integer2 = </w:t>
      </w:r>
      <w:r w:rsidR="00286754">
        <w:t>%d\n</w:t>
      </w:r>
      <w:r w:rsidRPr="00F27A41">
        <w:t>"</w:t>
      </w:r>
      <w:r w:rsidR="00286754">
        <w:t xml:space="preserve">, </w:t>
      </w:r>
      <w:r>
        <w:t>result</w:t>
      </w:r>
      <w:r w:rsidR="00286754">
        <w:t>)</w:t>
      </w:r>
      <w:r w:rsidRPr="00F27A41">
        <w:t>;</w:t>
      </w:r>
    </w:p>
    <w:p w:rsidR="00515BB0" w:rsidRPr="00F27A41" w:rsidRDefault="00515BB0" w:rsidP="00515BB0">
      <w:pPr>
        <w:pStyle w:val="code"/>
      </w:pPr>
      <w:r w:rsidRPr="00F27A41">
        <w:t xml:space="preserve">} </w:t>
      </w:r>
    </w:p>
    <w:p w:rsidR="00515BB0" w:rsidRPr="00F27A41" w:rsidRDefault="00515BB0" w:rsidP="00515BB0">
      <w:pPr>
        <w:pStyle w:val="code"/>
      </w:pPr>
      <w:r w:rsidRPr="00F27A41">
        <w:t>else if(</w:t>
      </w:r>
      <w:r>
        <w:t>choice</w:t>
      </w:r>
      <w:r w:rsidRPr="00F27A41">
        <w:t xml:space="preserve"> == </w:t>
      </w:r>
      <w:r>
        <w:t>3</w:t>
      </w:r>
      <w:r w:rsidRPr="00F27A41">
        <w:t xml:space="preserve">) </w:t>
      </w:r>
    </w:p>
    <w:p w:rsidR="00515BB0" w:rsidRPr="00F27A41" w:rsidRDefault="00515BB0" w:rsidP="00515BB0">
      <w:pPr>
        <w:pStyle w:val="code"/>
      </w:pPr>
      <w:r w:rsidRPr="00F27A41">
        <w:t>{</w:t>
      </w:r>
      <w:r w:rsidRPr="00F27A41">
        <w:tab/>
      </w:r>
      <w:r w:rsidRPr="00F27A41">
        <w:tab/>
      </w:r>
    </w:p>
    <w:p w:rsidR="00515BB0" w:rsidRPr="00F27A41" w:rsidRDefault="00515BB0" w:rsidP="00515BB0">
      <w:pPr>
        <w:pStyle w:val="code"/>
      </w:pPr>
      <w:r>
        <w:tab/>
        <w:t>result = integer1 * integer2;</w:t>
      </w:r>
    </w:p>
    <w:p w:rsidR="00515BB0" w:rsidRPr="00F27A41" w:rsidRDefault="00515BB0" w:rsidP="00515BB0">
      <w:pPr>
        <w:pStyle w:val="code"/>
      </w:pPr>
      <w:r w:rsidRPr="00F27A41">
        <w:tab/>
      </w:r>
      <w:r w:rsidR="00286754">
        <w:t>printf(</w:t>
      </w:r>
      <w:r w:rsidRPr="00F27A41">
        <w:t>"</w:t>
      </w:r>
      <w:r>
        <w:t xml:space="preserve">Choice 2 : integer1 * integer2 = </w:t>
      </w:r>
      <w:r w:rsidR="00286754">
        <w:t>%d\n</w:t>
      </w:r>
      <w:r w:rsidRPr="00F27A41">
        <w:t>"</w:t>
      </w:r>
      <w:r w:rsidR="00286754">
        <w:t xml:space="preserve">, </w:t>
      </w:r>
      <w:r>
        <w:t>result</w:t>
      </w:r>
      <w:r w:rsidR="00286754">
        <w:t>)</w:t>
      </w:r>
      <w:r w:rsidRPr="00F27A41">
        <w:t>;</w:t>
      </w:r>
    </w:p>
    <w:p w:rsidR="00515BB0" w:rsidRDefault="00515BB0" w:rsidP="00515BB0">
      <w:pPr>
        <w:pStyle w:val="code"/>
      </w:pPr>
      <w:r w:rsidRPr="00F27A41">
        <w:t xml:space="preserve">} </w:t>
      </w:r>
    </w:p>
    <w:p w:rsidR="006D6CE5" w:rsidRDefault="006D6CE5" w:rsidP="00515BB0">
      <w:pPr>
        <w:pStyle w:val="code"/>
      </w:pPr>
      <w:r>
        <w:t>else</w:t>
      </w:r>
    </w:p>
    <w:p w:rsidR="006D6CE5" w:rsidRDefault="006D6CE5" w:rsidP="00515BB0">
      <w:pPr>
        <w:pStyle w:val="code"/>
      </w:pPr>
      <w:r>
        <w:t>{</w:t>
      </w:r>
    </w:p>
    <w:p w:rsidR="006D6CE5" w:rsidRDefault="006D6CE5" w:rsidP="00515BB0">
      <w:pPr>
        <w:pStyle w:val="code"/>
      </w:pPr>
      <w:r>
        <w:tab/>
      </w:r>
      <w:r w:rsidR="00286754">
        <w:t>printf(</w:t>
      </w:r>
      <w:r w:rsidRPr="00F27A41">
        <w:t>"</w:t>
      </w:r>
      <w:r w:rsidR="00852D85">
        <w:t>P</w:t>
      </w:r>
      <w:r>
        <w:t>lease enter 1, 2 or 3 next time</w:t>
      </w:r>
      <w:r w:rsidR="00286754">
        <w:t>\n</w:t>
      </w:r>
      <w:r w:rsidRPr="00F27A41">
        <w:t>"</w:t>
      </w:r>
      <w:r w:rsidR="00286754">
        <w:t>)</w:t>
      </w:r>
      <w:r w:rsidRPr="00F27A41">
        <w:t>;</w:t>
      </w:r>
    </w:p>
    <w:p w:rsidR="006D6CE5" w:rsidRDefault="006D6CE5" w:rsidP="00515BB0">
      <w:pPr>
        <w:pStyle w:val="code"/>
      </w:pPr>
      <w:r>
        <w:t>}</w:t>
      </w:r>
    </w:p>
    <w:p w:rsidR="00CB45BF" w:rsidRDefault="00CB45BF" w:rsidP="006E4D53">
      <w:pPr>
        <w:pStyle w:val="NoSpacing"/>
      </w:pPr>
    </w:p>
    <w:p w:rsidR="00CB45BF" w:rsidRDefault="002E0741" w:rsidP="006E4D53">
      <w:pPr>
        <w:pStyle w:val="NoSpacing"/>
      </w:pPr>
      <w:r>
        <w:br w:type="page"/>
      </w:r>
      <w:r w:rsidR="00515BB0">
        <w:lastRenderedPageBreak/>
        <w:t xml:space="preserve">To do this using a </w:t>
      </w:r>
      <w:r w:rsidR="00BC1E01" w:rsidRPr="006D6CE5">
        <w:rPr>
          <w:b/>
        </w:rPr>
        <w:t>switch</w:t>
      </w:r>
      <w:r w:rsidR="00515BB0">
        <w:t xml:space="preserve"> statement</w:t>
      </w:r>
      <w:r w:rsidR="00833FA9">
        <w:t xml:space="preserve"> results in somewhat more compact and easy to read </w:t>
      </w:r>
      <w:r w:rsidR="00601337">
        <w:t xml:space="preserve">(and potentially more optimal) code </w:t>
      </w:r>
      <w:r w:rsidR="00515BB0">
        <w:t>:</w:t>
      </w:r>
    </w:p>
    <w:p w:rsidR="00515BB0" w:rsidRDefault="00515BB0" w:rsidP="006E4D53">
      <w:pPr>
        <w:pStyle w:val="NoSpacing"/>
      </w:pPr>
    </w:p>
    <w:p w:rsidR="00515BB0" w:rsidRDefault="00515BB0" w:rsidP="00515BB0">
      <w:pPr>
        <w:pStyle w:val="code"/>
      </w:pPr>
      <w:r w:rsidRPr="006D6CE5">
        <w:rPr>
          <w:highlight w:val="yellow"/>
        </w:rPr>
        <w:t>switch (choice)</w:t>
      </w:r>
    </w:p>
    <w:p w:rsidR="00515BB0" w:rsidRDefault="00515BB0" w:rsidP="00515BB0">
      <w:pPr>
        <w:pStyle w:val="code"/>
      </w:pPr>
      <w:r>
        <w:t>{</w:t>
      </w:r>
    </w:p>
    <w:p w:rsidR="00515BB0" w:rsidRDefault="00515BB0" w:rsidP="00515BB0">
      <w:pPr>
        <w:pStyle w:val="code"/>
      </w:pPr>
      <w:r>
        <w:tab/>
      </w:r>
      <w:r w:rsidRPr="006D6CE5">
        <w:rPr>
          <w:highlight w:val="yellow"/>
        </w:rPr>
        <w:t>case 1:</w:t>
      </w:r>
    </w:p>
    <w:p w:rsidR="00515BB0" w:rsidRPr="00F27A41" w:rsidRDefault="00515BB0" w:rsidP="00515BB0">
      <w:pPr>
        <w:pStyle w:val="code"/>
      </w:pPr>
      <w:r>
        <w:tab/>
      </w:r>
      <w:r>
        <w:tab/>
        <w:t>result = integer1 + integer2;</w:t>
      </w:r>
    </w:p>
    <w:p w:rsidR="00515BB0" w:rsidRDefault="00515BB0" w:rsidP="00515BB0">
      <w:pPr>
        <w:pStyle w:val="code"/>
      </w:pPr>
      <w:r w:rsidRPr="00F27A41">
        <w:tab/>
      </w:r>
      <w:r>
        <w:tab/>
      </w:r>
      <w:r w:rsidR="00AE3E5A">
        <w:t>printf(</w:t>
      </w:r>
      <w:r w:rsidRPr="00F27A41">
        <w:t>"</w:t>
      </w:r>
      <w:r>
        <w:t xml:space="preserve">Choice 1 : integer1 + integer2 = </w:t>
      </w:r>
      <w:r w:rsidR="00AE3E5A">
        <w:t>%d\n</w:t>
      </w:r>
      <w:r w:rsidRPr="00F27A41">
        <w:t>"</w:t>
      </w:r>
      <w:r w:rsidR="00AE3E5A">
        <w:t xml:space="preserve">, </w:t>
      </w:r>
      <w:r>
        <w:t>result</w:t>
      </w:r>
      <w:r w:rsidR="00AE3E5A">
        <w:t>)</w:t>
      </w:r>
      <w:r w:rsidRPr="00F27A41">
        <w:t>;</w:t>
      </w:r>
    </w:p>
    <w:p w:rsidR="00515BB0" w:rsidRDefault="00515BB0" w:rsidP="00515BB0">
      <w:pPr>
        <w:pStyle w:val="code"/>
      </w:pPr>
      <w:r>
        <w:tab/>
      </w:r>
      <w:r>
        <w:tab/>
      </w:r>
      <w:r w:rsidRPr="006D6CE5">
        <w:rPr>
          <w:highlight w:val="yellow"/>
        </w:rPr>
        <w:t>break;</w:t>
      </w:r>
    </w:p>
    <w:p w:rsidR="00515BB0" w:rsidRDefault="00515BB0" w:rsidP="00515BB0">
      <w:pPr>
        <w:pStyle w:val="code"/>
      </w:pPr>
      <w:r>
        <w:tab/>
        <w:t>case 2:</w:t>
      </w:r>
    </w:p>
    <w:p w:rsidR="00515BB0" w:rsidRPr="00F27A41" w:rsidRDefault="00515BB0" w:rsidP="00515BB0">
      <w:pPr>
        <w:pStyle w:val="code"/>
      </w:pPr>
      <w:r>
        <w:tab/>
      </w:r>
      <w:r>
        <w:tab/>
        <w:t>result = integer1 - integer2;</w:t>
      </w:r>
    </w:p>
    <w:p w:rsidR="00515BB0" w:rsidRDefault="00515BB0" w:rsidP="00515BB0">
      <w:pPr>
        <w:pStyle w:val="code"/>
      </w:pPr>
      <w:r w:rsidRPr="00F27A41">
        <w:tab/>
      </w:r>
      <w:r>
        <w:tab/>
      </w:r>
      <w:r w:rsidR="00AE3E5A">
        <w:t>printf(</w:t>
      </w:r>
      <w:r w:rsidRPr="00F27A41">
        <w:t>"</w:t>
      </w:r>
      <w:r>
        <w:t xml:space="preserve">Choice 2 : integer1 - integer2 = </w:t>
      </w:r>
      <w:r w:rsidR="00AE3E5A">
        <w:t xml:space="preserve">%d\n", </w:t>
      </w:r>
      <w:r>
        <w:t>result</w:t>
      </w:r>
      <w:r w:rsidR="00AE3E5A">
        <w:t>)</w:t>
      </w:r>
      <w:r w:rsidRPr="00F27A41">
        <w:t>;</w:t>
      </w:r>
    </w:p>
    <w:p w:rsidR="00515BB0" w:rsidRDefault="00515BB0" w:rsidP="00515BB0">
      <w:pPr>
        <w:pStyle w:val="code"/>
      </w:pPr>
      <w:r>
        <w:tab/>
      </w:r>
      <w:r>
        <w:tab/>
        <w:t>break;</w:t>
      </w:r>
    </w:p>
    <w:p w:rsidR="00515BB0" w:rsidRDefault="00515BB0" w:rsidP="00515BB0">
      <w:pPr>
        <w:pStyle w:val="code"/>
      </w:pPr>
      <w:r>
        <w:tab/>
        <w:t>case 3:</w:t>
      </w:r>
    </w:p>
    <w:p w:rsidR="00515BB0" w:rsidRPr="00F27A41" w:rsidRDefault="00515BB0" w:rsidP="00515BB0">
      <w:pPr>
        <w:pStyle w:val="code"/>
      </w:pPr>
      <w:r>
        <w:tab/>
      </w:r>
      <w:r>
        <w:tab/>
        <w:t>result = integer1 * integer2;</w:t>
      </w:r>
    </w:p>
    <w:p w:rsidR="00515BB0" w:rsidRPr="00F27A41" w:rsidRDefault="00515BB0" w:rsidP="00515BB0">
      <w:pPr>
        <w:pStyle w:val="code"/>
      </w:pPr>
      <w:r w:rsidRPr="00F27A41">
        <w:tab/>
      </w:r>
      <w:r>
        <w:tab/>
      </w:r>
      <w:r w:rsidR="00AE3E5A">
        <w:t>printf(</w:t>
      </w:r>
      <w:r w:rsidRPr="00F27A41">
        <w:t>"</w:t>
      </w:r>
      <w:r>
        <w:t xml:space="preserve">Choice 2 : integer1 * integer2 = </w:t>
      </w:r>
      <w:r w:rsidR="00AE3E5A">
        <w:t>%d\n</w:t>
      </w:r>
      <w:r w:rsidRPr="00F27A41">
        <w:t>"</w:t>
      </w:r>
      <w:r w:rsidR="00AE3E5A">
        <w:t xml:space="preserve">, </w:t>
      </w:r>
      <w:r>
        <w:t>result</w:t>
      </w:r>
      <w:r w:rsidR="00AE3E5A">
        <w:t>)</w:t>
      </w:r>
      <w:r w:rsidRPr="00F27A41">
        <w:t>;</w:t>
      </w:r>
    </w:p>
    <w:p w:rsidR="00515BB0" w:rsidRDefault="00515BB0" w:rsidP="00515BB0">
      <w:pPr>
        <w:pStyle w:val="code"/>
      </w:pPr>
      <w:r>
        <w:tab/>
      </w:r>
      <w:r>
        <w:tab/>
        <w:t>break;</w:t>
      </w:r>
    </w:p>
    <w:p w:rsidR="006D6CE5" w:rsidRDefault="006D6CE5" w:rsidP="00515BB0">
      <w:pPr>
        <w:pStyle w:val="code"/>
      </w:pPr>
      <w:r>
        <w:tab/>
      </w:r>
      <w:r w:rsidRPr="006D6CE5">
        <w:rPr>
          <w:highlight w:val="yellow"/>
        </w:rPr>
        <w:t>default:</w:t>
      </w:r>
    </w:p>
    <w:p w:rsidR="006D6CE5" w:rsidRDefault="006D6CE5" w:rsidP="00515BB0">
      <w:pPr>
        <w:pStyle w:val="code"/>
      </w:pPr>
      <w:r>
        <w:tab/>
      </w:r>
      <w:r>
        <w:tab/>
      </w:r>
      <w:r w:rsidR="00AE3E5A">
        <w:t>printf(</w:t>
      </w:r>
      <w:r w:rsidRPr="00F27A41">
        <w:t>"</w:t>
      </w:r>
      <w:r w:rsidR="00852D85">
        <w:t>P</w:t>
      </w:r>
      <w:r>
        <w:t>lease enter 1, 2 or 3 next time</w:t>
      </w:r>
      <w:r w:rsidR="00AE3E5A">
        <w:t>”)</w:t>
      </w:r>
      <w:r w:rsidRPr="00F27A41">
        <w:t>;</w:t>
      </w:r>
    </w:p>
    <w:p w:rsidR="006D6CE5" w:rsidRDefault="006D6CE5" w:rsidP="00515BB0">
      <w:pPr>
        <w:pStyle w:val="code"/>
      </w:pPr>
      <w:r>
        <w:tab/>
      </w:r>
      <w:r>
        <w:tab/>
        <w:t>break;</w:t>
      </w:r>
    </w:p>
    <w:p w:rsidR="00515BB0" w:rsidRDefault="00515BB0" w:rsidP="00515BB0">
      <w:pPr>
        <w:pStyle w:val="code"/>
      </w:pPr>
      <w:r>
        <w:t>}</w:t>
      </w:r>
    </w:p>
    <w:p w:rsidR="00CB45BF" w:rsidRDefault="00CB45BF" w:rsidP="006E4D53">
      <w:pPr>
        <w:pStyle w:val="NoSpacing"/>
      </w:pPr>
    </w:p>
    <w:p w:rsidR="00CB45BF" w:rsidRDefault="006D6CE5" w:rsidP="006E4D53">
      <w:pPr>
        <w:pStyle w:val="NoSpacing"/>
      </w:pPr>
      <w:r>
        <w:t xml:space="preserve">This code introduces a few new keywords. First the </w:t>
      </w:r>
      <w:r w:rsidRPr="00852D85">
        <w:rPr>
          <w:rStyle w:val="inlinecode"/>
        </w:rPr>
        <w:t>switch</w:t>
      </w:r>
      <w:r>
        <w:t xml:space="preserve"> statement itself takes the variable to be tested in brackets, in this </w:t>
      </w:r>
      <w:r w:rsidR="00BC1E01">
        <w:t>example</w:t>
      </w:r>
      <w:r>
        <w:t xml:space="preserve"> </w:t>
      </w:r>
      <w:r w:rsidRPr="006D6CE5">
        <w:rPr>
          <w:rStyle w:val="inlinecode"/>
        </w:rPr>
        <w:t>choice</w:t>
      </w:r>
      <w:r>
        <w:t xml:space="preserve">. Then the value of </w:t>
      </w:r>
      <w:r w:rsidRPr="00852D85">
        <w:rPr>
          <w:rStyle w:val="inlinecode"/>
        </w:rPr>
        <w:t>choice</w:t>
      </w:r>
      <w:r>
        <w:t xml:space="preserve"> is checked against each of the </w:t>
      </w:r>
      <w:r w:rsidRPr="006D6CE5">
        <w:rPr>
          <w:rStyle w:val="inlinecode"/>
        </w:rPr>
        <w:t xml:space="preserve">case </w:t>
      </w:r>
      <w:r w:rsidRPr="006D6CE5">
        <w:rPr>
          <w:rStyle w:val="inlinecode"/>
          <w:i/>
        </w:rPr>
        <w:t>n</w:t>
      </w:r>
      <w:r w:rsidRPr="006D6CE5">
        <w:rPr>
          <w:rStyle w:val="inlinecode"/>
        </w:rPr>
        <w:t xml:space="preserve">: </w:t>
      </w:r>
      <w:r>
        <w:t xml:space="preserve">statements, and if a match is found the code </w:t>
      </w:r>
      <w:r w:rsidRPr="00852D85">
        <w:rPr>
          <w:b/>
        </w:rPr>
        <w:t>after</w:t>
      </w:r>
      <w:r>
        <w:t xml:space="preserve"> th</w:t>
      </w:r>
      <w:r w:rsidR="00852D85">
        <w:t>at</w:t>
      </w:r>
      <w:r>
        <w:t xml:space="preserve"> </w:t>
      </w:r>
      <w:r w:rsidRPr="006D6CE5">
        <w:rPr>
          <w:rStyle w:val="inlinecode"/>
        </w:rPr>
        <w:t>case</w:t>
      </w:r>
      <w:r>
        <w:t xml:space="preserve"> statement is executed. Next the </w:t>
      </w:r>
      <w:r w:rsidRPr="006D6CE5">
        <w:rPr>
          <w:rStyle w:val="inlinecode"/>
        </w:rPr>
        <w:t>break</w:t>
      </w:r>
      <w:r>
        <w:t xml:space="preserve"> statement</w:t>
      </w:r>
      <w:r w:rsidR="00852D85">
        <w:t>s show</w:t>
      </w:r>
      <w:r>
        <w:t xml:space="preserve"> where the code should stop being executed for </w:t>
      </w:r>
      <w:r w:rsidR="00852D85">
        <w:t>any</w:t>
      </w:r>
      <w:r>
        <w:t xml:space="preserve"> particular </w:t>
      </w:r>
      <w:r w:rsidRPr="006D6CE5">
        <w:rPr>
          <w:rStyle w:val="inlinecode"/>
        </w:rPr>
        <w:t>case</w:t>
      </w:r>
      <w:r>
        <w:t xml:space="preserve"> statement, </w:t>
      </w:r>
      <w:r w:rsidR="00373295">
        <w:t>when</w:t>
      </w:r>
      <w:r w:rsidR="00796889">
        <w:t xml:space="preserve"> a break is encountered </w:t>
      </w:r>
      <w:r>
        <w:t xml:space="preserve">execution jumps </w:t>
      </w:r>
      <w:r w:rsidR="00852D85">
        <w:t xml:space="preserve">to </w:t>
      </w:r>
      <w:r>
        <w:t xml:space="preserve">the next </w:t>
      </w:r>
      <w:r w:rsidR="00BC1E01">
        <w:t>statement</w:t>
      </w:r>
      <w:r>
        <w:t xml:space="preserve"> after the </w:t>
      </w:r>
      <w:r w:rsidRPr="006D6CE5">
        <w:rPr>
          <w:rStyle w:val="inlinecode"/>
        </w:rPr>
        <w:t>switch</w:t>
      </w:r>
      <w:r>
        <w:t xml:space="preserve"> statement</w:t>
      </w:r>
      <w:r w:rsidR="00852D85">
        <w:t>'</w:t>
      </w:r>
      <w:r>
        <w:t>s closing brace '</w:t>
      </w:r>
      <w:r w:rsidRPr="006D6CE5">
        <w:rPr>
          <w:rStyle w:val="inlinecode"/>
        </w:rPr>
        <w:t>}</w:t>
      </w:r>
      <w:r>
        <w:t xml:space="preserve">'. Finally the </w:t>
      </w:r>
      <w:r w:rsidRPr="00852D85">
        <w:rPr>
          <w:rStyle w:val="inlinecode"/>
        </w:rPr>
        <w:t>default</w:t>
      </w:r>
      <w:r>
        <w:t xml:space="preserve"> keywo</w:t>
      </w:r>
      <w:r w:rsidR="00852D85">
        <w:t xml:space="preserve">rd is the code that is executed if there is </w:t>
      </w:r>
      <w:r w:rsidR="00852D85" w:rsidRPr="00833FA9">
        <w:rPr>
          <w:b/>
        </w:rPr>
        <w:t>no match</w:t>
      </w:r>
      <w:r w:rsidR="00852D85">
        <w:t xml:space="preserve">, just like the final </w:t>
      </w:r>
      <w:r w:rsidR="00852D85" w:rsidRPr="00852D85">
        <w:rPr>
          <w:rStyle w:val="inlinecode"/>
        </w:rPr>
        <w:t>else</w:t>
      </w:r>
      <w:r w:rsidR="00852D85">
        <w:t xml:space="preserve"> statement in the </w:t>
      </w:r>
      <w:r w:rsidR="00852D85" w:rsidRPr="00156FBE">
        <w:rPr>
          <w:rStyle w:val="inlinecode"/>
        </w:rPr>
        <w:t>if..else..if()</w:t>
      </w:r>
      <w:r w:rsidR="00852D85">
        <w:t>version.</w:t>
      </w:r>
      <w:r w:rsidR="00802648">
        <w:t xml:space="preserve"> The </w:t>
      </w:r>
      <w:r w:rsidR="00802648" w:rsidRPr="00802648">
        <w:rPr>
          <w:rStyle w:val="inlinecode"/>
        </w:rPr>
        <w:t>default</w:t>
      </w:r>
      <w:r w:rsidR="00802648">
        <w:t xml:space="preserve"> keyword and statement block are optional, if they are not included then there is no default action if none of the case statements match.</w:t>
      </w:r>
    </w:p>
    <w:p w:rsidR="002E0741" w:rsidRDefault="002E0741" w:rsidP="006E4D53">
      <w:pPr>
        <w:pStyle w:val="NoSpacing"/>
      </w:pPr>
    </w:p>
    <w:p w:rsidR="00184AB5" w:rsidRDefault="005C641A" w:rsidP="005C641A">
      <w:pPr>
        <w:pStyle w:val="NoSpacing"/>
      </w:pPr>
      <w:r>
        <w:t xml:space="preserve">Here is the flow diagram that demonstrates the </w:t>
      </w:r>
      <w:r>
        <w:rPr>
          <w:rStyle w:val="inlinecode"/>
        </w:rPr>
        <w:t xml:space="preserve">switch </w:t>
      </w:r>
      <w:r w:rsidR="002E0741">
        <w:t>statement for this code:</w:t>
      </w:r>
    </w:p>
    <w:p w:rsidR="00184AB5" w:rsidRDefault="00184AB5" w:rsidP="005C641A">
      <w:pPr>
        <w:pStyle w:val="NoSpacing"/>
      </w:pPr>
    </w:p>
    <w:p w:rsidR="005C641A" w:rsidRDefault="0021791B" w:rsidP="005C641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33020</wp:posOffset>
                </wp:positionV>
                <wp:extent cx="3175" cy="225425"/>
                <wp:effectExtent l="62230" t="13335" r="58420" b="27940"/>
                <wp:wrapNone/>
                <wp:docPr id="35" name="Auto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225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A52BC" id="AutoShape 389" o:spid="_x0000_s1026" type="#_x0000_t32" style="position:absolute;margin-left:131.65pt;margin-top:2.6pt;width:.25pt;height:1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" strokeweight="1.5pt">
                <v:stroke endarrow="block"/>
              </v:shape>
            </w:pict>
          </mc:Fallback>
        </mc:AlternateContent>
      </w:r>
    </w:p>
    <w:p w:rsidR="005C641A" w:rsidRDefault="0021791B" w:rsidP="00D649F8">
      <w:pPr>
        <w:pStyle w:val="NoSpacing"/>
        <w:ind w:left="397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88265</wp:posOffset>
                </wp:positionV>
                <wp:extent cx="1433830" cy="245745"/>
                <wp:effectExtent l="10795" t="10795" r="12700" b="1016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245745"/>
                        </a:xfrm>
                        <a:prstGeom prst="rect">
                          <a:avLst/>
                        </a:prstGeom>
                        <a:solidFill>
                          <a:srgbClr val="B6DDE8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2BA7" w:rsidRPr="00155117" w:rsidRDefault="00BD2BA7" w:rsidP="005C641A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switch(choice)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9" style="position:absolute;left:0;text-align:left;margin-left:75.1pt;margin-top:6.95pt;width:112.9pt;height:1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" fillcolor="#b6dde8">
                <v:textbox>
                  <w:txbxContent>
                    <w:p w:rsidR="00BD2BA7" w:rsidRPr="00155117" w:rsidRDefault="00BD2BA7" w:rsidP="005C641A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switch(choice)</w:t>
                      </w:r>
                    </w:p>
                  </w:txbxContent>
                </v:textbox>
              </v:rect>
            </w:pict>
          </mc:Fallback>
        </mc:AlternateContent>
      </w:r>
    </w:p>
    <w:p w:rsidR="005C641A" w:rsidRDefault="0021791B" w:rsidP="00D649F8">
      <w:pPr>
        <w:pStyle w:val="NoSpacing"/>
        <w:ind w:left="397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ragraph">
                  <wp:posOffset>163830</wp:posOffset>
                </wp:positionV>
                <wp:extent cx="3175" cy="225425"/>
                <wp:effectExtent l="59690" t="9525" r="60960" b="22225"/>
                <wp:wrapNone/>
                <wp:docPr id="33" name="Auto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225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65700" id="AutoShape 350" o:spid="_x0000_s1026" type="#_x0000_t32" style="position:absolute;margin-left:132.2pt;margin-top:12.9pt;width:.25pt;height:1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" strokeweight="1.5pt">
                <v:stroke endarrow="block"/>
              </v:shape>
            </w:pict>
          </mc:Fallback>
        </mc:AlternateContent>
      </w:r>
    </w:p>
    <w:p w:rsidR="005C641A" w:rsidRDefault="0021791B" w:rsidP="00D649F8">
      <w:pPr>
        <w:pStyle w:val="NoSpacing"/>
        <w:ind w:left="397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159385</wp:posOffset>
                </wp:positionV>
                <wp:extent cx="511810" cy="281305"/>
                <wp:effectExtent l="4445" t="3810" r="7620" b="635"/>
                <wp:wrapNone/>
                <wp:docPr id="32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281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2BA7" w:rsidRPr="00C02EE8" w:rsidRDefault="00BD2BA7" w:rsidP="005C641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6" o:spid="_x0000_s1050" type="#_x0000_t202" style="position:absolute;left:0;text-align:left;margin-left:170.6pt;margin-top:12.55pt;width:40.3pt;height:2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" stroked="f">
                <v:fill opacity="0"/>
                <v:textbox>
                  <w:txbxContent>
                    <w:p w:rsidR="00BD2BA7" w:rsidRPr="00C02EE8" w:rsidRDefault="00BD2BA7" w:rsidP="005C641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5C641A" w:rsidRDefault="0021791B" w:rsidP="00D649F8">
      <w:pPr>
        <w:pStyle w:val="NoSpacing"/>
        <w:ind w:left="397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2678430</wp:posOffset>
                </wp:positionH>
                <wp:positionV relativeFrom="paragraph">
                  <wp:posOffset>97790</wp:posOffset>
                </wp:positionV>
                <wp:extent cx="1433830" cy="382270"/>
                <wp:effectExtent l="11430" t="8255" r="12065" b="952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382270"/>
                        </a:xfrm>
                        <a:prstGeom prst="rect">
                          <a:avLst/>
                        </a:prstGeom>
                        <a:solidFill>
                          <a:srgbClr val="B6DDE8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2BA7" w:rsidRDefault="00BD2BA7" w:rsidP="005C641A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result =</w:t>
                            </w:r>
                          </w:p>
                          <w:p w:rsidR="00BD2BA7" w:rsidRPr="00155117" w:rsidRDefault="00BD2BA7" w:rsidP="005C641A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integer1 + integer2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1" style="position:absolute;left:0;text-align:left;margin-left:210.9pt;margin-top:7.7pt;width:112.9pt;height:3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" fillcolor="#b6dde8">
                <v:textbox>
                  <w:txbxContent>
                    <w:p w:rsidR="00BD2BA7" w:rsidRDefault="00BD2BA7" w:rsidP="005C641A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result =</w:t>
                      </w:r>
                    </w:p>
                    <w:p w:rsidR="00BD2BA7" w:rsidRPr="00155117" w:rsidRDefault="00BD2BA7" w:rsidP="005C641A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 integer1 + integer2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1156970</wp:posOffset>
                </wp:positionH>
                <wp:positionV relativeFrom="paragraph">
                  <wp:posOffset>47625</wp:posOffset>
                </wp:positionV>
                <wp:extent cx="1069340" cy="481330"/>
                <wp:effectExtent l="23495" t="15240" r="21590" b="17780"/>
                <wp:wrapNone/>
                <wp:docPr id="30" name="Auto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" cy="481330"/>
                        </a:xfrm>
                        <a:prstGeom prst="flowChartDecision">
                          <a:avLst/>
                        </a:prstGeom>
                        <a:solidFill>
                          <a:srgbClr val="B6DDE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BA7" w:rsidRPr="00155117" w:rsidRDefault="00BD2BA7" w:rsidP="005C641A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case 1:</w:t>
                            </w:r>
                          </w:p>
                          <w:p w:rsidR="00BD2BA7" w:rsidRPr="00155117" w:rsidRDefault="00BD2BA7" w:rsidP="005C64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7" o:spid="_x0000_s1052" type="#_x0000_t110" style="position:absolute;left:0;text-align:left;margin-left:91.1pt;margin-top:3.75pt;width:84.2pt;height:37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" fillcolor="#b6dde8">
                <v:textbox>
                  <w:txbxContent>
                    <w:p w:rsidR="00BD2BA7" w:rsidRPr="00155117" w:rsidRDefault="00BD2BA7" w:rsidP="005C641A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case 1:</w:t>
                      </w:r>
                    </w:p>
                    <w:p w:rsidR="00BD2BA7" w:rsidRPr="00155117" w:rsidRDefault="00BD2BA7" w:rsidP="005C641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C641A" w:rsidRDefault="0021791B" w:rsidP="005C641A"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4523740</wp:posOffset>
                </wp:positionH>
                <wp:positionV relativeFrom="paragraph">
                  <wp:posOffset>119380</wp:posOffset>
                </wp:positionV>
                <wp:extent cx="635" cy="640080"/>
                <wp:effectExtent l="66040" t="9525" r="57150" b="26670"/>
                <wp:wrapNone/>
                <wp:docPr id="29" name="Auto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6400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E284B" id="AutoShape 343" o:spid="_x0000_s1026" type="#_x0000_t32" style="position:absolute;margin-left:356.2pt;margin-top:9.4pt;width:.05pt;height:50.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4112260</wp:posOffset>
                </wp:positionH>
                <wp:positionV relativeFrom="paragraph">
                  <wp:posOffset>118745</wp:posOffset>
                </wp:positionV>
                <wp:extent cx="412115" cy="635"/>
                <wp:effectExtent l="16510" t="18415" r="9525" b="9525"/>
                <wp:wrapNone/>
                <wp:docPr id="28" name="Auto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1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F59ED" id="AutoShape 344" o:spid="_x0000_s1026" type="#_x0000_t32" style="position:absolute;margin-left:323.8pt;margin-top:9.35pt;width:32.4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" strokeweight="1.5pt"/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ragraph">
                  <wp:posOffset>118110</wp:posOffset>
                </wp:positionV>
                <wp:extent cx="452120" cy="635"/>
                <wp:effectExtent l="16510" t="65405" r="26670" b="57785"/>
                <wp:wrapNone/>
                <wp:docPr id="27" name="Auto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12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8CCC5" id="AutoShape 352" o:spid="_x0000_s1026" type="#_x0000_t32" style="position:absolute;margin-left:175.3pt;margin-top:9.3pt;width:35.6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" strokeweight="1.5pt">
                <v:stroke endarrow="block"/>
              </v:shape>
            </w:pict>
          </mc:Fallback>
        </mc:AlternateContent>
      </w:r>
    </w:p>
    <w:p w:rsidR="005C641A" w:rsidRDefault="0021791B" w:rsidP="005C641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132715</wp:posOffset>
                </wp:positionV>
                <wp:extent cx="587375" cy="281305"/>
                <wp:effectExtent l="1270" t="3175" r="1905" b="1270"/>
                <wp:wrapNone/>
                <wp:docPr id="26" name="Text 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281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2BA7" w:rsidRPr="00C02EE8" w:rsidRDefault="00BD2BA7" w:rsidP="00D649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6" o:spid="_x0000_s1053" type="#_x0000_t202" style="position:absolute;margin-left:75.1pt;margin-top:10.45pt;width:46.25pt;height:22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" stroked="f">
                <v:fill opacity="0"/>
                <v:textbox>
                  <w:txbxContent>
                    <w:p w:rsidR="00BD2BA7" w:rsidRPr="00C02EE8" w:rsidRDefault="00BD2BA7" w:rsidP="00D649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5C641A" w:rsidRDefault="0021791B" w:rsidP="005C641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17145</wp:posOffset>
                </wp:positionV>
                <wp:extent cx="6985" cy="226060"/>
                <wp:effectExtent l="65405" t="10160" r="51435" b="20955"/>
                <wp:wrapNone/>
                <wp:docPr id="25" name="Auto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2260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BAD7C" id="AutoShape 334" o:spid="_x0000_s1026" type="#_x0000_t32" style="position:absolute;margin-left:131.9pt;margin-top:1.35pt;width:.55pt;height:17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" strokeweight="1.5pt">
                <v:stroke endarrow="block"/>
              </v:shape>
            </w:pict>
          </mc:Fallback>
        </mc:AlternateContent>
      </w:r>
    </w:p>
    <w:p w:rsidR="005C641A" w:rsidRDefault="0021791B" w:rsidP="005C641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2155190</wp:posOffset>
                </wp:positionH>
                <wp:positionV relativeFrom="paragraph">
                  <wp:posOffset>10160</wp:posOffset>
                </wp:positionV>
                <wp:extent cx="511810" cy="281305"/>
                <wp:effectExtent l="2540" t="2540" r="0" b="1905"/>
                <wp:wrapNone/>
                <wp:docPr id="24" name="Text Box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281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2BA7" w:rsidRPr="00C02EE8" w:rsidRDefault="00BD2BA7" w:rsidP="00D649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6" o:spid="_x0000_s1054" type="#_x0000_t202" style="position:absolute;margin-left:169.7pt;margin-top:.8pt;width:40.3pt;height:2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" stroked="f">
                <v:fill opacity="0"/>
                <v:textbox>
                  <w:txbxContent>
                    <w:p w:rsidR="00BD2BA7" w:rsidRPr="00C02EE8" w:rsidRDefault="00BD2BA7" w:rsidP="00D649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118745</wp:posOffset>
                </wp:positionV>
                <wp:extent cx="1433830" cy="382270"/>
                <wp:effectExtent l="9525" t="6350" r="13970" b="1143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382270"/>
                        </a:xfrm>
                        <a:prstGeom prst="rect">
                          <a:avLst/>
                        </a:prstGeom>
                        <a:solidFill>
                          <a:srgbClr val="B6DDE8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2BA7" w:rsidRDefault="00BD2BA7" w:rsidP="00D649F8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result =</w:t>
                            </w:r>
                          </w:p>
                          <w:p w:rsidR="00BD2BA7" w:rsidRPr="00155117" w:rsidRDefault="00BD2BA7" w:rsidP="00D649F8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integer1 - integer2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5" style="position:absolute;margin-left:210pt;margin-top:9.35pt;width:112.9pt;height:30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" fillcolor="#b6dde8">
                <v:textbox>
                  <w:txbxContent>
                    <w:p w:rsidR="00BD2BA7" w:rsidRDefault="00BD2BA7" w:rsidP="00D649F8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result =</w:t>
                      </w:r>
                    </w:p>
                    <w:p w:rsidR="00BD2BA7" w:rsidRPr="00155117" w:rsidRDefault="00BD2BA7" w:rsidP="00D649F8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 integer1 - integer2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309880</wp:posOffset>
                </wp:positionV>
                <wp:extent cx="452120" cy="635"/>
                <wp:effectExtent l="14605" t="64135" r="28575" b="59055"/>
                <wp:wrapNone/>
                <wp:docPr id="22" name="Auto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12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6C777" id="AutoShape 370" o:spid="_x0000_s1026" type="#_x0000_t32" style="position:absolute;margin-left:174.4pt;margin-top:24.4pt;width:35.6pt;height: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1156970</wp:posOffset>
                </wp:positionH>
                <wp:positionV relativeFrom="paragraph">
                  <wp:posOffset>72390</wp:posOffset>
                </wp:positionV>
                <wp:extent cx="1069340" cy="481330"/>
                <wp:effectExtent l="23495" t="17145" r="21590" b="15875"/>
                <wp:wrapNone/>
                <wp:docPr id="21" name="Auto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" cy="481330"/>
                        </a:xfrm>
                        <a:prstGeom prst="flowChartDecision">
                          <a:avLst/>
                        </a:prstGeom>
                        <a:solidFill>
                          <a:srgbClr val="B6DDE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BA7" w:rsidRPr="00155117" w:rsidRDefault="00BD2BA7" w:rsidP="005C641A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case 2:</w:t>
                            </w:r>
                          </w:p>
                          <w:p w:rsidR="00BD2BA7" w:rsidRPr="00155117" w:rsidRDefault="00BD2BA7" w:rsidP="005C64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9" o:spid="_x0000_s1056" type="#_x0000_t110" style="position:absolute;margin-left:91.1pt;margin-top:5.7pt;width:84.2pt;height:37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" fillcolor="#b6dde8">
                <v:textbox>
                  <w:txbxContent>
                    <w:p w:rsidR="00BD2BA7" w:rsidRPr="00155117" w:rsidRDefault="00BD2BA7" w:rsidP="005C641A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case 2:</w:t>
                      </w:r>
                    </w:p>
                    <w:p w:rsidR="00BD2BA7" w:rsidRPr="00155117" w:rsidRDefault="00BD2BA7" w:rsidP="005C641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C641A" w:rsidRDefault="0021791B" w:rsidP="005C641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77470</wp:posOffset>
                </wp:positionV>
                <wp:extent cx="118110" cy="123190"/>
                <wp:effectExtent l="5080" t="11430" r="10160" b="8255"/>
                <wp:wrapNone/>
                <wp:docPr id="20" name="Auto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123190"/>
                        </a:xfrm>
                        <a:prstGeom prst="flowChartConnector">
                          <a:avLst/>
                        </a:prstGeom>
                        <a:solidFill>
                          <a:srgbClr val="B6DDE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20615" id="AutoShape 345" o:spid="_x0000_s1026" type="#_x0000_t120" style="position:absolute;margin-left:350.65pt;margin-top:6.1pt;width:9.3pt;height:9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" fillcolor="#b6dde8"/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4112260</wp:posOffset>
                </wp:positionH>
                <wp:positionV relativeFrom="paragraph">
                  <wp:posOffset>140335</wp:posOffset>
                </wp:positionV>
                <wp:extent cx="352425" cy="0"/>
                <wp:effectExtent l="16510" t="64770" r="21590" b="59055"/>
                <wp:wrapNone/>
                <wp:docPr id="19" name="Auto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4EDEB" id="AutoShape 378" o:spid="_x0000_s1026" type="#_x0000_t32" style="position:absolute;margin-left:323.8pt;margin-top:11.05pt;width:27.7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" strokeweight="1.5pt">
                <v:stroke endarrow="block"/>
              </v:shape>
            </w:pict>
          </mc:Fallback>
        </mc:AlternateContent>
      </w:r>
    </w:p>
    <w:p w:rsidR="005C641A" w:rsidRDefault="0021791B" w:rsidP="005C641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4523105</wp:posOffset>
                </wp:positionH>
                <wp:positionV relativeFrom="paragraph">
                  <wp:posOffset>29210</wp:posOffset>
                </wp:positionV>
                <wp:extent cx="635" cy="622300"/>
                <wp:effectExtent l="65405" t="10160" r="57785" b="24765"/>
                <wp:wrapNone/>
                <wp:docPr id="18" name="Auto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6223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537CA" id="AutoShape 367" o:spid="_x0000_s1026" type="#_x0000_t32" style="position:absolute;margin-left:356.15pt;margin-top:2.3pt;width:.05pt;height:49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" strokeweight="1.5pt">
                <v:stroke endarrow="block"/>
              </v:shape>
            </w:pict>
          </mc:Fallback>
        </mc:AlternateContent>
      </w:r>
    </w:p>
    <w:p w:rsidR="005C641A" w:rsidRDefault="0021791B" w:rsidP="005C641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42545</wp:posOffset>
                </wp:positionV>
                <wp:extent cx="587375" cy="281305"/>
                <wp:effectExtent l="1270" t="3810" r="1905" b="635"/>
                <wp:wrapNone/>
                <wp:docPr id="17" name="Text Box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281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2BA7" w:rsidRPr="00C02EE8" w:rsidRDefault="00BD2BA7" w:rsidP="00D649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8" o:spid="_x0000_s1057" type="#_x0000_t202" style="position:absolute;margin-left:75.1pt;margin-top:3.35pt;width:46.25pt;height:22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" stroked="f">
                <v:fill opacity="0"/>
                <v:textbox>
                  <w:txbxContent>
                    <w:p w:rsidR="00BD2BA7" w:rsidRPr="00C02EE8" w:rsidRDefault="00BD2BA7" w:rsidP="00D649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42545</wp:posOffset>
                </wp:positionV>
                <wp:extent cx="635" cy="229235"/>
                <wp:effectExtent l="63500" t="13335" r="59690" b="24130"/>
                <wp:wrapNone/>
                <wp:docPr id="16" name="Auto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92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67F0A" id="AutoShape 349" o:spid="_x0000_s1026" type="#_x0000_t32" style="position:absolute;margin-left:132.5pt;margin-top:3.35pt;width:.05pt;height:1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" strokeweight="1.5pt">
                <v:stroke endarrow="block"/>
              </v:shape>
            </w:pict>
          </mc:Fallback>
        </mc:AlternateContent>
      </w:r>
    </w:p>
    <w:p w:rsidR="005C641A" w:rsidRDefault="0021791B" w:rsidP="005C641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73660</wp:posOffset>
                </wp:positionV>
                <wp:extent cx="511810" cy="281305"/>
                <wp:effectExtent l="4445" t="5080" r="7620" b="8890"/>
                <wp:wrapNone/>
                <wp:docPr id="15" name="Text 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281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2BA7" w:rsidRPr="00C02EE8" w:rsidRDefault="00BD2BA7" w:rsidP="00D649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2" o:spid="_x0000_s1058" type="#_x0000_t202" style="position:absolute;margin-left:170.6pt;margin-top:5.8pt;width:40.3pt;height:2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" stroked="f">
                <v:fill opacity="0"/>
                <v:textbox>
                  <w:txbxContent>
                    <w:p w:rsidR="00BD2BA7" w:rsidRPr="00C02EE8" w:rsidRDefault="00BD2BA7" w:rsidP="00D649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1156970</wp:posOffset>
                </wp:positionH>
                <wp:positionV relativeFrom="paragraph">
                  <wp:posOffset>100965</wp:posOffset>
                </wp:positionV>
                <wp:extent cx="1069340" cy="481330"/>
                <wp:effectExtent l="23495" t="13335" r="21590" b="10160"/>
                <wp:wrapNone/>
                <wp:docPr id="14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" cy="481330"/>
                        </a:xfrm>
                        <a:prstGeom prst="flowChartDecision">
                          <a:avLst/>
                        </a:prstGeom>
                        <a:solidFill>
                          <a:srgbClr val="B6DDE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BA7" w:rsidRPr="00155117" w:rsidRDefault="00BD2BA7" w:rsidP="005C641A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case 3:</w:t>
                            </w:r>
                          </w:p>
                          <w:p w:rsidR="00BD2BA7" w:rsidRPr="00155117" w:rsidRDefault="00BD2BA7" w:rsidP="005C64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1" o:spid="_x0000_s1059" type="#_x0000_t110" style="position:absolute;margin-left:91.1pt;margin-top:7.95pt;width:84.2pt;height:37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" fillcolor="#b6dde8">
                <v:textbox>
                  <w:txbxContent>
                    <w:p w:rsidR="00BD2BA7" w:rsidRPr="00155117" w:rsidRDefault="00BD2BA7" w:rsidP="005C641A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case 3:</w:t>
                      </w:r>
                    </w:p>
                    <w:p w:rsidR="00BD2BA7" w:rsidRPr="00155117" w:rsidRDefault="00BD2BA7" w:rsidP="005C641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C641A" w:rsidRDefault="0021791B" w:rsidP="005C641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140335</wp:posOffset>
                </wp:positionV>
                <wp:extent cx="118110" cy="123190"/>
                <wp:effectExtent l="5080" t="13970" r="10160" b="5715"/>
                <wp:wrapNone/>
                <wp:docPr id="13" name="Auto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123190"/>
                        </a:xfrm>
                        <a:prstGeom prst="flowChartConnector">
                          <a:avLst/>
                        </a:prstGeom>
                        <a:solidFill>
                          <a:srgbClr val="B6DDE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5ECB8" id="AutoShape 369" o:spid="_x0000_s1026" type="#_x0000_t120" style="position:absolute;margin-left:350.65pt;margin-top:11.05pt;width:9.3pt;height:9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" fillcolor="#b6dde8"/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7620</wp:posOffset>
                </wp:positionV>
                <wp:extent cx="1433830" cy="382270"/>
                <wp:effectExtent l="9525" t="5080" r="13970" b="127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382270"/>
                        </a:xfrm>
                        <a:prstGeom prst="rect">
                          <a:avLst/>
                        </a:prstGeom>
                        <a:solidFill>
                          <a:srgbClr val="B6DDE8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2BA7" w:rsidRDefault="00BD2BA7" w:rsidP="00D649F8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result =</w:t>
                            </w:r>
                          </w:p>
                          <w:p w:rsidR="00BD2BA7" w:rsidRPr="00155117" w:rsidRDefault="00BD2BA7" w:rsidP="00D649F8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integer1 * integer2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0" style="position:absolute;margin-left:210pt;margin-top:.6pt;width:112.9pt;height:30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" fillcolor="#b6dde8">
                <v:textbox>
                  <w:txbxContent>
                    <w:p w:rsidR="00BD2BA7" w:rsidRDefault="00BD2BA7" w:rsidP="00D649F8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result =</w:t>
                      </w:r>
                    </w:p>
                    <w:p w:rsidR="00BD2BA7" w:rsidRPr="00155117" w:rsidRDefault="00BD2BA7" w:rsidP="00D649F8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 integer1 * integer2</w:t>
                      </w:r>
                    </w:p>
                  </w:txbxContent>
                </v:textbox>
              </v:rect>
            </w:pict>
          </mc:Fallback>
        </mc:AlternateContent>
      </w:r>
    </w:p>
    <w:p w:rsidR="005C641A" w:rsidRDefault="0021791B" w:rsidP="005C641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4515485</wp:posOffset>
                </wp:positionH>
                <wp:positionV relativeFrom="paragraph">
                  <wp:posOffset>92710</wp:posOffset>
                </wp:positionV>
                <wp:extent cx="4445" cy="551180"/>
                <wp:effectExtent l="57785" t="12700" r="61595" b="26670"/>
                <wp:wrapNone/>
                <wp:docPr id="11" name="Auto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5511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14870" id="AutoShape 382" o:spid="_x0000_s1026" type="#_x0000_t32" style="position:absolute;margin-left:355.55pt;margin-top:7.3pt;width:.35pt;height:43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48895</wp:posOffset>
                </wp:positionV>
                <wp:extent cx="352425" cy="0"/>
                <wp:effectExtent l="14605" t="64135" r="23495" b="59690"/>
                <wp:wrapNone/>
                <wp:docPr id="10" name="Auto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ED1CD" id="AutoShape 335" o:spid="_x0000_s1026" type="#_x0000_t32" style="position:absolute;margin-left:322.9pt;margin-top:3.85pt;width:27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13335</wp:posOffset>
                </wp:positionV>
                <wp:extent cx="452120" cy="635"/>
                <wp:effectExtent l="14605" t="57150" r="28575" b="66040"/>
                <wp:wrapNone/>
                <wp:docPr id="9" name="Auto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12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68FFF" id="AutoShape 376" o:spid="_x0000_s1026" type="#_x0000_t32" style="position:absolute;margin-left:174.4pt;margin-top:1.05pt;width:35.6pt;height: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" strokeweight="1.5pt">
                <v:stroke endarrow="block"/>
              </v:shape>
            </w:pict>
          </mc:Fallback>
        </mc:AlternateContent>
      </w:r>
    </w:p>
    <w:p w:rsidR="005C641A" w:rsidRDefault="0021791B" w:rsidP="005C641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71120</wp:posOffset>
                </wp:positionV>
                <wp:extent cx="6350" cy="324485"/>
                <wp:effectExtent l="54610" t="9525" r="62865" b="27940"/>
                <wp:wrapNone/>
                <wp:docPr id="8" name="Auto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3244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235A4" id="AutoShape 340" o:spid="_x0000_s1026" type="#_x0000_t32" style="position:absolute;margin-left:132.55pt;margin-top:5.6pt;width:.5pt;height:2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48895</wp:posOffset>
                </wp:positionV>
                <wp:extent cx="587375" cy="281305"/>
                <wp:effectExtent l="1270" t="6350" r="1905" b="7620"/>
                <wp:wrapNone/>
                <wp:docPr id="7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281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2BA7" w:rsidRPr="00C02EE8" w:rsidRDefault="00BD2BA7" w:rsidP="005C641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7" o:spid="_x0000_s1061" type="#_x0000_t202" style="position:absolute;margin-left:75.1pt;margin-top:3.85pt;width:46.25pt;height:22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" stroked="f">
                <v:fill opacity="0"/>
                <v:textbox>
                  <w:txbxContent>
                    <w:p w:rsidR="00BD2BA7" w:rsidRPr="00C02EE8" w:rsidRDefault="00BD2BA7" w:rsidP="005C641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5C641A" w:rsidRDefault="0021791B" w:rsidP="005C641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70485</wp:posOffset>
                </wp:positionV>
                <wp:extent cx="1593215" cy="577850"/>
                <wp:effectExtent l="20320" t="7620" r="15240" b="50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3215" cy="577850"/>
                        </a:xfrm>
                        <a:prstGeom prst="parallelogram">
                          <a:avLst>
                            <a:gd name="adj" fmla="val 68929"/>
                          </a:avLst>
                        </a:prstGeom>
                        <a:solidFill>
                          <a:srgbClr val="B6DDE8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2BA7" w:rsidRPr="00155117" w:rsidRDefault="00BD2BA7" w:rsidP="00D649F8">
                            <w:pPr>
                              <w:pStyle w:val="NoSpacing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"enter 1, 2 or 3 next time"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62" type="#_x0000_t7" style="position:absolute;margin-left:201.85pt;margin-top:5.55pt;width:125.45pt;height:4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" fillcolor="#b6dde8">
                <v:textbox>
                  <w:txbxContent>
                    <w:p w:rsidR="00BD2BA7" w:rsidRPr="00155117" w:rsidRDefault="00BD2BA7" w:rsidP="00D649F8">
                      <w:pPr>
                        <w:pStyle w:val="NoSpacing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"enter 1, 2 or 3 next time"</w:t>
                      </w:r>
                    </w:p>
                  </w:txbxContent>
                </v:textbox>
              </v:shape>
            </w:pict>
          </mc:Fallback>
        </mc:AlternateContent>
      </w:r>
    </w:p>
    <w:p w:rsidR="005C641A" w:rsidRDefault="0021791B" w:rsidP="005C641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54610</wp:posOffset>
                </wp:positionV>
                <wp:extent cx="826770" cy="292735"/>
                <wp:effectExtent l="11430" t="10160" r="9525" b="114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6770" cy="292735"/>
                        </a:xfrm>
                        <a:prstGeom prst="rect">
                          <a:avLst/>
                        </a:prstGeom>
                        <a:solidFill>
                          <a:srgbClr val="B6DDE8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D2BA7" w:rsidRPr="00155117" w:rsidRDefault="00BD2BA7" w:rsidP="002E0741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default: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3" style="position:absolute;margin-left:99.15pt;margin-top:4.3pt;width:65.1pt;height:23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" fillcolor="#b6dde8">
                <v:textbox>
                  <w:txbxContent>
                    <w:p w:rsidR="00BD2BA7" w:rsidRPr="00155117" w:rsidRDefault="00BD2BA7" w:rsidP="002E074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default: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132080</wp:posOffset>
                </wp:positionV>
                <wp:extent cx="118110" cy="123190"/>
                <wp:effectExtent l="5080" t="11430" r="10160" b="8255"/>
                <wp:wrapNone/>
                <wp:docPr id="4" name="Auto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" cy="123190"/>
                        </a:xfrm>
                        <a:prstGeom prst="flowChartConnector">
                          <a:avLst/>
                        </a:prstGeom>
                        <a:solidFill>
                          <a:srgbClr val="B6DDE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6B780" id="AutoShape 375" o:spid="_x0000_s1026" type="#_x0000_t120" style="position:absolute;margin-left:350.65pt;margin-top:10.4pt;width:9.3pt;height:9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" fillcolor="#b6dde8"/>
            </w:pict>
          </mc:Fallback>
        </mc:AlternateContent>
      </w:r>
    </w:p>
    <w:p w:rsidR="005C641A" w:rsidRDefault="0021791B" w:rsidP="005C641A">
      <w:pPr>
        <w:pStyle w:val="NoSpacing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4506595</wp:posOffset>
                </wp:positionH>
                <wp:positionV relativeFrom="paragraph">
                  <wp:posOffset>85090</wp:posOffset>
                </wp:positionV>
                <wp:extent cx="4445" cy="551180"/>
                <wp:effectExtent l="58420" t="10795" r="60960" b="28575"/>
                <wp:wrapNone/>
                <wp:docPr id="3" name="Auto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5511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E3165" id="AutoShape 391" o:spid="_x0000_s1026" type="#_x0000_t32" style="position:absolute;margin-left:354.85pt;margin-top:6.7pt;width:.35pt;height:43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17145</wp:posOffset>
                </wp:positionV>
                <wp:extent cx="648970" cy="635"/>
                <wp:effectExtent l="9525" t="57150" r="27305" b="66040"/>
                <wp:wrapNone/>
                <wp:docPr id="2" name="Auto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97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AFD06" id="AutoShape 380" o:spid="_x0000_s1026" type="#_x0000_t32" style="position:absolute;margin-left:164.25pt;margin-top:1.35pt;width:51.1pt;height: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" strokeweight="1.5pt">
                <v:stroke endarrow="block"/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ragraph">
                  <wp:posOffset>17145</wp:posOffset>
                </wp:positionV>
                <wp:extent cx="508635" cy="0"/>
                <wp:effectExtent l="12700" t="57150" r="21590" b="57150"/>
                <wp:wrapNone/>
                <wp:docPr id="1" name="Auto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6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28FC2" id="AutoShape 381" o:spid="_x0000_s1026" type="#_x0000_t32" style="position:absolute;margin-left:311.5pt;margin-top:1.35pt;width:40.0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" strokeweight="1.5pt">
                <v:stroke endarrow="block"/>
              </v:shape>
            </w:pict>
          </mc:Fallback>
        </mc:AlternateContent>
      </w:r>
    </w:p>
    <w:p w:rsidR="005C641A" w:rsidRDefault="005C641A" w:rsidP="005C641A">
      <w:pPr>
        <w:pStyle w:val="NoSpacing"/>
      </w:pPr>
    </w:p>
    <w:p w:rsidR="005C641A" w:rsidRDefault="005C641A" w:rsidP="005C641A">
      <w:pPr>
        <w:pStyle w:val="NoSpacing"/>
      </w:pPr>
    </w:p>
    <w:p w:rsidR="00184AB5" w:rsidRDefault="00184AB5" w:rsidP="006E4D53">
      <w:pPr>
        <w:pStyle w:val="NoSpacing"/>
      </w:pPr>
    </w:p>
    <w:p w:rsidR="006D6CE5" w:rsidRDefault="006D6CE5" w:rsidP="006E4D53">
      <w:pPr>
        <w:pStyle w:val="NoSpacing"/>
      </w:pPr>
    </w:p>
    <w:p w:rsidR="00802648" w:rsidRDefault="00802648" w:rsidP="006E4D53">
      <w:pPr>
        <w:pStyle w:val="NoSpacing"/>
      </w:pPr>
    </w:p>
    <w:p w:rsidR="00802648" w:rsidRDefault="00802648" w:rsidP="006E4D53">
      <w:pPr>
        <w:pStyle w:val="NoSpacing"/>
      </w:pPr>
    </w:p>
    <w:p w:rsidR="00802648" w:rsidRDefault="00802648" w:rsidP="006E4D53">
      <w:pPr>
        <w:pStyle w:val="NoSpacing"/>
      </w:pPr>
    </w:p>
    <w:p w:rsidR="00802648" w:rsidRDefault="00802648" w:rsidP="006E4D53">
      <w:pPr>
        <w:pStyle w:val="NoSpacing"/>
      </w:pPr>
    </w:p>
    <w:p w:rsidR="00802648" w:rsidRDefault="00802648" w:rsidP="006E4D53">
      <w:pPr>
        <w:pStyle w:val="NoSpacing"/>
      </w:pPr>
    </w:p>
    <w:p w:rsidR="00802648" w:rsidRDefault="00802648" w:rsidP="006E4D53">
      <w:pPr>
        <w:pStyle w:val="NoSpacing"/>
      </w:pPr>
      <w:r>
        <w:t xml:space="preserve">It can be a good idea to incorporate enumerations, which are integer values, with </w:t>
      </w:r>
      <w:r w:rsidRPr="00802648">
        <w:rPr>
          <w:rStyle w:val="inlinecode"/>
        </w:rPr>
        <w:t>switch</w:t>
      </w:r>
      <w:r>
        <w:t xml:space="preserve"> statements to make the choices even clearer, for instance:</w:t>
      </w:r>
    </w:p>
    <w:p w:rsidR="00802648" w:rsidRDefault="00802648" w:rsidP="006E4D53">
      <w:pPr>
        <w:pStyle w:val="NoSpacing"/>
      </w:pPr>
    </w:p>
    <w:p w:rsidR="00802648" w:rsidRPr="00802648" w:rsidRDefault="00802648" w:rsidP="00802648">
      <w:pPr>
        <w:pStyle w:val="code"/>
      </w:pPr>
      <w:r w:rsidRPr="00802648">
        <w:t>enum enum_colours { RED, GREEN, BLUE };</w:t>
      </w:r>
    </w:p>
    <w:p w:rsidR="00802648" w:rsidRPr="00802648" w:rsidRDefault="00802648" w:rsidP="00802648">
      <w:pPr>
        <w:pStyle w:val="code"/>
      </w:pPr>
    </w:p>
    <w:p w:rsidR="00802648" w:rsidRPr="00802648" w:rsidRDefault="00802648" w:rsidP="00802648">
      <w:pPr>
        <w:pStyle w:val="code"/>
      </w:pPr>
      <w:r w:rsidRPr="00802648">
        <w:t>enum_colours my_colour = GREEN;</w:t>
      </w:r>
    </w:p>
    <w:p w:rsidR="00802648" w:rsidRPr="00802648" w:rsidRDefault="00802648" w:rsidP="00802648">
      <w:pPr>
        <w:pStyle w:val="code"/>
      </w:pPr>
    </w:p>
    <w:p w:rsidR="00802648" w:rsidRPr="00802648" w:rsidRDefault="00802648" w:rsidP="00802648">
      <w:pPr>
        <w:pStyle w:val="code"/>
      </w:pPr>
      <w:r w:rsidRPr="00802648">
        <w:t>switch</w:t>
      </w:r>
      <w:r w:rsidR="001A3EDE">
        <w:t xml:space="preserve"> </w:t>
      </w:r>
      <w:r w:rsidRPr="00802648">
        <w:t>(my_colour)</w:t>
      </w:r>
    </w:p>
    <w:p w:rsidR="00802648" w:rsidRPr="00802648" w:rsidRDefault="00802648" w:rsidP="00802648">
      <w:pPr>
        <w:pStyle w:val="code"/>
      </w:pPr>
      <w:r w:rsidRPr="00802648">
        <w:t>{</w:t>
      </w:r>
    </w:p>
    <w:p w:rsidR="00802648" w:rsidRPr="00802648" w:rsidRDefault="00802648" w:rsidP="00802648">
      <w:pPr>
        <w:pStyle w:val="code"/>
      </w:pPr>
      <w:r w:rsidRPr="00802648">
        <w:tab/>
        <w:t>case RED:</w:t>
      </w:r>
    </w:p>
    <w:p w:rsidR="00802648" w:rsidRPr="00802648" w:rsidRDefault="00802648" w:rsidP="00802648">
      <w:pPr>
        <w:pStyle w:val="code"/>
      </w:pPr>
      <w:r w:rsidRPr="00802648">
        <w:tab/>
      </w:r>
      <w:r w:rsidRPr="00802648">
        <w:tab/>
      </w:r>
      <w:r w:rsidR="00AE3E5A">
        <w:t>printf(</w:t>
      </w:r>
      <w:r w:rsidRPr="00802648">
        <w:t xml:space="preserve">"my_colour is RED" </w:t>
      </w:r>
      <w:r w:rsidR="00AE3E5A">
        <w:t>)</w:t>
      </w:r>
      <w:r w:rsidRPr="00802648">
        <w:t>;</w:t>
      </w:r>
    </w:p>
    <w:p w:rsidR="00802648" w:rsidRPr="00802648" w:rsidRDefault="00802648" w:rsidP="00802648">
      <w:pPr>
        <w:pStyle w:val="code"/>
      </w:pPr>
      <w:r w:rsidRPr="00802648">
        <w:tab/>
      </w:r>
      <w:r w:rsidRPr="00802648">
        <w:tab/>
        <w:t>break;</w:t>
      </w:r>
    </w:p>
    <w:p w:rsidR="00802648" w:rsidRPr="00802648" w:rsidRDefault="00802648" w:rsidP="00802648">
      <w:pPr>
        <w:pStyle w:val="code"/>
      </w:pPr>
      <w:r w:rsidRPr="00802648">
        <w:tab/>
        <w:t>case GREEN:</w:t>
      </w:r>
    </w:p>
    <w:p w:rsidR="00802648" w:rsidRPr="00802648" w:rsidRDefault="00802648" w:rsidP="00802648">
      <w:pPr>
        <w:pStyle w:val="code"/>
      </w:pPr>
      <w:r w:rsidRPr="00802648">
        <w:tab/>
      </w:r>
      <w:r w:rsidRPr="00802648">
        <w:tab/>
      </w:r>
      <w:r w:rsidR="00AE3E5A">
        <w:t>printf(</w:t>
      </w:r>
      <w:r w:rsidRPr="00802648">
        <w:t xml:space="preserve">"my_colour is GREEN" </w:t>
      </w:r>
      <w:r w:rsidR="00AE3E5A">
        <w:t>)</w:t>
      </w:r>
      <w:r w:rsidRPr="00802648">
        <w:t>;</w:t>
      </w:r>
    </w:p>
    <w:p w:rsidR="00802648" w:rsidRPr="00802648" w:rsidRDefault="00802648" w:rsidP="00802648">
      <w:pPr>
        <w:pStyle w:val="code"/>
      </w:pPr>
      <w:r w:rsidRPr="00802648">
        <w:tab/>
      </w:r>
      <w:r w:rsidRPr="00802648">
        <w:tab/>
        <w:t>break;</w:t>
      </w:r>
    </w:p>
    <w:p w:rsidR="00802648" w:rsidRPr="00802648" w:rsidRDefault="00802648" w:rsidP="00802648">
      <w:pPr>
        <w:pStyle w:val="code"/>
      </w:pPr>
      <w:r w:rsidRPr="00802648">
        <w:tab/>
        <w:t>case BLUE:</w:t>
      </w:r>
    </w:p>
    <w:p w:rsidR="00802648" w:rsidRPr="00802648" w:rsidRDefault="00802648" w:rsidP="00802648">
      <w:pPr>
        <w:pStyle w:val="code"/>
      </w:pPr>
      <w:r w:rsidRPr="00802648">
        <w:tab/>
      </w:r>
      <w:r w:rsidRPr="00802648">
        <w:tab/>
      </w:r>
      <w:r w:rsidR="00AE3E5A">
        <w:t>printf(</w:t>
      </w:r>
      <w:r w:rsidRPr="00802648">
        <w:t>"my_colour is BLUE"</w:t>
      </w:r>
      <w:r w:rsidR="00AE3E5A">
        <w:t>)</w:t>
      </w:r>
      <w:r w:rsidRPr="00802648">
        <w:t>;</w:t>
      </w:r>
    </w:p>
    <w:p w:rsidR="00802648" w:rsidRPr="00802648" w:rsidRDefault="00802648" w:rsidP="00802648">
      <w:pPr>
        <w:pStyle w:val="code"/>
      </w:pPr>
      <w:r w:rsidRPr="00802648">
        <w:tab/>
      </w:r>
      <w:r w:rsidRPr="00802648">
        <w:tab/>
        <w:t>break;</w:t>
      </w:r>
    </w:p>
    <w:p w:rsidR="00802648" w:rsidRPr="00802648" w:rsidRDefault="00802648" w:rsidP="00802648">
      <w:pPr>
        <w:pStyle w:val="code"/>
      </w:pPr>
      <w:r w:rsidRPr="00802648">
        <w:t>}</w:t>
      </w:r>
    </w:p>
    <w:p w:rsidR="00802648" w:rsidRDefault="00802648" w:rsidP="006E4D53">
      <w:pPr>
        <w:pStyle w:val="NoSpacing"/>
      </w:pPr>
    </w:p>
    <w:p w:rsidR="0053680F" w:rsidRDefault="0053680F" w:rsidP="006E4D53">
      <w:pPr>
        <w:pStyle w:val="NoSpacing"/>
      </w:pPr>
      <w:r>
        <w:t xml:space="preserve">The general form of a </w:t>
      </w:r>
      <w:r w:rsidRPr="005C641A">
        <w:rPr>
          <w:rStyle w:val="inlinecode"/>
        </w:rPr>
        <w:t>switch</w:t>
      </w:r>
      <w:r>
        <w:t xml:space="preserve"> </w:t>
      </w:r>
      <w:r w:rsidR="00BC1E01">
        <w:t>statement</w:t>
      </w:r>
      <w:r>
        <w:t xml:space="preserve"> is:</w:t>
      </w:r>
    </w:p>
    <w:p w:rsidR="0053680F" w:rsidRDefault="0053680F" w:rsidP="006E4D53">
      <w:pPr>
        <w:pStyle w:val="NoSpacing"/>
      </w:pPr>
    </w:p>
    <w:p w:rsidR="0053680F" w:rsidRPr="0053680F" w:rsidRDefault="0053680F" w:rsidP="00184AB5">
      <w:pPr>
        <w:pStyle w:val="NoSpacing"/>
        <w:ind w:left="397"/>
        <w:rPr>
          <w:rStyle w:val="inlinecode"/>
        </w:rPr>
      </w:pPr>
      <w:r w:rsidRPr="0053680F">
        <w:rPr>
          <w:rStyle w:val="inlinecode"/>
        </w:rPr>
        <w:t>switch (</w:t>
      </w:r>
      <w:r w:rsidRPr="005C641A">
        <w:rPr>
          <w:rStyle w:val="inlinecode"/>
          <w:i/>
        </w:rPr>
        <w:t>integer</w:t>
      </w:r>
      <w:r w:rsidR="005C641A" w:rsidRPr="005C641A">
        <w:rPr>
          <w:rStyle w:val="inlinecode"/>
          <w:i/>
        </w:rPr>
        <w:t>_</w:t>
      </w:r>
      <w:r w:rsidRPr="005C641A">
        <w:rPr>
          <w:rStyle w:val="inlinecode"/>
          <w:i/>
        </w:rPr>
        <w:t>expression</w:t>
      </w:r>
      <w:r w:rsidRPr="0053680F">
        <w:rPr>
          <w:rStyle w:val="inlinecode"/>
        </w:rPr>
        <w:t>)</w:t>
      </w:r>
    </w:p>
    <w:p w:rsidR="0053680F" w:rsidRPr="0053680F" w:rsidRDefault="0053680F" w:rsidP="00184AB5">
      <w:pPr>
        <w:pStyle w:val="NoSpacing"/>
        <w:ind w:left="397"/>
        <w:rPr>
          <w:rStyle w:val="inlinecode"/>
        </w:rPr>
      </w:pPr>
      <w:r w:rsidRPr="0053680F">
        <w:rPr>
          <w:rStyle w:val="inlinecode"/>
        </w:rPr>
        <w:t>{</w:t>
      </w:r>
    </w:p>
    <w:p w:rsidR="005C641A" w:rsidRPr="0053680F" w:rsidRDefault="005C641A" w:rsidP="00184AB5">
      <w:pPr>
        <w:pStyle w:val="NoSpacing"/>
        <w:ind w:left="397"/>
        <w:rPr>
          <w:rStyle w:val="inlinecode"/>
        </w:rPr>
      </w:pPr>
      <w:r w:rsidRPr="0053680F">
        <w:rPr>
          <w:rStyle w:val="inlinecode"/>
        </w:rPr>
        <w:tab/>
      </w:r>
      <w:r>
        <w:rPr>
          <w:rStyle w:val="inlinecode"/>
        </w:rPr>
        <w:tab/>
      </w:r>
      <w:r w:rsidRPr="0053680F">
        <w:rPr>
          <w:rStyle w:val="inlinecode"/>
        </w:rPr>
        <w:t xml:space="preserve">case </w:t>
      </w:r>
      <w:r w:rsidRPr="005C641A">
        <w:rPr>
          <w:rStyle w:val="inlinecode"/>
          <w:i/>
        </w:rPr>
        <w:t>integer_constant_1</w:t>
      </w:r>
      <w:r w:rsidRPr="0053680F">
        <w:rPr>
          <w:rStyle w:val="inlinecode"/>
        </w:rPr>
        <w:t>:</w:t>
      </w:r>
    </w:p>
    <w:p w:rsidR="005C641A" w:rsidRDefault="005C641A" w:rsidP="00184AB5">
      <w:pPr>
        <w:pStyle w:val="NoSpacing"/>
        <w:ind w:left="397"/>
        <w:rPr>
          <w:rStyle w:val="inlinecode"/>
        </w:rPr>
      </w:pPr>
      <w:r w:rsidRPr="0053680F">
        <w:rPr>
          <w:rStyle w:val="inlinecode"/>
        </w:rPr>
        <w:tab/>
      </w:r>
      <w:r w:rsidRPr="0053680F">
        <w:rPr>
          <w:rStyle w:val="inlinecode"/>
        </w:rPr>
        <w:tab/>
      </w:r>
      <w:r>
        <w:rPr>
          <w:rStyle w:val="inlinecode"/>
        </w:rPr>
        <w:tab/>
      </w:r>
      <w:r>
        <w:rPr>
          <w:rStyle w:val="inlinecode"/>
        </w:rPr>
        <w:tab/>
      </w:r>
      <w:r>
        <w:rPr>
          <w:rStyle w:val="inlinecode"/>
        </w:rPr>
        <w:tab/>
        <w:t xml:space="preserve">statement block 1; </w:t>
      </w:r>
    </w:p>
    <w:p w:rsidR="005C641A" w:rsidRDefault="005C641A" w:rsidP="00184AB5">
      <w:pPr>
        <w:pStyle w:val="NoSpacing"/>
        <w:ind w:left="397"/>
        <w:rPr>
          <w:rStyle w:val="inlinecode"/>
        </w:rPr>
      </w:pPr>
      <w:r>
        <w:rPr>
          <w:rStyle w:val="inlinecode"/>
        </w:rPr>
        <w:tab/>
      </w:r>
      <w:r>
        <w:rPr>
          <w:rStyle w:val="inlinecode"/>
        </w:rPr>
        <w:tab/>
      </w:r>
      <w:r>
        <w:rPr>
          <w:rStyle w:val="inlinecode"/>
        </w:rPr>
        <w:tab/>
      </w:r>
      <w:r>
        <w:rPr>
          <w:rStyle w:val="inlinecode"/>
        </w:rPr>
        <w:tab/>
      </w:r>
      <w:r>
        <w:rPr>
          <w:rStyle w:val="inlinecode"/>
        </w:rPr>
        <w:tab/>
        <w:t>break;</w:t>
      </w:r>
    </w:p>
    <w:p w:rsidR="005C641A" w:rsidRDefault="005C641A" w:rsidP="00184AB5">
      <w:pPr>
        <w:pStyle w:val="NoSpacing"/>
        <w:ind w:left="397"/>
        <w:rPr>
          <w:rStyle w:val="inlinecode"/>
        </w:rPr>
      </w:pPr>
      <w:r w:rsidRPr="005C641A">
        <w:rPr>
          <w:rStyle w:val="inlinecode"/>
        </w:rPr>
        <w:t xml:space="preserve"> </w:t>
      </w:r>
      <w:r w:rsidRPr="0053680F">
        <w:rPr>
          <w:rStyle w:val="inlinecode"/>
        </w:rPr>
        <w:tab/>
      </w:r>
      <w:r>
        <w:rPr>
          <w:rStyle w:val="inlinecode"/>
        </w:rPr>
        <w:tab/>
      </w:r>
    </w:p>
    <w:p w:rsidR="005C641A" w:rsidRPr="0053680F" w:rsidRDefault="005C641A" w:rsidP="00184AB5">
      <w:pPr>
        <w:pStyle w:val="NoSpacing"/>
        <w:ind w:left="794" w:firstLine="397"/>
        <w:rPr>
          <w:rStyle w:val="inlinecode"/>
        </w:rPr>
      </w:pPr>
      <w:r w:rsidRPr="0053680F">
        <w:rPr>
          <w:rStyle w:val="inlinecode"/>
        </w:rPr>
        <w:t xml:space="preserve">case </w:t>
      </w:r>
      <w:r w:rsidRPr="005C641A">
        <w:rPr>
          <w:rStyle w:val="inlinecode"/>
          <w:i/>
        </w:rPr>
        <w:t>integer_constant_</w:t>
      </w:r>
      <w:r>
        <w:rPr>
          <w:rStyle w:val="inlinecode"/>
          <w:i/>
        </w:rPr>
        <w:t>2</w:t>
      </w:r>
      <w:r w:rsidRPr="0053680F">
        <w:rPr>
          <w:rStyle w:val="inlinecode"/>
        </w:rPr>
        <w:t>:</w:t>
      </w:r>
    </w:p>
    <w:p w:rsidR="005C641A" w:rsidRDefault="005C641A" w:rsidP="00184AB5">
      <w:pPr>
        <w:pStyle w:val="NoSpacing"/>
        <w:ind w:left="397"/>
        <w:rPr>
          <w:rStyle w:val="inlinecode"/>
        </w:rPr>
      </w:pPr>
      <w:r w:rsidRPr="0053680F">
        <w:rPr>
          <w:rStyle w:val="inlinecode"/>
        </w:rPr>
        <w:tab/>
      </w:r>
      <w:r w:rsidRPr="0053680F">
        <w:rPr>
          <w:rStyle w:val="inlinecode"/>
        </w:rPr>
        <w:tab/>
      </w:r>
      <w:r>
        <w:rPr>
          <w:rStyle w:val="inlinecode"/>
        </w:rPr>
        <w:tab/>
      </w:r>
      <w:r>
        <w:rPr>
          <w:rStyle w:val="inlinecode"/>
        </w:rPr>
        <w:tab/>
      </w:r>
      <w:r>
        <w:rPr>
          <w:rStyle w:val="inlinecode"/>
        </w:rPr>
        <w:tab/>
        <w:t xml:space="preserve">statement block 2; </w:t>
      </w:r>
    </w:p>
    <w:p w:rsidR="005C641A" w:rsidRDefault="005C641A" w:rsidP="00184AB5">
      <w:pPr>
        <w:pStyle w:val="NoSpacing"/>
        <w:ind w:left="397"/>
        <w:rPr>
          <w:rStyle w:val="inlinecode"/>
        </w:rPr>
      </w:pPr>
      <w:r>
        <w:rPr>
          <w:rStyle w:val="inlinecode"/>
        </w:rPr>
        <w:tab/>
      </w:r>
      <w:r>
        <w:rPr>
          <w:rStyle w:val="inlinecode"/>
        </w:rPr>
        <w:tab/>
      </w:r>
      <w:r>
        <w:rPr>
          <w:rStyle w:val="inlinecode"/>
        </w:rPr>
        <w:tab/>
      </w:r>
      <w:r>
        <w:rPr>
          <w:rStyle w:val="inlinecode"/>
        </w:rPr>
        <w:tab/>
      </w:r>
      <w:r>
        <w:rPr>
          <w:rStyle w:val="inlinecode"/>
        </w:rPr>
        <w:tab/>
        <w:t xml:space="preserve">break; </w:t>
      </w:r>
    </w:p>
    <w:p w:rsidR="005C641A" w:rsidRDefault="005C641A" w:rsidP="00184AB5">
      <w:pPr>
        <w:pStyle w:val="NoSpacing"/>
        <w:ind w:left="397"/>
        <w:rPr>
          <w:rStyle w:val="inlinecode"/>
        </w:rPr>
      </w:pPr>
      <w:r>
        <w:rPr>
          <w:rStyle w:val="inlinecode"/>
        </w:rPr>
        <w:t>.</w:t>
      </w:r>
    </w:p>
    <w:p w:rsidR="005C641A" w:rsidRDefault="005C641A" w:rsidP="00184AB5">
      <w:pPr>
        <w:pStyle w:val="NoSpacing"/>
        <w:ind w:left="397"/>
        <w:rPr>
          <w:rStyle w:val="inlinecode"/>
        </w:rPr>
      </w:pPr>
      <w:r>
        <w:rPr>
          <w:rStyle w:val="inlinecode"/>
        </w:rPr>
        <w:t>.</w:t>
      </w:r>
    </w:p>
    <w:p w:rsidR="005C641A" w:rsidRDefault="005C641A" w:rsidP="00184AB5">
      <w:pPr>
        <w:pStyle w:val="NoSpacing"/>
        <w:ind w:left="397"/>
        <w:rPr>
          <w:rStyle w:val="inlinecode"/>
        </w:rPr>
      </w:pPr>
      <w:r>
        <w:rPr>
          <w:rStyle w:val="inlinecode"/>
        </w:rPr>
        <w:t>.</w:t>
      </w:r>
    </w:p>
    <w:p w:rsidR="005C641A" w:rsidRPr="0053680F" w:rsidRDefault="005C641A" w:rsidP="00184AB5">
      <w:pPr>
        <w:pStyle w:val="NoSpacing"/>
        <w:ind w:left="794" w:firstLine="397"/>
        <w:rPr>
          <w:rStyle w:val="inlinecode"/>
        </w:rPr>
      </w:pPr>
      <w:r w:rsidRPr="0053680F">
        <w:rPr>
          <w:rStyle w:val="inlinecode"/>
        </w:rPr>
        <w:t xml:space="preserve">case </w:t>
      </w:r>
      <w:r w:rsidRPr="005C641A">
        <w:rPr>
          <w:rStyle w:val="inlinecode"/>
          <w:i/>
        </w:rPr>
        <w:t>integer_constant_</w:t>
      </w:r>
      <w:r>
        <w:rPr>
          <w:rStyle w:val="inlinecode"/>
          <w:i/>
        </w:rPr>
        <w:t>n</w:t>
      </w:r>
      <w:r w:rsidRPr="0053680F">
        <w:rPr>
          <w:rStyle w:val="inlinecode"/>
        </w:rPr>
        <w:t>:</w:t>
      </w:r>
    </w:p>
    <w:p w:rsidR="005C641A" w:rsidRDefault="005C641A" w:rsidP="00184AB5">
      <w:pPr>
        <w:pStyle w:val="NoSpacing"/>
        <w:ind w:left="397"/>
        <w:rPr>
          <w:rStyle w:val="inlinecode"/>
        </w:rPr>
      </w:pPr>
      <w:r w:rsidRPr="0053680F">
        <w:rPr>
          <w:rStyle w:val="inlinecode"/>
        </w:rPr>
        <w:tab/>
      </w:r>
      <w:r w:rsidRPr="0053680F">
        <w:rPr>
          <w:rStyle w:val="inlinecode"/>
        </w:rPr>
        <w:tab/>
      </w:r>
      <w:r>
        <w:rPr>
          <w:rStyle w:val="inlinecode"/>
        </w:rPr>
        <w:tab/>
      </w:r>
      <w:r>
        <w:rPr>
          <w:rStyle w:val="inlinecode"/>
        </w:rPr>
        <w:tab/>
      </w:r>
      <w:r>
        <w:rPr>
          <w:rStyle w:val="inlinecode"/>
        </w:rPr>
        <w:tab/>
        <w:t xml:space="preserve">statement block n; </w:t>
      </w:r>
    </w:p>
    <w:p w:rsidR="005C641A" w:rsidRDefault="005C641A" w:rsidP="00184AB5">
      <w:pPr>
        <w:pStyle w:val="NoSpacing"/>
        <w:ind w:left="397"/>
        <w:rPr>
          <w:rStyle w:val="inlinecode"/>
        </w:rPr>
      </w:pPr>
      <w:r>
        <w:rPr>
          <w:rStyle w:val="inlinecode"/>
        </w:rPr>
        <w:tab/>
      </w:r>
      <w:r>
        <w:rPr>
          <w:rStyle w:val="inlinecode"/>
        </w:rPr>
        <w:tab/>
      </w:r>
      <w:r>
        <w:rPr>
          <w:rStyle w:val="inlinecode"/>
        </w:rPr>
        <w:tab/>
      </w:r>
      <w:r>
        <w:rPr>
          <w:rStyle w:val="inlinecode"/>
        </w:rPr>
        <w:tab/>
      </w:r>
      <w:r>
        <w:rPr>
          <w:rStyle w:val="inlinecode"/>
        </w:rPr>
        <w:tab/>
        <w:t xml:space="preserve">break; </w:t>
      </w:r>
    </w:p>
    <w:p w:rsidR="005C641A" w:rsidRDefault="005C641A" w:rsidP="00184AB5">
      <w:pPr>
        <w:pStyle w:val="NoSpacing"/>
        <w:ind w:left="397"/>
        <w:rPr>
          <w:rStyle w:val="inlinecode"/>
        </w:rPr>
      </w:pPr>
      <w:r>
        <w:rPr>
          <w:rStyle w:val="inlinecode"/>
        </w:rPr>
        <w:tab/>
      </w:r>
      <w:r>
        <w:rPr>
          <w:rStyle w:val="inlinecode"/>
        </w:rPr>
        <w:tab/>
        <w:t>default:</w:t>
      </w:r>
      <w:r w:rsidR="002E0741">
        <w:rPr>
          <w:rStyle w:val="inlinecode"/>
        </w:rPr>
        <w:t xml:space="preserve"> // </w:t>
      </w:r>
      <w:r w:rsidR="002E0741" w:rsidRPr="002E0741">
        <w:rPr>
          <w:rStyle w:val="inlinecode"/>
          <w:highlight w:val="lightGray"/>
        </w:rPr>
        <w:t>optional</w:t>
      </w:r>
    </w:p>
    <w:p w:rsidR="005C641A" w:rsidRDefault="005C641A" w:rsidP="00184AB5">
      <w:pPr>
        <w:pStyle w:val="NoSpacing"/>
        <w:ind w:left="397"/>
        <w:rPr>
          <w:rStyle w:val="inlinecode"/>
        </w:rPr>
      </w:pPr>
      <w:r>
        <w:rPr>
          <w:rStyle w:val="inlinecode"/>
        </w:rPr>
        <w:tab/>
      </w:r>
      <w:r>
        <w:rPr>
          <w:rStyle w:val="inlinecode"/>
        </w:rPr>
        <w:tab/>
      </w:r>
      <w:r>
        <w:rPr>
          <w:rStyle w:val="inlinecode"/>
        </w:rPr>
        <w:tab/>
      </w:r>
      <w:r>
        <w:rPr>
          <w:rStyle w:val="inlinecode"/>
        </w:rPr>
        <w:tab/>
      </w:r>
      <w:r>
        <w:rPr>
          <w:rStyle w:val="inlinecode"/>
        </w:rPr>
        <w:tab/>
        <w:t>default statement block</w:t>
      </w:r>
    </w:p>
    <w:p w:rsidR="005C641A" w:rsidRDefault="005C641A" w:rsidP="00184AB5">
      <w:pPr>
        <w:pStyle w:val="NoSpacing"/>
        <w:ind w:left="397"/>
        <w:rPr>
          <w:rStyle w:val="inlinecode"/>
        </w:rPr>
      </w:pPr>
      <w:r>
        <w:rPr>
          <w:rStyle w:val="inlinecode"/>
        </w:rPr>
        <w:tab/>
      </w:r>
      <w:r>
        <w:rPr>
          <w:rStyle w:val="inlinecode"/>
        </w:rPr>
        <w:tab/>
      </w:r>
      <w:r>
        <w:rPr>
          <w:rStyle w:val="inlinecode"/>
        </w:rPr>
        <w:tab/>
      </w:r>
      <w:r>
        <w:rPr>
          <w:rStyle w:val="inlinecode"/>
        </w:rPr>
        <w:tab/>
      </w:r>
      <w:r>
        <w:rPr>
          <w:rStyle w:val="inlinecode"/>
        </w:rPr>
        <w:tab/>
        <w:t>break;</w:t>
      </w:r>
    </w:p>
    <w:p w:rsidR="005C641A" w:rsidRDefault="005C641A" w:rsidP="00184AB5">
      <w:pPr>
        <w:pStyle w:val="NoSpacing"/>
        <w:ind w:left="397"/>
        <w:rPr>
          <w:rStyle w:val="inlinecode"/>
        </w:rPr>
      </w:pPr>
      <w:r>
        <w:rPr>
          <w:rStyle w:val="inlinecode"/>
        </w:rPr>
        <w:t>}</w:t>
      </w:r>
    </w:p>
    <w:p w:rsidR="005C641A" w:rsidRPr="0053680F" w:rsidRDefault="005C641A" w:rsidP="005C641A">
      <w:pPr>
        <w:pStyle w:val="NoSpacing"/>
        <w:rPr>
          <w:rStyle w:val="inlinecode"/>
        </w:rPr>
      </w:pPr>
    </w:p>
    <w:p w:rsidR="006D6CE5" w:rsidRDefault="0053680F" w:rsidP="006E4D53">
      <w:pPr>
        <w:pStyle w:val="NoSpacing"/>
      </w:pPr>
      <w:r>
        <w:t xml:space="preserve">If the </w:t>
      </w:r>
      <w:r w:rsidRPr="0053680F">
        <w:rPr>
          <w:rStyle w:val="inlinecode"/>
        </w:rPr>
        <w:t>break</w:t>
      </w:r>
      <w:r w:rsidR="00852D85">
        <w:t xml:space="preserve"> statement is </w:t>
      </w:r>
      <w:r w:rsidR="00BC1E01">
        <w:t>omitted</w:t>
      </w:r>
      <w:r w:rsidR="00852D85">
        <w:t xml:space="preserve"> after any given </w:t>
      </w:r>
      <w:r w:rsidR="00852D85" w:rsidRPr="0053680F">
        <w:rPr>
          <w:rStyle w:val="inlinecode"/>
        </w:rPr>
        <w:t>case</w:t>
      </w:r>
      <w:r w:rsidR="00852D85">
        <w:t xml:space="preserve"> </w:t>
      </w:r>
      <w:r w:rsidR="00BC1E01">
        <w:t>statement</w:t>
      </w:r>
      <w:r w:rsidR="00852D85">
        <w:t xml:space="preserve"> block, the code continues execution through into the next one</w:t>
      </w:r>
      <w:r w:rsidR="00601337">
        <w:t xml:space="preserve">, this is called </w:t>
      </w:r>
      <w:r w:rsidR="00601337" w:rsidRPr="00601337">
        <w:rPr>
          <w:b/>
        </w:rPr>
        <w:t>fall through</w:t>
      </w:r>
      <w:r w:rsidR="00852D85">
        <w:t xml:space="preserve">. </w:t>
      </w:r>
      <w:r>
        <w:t xml:space="preserve">This is </w:t>
      </w:r>
      <w:r w:rsidR="00BC1E01">
        <w:t>demonstrated</w:t>
      </w:r>
      <w:r>
        <w:t xml:space="preserve"> here in some code that checks for </w:t>
      </w:r>
      <w:r w:rsidR="005C641A">
        <w:t xml:space="preserve">four </w:t>
      </w:r>
      <w:r>
        <w:t>particular numbers</w:t>
      </w:r>
      <w:r w:rsidR="005C641A">
        <w:t>:</w:t>
      </w:r>
    </w:p>
    <w:p w:rsidR="005C641A" w:rsidRDefault="005C641A" w:rsidP="002E0741">
      <w:pPr>
        <w:pStyle w:val="NoSpacing"/>
      </w:pPr>
    </w:p>
    <w:p w:rsidR="0053680F" w:rsidRDefault="0053680F" w:rsidP="0053680F">
      <w:pPr>
        <w:pStyle w:val="code"/>
      </w:pPr>
      <w:r>
        <w:t xml:space="preserve">switch (choice) </w:t>
      </w:r>
    </w:p>
    <w:p w:rsidR="0053680F" w:rsidRDefault="0053680F" w:rsidP="0053680F">
      <w:pPr>
        <w:pStyle w:val="code"/>
      </w:pPr>
      <w:r>
        <w:t>{</w:t>
      </w:r>
    </w:p>
    <w:p w:rsidR="0053680F" w:rsidRDefault="0053680F" w:rsidP="0053680F">
      <w:pPr>
        <w:pStyle w:val="code"/>
      </w:pPr>
      <w:r>
        <w:tab/>
        <w:t>case 1:</w:t>
      </w:r>
      <w:r w:rsidR="00601337">
        <w:t xml:space="preserve"> // note missing break statements</w:t>
      </w:r>
    </w:p>
    <w:p w:rsidR="0053680F" w:rsidRDefault="0053680F" w:rsidP="0053680F">
      <w:pPr>
        <w:pStyle w:val="code"/>
      </w:pPr>
      <w:r>
        <w:tab/>
        <w:t>case 7:</w:t>
      </w:r>
    </w:p>
    <w:p w:rsidR="0053680F" w:rsidRDefault="0053680F" w:rsidP="0053680F">
      <w:pPr>
        <w:pStyle w:val="code"/>
      </w:pPr>
      <w:r>
        <w:tab/>
        <w:t>case 13:</w:t>
      </w:r>
    </w:p>
    <w:p w:rsidR="0053680F" w:rsidRDefault="0053680F" w:rsidP="0053680F">
      <w:pPr>
        <w:pStyle w:val="code"/>
      </w:pPr>
      <w:r>
        <w:tab/>
        <w:t>case 99:</w:t>
      </w:r>
    </w:p>
    <w:p w:rsidR="0053680F" w:rsidRDefault="0053680F" w:rsidP="0053680F">
      <w:pPr>
        <w:pStyle w:val="code"/>
      </w:pPr>
      <w:r>
        <w:tab/>
      </w:r>
      <w:r>
        <w:tab/>
      </w:r>
      <w:r w:rsidR="00AE3E5A">
        <w:t>printf(</w:t>
      </w:r>
      <w:r>
        <w:t>"</w:t>
      </w:r>
      <w:r w:rsidR="000B435A">
        <w:t>choice</w:t>
      </w:r>
      <w:r>
        <w:t xml:space="preserve"> is 1, 7, 13 or 99</w:t>
      </w:r>
      <w:r w:rsidR="00AE3E5A">
        <w:t>\n</w:t>
      </w:r>
      <w:r>
        <w:t>"</w:t>
      </w:r>
      <w:r w:rsidR="00AE3E5A">
        <w:t>)</w:t>
      </w:r>
      <w:r>
        <w:t>;</w:t>
      </w:r>
    </w:p>
    <w:p w:rsidR="0053680F" w:rsidRDefault="000B435A" w:rsidP="0053680F">
      <w:pPr>
        <w:pStyle w:val="code"/>
      </w:pPr>
      <w:r>
        <w:tab/>
      </w:r>
      <w:r>
        <w:tab/>
      </w:r>
      <w:r w:rsidR="0053680F">
        <w:t>break;</w:t>
      </w:r>
    </w:p>
    <w:p w:rsidR="0053680F" w:rsidRDefault="0053680F" w:rsidP="0053680F">
      <w:pPr>
        <w:pStyle w:val="code"/>
      </w:pPr>
      <w:r>
        <w:tab/>
        <w:t>default:</w:t>
      </w:r>
    </w:p>
    <w:p w:rsidR="0053680F" w:rsidRDefault="0053680F" w:rsidP="0053680F">
      <w:pPr>
        <w:pStyle w:val="code"/>
      </w:pPr>
      <w:r>
        <w:tab/>
      </w:r>
      <w:r>
        <w:tab/>
      </w:r>
      <w:r w:rsidR="00AE3E5A">
        <w:t>printf(</w:t>
      </w:r>
      <w:r>
        <w:t>"</w:t>
      </w:r>
      <w:r w:rsidR="000B435A" w:rsidRPr="000B435A">
        <w:t xml:space="preserve"> </w:t>
      </w:r>
      <w:r w:rsidR="000B435A">
        <w:t xml:space="preserve">choice </w:t>
      </w:r>
      <w:r>
        <w:t>is not 1, 7, 13 nor 99</w:t>
      </w:r>
      <w:r w:rsidR="00AE3E5A">
        <w:t>\n</w:t>
      </w:r>
      <w:r>
        <w:t>"</w:t>
      </w:r>
      <w:r w:rsidR="00AE3E5A">
        <w:t>)</w:t>
      </w:r>
      <w:r>
        <w:t>;</w:t>
      </w:r>
    </w:p>
    <w:p w:rsidR="0053680F" w:rsidRDefault="0053680F" w:rsidP="0053680F">
      <w:pPr>
        <w:pStyle w:val="code"/>
      </w:pPr>
      <w:r>
        <w:tab/>
      </w:r>
      <w:r>
        <w:tab/>
        <w:t>break;</w:t>
      </w:r>
    </w:p>
    <w:p w:rsidR="005C641A" w:rsidRDefault="001A3EDE" w:rsidP="0053680F">
      <w:pPr>
        <w:pStyle w:val="code"/>
      </w:pPr>
      <w:r>
        <w:t>}</w:t>
      </w:r>
    </w:p>
    <w:p w:rsidR="0053680F" w:rsidRDefault="0053680F" w:rsidP="0053680F">
      <w:pPr>
        <w:pStyle w:val="NoSpacing"/>
      </w:pPr>
    </w:p>
    <w:p w:rsidR="00B41D09" w:rsidRDefault="00601337" w:rsidP="00B41D09">
      <w:pPr>
        <w:pStyle w:val="NoSpacing"/>
      </w:pPr>
      <w:r>
        <w:t xml:space="preserve">This is occasionally a useful feature, and differentiates </w:t>
      </w:r>
      <w:r w:rsidRPr="00601337">
        <w:rPr>
          <w:rStyle w:val="inlinecode"/>
        </w:rPr>
        <w:t>switch</w:t>
      </w:r>
      <w:r>
        <w:t xml:space="preserve"> from </w:t>
      </w:r>
      <w:r w:rsidRPr="00156FBE">
        <w:rPr>
          <w:rStyle w:val="inlinecode"/>
        </w:rPr>
        <w:t>if..else..if()</w:t>
      </w:r>
      <w:r>
        <w:t xml:space="preserve">,  but is often a cause of logical errors if a </w:t>
      </w:r>
      <w:r w:rsidRPr="002F3656">
        <w:rPr>
          <w:rStyle w:val="inlinecode"/>
        </w:rPr>
        <w:t>break</w:t>
      </w:r>
      <w:r>
        <w:t xml:space="preserve"> statement is </w:t>
      </w:r>
      <w:r w:rsidR="002F3656">
        <w:t>inadvertently</w:t>
      </w:r>
      <w:r>
        <w:t xml:space="preserve"> missed where it is needed. Finally, d</w:t>
      </w:r>
      <w:r w:rsidR="001A3EDE">
        <w:t xml:space="preserve">on't forget that the value used for the selection must be an integer, a common mistake is to try to use text strings </w:t>
      </w:r>
      <w:r w:rsidR="00373295">
        <w:t xml:space="preserve">in the comparison. </w:t>
      </w:r>
    </w:p>
    <w:p w:rsidR="00D53912" w:rsidRDefault="00D53912" w:rsidP="00D53912">
      <w:pPr>
        <w:pStyle w:val="Heading2"/>
      </w:pPr>
      <w:r>
        <w:lastRenderedPageBreak/>
        <w:t>Exercises</w:t>
      </w:r>
    </w:p>
    <w:p w:rsidR="00D53912" w:rsidRDefault="00D53912" w:rsidP="00D53912">
      <w:pPr>
        <w:pStyle w:val="NoSpacing"/>
      </w:pPr>
    </w:p>
    <w:p w:rsidR="00D53912" w:rsidRDefault="00D53912" w:rsidP="00D53912">
      <w:pPr>
        <w:pStyle w:val="NoSpacing"/>
      </w:pPr>
    </w:p>
    <w:p w:rsidR="00D53912" w:rsidRDefault="00D53912" w:rsidP="00D53912">
      <w:pPr>
        <w:pStyle w:val="NoSpacing"/>
      </w:pPr>
      <w:r>
        <w:t xml:space="preserve">Name exercises </w:t>
      </w:r>
      <w:r>
        <w:rPr>
          <w:b/>
        </w:rPr>
        <w:t xml:space="preserve">[your name] Tutorial xx Exercise </w:t>
      </w:r>
      <w:r w:rsidR="007A16D0">
        <w:rPr>
          <w:b/>
        </w:rPr>
        <w:t>y</w:t>
      </w:r>
      <w:r>
        <w:rPr>
          <w:b/>
        </w:rPr>
        <w:t>y</w:t>
      </w:r>
      <w:r>
        <w:t>, with appropriate xx and y</w:t>
      </w:r>
      <w:r w:rsidR="007A16D0">
        <w:t>y</w:t>
      </w:r>
      <w:r w:rsidR="00373295">
        <w:t>.</w:t>
      </w:r>
    </w:p>
    <w:p w:rsidR="00CB019F" w:rsidRDefault="00CB019F" w:rsidP="00D53912">
      <w:pPr>
        <w:pStyle w:val="NoSpacing"/>
      </w:pPr>
    </w:p>
    <w:p w:rsidR="00106867" w:rsidRDefault="007A16D0" w:rsidP="00CB019F">
      <w:pPr>
        <w:pStyle w:val="Heading4"/>
      </w:pPr>
      <w:r>
        <w:t>E</w:t>
      </w:r>
      <w:r w:rsidR="00D53912">
        <w:t xml:space="preserve">xercise </w:t>
      </w:r>
      <w:r>
        <w:t>0</w:t>
      </w:r>
      <w:r w:rsidR="00D53912">
        <w:t>1</w:t>
      </w:r>
    </w:p>
    <w:p w:rsidR="00373295" w:rsidRPr="00373295" w:rsidRDefault="00373295" w:rsidP="00373295"/>
    <w:p w:rsidR="00CB019F" w:rsidRPr="00CB019F" w:rsidRDefault="00373295" w:rsidP="00373295">
      <w:pPr>
        <w:pStyle w:val="list"/>
        <w:numPr>
          <w:ilvl w:val="0"/>
          <w:numId w:val="0"/>
        </w:numPr>
      </w:pPr>
      <w:r>
        <w:t>[Don't worry about months and days for this exercise, unless you want to]</w:t>
      </w:r>
    </w:p>
    <w:p w:rsidR="00106867" w:rsidRDefault="00106867" w:rsidP="00106867">
      <w:pPr>
        <w:pStyle w:val="list"/>
      </w:pPr>
      <w:r>
        <w:t>Design a program that inputs the current ye</w:t>
      </w:r>
      <w:r w:rsidR="00373295">
        <w:t>ar and a birth year of someone</w:t>
      </w:r>
    </w:p>
    <w:p w:rsidR="00106867" w:rsidRDefault="00106867" w:rsidP="00106867">
      <w:pPr>
        <w:pStyle w:val="list"/>
      </w:pPr>
      <w:r>
        <w:t xml:space="preserve">Calculate the age of that person. Display age appropriate </w:t>
      </w:r>
      <w:r w:rsidR="004E2B57">
        <w:t>messages</w:t>
      </w:r>
      <w:r>
        <w:t xml:space="preserve"> for less than, equal to and over 18 years old.</w:t>
      </w:r>
    </w:p>
    <w:p w:rsidR="00106867" w:rsidRDefault="00106867" w:rsidP="00106867">
      <w:pPr>
        <w:pStyle w:val="list"/>
      </w:pPr>
      <w:r>
        <w:t xml:space="preserve">Implement the design in code, using </w:t>
      </w:r>
      <w:r w:rsidRPr="00106867">
        <w:rPr>
          <w:rStyle w:val="inlinecode"/>
        </w:rPr>
        <w:t>if..else()</w:t>
      </w:r>
    </w:p>
    <w:p w:rsidR="00106867" w:rsidRDefault="00106867" w:rsidP="00106867">
      <w:pPr>
        <w:pStyle w:val="list"/>
      </w:pPr>
      <w:r>
        <w:t xml:space="preserve">Test by putting a breakpoint on the </w:t>
      </w:r>
      <w:r w:rsidRPr="00106867">
        <w:rPr>
          <w:rStyle w:val="inlinecode"/>
        </w:rPr>
        <w:t>if..else()</w:t>
      </w:r>
      <w:r>
        <w:t>statement</w:t>
      </w:r>
      <w:r w:rsidR="00CB019F">
        <w:t>, and running the program several times to test each of the outcomes. Step through the code each time to see where the code is being executed.</w:t>
      </w:r>
    </w:p>
    <w:p w:rsidR="00CB019F" w:rsidRDefault="00CB019F" w:rsidP="00D53912">
      <w:pPr>
        <w:pStyle w:val="NoSpacing"/>
      </w:pPr>
    </w:p>
    <w:p w:rsidR="00D53912" w:rsidRDefault="00D53912" w:rsidP="00D53912">
      <w:pPr>
        <w:pStyle w:val="Heading4"/>
      </w:pPr>
      <w:r>
        <w:t xml:space="preserve">Exercise </w:t>
      </w:r>
      <w:r w:rsidR="007A16D0">
        <w:t>0</w:t>
      </w:r>
      <w:r>
        <w:t>2</w:t>
      </w:r>
    </w:p>
    <w:p w:rsidR="00D53912" w:rsidRDefault="00D53912" w:rsidP="00D53912">
      <w:pPr>
        <w:pStyle w:val="NoSpacing"/>
      </w:pPr>
    </w:p>
    <w:p w:rsidR="00D53912" w:rsidRPr="00383C6F" w:rsidRDefault="00383C6F" w:rsidP="00BC1E01">
      <w:pPr>
        <w:pStyle w:val="list"/>
        <w:numPr>
          <w:ilvl w:val="0"/>
          <w:numId w:val="35"/>
        </w:numPr>
        <w:rPr>
          <w:rFonts w:ascii="Courier New" w:hAnsi="Courier New"/>
          <w:b/>
          <w:bCs/>
        </w:rPr>
      </w:pPr>
      <w:r>
        <w:t xml:space="preserve">Go back and look at your </w:t>
      </w:r>
      <w:r w:rsidRPr="00373295">
        <w:rPr>
          <w:b/>
        </w:rPr>
        <w:t>Tutorial 0</w:t>
      </w:r>
      <w:r w:rsidR="00A00442">
        <w:rPr>
          <w:b/>
        </w:rPr>
        <w:t>3</w:t>
      </w:r>
      <w:r w:rsidRPr="00373295">
        <w:rPr>
          <w:b/>
        </w:rPr>
        <w:t xml:space="preserve"> Exercise </w:t>
      </w:r>
      <w:r w:rsidR="00373295" w:rsidRPr="00373295">
        <w:rPr>
          <w:b/>
        </w:rPr>
        <w:t>0</w:t>
      </w:r>
      <w:r w:rsidRPr="00373295">
        <w:rPr>
          <w:b/>
        </w:rPr>
        <w:t>2,</w:t>
      </w:r>
      <w:r>
        <w:t xml:space="preserve"> and redraw the flow diagram using the </w:t>
      </w:r>
      <w:r w:rsidRPr="00383C6F">
        <w:rPr>
          <w:rStyle w:val="inlinecode"/>
        </w:rPr>
        <w:t>else</w:t>
      </w:r>
      <w:r>
        <w:t xml:space="preserve"> structure.</w:t>
      </w:r>
    </w:p>
    <w:p w:rsidR="00383C6F" w:rsidRDefault="00383C6F" w:rsidP="00383C6F">
      <w:pPr>
        <w:pStyle w:val="list"/>
        <w:numPr>
          <w:ilvl w:val="0"/>
          <w:numId w:val="35"/>
        </w:numPr>
      </w:pPr>
      <w:r>
        <w:t>Implement your new design, and test that it works as expected using the debugger.</w:t>
      </w:r>
    </w:p>
    <w:p w:rsidR="00383C6F" w:rsidRDefault="00383C6F" w:rsidP="00383C6F">
      <w:pPr>
        <w:pStyle w:val="list"/>
        <w:numPr>
          <w:ilvl w:val="0"/>
          <w:numId w:val="0"/>
        </w:numPr>
        <w:ind w:left="340"/>
        <w:rPr>
          <w:rStyle w:val="inlinecode"/>
        </w:rPr>
      </w:pPr>
    </w:p>
    <w:p w:rsidR="00D53912" w:rsidRDefault="00D53912" w:rsidP="00D53912">
      <w:pPr>
        <w:pStyle w:val="Heading4"/>
      </w:pPr>
      <w:r>
        <w:t xml:space="preserve">Exercise </w:t>
      </w:r>
      <w:r w:rsidR="007A16D0">
        <w:t>0</w:t>
      </w:r>
      <w:r>
        <w:t>3</w:t>
      </w:r>
    </w:p>
    <w:p w:rsidR="00CB019F" w:rsidRPr="00CB019F" w:rsidRDefault="00CB019F" w:rsidP="00CB019F"/>
    <w:p w:rsidR="00CB019F" w:rsidRPr="00383C6F" w:rsidRDefault="00CB019F" w:rsidP="00CB019F">
      <w:pPr>
        <w:pStyle w:val="NoSpacing"/>
      </w:pPr>
      <w:r>
        <w:t xml:space="preserve">Design and </w:t>
      </w:r>
      <w:r w:rsidR="004E2B57">
        <w:t>write</w:t>
      </w:r>
      <w:r>
        <w:t xml:space="preserve"> a program that inputs five integers</w:t>
      </w:r>
      <w:r w:rsidR="00373295">
        <w:t xml:space="preserve"> from the user</w:t>
      </w:r>
      <w:r>
        <w:t xml:space="preserve">, tests each of them to see if they are odd or even, and keeps a count of how many are odd and how many are even. The program should then output all five numbers saying which are odd and even, and a count </w:t>
      </w:r>
      <w:r w:rsidR="004E2B57">
        <w:t>displaying</w:t>
      </w:r>
      <w:r>
        <w:t xml:space="preserve"> how many are odd and even.</w:t>
      </w:r>
    </w:p>
    <w:p w:rsidR="00D53912" w:rsidRDefault="00D53912" w:rsidP="00D53912">
      <w:pPr>
        <w:pStyle w:val="NoSpacing"/>
      </w:pPr>
    </w:p>
    <w:p w:rsidR="00CB019F" w:rsidRDefault="00CB019F" w:rsidP="00D53912">
      <w:pPr>
        <w:pStyle w:val="NoSpacing"/>
      </w:pPr>
    </w:p>
    <w:p w:rsidR="00D53912" w:rsidRDefault="00D53912" w:rsidP="00D53912">
      <w:pPr>
        <w:pStyle w:val="Heading4"/>
      </w:pPr>
      <w:r>
        <w:t xml:space="preserve">Exercise </w:t>
      </w:r>
      <w:r w:rsidR="007A16D0">
        <w:t>0</w:t>
      </w:r>
      <w:r>
        <w:t>4</w:t>
      </w:r>
    </w:p>
    <w:p w:rsidR="00D53912" w:rsidRDefault="00D53912" w:rsidP="00D53912">
      <w:pPr>
        <w:pStyle w:val="NoSpacing"/>
      </w:pPr>
    </w:p>
    <w:p w:rsidR="00CB019F" w:rsidRDefault="00CB019F" w:rsidP="00CB019F">
      <w:r>
        <w:t>Design, code and test a program that prompts the user to enter an exam mark and prints out the appropriate grade or an error message if the mark is invalid:</w:t>
      </w:r>
    </w:p>
    <w:p w:rsidR="00CB019F" w:rsidRDefault="00CB019F" w:rsidP="00CB019F"/>
    <w:tbl>
      <w:tblPr>
        <w:tblW w:w="5528" w:type="dxa"/>
        <w:jc w:val="center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268"/>
        <w:gridCol w:w="3260"/>
      </w:tblGrid>
      <w:tr w:rsidR="00CB019F" w:rsidRPr="008025AF" w:rsidTr="001C3317">
        <w:trPr>
          <w:jc w:val="center"/>
        </w:trPr>
        <w:tc>
          <w:tcPr>
            <w:tcW w:w="226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B019F" w:rsidRPr="003A7A4C" w:rsidRDefault="00CB019F" w:rsidP="001C3317">
            <w:pPr>
              <w:ind w:left="317" w:right="-108"/>
              <w:rPr>
                <w:b/>
                <w:bCs/>
                <w:color w:val="365F91"/>
              </w:rPr>
            </w:pPr>
            <w:r w:rsidRPr="003A7A4C">
              <w:rPr>
                <w:b/>
                <w:bCs/>
                <w:color w:val="365F91"/>
              </w:rPr>
              <w:t>Mark as %</w:t>
            </w:r>
          </w:p>
        </w:tc>
        <w:tc>
          <w:tcPr>
            <w:tcW w:w="326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CB019F" w:rsidRPr="003A7A4C" w:rsidRDefault="00CB019F" w:rsidP="001C3317">
            <w:pPr>
              <w:ind w:left="317" w:right="-108"/>
              <w:rPr>
                <w:b/>
                <w:bCs/>
                <w:color w:val="365F91"/>
              </w:rPr>
            </w:pPr>
            <w:r w:rsidRPr="003A7A4C">
              <w:rPr>
                <w:b/>
                <w:bCs/>
                <w:color w:val="365F91"/>
              </w:rPr>
              <w:t>Grade awarded</w:t>
            </w:r>
          </w:p>
        </w:tc>
      </w:tr>
      <w:tr w:rsidR="00CB019F" w:rsidRPr="008025AF" w:rsidTr="001C3317">
        <w:trPr>
          <w:jc w:val="center"/>
        </w:trPr>
        <w:tc>
          <w:tcPr>
            <w:tcW w:w="2268" w:type="dxa"/>
            <w:tcBorders>
              <w:left w:val="nil"/>
              <w:right w:val="nil"/>
            </w:tcBorders>
            <w:shd w:val="clear" w:color="auto" w:fill="D3DFEE"/>
          </w:tcPr>
          <w:p w:rsidR="00CB019F" w:rsidRPr="003A7A4C" w:rsidRDefault="00CB019F" w:rsidP="001C3317">
            <w:pPr>
              <w:ind w:left="317" w:right="-108"/>
              <w:rPr>
                <w:b/>
                <w:bCs/>
                <w:color w:val="365F91"/>
              </w:rPr>
            </w:pPr>
            <w:r w:rsidRPr="003A7A4C">
              <w:rPr>
                <w:b/>
                <w:bCs/>
                <w:color w:val="365F91"/>
              </w:rPr>
              <w:t>0 to 39</w:t>
            </w:r>
          </w:p>
        </w:tc>
        <w:tc>
          <w:tcPr>
            <w:tcW w:w="3260" w:type="dxa"/>
            <w:tcBorders>
              <w:left w:val="nil"/>
              <w:right w:val="nil"/>
            </w:tcBorders>
            <w:shd w:val="clear" w:color="auto" w:fill="D3DFEE"/>
          </w:tcPr>
          <w:p w:rsidR="00CB019F" w:rsidRPr="003A7A4C" w:rsidRDefault="00CB019F" w:rsidP="001C3317">
            <w:pPr>
              <w:ind w:left="317" w:right="-108"/>
              <w:rPr>
                <w:color w:val="365F91"/>
              </w:rPr>
            </w:pPr>
            <w:r w:rsidRPr="003A7A4C">
              <w:rPr>
                <w:color w:val="365F91"/>
              </w:rPr>
              <w:t>fail</w:t>
            </w:r>
          </w:p>
        </w:tc>
      </w:tr>
      <w:tr w:rsidR="00CB019F" w:rsidRPr="008025AF" w:rsidTr="001C3317">
        <w:trPr>
          <w:jc w:val="center"/>
        </w:trPr>
        <w:tc>
          <w:tcPr>
            <w:tcW w:w="2268" w:type="dxa"/>
          </w:tcPr>
          <w:p w:rsidR="00CB019F" w:rsidRPr="003A7A4C" w:rsidRDefault="00CB019F" w:rsidP="001C3317">
            <w:pPr>
              <w:ind w:left="317" w:right="-108"/>
              <w:rPr>
                <w:b/>
                <w:bCs/>
                <w:color w:val="365F91"/>
              </w:rPr>
            </w:pPr>
            <w:r w:rsidRPr="003A7A4C">
              <w:rPr>
                <w:b/>
                <w:bCs/>
                <w:color w:val="365F91"/>
              </w:rPr>
              <w:t>40 to 49</w:t>
            </w:r>
          </w:p>
        </w:tc>
        <w:tc>
          <w:tcPr>
            <w:tcW w:w="3260" w:type="dxa"/>
          </w:tcPr>
          <w:p w:rsidR="00CB019F" w:rsidRPr="003A7A4C" w:rsidRDefault="00CB019F" w:rsidP="001C3317">
            <w:pPr>
              <w:ind w:left="317" w:right="-108"/>
              <w:rPr>
                <w:color w:val="365F91"/>
              </w:rPr>
            </w:pPr>
            <w:r w:rsidRPr="003A7A4C">
              <w:rPr>
                <w:color w:val="365F91"/>
              </w:rPr>
              <w:t>3</w:t>
            </w:r>
            <w:r w:rsidRPr="003A7A4C">
              <w:rPr>
                <w:color w:val="365F91"/>
                <w:vertAlign w:val="superscript"/>
              </w:rPr>
              <w:t>rd</w:t>
            </w:r>
          </w:p>
        </w:tc>
      </w:tr>
      <w:tr w:rsidR="00CB019F" w:rsidRPr="008025AF" w:rsidTr="001C3317">
        <w:trPr>
          <w:jc w:val="center"/>
        </w:trPr>
        <w:tc>
          <w:tcPr>
            <w:tcW w:w="2268" w:type="dxa"/>
            <w:tcBorders>
              <w:left w:val="nil"/>
              <w:right w:val="nil"/>
            </w:tcBorders>
            <w:shd w:val="clear" w:color="auto" w:fill="D3DFEE"/>
          </w:tcPr>
          <w:p w:rsidR="00CB019F" w:rsidRPr="003A7A4C" w:rsidRDefault="00CB019F" w:rsidP="001C3317">
            <w:pPr>
              <w:ind w:left="317" w:right="-108"/>
              <w:rPr>
                <w:b/>
                <w:bCs/>
                <w:color w:val="365F91"/>
              </w:rPr>
            </w:pPr>
            <w:r w:rsidRPr="003A7A4C">
              <w:rPr>
                <w:b/>
                <w:bCs/>
                <w:color w:val="365F91"/>
              </w:rPr>
              <w:t>50 to 59</w:t>
            </w:r>
          </w:p>
        </w:tc>
        <w:tc>
          <w:tcPr>
            <w:tcW w:w="3260" w:type="dxa"/>
            <w:tcBorders>
              <w:left w:val="nil"/>
              <w:right w:val="nil"/>
            </w:tcBorders>
            <w:shd w:val="clear" w:color="auto" w:fill="D3DFEE"/>
          </w:tcPr>
          <w:p w:rsidR="00CB019F" w:rsidRPr="003A7A4C" w:rsidRDefault="00CB019F" w:rsidP="001C3317">
            <w:pPr>
              <w:ind w:left="317" w:right="-108"/>
              <w:rPr>
                <w:color w:val="365F91"/>
              </w:rPr>
            </w:pPr>
            <w:r w:rsidRPr="003A7A4C">
              <w:rPr>
                <w:color w:val="365F91"/>
              </w:rPr>
              <w:t>2:2</w:t>
            </w:r>
          </w:p>
        </w:tc>
      </w:tr>
      <w:tr w:rsidR="00CB019F" w:rsidRPr="008025AF" w:rsidTr="001C3317">
        <w:trPr>
          <w:jc w:val="center"/>
        </w:trPr>
        <w:tc>
          <w:tcPr>
            <w:tcW w:w="2268" w:type="dxa"/>
          </w:tcPr>
          <w:p w:rsidR="00CB019F" w:rsidRPr="003A7A4C" w:rsidRDefault="00CB019F" w:rsidP="001C3317">
            <w:pPr>
              <w:ind w:left="317" w:right="-108"/>
              <w:rPr>
                <w:b/>
                <w:bCs/>
                <w:color w:val="365F91"/>
              </w:rPr>
            </w:pPr>
            <w:r w:rsidRPr="003A7A4C">
              <w:rPr>
                <w:b/>
                <w:bCs/>
                <w:color w:val="365F91"/>
              </w:rPr>
              <w:t>60 to 69</w:t>
            </w:r>
          </w:p>
        </w:tc>
        <w:tc>
          <w:tcPr>
            <w:tcW w:w="3260" w:type="dxa"/>
          </w:tcPr>
          <w:p w:rsidR="00CB019F" w:rsidRPr="003A7A4C" w:rsidRDefault="00CB019F" w:rsidP="001C3317">
            <w:pPr>
              <w:ind w:left="317" w:right="-108"/>
              <w:rPr>
                <w:color w:val="365F91"/>
              </w:rPr>
            </w:pPr>
            <w:r w:rsidRPr="003A7A4C">
              <w:rPr>
                <w:color w:val="365F91"/>
              </w:rPr>
              <w:t>2:1</w:t>
            </w:r>
          </w:p>
        </w:tc>
      </w:tr>
      <w:tr w:rsidR="00CB019F" w:rsidRPr="008025AF" w:rsidTr="001C3317">
        <w:trPr>
          <w:jc w:val="center"/>
        </w:trPr>
        <w:tc>
          <w:tcPr>
            <w:tcW w:w="2268" w:type="dxa"/>
            <w:tcBorders>
              <w:left w:val="nil"/>
              <w:right w:val="nil"/>
            </w:tcBorders>
            <w:shd w:val="clear" w:color="auto" w:fill="D3DFEE"/>
          </w:tcPr>
          <w:p w:rsidR="00CB019F" w:rsidRPr="003A7A4C" w:rsidRDefault="00CB019F" w:rsidP="001C3317">
            <w:pPr>
              <w:ind w:left="317" w:right="-108"/>
              <w:rPr>
                <w:b/>
                <w:bCs/>
                <w:color w:val="365F91"/>
              </w:rPr>
            </w:pPr>
            <w:r w:rsidRPr="003A7A4C">
              <w:rPr>
                <w:b/>
                <w:bCs/>
                <w:color w:val="365F91"/>
              </w:rPr>
              <w:t>70 to 100</w:t>
            </w:r>
          </w:p>
        </w:tc>
        <w:tc>
          <w:tcPr>
            <w:tcW w:w="3260" w:type="dxa"/>
            <w:tcBorders>
              <w:left w:val="nil"/>
              <w:right w:val="nil"/>
            </w:tcBorders>
            <w:shd w:val="clear" w:color="auto" w:fill="D3DFEE"/>
          </w:tcPr>
          <w:p w:rsidR="00CB019F" w:rsidRPr="003A7A4C" w:rsidRDefault="00CB019F" w:rsidP="001C3317">
            <w:pPr>
              <w:ind w:left="317" w:right="-108"/>
              <w:rPr>
                <w:color w:val="365F91"/>
              </w:rPr>
            </w:pPr>
            <w:r w:rsidRPr="003A7A4C">
              <w:rPr>
                <w:color w:val="365F91"/>
              </w:rPr>
              <w:t>1</w:t>
            </w:r>
            <w:r w:rsidRPr="003A7A4C">
              <w:rPr>
                <w:color w:val="365F91"/>
                <w:vertAlign w:val="superscript"/>
              </w:rPr>
              <w:t>st</w:t>
            </w:r>
          </w:p>
        </w:tc>
      </w:tr>
      <w:tr w:rsidR="00CB019F" w:rsidRPr="008025AF" w:rsidTr="001C3317">
        <w:trPr>
          <w:jc w:val="center"/>
        </w:trPr>
        <w:tc>
          <w:tcPr>
            <w:tcW w:w="2268" w:type="dxa"/>
          </w:tcPr>
          <w:p w:rsidR="00CB019F" w:rsidRPr="003A7A4C" w:rsidRDefault="00CB019F" w:rsidP="001C3317">
            <w:pPr>
              <w:ind w:left="317" w:right="-108"/>
              <w:rPr>
                <w:b/>
                <w:bCs/>
                <w:color w:val="365F91"/>
              </w:rPr>
            </w:pPr>
            <w:r w:rsidRPr="003A7A4C">
              <w:rPr>
                <w:b/>
                <w:bCs/>
                <w:color w:val="365F91"/>
              </w:rPr>
              <w:t>any other</w:t>
            </w:r>
          </w:p>
        </w:tc>
        <w:tc>
          <w:tcPr>
            <w:tcW w:w="3260" w:type="dxa"/>
          </w:tcPr>
          <w:p w:rsidR="00CB019F" w:rsidRPr="003A7A4C" w:rsidRDefault="00CB019F" w:rsidP="001C3317">
            <w:pPr>
              <w:ind w:left="317" w:right="-108"/>
              <w:rPr>
                <w:color w:val="365F91"/>
              </w:rPr>
            </w:pPr>
            <w:r w:rsidRPr="003A7A4C">
              <w:rPr>
                <w:color w:val="365F91"/>
              </w:rPr>
              <w:t>invalid mark entered.</w:t>
            </w:r>
          </w:p>
        </w:tc>
      </w:tr>
    </w:tbl>
    <w:p w:rsidR="00373295" w:rsidRDefault="00373295" w:rsidP="00D53912">
      <w:pPr>
        <w:pStyle w:val="Heading4"/>
      </w:pPr>
    </w:p>
    <w:p w:rsidR="00373295" w:rsidRDefault="00373295" w:rsidP="00373295">
      <w:r>
        <w:br w:type="page"/>
      </w:r>
    </w:p>
    <w:p w:rsidR="00D53912" w:rsidRDefault="00D53912" w:rsidP="00D53912">
      <w:pPr>
        <w:pStyle w:val="Heading4"/>
      </w:pPr>
      <w:r>
        <w:t xml:space="preserve">Exercise </w:t>
      </w:r>
      <w:r w:rsidR="007A16D0">
        <w:t>0</w:t>
      </w:r>
      <w:r>
        <w:t>5</w:t>
      </w:r>
    </w:p>
    <w:p w:rsidR="00D53912" w:rsidRDefault="00D53912" w:rsidP="00D53912">
      <w:pPr>
        <w:pStyle w:val="NoSpacing"/>
      </w:pPr>
    </w:p>
    <w:p w:rsidR="00C330BF" w:rsidRDefault="00C330BF" w:rsidP="00C330BF">
      <w:r>
        <w:t>Design an algorithm that fulfils the following, using a single flow chart:</w:t>
      </w:r>
    </w:p>
    <w:p w:rsidR="00C330BF" w:rsidRDefault="00C330BF" w:rsidP="00C330BF"/>
    <w:p w:rsidR="00C330BF" w:rsidRDefault="00C330BF" w:rsidP="00C330BF">
      <w:pPr>
        <w:numPr>
          <w:ilvl w:val="0"/>
          <w:numId w:val="37"/>
        </w:numPr>
      </w:pPr>
      <w:r>
        <w:t>If it is July then I will fly to Egypt. If there is a sandstorm I will stay in the hotel and go for a swim, otherwise I will go for a camel ride, then visit the pyramids.</w:t>
      </w:r>
    </w:p>
    <w:p w:rsidR="00C330BF" w:rsidRDefault="00C330BF" w:rsidP="00C330BF">
      <w:pPr>
        <w:numPr>
          <w:ilvl w:val="0"/>
          <w:numId w:val="37"/>
        </w:numPr>
      </w:pPr>
      <w:r>
        <w:t xml:space="preserve">If it is December I will go to the </w:t>
      </w:r>
      <w:r w:rsidR="004E2B57">
        <w:t>Alps</w:t>
      </w:r>
      <w:r>
        <w:t>. If there is snow, I will go skiing, otherwise I will eat fondue.</w:t>
      </w:r>
    </w:p>
    <w:p w:rsidR="00C330BF" w:rsidRDefault="00C330BF" w:rsidP="00C330BF">
      <w:pPr>
        <w:numPr>
          <w:ilvl w:val="0"/>
          <w:numId w:val="37"/>
        </w:numPr>
      </w:pPr>
      <w:r>
        <w:t>At any other time I have to go to work.</w:t>
      </w:r>
    </w:p>
    <w:p w:rsidR="00CB019F" w:rsidRDefault="00CB019F" w:rsidP="00CB019F"/>
    <w:p w:rsidR="00D53912" w:rsidRDefault="00C330BF" w:rsidP="00D53912">
      <w:pPr>
        <w:pStyle w:val="NoSpacing"/>
      </w:pPr>
      <w:r>
        <w:t>This exercise may s</w:t>
      </w:r>
      <w:r w:rsidR="00373295">
        <w:t>ound familiar. Go back to your T</w:t>
      </w:r>
      <w:r>
        <w:t xml:space="preserve">utorial 02 exercises to see how you can improve on your original design, if at all. You will need to add basic user input at various points, e.g. input 1 for </w:t>
      </w:r>
      <w:r w:rsidR="004E2B57">
        <w:t>July</w:t>
      </w:r>
      <w:r>
        <w:t>, 2 for December, 3 for other, and appropriate outputs.</w:t>
      </w:r>
    </w:p>
    <w:p w:rsidR="00C330BF" w:rsidRDefault="00C330BF" w:rsidP="00D53912">
      <w:pPr>
        <w:pStyle w:val="NoSpacing"/>
      </w:pPr>
    </w:p>
    <w:p w:rsidR="00C330BF" w:rsidRDefault="00C330BF" w:rsidP="00D53912">
      <w:pPr>
        <w:pStyle w:val="NoSpacing"/>
      </w:pPr>
      <w:r>
        <w:t>Implement your final design. What type of selection is most appropriate here?</w:t>
      </w:r>
    </w:p>
    <w:p w:rsidR="00D53912" w:rsidRDefault="00D53912" w:rsidP="0037797A">
      <w:pPr>
        <w:pStyle w:val="NoSpacing"/>
      </w:pPr>
    </w:p>
    <w:p w:rsidR="00373295" w:rsidRDefault="00373295" w:rsidP="0037797A">
      <w:pPr>
        <w:pStyle w:val="NoSpacing"/>
      </w:pPr>
    </w:p>
    <w:p w:rsidR="0037797A" w:rsidRDefault="0037797A" w:rsidP="0037797A">
      <w:pPr>
        <w:pStyle w:val="Heading4"/>
      </w:pPr>
      <w:r>
        <w:t xml:space="preserve">Exercise </w:t>
      </w:r>
      <w:r w:rsidR="007A16D0">
        <w:t>0</w:t>
      </w:r>
      <w:r w:rsidR="000B435A">
        <w:t>6</w:t>
      </w:r>
    </w:p>
    <w:p w:rsidR="0037797A" w:rsidRDefault="0037797A" w:rsidP="0037797A"/>
    <w:p w:rsidR="0037797A" w:rsidRDefault="0037797A" w:rsidP="0037797A">
      <w:r>
        <w:t xml:space="preserve">Design and write a program that inputs two integers </w:t>
      </w:r>
      <w:r w:rsidRPr="0037797A">
        <w:rPr>
          <w:rStyle w:val="inlinecode"/>
        </w:rPr>
        <w:t>number1</w:t>
      </w:r>
      <w:r>
        <w:t xml:space="preserve"> and </w:t>
      </w:r>
      <w:r w:rsidRPr="0037797A">
        <w:rPr>
          <w:rStyle w:val="inlinecode"/>
        </w:rPr>
        <w:t>number2</w:t>
      </w:r>
      <w:r>
        <w:t xml:space="preserve">. </w:t>
      </w:r>
      <w:r w:rsidRPr="00DB2243">
        <w:rPr>
          <w:u w:val="single"/>
        </w:rPr>
        <w:t>Using only single</w:t>
      </w:r>
      <w:r w:rsidRPr="0037797A">
        <w:rPr>
          <w:rStyle w:val="inlinecode"/>
        </w:rPr>
        <w:t xml:space="preserve"> if() </w:t>
      </w:r>
      <w:r>
        <w:t xml:space="preserve">statements (no </w:t>
      </w:r>
      <w:r w:rsidRPr="0037797A">
        <w:rPr>
          <w:b/>
        </w:rPr>
        <w:t>else</w:t>
      </w:r>
      <w:r>
        <w:t>)  and logical operators report back to the user if:</w:t>
      </w:r>
    </w:p>
    <w:p w:rsidR="0037797A" w:rsidRDefault="0037797A" w:rsidP="0037797A"/>
    <w:p w:rsidR="000B435A" w:rsidRDefault="000B435A" w:rsidP="000B435A">
      <w:pPr>
        <w:pStyle w:val="list"/>
        <w:numPr>
          <w:ilvl w:val="0"/>
          <w:numId w:val="38"/>
        </w:numPr>
      </w:pPr>
      <w:r w:rsidRPr="0037797A">
        <w:rPr>
          <w:rStyle w:val="inlinecode"/>
        </w:rPr>
        <w:t>number1</w:t>
      </w:r>
      <w:r>
        <w:t xml:space="preserve"> is between 10 and 20 inclusive.</w:t>
      </w:r>
    </w:p>
    <w:p w:rsidR="004E2B57" w:rsidRDefault="004E2B57" w:rsidP="000B435A">
      <w:pPr>
        <w:pStyle w:val="list"/>
        <w:numPr>
          <w:ilvl w:val="0"/>
          <w:numId w:val="38"/>
        </w:numPr>
      </w:pPr>
      <w:r>
        <w:rPr>
          <w:rStyle w:val="inlinecode"/>
        </w:rPr>
        <w:t xml:space="preserve">number1 </w:t>
      </w:r>
      <w:r>
        <w:t xml:space="preserve">or </w:t>
      </w:r>
      <w:r w:rsidRPr="0037797A">
        <w:rPr>
          <w:rStyle w:val="inlinecode"/>
        </w:rPr>
        <w:t>number2</w:t>
      </w:r>
      <w:r>
        <w:rPr>
          <w:rStyle w:val="inlinecode"/>
        </w:rPr>
        <w:t xml:space="preserve"> </w:t>
      </w:r>
      <w:r>
        <w:t>is equal to 1234.</w:t>
      </w:r>
    </w:p>
    <w:p w:rsidR="0037797A" w:rsidRDefault="0037797A" w:rsidP="0037797A">
      <w:pPr>
        <w:pStyle w:val="list"/>
        <w:numPr>
          <w:ilvl w:val="0"/>
          <w:numId w:val="38"/>
        </w:numPr>
      </w:pPr>
      <w:r w:rsidRPr="0037797A">
        <w:rPr>
          <w:rStyle w:val="inlinecode"/>
        </w:rPr>
        <w:t>number1</w:t>
      </w:r>
      <w:r>
        <w:t xml:space="preserve"> is greater than 0 and </w:t>
      </w:r>
      <w:r w:rsidRPr="0037797A">
        <w:rPr>
          <w:rStyle w:val="inlinecode"/>
        </w:rPr>
        <w:t>number2</w:t>
      </w:r>
      <w:r w:rsidR="000B435A">
        <w:rPr>
          <w:rStyle w:val="inlinecode"/>
        </w:rPr>
        <w:t xml:space="preserve"> </w:t>
      </w:r>
      <w:r>
        <w:t>is between 12 and 32</w:t>
      </w:r>
      <w:r w:rsidR="000B435A">
        <w:t>.</w:t>
      </w:r>
    </w:p>
    <w:p w:rsidR="0037797A" w:rsidRDefault="000B435A" w:rsidP="000B435A">
      <w:pPr>
        <w:pStyle w:val="list"/>
      </w:pPr>
      <w:r w:rsidRPr="0037797A">
        <w:rPr>
          <w:rStyle w:val="inlinecode"/>
        </w:rPr>
        <w:t>number1</w:t>
      </w:r>
      <w:r>
        <w:t xml:space="preserve"> </w:t>
      </w:r>
      <w:r w:rsidR="0037797A">
        <w:t>is gr</w:t>
      </w:r>
      <w:r>
        <w:t>e</w:t>
      </w:r>
      <w:r w:rsidR="0037797A">
        <w:t xml:space="preserve">ater than </w:t>
      </w:r>
      <w:r w:rsidRPr="0037797A">
        <w:rPr>
          <w:rStyle w:val="inlinecode"/>
        </w:rPr>
        <w:t>number2</w:t>
      </w:r>
      <w:r>
        <w:rPr>
          <w:rStyle w:val="inlinecode"/>
        </w:rPr>
        <w:t xml:space="preserve"> </w:t>
      </w:r>
      <w:r>
        <w:t>or</w:t>
      </w:r>
      <w:r w:rsidR="0037797A">
        <w:t xml:space="preserve"> </w:t>
      </w:r>
      <w:r w:rsidRPr="0037797A">
        <w:rPr>
          <w:rStyle w:val="inlinecode"/>
        </w:rPr>
        <w:t>number1</w:t>
      </w:r>
      <w:r>
        <w:t xml:space="preserve"> negative.</w:t>
      </w:r>
    </w:p>
    <w:p w:rsidR="000B435A" w:rsidRDefault="000B435A" w:rsidP="000B435A">
      <w:pPr>
        <w:pStyle w:val="list"/>
      </w:pPr>
      <w:r w:rsidRPr="0037797A">
        <w:rPr>
          <w:rStyle w:val="inlinecode"/>
        </w:rPr>
        <w:t>number1</w:t>
      </w:r>
      <w:r>
        <w:t xml:space="preserve"> is NOT between 10 and 20 inclusive. Do this 2 different ways.</w:t>
      </w:r>
    </w:p>
    <w:p w:rsidR="000B435A" w:rsidRDefault="004E2B57" w:rsidP="000B435A">
      <w:pPr>
        <w:pStyle w:val="list"/>
      </w:pPr>
      <w:r w:rsidRPr="0037797A">
        <w:rPr>
          <w:rStyle w:val="inlinecode"/>
        </w:rPr>
        <w:t>number1</w:t>
      </w:r>
      <w:r>
        <w:t xml:space="preserve"> is equal to 6 or 9, and </w:t>
      </w:r>
      <w:r w:rsidRPr="0037797A">
        <w:rPr>
          <w:rStyle w:val="inlinecode"/>
        </w:rPr>
        <w:t>number2</w:t>
      </w:r>
      <w:r>
        <w:t xml:space="preserve"> is equal to 2 or 3.</w:t>
      </w:r>
    </w:p>
    <w:p w:rsidR="004E2B57" w:rsidRDefault="004E2B57" w:rsidP="004E2B57">
      <w:pPr>
        <w:pStyle w:val="list"/>
      </w:pPr>
      <w:r>
        <w:rPr>
          <w:rStyle w:val="inlinecode"/>
        </w:rPr>
        <w:t>(</w:t>
      </w:r>
      <w:r w:rsidRPr="0037797A">
        <w:rPr>
          <w:rStyle w:val="inlinecode"/>
        </w:rPr>
        <w:t>number1</w:t>
      </w:r>
      <w:r>
        <w:t xml:space="preserve"> is equal to 6 or 9, and </w:t>
      </w:r>
      <w:r w:rsidRPr="0037797A">
        <w:rPr>
          <w:rStyle w:val="inlinecode"/>
        </w:rPr>
        <w:t>number2</w:t>
      </w:r>
      <w:r>
        <w:t xml:space="preserve"> is equal to 2 or 3) or </w:t>
      </w:r>
      <w:r w:rsidRPr="0037797A">
        <w:rPr>
          <w:rStyle w:val="inlinecode"/>
        </w:rPr>
        <w:t>number1</w:t>
      </w:r>
      <w:r>
        <w:t xml:space="preserve"> is greater than </w:t>
      </w:r>
      <w:r w:rsidRPr="0037797A">
        <w:rPr>
          <w:rStyle w:val="inlinecode"/>
        </w:rPr>
        <w:t>number</w:t>
      </w:r>
      <w:r>
        <w:rPr>
          <w:rStyle w:val="inlinecode"/>
        </w:rPr>
        <w:t>2</w:t>
      </w:r>
    </w:p>
    <w:p w:rsidR="000B435A" w:rsidRDefault="000B435A" w:rsidP="000B435A">
      <w:pPr>
        <w:pStyle w:val="Heading4"/>
      </w:pPr>
    </w:p>
    <w:p w:rsidR="000B435A" w:rsidRDefault="000B435A" w:rsidP="000B435A">
      <w:pPr>
        <w:pStyle w:val="Heading4"/>
      </w:pPr>
      <w:r>
        <w:t xml:space="preserve">Exercise </w:t>
      </w:r>
      <w:r w:rsidR="007A16D0">
        <w:t>0</w:t>
      </w:r>
      <w:r>
        <w:t>7</w:t>
      </w:r>
    </w:p>
    <w:p w:rsidR="0037797A" w:rsidRDefault="0037797A" w:rsidP="0037797A"/>
    <w:p w:rsidR="004E2B57" w:rsidRDefault="004E2B57" w:rsidP="0037797A">
      <w:pPr>
        <w:pStyle w:val="NoSpacing"/>
      </w:pPr>
      <w:r>
        <w:t xml:space="preserve">An integer variable contains a value of 1 that represents Monday, </w:t>
      </w:r>
      <w:r w:rsidR="003A17EB">
        <w:t>3</w:t>
      </w:r>
      <w:r>
        <w:t xml:space="preserve"> for Tuesday, </w:t>
      </w:r>
      <w:r w:rsidR="003A17EB">
        <w:t>5</w:t>
      </w:r>
      <w:r>
        <w:t xml:space="preserve"> </w:t>
      </w:r>
      <w:r w:rsidR="003A17EB">
        <w:t>for Wednesday, 6 for Thursday, 8 for Friday, 2 for Saturday and 7 for Sunday.</w:t>
      </w:r>
    </w:p>
    <w:p w:rsidR="004E2B57" w:rsidRDefault="004E2B57" w:rsidP="0037797A">
      <w:pPr>
        <w:pStyle w:val="NoSpacing"/>
      </w:pPr>
    </w:p>
    <w:p w:rsidR="0037797A" w:rsidRDefault="004E2B57" w:rsidP="004E2B57">
      <w:pPr>
        <w:pStyle w:val="list"/>
        <w:numPr>
          <w:ilvl w:val="0"/>
          <w:numId w:val="39"/>
        </w:numPr>
      </w:pPr>
      <w:r>
        <w:t xml:space="preserve">Design and write a program using </w:t>
      </w:r>
      <w:r w:rsidRPr="004E2B57">
        <w:rPr>
          <w:rStyle w:val="inlinecode"/>
        </w:rPr>
        <w:t>if()</w:t>
      </w:r>
      <w:r>
        <w:t xml:space="preserve"> statements to input a number into this variable and output "weekday" and "weekend" as appropriate.</w:t>
      </w:r>
    </w:p>
    <w:p w:rsidR="004E2B57" w:rsidRDefault="004E2B57" w:rsidP="004E2B57">
      <w:pPr>
        <w:pStyle w:val="list"/>
        <w:numPr>
          <w:ilvl w:val="0"/>
          <w:numId w:val="39"/>
        </w:numPr>
      </w:pPr>
      <w:r>
        <w:t xml:space="preserve">Design and write the same program using </w:t>
      </w:r>
      <w:r w:rsidRPr="004E2B57">
        <w:rPr>
          <w:rStyle w:val="inlinecode"/>
        </w:rPr>
        <w:t>switch</w:t>
      </w:r>
      <w:r>
        <w:t xml:space="preserve"> statements.</w:t>
      </w:r>
    </w:p>
    <w:p w:rsidR="00287020" w:rsidRPr="004E2B57" w:rsidRDefault="004E2B57" w:rsidP="00D53912">
      <w:pPr>
        <w:pStyle w:val="list"/>
        <w:numPr>
          <w:ilvl w:val="0"/>
          <w:numId w:val="39"/>
        </w:numPr>
        <w:rPr>
          <w:rStyle w:val="inlinecode"/>
          <w:rFonts w:ascii="Calibri" w:hAnsi="Calibri"/>
          <w:b w:val="0"/>
          <w:bCs w:val="0"/>
        </w:rPr>
      </w:pPr>
      <w:r>
        <w:t>Explain in your logbook which you find is the best solution, and why.</w:t>
      </w:r>
      <w:r w:rsidR="003A17EB">
        <w:t xml:space="preserve"> Can you think of a better solution?</w:t>
      </w:r>
    </w:p>
    <w:sectPr w:rsidR="00287020" w:rsidRPr="004E2B57" w:rsidSect="00E404CA">
      <w:footerReference w:type="default" r:id="rId8"/>
      <w:pgSz w:w="11906" w:h="16838" w:code="9"/>
      <w:pgMar w:top="720" w:right="720" w:bottom="567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79B" w:rsidRDefault="0025479B" w:rsidP="00E404CA">
      <w:r>
        <w:separator/>
      </w:r>
    </w:p>
  </w:endnote>
  <w:endnote w:type="continuationSeparator" w:id="0">
    <w:p w:rsidR="0025479B" w:rsidRDefault="0025479B" w:rsidP="00E4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BA7" w:rsidRDefault="00BD2BA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1791B">
      <w:rPr>
        <w:noProof/>
      </w:rPr>
      <w:t>2</w:t>
    </w:r>
    <w:r>
      <w:rPr>
        <w:noProof/>
      </w:rPr>
      <w:fldChar w:fldCharType="end"/>
    </w:r>
  </w:p>
  <w:p w:rsidR="00BD2BA7" w:rsidRDefault="00BD2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79B" w:rsidRDefault="0025479B" w:rsidP="00E404CA">
      <w:r>
        <w:separator/>
      </w:r>
    </w:p>
  </w:footnote>
  <w:footnote w:type="continuationSeparator" w:id="0">
    <w:p w:rsidR="0025479B" w:rsidRDefault="0025479B" w:rsidP="00E4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6214"/>
    <w:multiLevelType w:val="hybridMultilevel"/>
    <w:tmpl w:val="C7382A92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4053DEC"/>
    <w:multiLevelType w:val="hybridMultilevel"/>
    <w:tmpl w:val="CA6E7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8413D"/>
    <w:multiLevelType w:val="hybridMultilevel"/>
    <w:tmpl w:val="2C228CAC"/>
    <w:lvl w:ilvl="0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157558DF"/>
    <w:multiLevelType w:val="hybridMultilevel"/>
    <w:tmpl w:val="E5023FE2"/>
    <w:lvl w:ilvl="0" w:tplc="08090017">
      <w:start w:val="1"/>
      <w:numFmt w:val="lowerLetter"/>
      <w:lvlText w:val="%1)"/>
      <w:lvlJc w:val="left"/>
      <w:pPr>
        <w:ind w:left="111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7392D2C"/>
    <w:multiLevelType w:val="multilevel"/>
    <w:tmpl w:val="64F4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10605"/>
    <w:multiLevelType w:val="hybridMultilevel"/>
    <w:tmpl w:val="29A60B28"/>
    <w:lvl w:ilvl="0" w:tplc="6E120086">
      <w:start w:val="1"/>
      <w:numFmt w:val="bullet"/>
      <w:pStyle w:val="StyleBulleted8p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43B86"/>
    <w:multiLevelType w:val="hybridMultilevel"/>
    <w:tmpl w:val="A1D8422E"/>
    <w:lvl w:ilvl="0" w:tplc="08090017">
      <w:start w:val="1"/>
      <w:numFmt w:val="lowerLetter"/>
      <w:lvlText w:val="%1)"/>
      <w:lvlJc w:val="left"/>
      <w:pPr>
        <w:ind w:left="111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248B27A0"/>
    <w:multiLevelType w:val="multilevel"/>
    <w:tmpl w:val="6A8AA06A"/>
    <w:styleLink w:val="mylist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37E8015F"/>
    <w:multiLevelType w:val="multilevel"/>
    <w:tmpl w:val="29A60B28"/>
    <w:styleLink w:val="StyleBulleted8pt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Impact" w:hAnsi="Impac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667A5"/>
    <w:multiLevelType w:val="hybridMultilevel"/>
    <w:tmpl w:val="EC40E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65C26"/>
    <w:multiLevelType w:val="multilevel"/>
    <w:tmpl w:val="195ADC40"/>
    <w:lvl w:ilvl="0">
      <w:start w:val="1"/>
      <w:numFmt w:val="decimal"/>
      <w:pStyle w:val="StyleEmphasisLatinConsolasAsianMSMinchoBoldNotIt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B86474"/>
    <w:multiLevelType w:val="hybridMultilevel"/>
    <w:tmpl w:val="EDC428D2"/>
    <w:lvl w:ilvl="0" w:tplc="08090017">
      <w:start w:val="1"/>
      <w:numFmt w:val="lowerLetter"/>
      <w:lvlText w:val="%1)"/>
      <w:lvlJc w:val="left"/>
      <w:pPr>
        <w:ind w:left="111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481B73DB"/>
    <w:multiLevelType w:val="multilevel"/>
    <w:tmpl w:val="08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4A6E1C05"/>
    <w:multiLevelType w:val="hybridMultilevel"/>
    <w:tmpl w:val="62023A68"/>
    <w:lvl w:ilvl="0" w:tplc="9BCED0FA">
      <w:start w:val="1"/>
      <w:numFmt w:val="decimal"/>
      <w:pStyle w:val="list"/>
      <w:lvlText w:val="%1."/>
      <w:lvlJc w:val="left"/>
      <w:pPr>
        <w:tabs>
          <w:tab w:val="num" w:pos="340"/>
        </w:tabs>
        <w:ind w:left="340" w:hanging="170"/>
      </w:pPr>
      <w:rPr>
        <w:rFonts w:hint="default"/>
        <w:sz w:val="16"/>
        <w:szCs w:val="16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E7A1D"/>
    <w:multiLevelType w:val="hybridMultilevel"/>
    <w:tmpl w:val="062C4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D6B42"/>
    <w:multiLevelType w:val="hybridMultilevel"/>
    <w:tmpl w:val="536A6D48"/>
    <w:lvl w:ilvl="0" w:tplc="0809000F">
      <w:start w:val="1"/>
      <w:numFmt w:val="decimal"/>
      <w:lvlText w:val="%1."/>
      <w:lvlJc w:val="left"/>
      <w:pPr>
        <w:tabs>
          <w:tab w:val="num" w:pos="340"/>
        </w:tabs>
        <w:ind w:left="340" w:hanging="170"/>
      </w:pPr>
      <w:rPr>
        <w:rFonts w:hint="default"/>
        <w:sz w:val="16"/>
        <w:szCs w:val="16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70508"/>
    <w:multiLevelType w:val="multilevel"/>
    <w:tmpl w:val="6E1A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37E82"/>
    <w:multiLevelType w:val="hybridMultilevel"/>
    <w:tmpl w:val="436E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22A2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DF651C6"/>
    <w:multiLevelType w:val="hybridMultilevel"/>
    <w:tmpl w:val="8898AD06"/>
    <w:lvl w:ilvl="0" w:tplc="3306F5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0759CE"/>
    <w:multiLevelType w:val="multilevel"/>
    <w:tmpl w:val="14E05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793BD8"/>
    <w:multiLevelType w:val="multilevel"/>
    <w:tmpl w:val="6A8AA06A"/>
    <w:styleLink w:val="CurrentList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736F2986"/>
    <w:multiLevelType w:val="multilevel"/>
    <w:tmpl w:val="6588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2"/>
  </w:num>
  <w:num w:numId="5">
    <w:abstractNumId w:val="21"/>
  </w:num>
  <w:num w:numId="6">
    <w:abstractNumId w:val="7"/>
  </w:num>
  <w:num w:numId="7">
    <w:abstractNumId w:val="18"/>
  </w:num>
  <w:num w:numId="8">
    <w:abstractNumId w:val="16"/>
  </w:num>
  <w:num w:numId="9">
    <w:abstractNumId w:val="22"/>
  </w:num>
  <w:num w:numId="10">
    <w:abstractNumId w:val="4"/>
  </w:num>
  <w:num w:numId="11">
    <w:abstractNumId w:val="20"/>
  </w:num>
  <w:num w:numId="12">
    <w:abstractNumId w:val="14"/>
  </w:num>
  <w:num w:numId="13">
    <w:abstractNumId w:val="9"/>
  </w:num>
  <w:num w:numId="14">
    <w:abstractNumId w:val="1"/>
  </w:num>
  <w:num w:numId="15">
    <w:abstractNumId w:val="13"/>
  </w:num>
  <w:num w:numId="16">
    <w:abstractNumId w:val="0"/>
  </w:num>
  <w:num w:numId="17">
    <w:abstractNumId w:val="5"/>
  </w:num>
  <w:num w:numId="18">
    <w:abstractNumId w:val="2"/>
  </w:num>
  <w:num w:numId="19">
    <w:abstractNumId w:val="3"/>
  </w:num>
  <w:num w:numId="20">
    <w:abstractNumId w:val="6"/>
  </w:num>
  <w:num w:numId="21">
    <w:abstractNumId w:val="11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15"/>
  </w:num>
  <w:num w:numId="27">
    <w:abstractNumId w:val="19"/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17"/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3"/>
    <w:lvlOverride w:ilvl="0">
      <w:startOverride w:val="1"/>
    </w:lvlOverride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</w:num>
  <w:num w:numId="39">
    <w:abstractNumId w:val="13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97"/>
  <w:clickAndTypeStyle w:val="NoSpacing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77"/>
    <w:rsid w:val="00006B7B"/>
    <w:rsid w:val="00007782"/>
    <w:rsid w:val="0001038B"/>
    <w:rsid w:val="000115E6"/>
    <w:rsid w:val="00013AE3"/>
    <w:rsid w:val="00014F90"/>
    <w:rsid w:val="00017B59"/>
    <w:rsid w:val="00020B25"/>
    <w:rsid w:val="00023811"/>
    <w:rsid w:val="000248C8"/>
    <w:rsid w:val="000347C4"/>
    <w:rsid w:val="00035296"/>
    <w:rsid w:val="000515D6"/>
    <w:rsid w:val="0005693C"/>
    <w:rsid w:val="000652AE"/>
    <w:rsid w:val="00070EAD"/>
    <w:rsid w:val="00072FF2"/>
    <w:rsid w:val="000741F9"/>
    <w:rsid w:val="000768B4"/>
    <w:rsid w:val="00080DEB"/>
    <w:rsid w:val="00093AAC"/>
    <w:rsid w:val="000A11B6"/>
    <w:rsid w:val="000A650F"/>
    <w:rsid w:val="000B435A"/>
    <w:rsid w:val="000B471E"/>
    <w:rsid w:val="000B5272"/>
    <w:rsid w:val="000C19F2"/>
    <w:rsid w:val="000C3CEB"/>
    <w:rsid w:val="000C6583"/>
    <w:rsid w:val="000D3A15"/>
    <w:rsid w:val="000D3C28"/>
    <w:rsid w:val="000D5736"/>
    <w:rsid w:val="000E20A1"/>
    <w:rsid w:val="000E323F"/>
    <w:rsid w:val="000E5A2C"/>
    <w:rsid w:val="000E7D36"/>
    <w:rsid w:val="000F39FF"/>
    <w:rsid w:val="0010251A"/>
    <w:rsid w:val="0010331D"/>
    <w:rsid w:val="00106867"/>
    <w:rsid w:val="00107595"/>
    <w:rsid w:val="00107709"/>
    <w:rsid w:val="0011107D"/>
    <w:rsid w:val="0011115D"/>
    <w:rsid w:val="00116311"/>
    <w:rsid w:val="001234D7"/>
    <w:rsid w:val="001247EB"/>
    <w:rsid w:val="00134DF1"/>
    <w:rsid w:val="001353DF"/>
    <w:rsid w:val="00136A68"/>
    <w:rsid w:val="00155117"/>
    <w:rsid w:val="00156FBE"/>
    <w:rsid w:val="00157CFC"/>
    <w:rsid w:val="00165113"/>
    <w:rsid w:val="00166859"/>
    <w:rsid w:val="001720AD"/>
    <w:rsid w:val="00173A16"/>
    <w:rsid w:val="00180AD7"/>
    <w:rsid w:val="001833AF"/>
    <w:rsid w:val="00184AB5"/>
    <w:rsid w:val="0019487B"/>
    <w:rsid w:val="001955BF"/>
    <w:rsid w:val="001A3EDE"/>
    <w:rsid w:val="001A45C4"/>
    <w:rsid w:val="001B3CFE"/>
    <w:rsid w:val="001B4504"/>
    <w:rsid w:val="001B4D69"/>
    <w:rsid w:val="001B51FC"/>
    <w:rsid w:val="001B6EA2"/>
    <w:rsid w:val="001B7E1A"/>
    <w:rsid w:val="001C06D7"/>
    <w:rsid w:val="001C1631"/>
    <w:rsid w:val="001C2346"/>
    <w:rsid w:val="001C3317"/>
    <w:rsid w:val="001C641A"/>
    <w:rsid w:val="001E4139"/>
    <w:rsid w:val="001E6D92"/>
    <w:rsid w:val="001E71BB"/>
    <w:rsid w:val="001F09FA"/>
    <w:rsid w:val="001F745E"/>
    <w:rsid w:val="002013C5"/>
    <w:rsid w:val="00211A4D"/>
    <w:rsid w:val="002122F8"/>
    <w:rsid w:val="00214416"/>
    <w:rsid w:val="002158F8"/>
    <w:rsid w:val="0021791B"/>
    <w:rsid w:val="002257D6"/>
    <w:rsid w:val="00230B6A"/>
    <w:rsid w:val="0023777F"/>
    <w:rsid w:val="00244390"/>
    <w:rsid w:val="002458DA"/>
    <w:rsid w:val="00246E9F"/>
    <w:rsid w:val="0025479B"/>
    <w:rsid w:val="0025653A"/>
    <w:rsid w:val="002568A2"/>
    <w:rsid w:val="00263360"/>
    <w:rsid w:val="00267084"/>
    <w:rsid w:val="0027223E"/>
    <w:rsid w:val="002732D8"/>
    <w:rsid w:val="00275D82"/>
    <w:rsid w:val="00281042"/>
    <w:rsid w:val="0028189A"/>
    <w:rsid w:val="0028209A"/>
    <w:rsid w:val="002822CB"/>
    <w:rsid w:val="00286754"/>
    <w:rsid w:val="00287020"/>
    <w:rsid w:val="002958E3"/>
    <w:rsid w:val="002A0A70"/>
    <w:rsid w:val="002A22A8"/>
    <w:rsid w:val="002B1246"/>
    <w:rsid w:val="002B4011"/>
    <w:rsid w:val="002B6913"/>
    <w:rsid w:val="002C059F"/>
    <w:rsid w:val="002C6DD0"/>
    <w:rsid w:val="002D106C"/>
    <w:rsid w:val="002D67D4"/>
    <w:rsid w:val="002E0741"/>
    <w:rsid w:val="002E46B7"/>
    <w:rsid w:val="002E67AC"/>
    <w:rsid w:val="002F0111"/>
    <w:rsid w:val="002F2F70"/>
    <w:rsid w:val="002F3656"/>
    <w:rsid w:val="002F50D6"/>
    <w:rsid w:val="00301177"/>
    <w:rsid w:val="00301EE4"/>
    <w:rsid w:val="003025F2"/>
    <w:rsid w:val="0030455F"/>
    <w:rsid w:val="0031192E"/>
    <w:rsid w:val="00311BE1"/>
    <w:rsid w:val="003151BE"/>
    <w:rsid w:val="00315A62"/>
    <w:rsid w:val="003160D3"/>
    <w:rsid w:val="003176B3"/>
    <w:rsid w:val="003205F8"/>
    <w:rsid w:val="00324A84"/>
    <w:rsid w:val="003262C6"/>
    <w:rsid w:val="00331DEF"/>
    <w:rsid w:val="00331FFF"/>
    <w:rsid w:val="00334A3D"/>
    <w:rsid w:val="00336E25"/>
    <w:rsid w:val="003437CC"/>
    <w:rsid w:val="00343A4B"/>
    <w:rsid w:val="003527B9"/>
    <w:rsid w:val="00353969"/>
    <w:rsid w:val="0036159E"/>
    <w:rsid w:val="00367430"/>
    <w:rsid w:val="00371143"/>
    <w:rsid w:val="00373295"/>
    <w:rsid w:val="0037797A"/>
    <w:rsid w:val="00381432"/>
    <w:rsid w:val="00382858"/>
    <w:rsid w:val="00383C6F"/>
    <w:rsid w:val="003846A9"/>
    <w:rsid w:val="0038520C"/>
    <w:rsid w:val="00385A5A"/>
    <w:rsid w:val="00386C68"/>
    <w:rsid w:val="00393473"/>
    <w:rsid w:val="003A1243"/>
    <w:rsid w:val="003A17EB"/>
    <w:rsid w:val="003B022B"/>
    <w:rsid w:val="003B4418"/>
    <w:rsid w:val="003B5277"/>
    <w:rsid w:val="003B7997"/>
    <w:rsid w:val="003E533D"/>
    <w:rsid w:val="003E53A6"/>
    <w:rsid w:val="003F0B11"/>
    <w:rsid w:val="003F1B6F"/>
    <w:rsid w:val="00403685"/>
    <w:rsid w:val="0041719F"/>
    <w:rsid w:val="00423DAD"/>
    <w:rsid w:val="00430774"/>
    <w:rsid w:val="00442C95"/>
    <w:rsid w:val="00442E5F"/>
    <w:rsid w:val="00443B4F"/>
    <w:rsid w:val="004506DC"/>
    <w:rsid w:val="00460E4F"/>
    <w:rsid w:val="0046476F"/>
    <w:rsid w:val="00465FBE"/>
    <w:rsid w:val="00466DF2"/>
    <w:rsid w:val="00471035"/>
    <w:rsid w:val="00481873"/>
    <w:rsid w:val="004819D2"/>
    <w:rsid w:val="004A3B85"/>
    <w:rsid w:val="004A4566"/>
    <w:rsid w:val="004B301F"/>
    <w:rsid w:val="004C0202"/>
    <w:rsid w:val="004C035D"/>
    <w:rsid w:val="004D511F"/>
    <w:rsid w:val="004E2B57"/>
    <w:rsid w:val="004E3679"/>
    <w:rsid w:val="004E6EE6"/>
    <w:rsid w:val="004F0C2A"/>
    <w:rsid w:val="004F244C"/>
    <w:rsid w:val="004F3EA5"/>
    <w:rsid w:val="004F4242"/>
    <w:rsid w:val="004F5D44"/>
    <w:rsid w:val="004F6AF7"/>
    <w:rsid w:val="005010A9"/>
    <w:rsid w:val="0051109C"/>
    <w:rsid w:val="00511CCD"/>
    <w:rsid w:val="00515BB0"/>
    <w:rsid w:val="0052638B"/>
    <w:rsid w:val="00526A66"/>
    <w:rsid w:val="00531DFB"/>
    <w:rsid w:val="005320DD"/>
    <w:rsid w:val="005328A9"/>
    <w:rsid w:val="0053680F"/>
    <w:rsid w:val="00545575"/>
    <w:rsid w:val="005505CF"/>
    <w:rsid w:val="00560917"/>
    <w:rsid w:val="005642FB"/>
    <w:rsid w:val="00566E70"/>
    <w:rsid w:val="00572D9F"/>
    <w:rsid w:val="00573605"/>
    <w:rsid w:val="00581FE9"/>
    <w:rsid w:val="005848C3"/>
    <w:rsid w:val="0059391A"/>
    <w:rsid w:val="005A5949"/>
    <w:rsid w:val="005B35BF"/>
    <w:rsid w:val="005B5AAE"/>
    <w:rsid w:val="005B5F19"/>
    <w:rsid w:val="005B6255"/>
    <w:rsid w:val="005C4FD9"/>
    <w:rsid w:val="005C641A"/>
    <w:rsid w:val="005C77DC"/>
    <w:rsid w:val="005C7A2E"/>
    <w:rsid w:val="005D20EF"/>
    <w:rsid w:val="005D48BE"/>
    <w:rsid w:val="005D6660"/>
    <w:rsid w:val="005E18AC"/>
    <w:rsid w:val="005E33E3"/>
    <w:rsid w:val="005E44A1"/>
    <w:rsid w:val="005F1253"/>
    <w:rsid w:val="005F3163"/>
    <w:rsid w:val="005F3D8A"/>
    <w:rsid w:val="00601337"/>
    <w:rsid w:val="006029E4"/>
    <w:rsid w:val="00614D2A"/>
    <w:rsid w:val="00615B54"/>
    <w:rsid w:val="00623DE0"/>
    <w:rsid w:val="00627103"/>
    <w:rsid w:val="00631C45"/>
    <w:rsid w:val="006338F5"/>
    <w:rsid w:val="006355F3"/>
    <w:rsid w:val="006406E5"/>
    <w:rsid w:val="006527EA"/>
    <w:rsid w:val="00653A3E"/>
    <w:rsid w:val="0065584D"/>
    <w:rsid w:val="00656D2C"/>
    <w:rsid w:val="006633F4"/>
    <w:rsid w:val="00666F3B"/>
    <w:rsid w:val="00666F5B"/>
    <w:rsid w:val="0067534B"/>
    <w:rsid w:val="00675E59"/>
    <w:rsid w:val="0068042A"/>
    <w:rsid w:val="00680CA0"/>
    <w:rsid w:val="00684E38"/>
    <w:rsid w:val="00685BEC"/>
    <w:rsid w:val="00686320"/>
    <w:rsid w:val="00687AB4"/>
    <w:rsid w:val="00694461"/>
    <w:rsid w:val="00697BCA"/>
    <w:rsid w:val="006A0F62"/>
    <w:rsid w:val="006A410A"/>
    <w:rsid w:val="006A512C"/>
    <w:rsid w:val="006A6019"/>
    <w:rsid w:val="006B5332"/>
    <w:rsid w:val="006B7F9A"/>
    <w:rsid w:val="006C7646"/>
    <w:rsid w:val="006D01C6"/>
    <w:rsid w:val="006D160A"/>
    <w:rsid w:val="006D4FC9"/>
    <w:rsid w:val="006D4FDE"/>
    <w:rsid w:val="006D6CE5"/>
    <w:rsid w:val="006D75CB"/>
    <w:rsid w:val="006E4D53"/>
    <w:rsid w:val="006F58B2"/>
    <w:rsid w:val="006F5B4B"/>
    <w:rsid w:val="006F7240"/>
    <w:rsid w:val="00700D21"/>
    <w:rsid w:val="00700F32"/>
    <w:rsid w:val="0070254C"/>
    <w:rsid w:val="00702615"/>
    <w:rsid w:val="00706EB1"/>
    <w:rsid w:val="0070728C"/>
    <w:rsid w:val="00720E0E"/>
    <w:rsid w:val="00722A07"/>
    <w:rsid w:val="0073115F"/>
    <w:rsid w:val="0073268E"/>
    <w:rsid w:val="00734699"/>
    <w:rsid w:val="00734C4E"/>
    <w:rsid w:val="00737C10"/>
    <w:rsid w:val="007401F5"/>
    <w:rsid w:val="00741317"/>
    <w:rsid w:val="0074199A"/>
    <w:rsid w:val="0074319B"/>
    <w:rsid w:val="007464DD"/>
    <w:rsid w:val="00752758"/>
    <w:rsid w:val="00753308"/>
    <w:rsid w:val="007533F1"/>
    <w:rsid w:val="00754B93"/>
    <w:rsid w:val="00756F0C"/>
    <w:rsid w:val="007640D6"/>
    <w:rsid w:val="0077237C"/>
    <w:rsid w:val="00776092"/>
    <w:rsid w:val="00784F8B"/>
    <w:rsid w:val="00785063"/>
    <w:rsid w:val="00786065"/>
    <w:rsid w:val="007933C6"/>
    <w:rsid w:val="00794442"/>
    <w:rsid w:val="00796889"/>
    <w:rsid w:val="007A1566"/>
    <w:rsid w:val="007A16D0"/>
    <w:rsid w:val="007A4456"/>
    <w:rsid w:val="007A5B04"/>
    <w:rsid w:val="007B0D8D"/>
    <w:rsid w:val="007B26EA"/>
    <w:rsid w:val="007B6B8A"/>
    <w:rsid w:val="007C4283"/>
    <w:rsid w:val="007D5EAE"/>
    <w:rsid w:val="007E3893"/>
    <w:rsid w:val="007E3F54"/>
    <w:rsid w:val="007E6E52"/>
    <w:rsid w:val="007F41B1"/>
    <w:rsid w:val="007F7E93"/>
    <w:rsid w:val="00802648"/>
    <w:rsid w:val="0080373F"/>
    <w:rsid w:val="0080621E"/>
    <w:rsid w:val="008100E7"/>
    <w:rsid w:val="00815EAB"/>
    <w:rsid w:val="008239D7"/>
    <w:rsid w:val="008324FA"/>
    <w:rsid w:val="00833FA9"/>
    <w:rsid w:val="008345D4"/>
    <w:rsid w:val="00841CD5"/>
    <w:rsid w:val="00846376"/>
    <w:rsid w:val="00850CCA"/>
    <w:rsid w:val="008529C6"/>
    <w:rsid w:val="00852D85"/>
    <w:rsid w:val="00853CC7"/>
    <w:rsid w:val="008552F6"/>
    <w:rsid w:val="00863383"/>
    <w:rsid w:val="00872609"/>
    <w:rsid w:val="0087561F"/>
    <w:rsid w:val="008767C7"/>
    <w:rsid w:val="00876A5C"/>
    <w:rsid w:val="00876B31"/>
    <w:rsid w:val="008819CA"/>
    <w:rsid w:val="00881F00"/>
    <w:rsid w:val="00890219"/>
    <w:rsid w:val="00895A7D"/>
    <w:rsid w:val="008C1129"/>
    <w:rsid w:val="008C1A70"/>
    <w:rsid w:val="008D5291"/>
    <w:rsid w:val="008D7B63"/>
    <w:rsid w:val="008E4968"/>
    <w:rsid w:val="008E4D49"/>
    <w:rsid w:val="008E6C02"/>
    <w:rsid w:val="008E7DC2"/>
    <w:rsid w:val="008F59D2"/>
    <w:rsid w:val="008F6340"/>
    <w:rsid w:val="0090040B"/>
    <w:rsid w:val="0090388F"/>
    <w:rsid w:val="009041D2"/>
    <w:rsid w:val="00905199"/>
    <w:rsid w:val="009108A2"/>
    <w:rsid w:val="00924813"/>
    <w:rsid w:val="0093043B"/>
    <w:rsid w:val="009343DF"/>
    <w:rsid w:val="009362FC"/>
    <w:rsid w:val="00937D29"/>
    <w:rsid w:val="00952262"/>
    <w:rsid w:val="00972575"/>
    <w:rsid w:val="009830FC"/>
    <w:rsid w:val="00983100"/>
    <w:rsid w:val="009864AE"/>
    <w:rsid w:val="009934F5"/>
    <w:rsid w:val="00994AEE"/>
    <w:rsid w:val="009A3C92"/>
    <w:rsid w:val="009B3232"/>
    <w:rsid w:val="009B36E3"/>
    <w:rsid w:val="009C089B"/>
    <w:rsid w:val="009C238D"/>
    <w:rsid w:val="009D1FF4"/>
    <w:rsid w:val="009D3728"/>
    <w:rsid w:val="009E0490"/>
    <w:rsid w:val="009E41C9"/>
    <w:rsid w:val="009E618B"/>
    <w:rsid w:val="009E6B8F"/>
    <w:rsid w:val="009F00B6"/>
    <w:rsid w:val="009F031A"/>
    <w:rsid w:val="009F1B6C"/>
    <w:rsid w:val="009F5209"/>
    <w:rsid w:val="00A00442"/>
    <w:rsid w:val="00A06520"/>
    <w:rsid w:val="00A10D32"/>
    <w:rsid w:val="00A13C0A"/>
    <w:rsid w:val="00A14559"/>
    <w:rsid w:val="00A1467E"/>
    <w:rsid w:val="00A2465B"/>
    <w:rsid w:val="00A2592C"/>
    <w:rsid w:val="00A30312"/>
    <w:rsid w:val="00A322A8"/>
    <w:rsid w:val="00A355A4"/>
    <w:rsid w:val="00A3689B"/>
    <w:rsid w:val="00A36AB1"/>
    <w:rsid w:val="00A40087"/>
    <w:rsid w:val="00A46F97"/>
    <w:rsid w:val="00A523D2"/>
    <w:rsid w:val="00A53E6E"/>
    <w:rsid w:val="00A616FA"/>
    <w:rsid w:val="00A649C2"/>
    <w:rsid w:val="00A64B87"/>
    <w:rsid w:val="00A70066"/>
    <w:rsid w:val="00A73BFA"/>
    <w:rsid w:val="00A759B2"/>
    <w:rsid w:val="00A90C0A"/>
    <w:rsid w:val="00A93259"/>
    <w:rsid w:val="00A9735E"/>
    <w:rsid w:val="00AA4A42"/>
    <w:rsid w:val="00AA6776"/>
    <w:rsid w:val="00AB1D1B"/>
    <w:rsid w:val="00AB4F6D"/>
    <w:rsid w:val="00AB569A"/>
    <w:rsid w:val="00AC2CAA"/>
    <w:rsid w:val="00AC542B"/>
    <w:rsid w:val="00AE228C"/>
    <w:rsid w:val="00AE3E5A"/>
    <w:rsid w:val="00AE4FB1"/>
    <w:rsid w:val="00AE5BC1"/>
    <w:rsid w:val="00AE67C7"/>
    <w:rsid w:val="00AE6FE5"/>
    <w:rsid w:val="00AF72F4"/>
    <w:rsid w:val="00AF79DB"/>
    <w:rsid w:val="00B02395"/>
    <w:rsid w:val="00B071B2"/>
    <w:rsid w:val="00B139CC"/>
    <w:rsid w:val="00B17CCC"/>
    <w:rsid w:val="00B24284"/>
    <w:rsid w:val="00B32FA4"/>
    <w:rsid w:val="00B343B9"/>
    <w:rsid w:val="00B40AFC"/>
    <w:rsid w:val="00B41D09"/>
    <w:rsid w:val="00B50A4D"/>
    <w:rsid w:val="00B56B47"/>
    <w:rsid w:val="00B60A97"/>
    <w:rsid w:val="00B63E84"/>
    <w:rsid w:val="00B64997"/>
    <w:rsid w:val="00B66DE4"/>
    <w:rsid w:val="00B73A91"/>
    <w:rsid w:val="00B7427A"/>
    <w:rsid w:val="00B759F7"/>
    <w:rsid w:val="00B815FD"/>
    <w:rsid w:val="00B82345"/>
    <w:rsid w:val="00B97332"/>
    <w:rsid w:val="00B975F8"/>
    <w:rsid w:val="00BA24BF"/>
    <w:rsid w:val="00BA50B7"/>
    <w:rsid w:val="00BB1A39"/>
    <w:rsid w:val="00BB213A"/>
    <w:rsid w:val="00BB6FE7"/>
    <w:rsid w:val="00BC1629"/>
    <w:rsid w:val="00BC1E01"/>
    <w:rsid w:val="00BC6063"/>
    <w:rsid w:val="00BC67A2"/>
    <w:rsid w:val="00BD2BA7"/>
    <w:rsid w:val="00BE3DB2"/>
    <w:rsid w:val="00BF092B"/>
    <w:rsid w:val="00BF2C8A"/>
    <w:rsid w:val="00BF56B8"/>
    <w:rsid w:val="00C10775"/>
    <w:rsid w:val="00C10985"/>
    <w:rsid w:val="00C12E7F"/>
    <w:rsid w:val="00C15376"/>
    <w:rsid w:val="00C16AD1"/>
    <w:rsid w:val="00C207D8"/>
    <w:rsid w:val="00C330BF"/>
    <w:rsid w:val="00C348D5"/>
    <w:rsid w:val="00C34D46"/>
    <w:rsid w:val="00C37AF2"/>
    <w:rsid w:val="00C414E3"/>
    <w:rsid w:val="00C42398"/>
    <w:rsid w:val="00C45067"/>
    <w:rsid w:val="00C47B1A"/>
    <w:rsid w:val="00C47D34"/>
    <w:rsid w:val="00C50361"/>
    <w:rsid w:val="00C50F71"/>
    <w:rsid w:val="00C5166E"/>
    <w:rsid w:val="00C5472D"/>
    <w:rsid w:val="00C72979"/>
    <w:rsid w:val="00C729B8"/>
    <w:rsid w:val="00C77389"/>
    <w:rsid w:val="00C820E7"/>
    <w:rsid w:val="00C837F2"/>
    <w:rsid w:val="00C8517D"/>
    <w:rsid w:val="00C94168"/>
    <w:rsid w:val="00C941D4"/>
    <w:rsid w:val="00C94358"/>
    <w:rsid w:val="00C95D0E"/>
    <w:rsid w:val="00C969C1"/>
    <w:rsid w:val="00C96B27"/>
    <w:rsid w:val="00C97D46"/>
    <w:rsid w:val="00CA61B1"/>
    <w:rsid w:val="00CB019F"/>
    <w:rsid w:val="00CB13F0"/>
    <w:rsid w:val="00CB176D"/>
    <w:rsid w:val="00CB2597"/>
    <w:rsid w:val="00CB2C36"/>
    <w:rsid w:val="00CB45BF"/>
    <w:rsid w:val="00CB47B9"/>
    <w:rsid w:val="00CB72C4"/>
    <w:rsid w:val="00CD01E1"/>
    <w:rsid w:val="00CD1AF9"/>
    <w:rsid w:val="00CD5106"/>
    <w:rsid w:val="00CE0B6F"/>
    <w:rsid w:val="00CE4896"/>
    <w:rsid w:val="00CF0364"/>
    <w:rsid w:val="00CF624E"/>
    <w:rsid w:val="00CF68A7"/>
    <w:rsid w:val="00D04AB8"/>
    <w:rsid w:val="00D05472"/>
    <w:rsid w:val="00D16D51"/>
    <w:rsid w:val="00D17647"/>
    <w:rsid w:val="00D20C74"/>
    <w:rsid w:val="00D234EE"/>
    <w:rsid w:val="00D23ABA"/>
    <w:rsid w:val="00D26109"/>
    <w:rsid w:val="00D31C6D"/>
    <w:rsid w:val="00D3230C"/>
    <w:rsid w:val="00D36348"/>
    <w:rsid w:val="00D36DF5"/>
    <w:rsid w:val="00D373E0"/>
    <w:rsid w:val="00D4227E"/>
    <w:rsid w:val="00D46ACD"/>
    <w:rsid w:val="00D51E01"/>
    <w:rsid w:val="00D52BCC"/>
    <w:rsid w:val="00D53912"/>
    <w:rsid w:val="00D649F8"/>
    <w:rsid w:val="00D669CD"/>
    <w:rsid w:val="00D7469E"/>
    <w:rsid w:val="00D82401"/>
    <w:rsid w:val="00D851D1"/>
    <w:rsid w:val="00D94AA5"/>
    <w:rsid w:val="00DA055F"/>
    <w:rsid w:val="00DB2243"/>
    <w:rsid w:val="00DB5A27"/>
    <w:rsid w:val="00DB71EB"/>
    <w:rsid w:val="00DC18E3"/>
    <w:rsid w:val="00DC2AE7"/>
    <w:rsid w:val="00DE5E58"/>
    <w:rsid w:val="00DF3B2D"/>
    <w:rsid w:val="00DF5262"/>
    <w:rsid w:val="00E04945"/>
    <w:rsid w:val="00E0673E"/>
    <w:rsid w:val="00E07F5E"/>
    <w:rsid w:val="00E12198"/>
    <w:rsid w:val="00E12434"/>
    <w:rsid w:val="00E16294"/>
    <w:rsid w:val="00E1638C"/>
    <w:rsid w:val="00E314E4"/>
    <w:rsid w:val="00E404CA"/>
    <w:rsid w:val="00E5033C"/>
    <w:rsid w:val="00E517F3"/>
    <w:rsid w:val="00E57390"/>
    <w:rsid w:val="00E57D63"/>
    <w:rsid w:val="00E61904"/>
    <w:rsid w:val="00E62A1B"/>
    <w:rsid w:val="00E6642D"/>
    <w:rsid w:val="00E66B45"/>
    <w:rsid w:val="00E701F2"/>
    <w:rsid w:val="00E737A3"/>
    <w:rsid w:val="00E757FC"/>
    <w:rsid w:val="00E860C3"/>
    <w:rsid w:val="00E909AD"/>
    <w:rsid w:val="00E90F5A"/>
    <w:rsid w:val="00EA73BE"/>
    <w:rsid w:val="00EB1062"/>
    <w:rsid w:val="00EB6B78"/>
    <w:rsid w:val="00EC0942"/>
    <w:rsid w:val="00EC1868"/>
    <w:rsid w:val="00EC2148"/>
    <w:rsid w:val="00EC414C"/>
    <w:rsid w:val="00EC4FFA"/>
    <w:rsid w:val="00ED10C2"/>
    <w:rsid w:val="00ED3F74"/>
    <w:rsid w:val="00ED4DB9"/>
    <w:rsid w:val="00EE1DF6"/>
    <w:rsid w:val="00EE69CE"/>
    <w:rsid w:val="00EF0A18"/>
    <w:rsid w:val="00F158EC"/>
    <w:rsid w:val="00F27A41"/>
    <w:rsid w:val="00F27E7B"/>
    <w:rsid w:val="00F31743"/>
    <w:rsid w:val="00F327E2"/>
    <w:rsid w:val="00F3572E"/>
    <w:rsid w:val="00F459B6"/>
    <w:rsid w:val="00F478BF"/>
    <w:rsid w:val="00F525FB"/>
    <w:rsid w:val="00F52745"/>
    <w:rsid w:val="00F53CA2"/>
    <w:rsid w:val="00F74116"/>
    <w:rsid w:val="00F749E1"/>
    <w:rsid w:val="00F75D0A"/>
    <w:rsid w:val="00F82CD1"/>
    <w:rsid w:val="00F86859"/>
    <w:rsid w:val="00F90A68"/>
    <w:rsid w:val="00F92EA5"/>
    <w:rsid w:val="00F97F36"/>
    <w:rsid w:val="00FA0EEE"/>
    <w:rsid w:val="00FA4EA7"/>
    <w:rsid w:val="00FC108D"/>
    <w:rsid w:val="00FC4930"/>
    <w:rsid w:val="00FD3481"/>
    <w:rsid w:val="00FE01D7"/>
    <w:rsid w:val="00FE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2B9FD"/>
  <w15:chartTrackingRefBased/>
  <w15:docId w15:val="{27ABFD40-9F10-43C7-B4CA-052C873D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F1253"/>
    <w:rPr>
      <w:rFonts w:ascii="Calibri" w:eastAsia="Times New Roman" w:hAnsi="Calibri"/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C37AF2"/>
    <w:pPr>
      <w:keepNext/>
      <w:keepLines/>
      <w:spacing w:before="480"/>
      <w:outlineLvl w:val="0"/>
    </w:pPr>
    <w:rPr>
      <w:rFonts w:ascii="Cambria" w:eastAsia="MS Mincho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Spacing"/>
    <w:link w:val="Heading2Char"/>
    <w:qFormat/>
    <w:rsid w:val="00C37AF2"/>
    <w:pPr>
      <w:keepNext/>
      <w:keepLines/>
      <w:outlineLvl w:val="1"/>
    </w:pPr>
    <w:rPr>
      <w:rFonts w:ascii="Cambria" w:eastAsia="MS Mincho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37AF2"/>
    <w:pPr>
      <w:keepNext/>
      <w:keepLines/>
      <w:outlineLvl w:val="2"/>
    </w:pPr>
    <w:rPr>
      <w:rFonts w:ascii="Cambria" w:eastAsia="MS Mincho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C37AF2"/>
    <w:pPr>
      <w:keepNext/>
      <w:keepLines/>
      <w:outlineLvl w:val="3"/>
    </w:pPr>
    <w:rPr>
      <w:rFonts w:ascii="Cambria" w:eastAsia="MS Mincho" w:hAnsi="Cambria"/>
      <w:b/>
      <w:bCs/>
      <w:i/>
      <w:iCs/>
      <w:color w:val="4F81BD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430774"/>
    <w:rPr>
      <w:rFonts w:ascii="Cambria" w:hAnsi="Cambria"/>
      <w:b/>
      <w:bCs/>
      <w:color w:val="365F91"/>
      <w:sz w:val="28"/>
      <w:szCs w:val="28"/>
      <w:lang w:eastAsia="en-US" w:bidi="en-US"/>
    </w:rPr>
  </w:style>
  <w:style w:type="character" w:customStyle="1" w:styleId="Heading2Char">
    <w:name w:val="Heading 2 Char"/>
    <w:link w:val="Heading2"/>
    <w:rsid w:val="00C348D5"/>
    <w:rPr>
      <w:rFonts w:ascii="Cambria" w:hAnsi="Cambria"/>
      <w:b/>
      <w:bCs/>
      <w:color w:val="4F81BD"/>
      <w:sz w:val="26"/>
      <w:szCs w:val="26"/>
      <w:lang w:eastAsia="en-US" w:bidi="en-US"/>
    </w:rPr>
  </w:style>
  <w:style w:type="character" w:customStyle="1" w:styleId="Heading3Char">
    <w:name w:val="Heading 3 Char"/>
    <w:link w:val="Heading3"/>
    <w:rsid w:val="00C348D5"/>
    <w:rPr>
      <w:rFonts w:ascii="Cambria" w:hAnsi="Cambria"/>
      <w:b/>
      <w:bCs/>
      <w:color w:val="4F81BD"/>
      <w:sz w:val="24"/>
      <w:szCs w:val="22"/>
      <w:lang w:eastAsia="en-US" w:bidi="en-US"/>
    </w:rPr>
  </w:style>
  <w:style w:type="character" w:customStyle="1" w:styleId="Heading4Char">
    <w:name w:val="Heading 4 Char"/>
    <w:link w:val="Heading4"/>
    <w:rsid w:val="00C348D5"/>
    <w:rPr>
      <w:rFonts w:ascii="Cambria" w:hAnsi="Cambria"/>
      <w:b/>
      <w:bCs/>
      <w:i/>
      <w:iCs/>
      <w:color w:val="4F81BD"/>
      <w:sz w:val="24"/>
      <w:szCs w:val="22"/>
      <w:lang w:eastAsia="en-US" w:bidi="en-US"/>
    </w:rPr>
  </w:style>
  <w:style w:type="character" w:styleId="Strong">
    <w:name w:val="Strong"/>
    <w:rsid w:val="00430774"/>
    <w:rPr>
      <w:b/>
      <w:bCs/>
    </w:rPr>
  </w:style>
  <w:style w:type="character" w:styleId="Emphasis">
    <w:name w:val="Emphasis"/>
    <w:uiPriority w:val="20"/>
    <w:rsid w:val="0043077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sz w:val="20"/>
      <w:szCs w:val="20"/>
      <w:lang w:eastAsia="en-GB" w:bidi="ar-SA"/>
    </w:rPr>
  </w:style>
  <w:style w:type="character" w:customStyle="1" w:styleId="HTMLPreformattedChar">
    <w:name w:val="HTML Preformatted Char"/>
    <w:link w:val="HTMLPreformatted"/>
    <w:uiPriority w:val="99"/>
    <w:rsid w:val="00430774"/>
    <w:rPr>
      <w:rFonts w:ascii="Courier New" w:hAnsi="Courier New" w:cs="Courier New"/>
      <w:lang w:val="en-GB" w:eastAsia="en-GB" w:bidi="ar-SA"/>
    </w:rPr>
  </w:style>
  <w:style w:type="paragraph" w:styleId="NormalWeb">
    <w:name w:val="Normal (Web)"/>
    <w:basedOn w:val="Normal"/>
    <w:link w:val="NormalWebChar"/>
    <w:unhideWhenUsed/>
    <w:rsid w:val="00F525FB"/>
    <w:rPr>
      <w:rFonts w:ascii="Times New Roman" w:eastAsia="MS Mincho" w:hAnsi="Times New Roman"/>
      <w:szCs w:val="24"/>
      <w:lang w:eastAsia="en-GB" w:bidi="ar-SA"/>
    </w:rPr>
  </w:style>
  <w:style w:type="paragraph" w:styleId="Title">
    <w:name w:val="Title"/>
    <w:basedOn w:val="Normal"/>
    <w:next w:val="Normal"/>
    <w:link w:val="TitleChar"/>
    <w:rsid w:val="00403685"/>
    <w:pPr>
      <w:pBdr>
        <w:bottom w:val="single" w:sz="8" w:space="4" w:color="4F81BD"/>
      </w:pBdr>
      <w:spacing w:after="300"/>
      <w:contextualSpacing/>
    </w:pPr>
    <w:rPr>
      <w:rFonts w:ascii="Cambria" w:eastAsia="MS Mincho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403685"/>
    <w:rPr>
      <w:rFonts w:ascii="Cambria" w:hAnsi="Cambria"/>
      <w:color w:val="17365D"/>
      <w:spacing w:val="5"/>
      <w:kern w:val="28"/>
      <w:sz w:val="52"/>
      <w:szCs w:val="52"/>
      <w:lang w:val="en-GB" w:eastAsia="en-US" w:bidi="en-US"/>
    </w:rPr>
  </w:style>
  <w:style w:type="paragraph" w:customStyle="1" w:styleId="StyleLatinConsolasAsianMSMincho95ptLeft127cm">
    <w:name w:val="Style (Latin) Consolas (Asian) MS Mincho 9.5 pt Left:  1.27 cm ..."/>
    <w:basedOn w:val="Normal"/>
    <w:rsid w:val="00754B93"/>
    <w:pPr>
      <w:shd w:val="clear" w:color="auto" w:fill="99CCFF"/>
    </w:pPr>
    <w:rPr>
      <w:rFonts w:ascii="Courier New" w:eastAsia="MS Mincho" w:hAnsi="Courier New"/>
      <w:sz w:val="19"/>
      <w:szCs w:val="19"/>
    </w:rPr>
  </w:style>
  <w:style w:type="paragraph" w:styleId="NoSpacing">
    <w:name w:val="No Spacing"/>
    <w:uiPriority w:val="1"/>
    <w:qFormat/>
    <w:rsid w:val="00A649C2"/>
    <w:rPr>
      <w:rFonts w:ascii="Calibri" w:eastAsia="Times New Roman" w:hAnsi="Calibri"/>
      <w:sz w:val="22"/>
      <w:szCs w:val="22"/>
      <w:lang w:eastAsia="en-US" w:bidi="en-US"/>
    </w:rPr>
  </w:style>
  <w:style w:type="character" w:customStyle="1" w:styleId="NormalWebChar">
    <w:name w:val="Normal (Web) Char"/>
    <w:link w:val="NormalWeb"/>
    <w:rsid w:val="00F525FB"/>
    <w:rPr>
      <w:sz w:val="24"/>
      <w:szCs w:val="24"/>
      <w:lang w:val="en-GB" w:eastAsia="en-GB" w:bidi="ar-SA"/>
    </w:rPr>
  </w:style>
  <w:style w:type="character" w:styleId="Hyperlink">
    <w:name w:val="Hyperlink"/>
    <w:rsid w:val="00A36AB1"/>
    <w:rPr>
      <w:color w:val="0000FF"/>
      <w:u w:val="single"/>
    </w:rPr>
  </w:style>
  <w:style w:type="paragraph" w:customStyle="1" w:styleId="StyleNormalWebCalibri">
    <w:name w:val="Style Normal (Web) + Calibri"/>
    <w:basedOn w:val="NormalWeb"/>
    <w:link w:val="StyleNormalWebCalibriChar"/>
    <w:rsid w:val="00F525FB"/>
    <w:rPr>
      <w:rFonts w:ascii="Calibri" w:hAnsi="Calibri"/>
    </w:rPr>
  </w:style>
  <w:style w:type="character" w:customStyle="1" w:styleId="StyleNormalWebCalibriChar">
    <w:name w:val="Style Normal (Web) + Calibri Char"/>
    <w:link w:val="StyleNormalWebCalibri"/>
    <w:rsid w:val="00F525FB"/>
    <w:rPr>
      <w:rFonts w:ascii="Calibri" w:hAnsi="Calibri"/>
      <w:sz w:val="24"/>
      <w:szCs w:val="24"/>
      <w:lang w:val="en-GB" w:eastAsia="en-GB" w:bidi="ar-SA"/>
    </w:rPr>
  </w:style>
  <w:style w:type="paragraph" w:customStyle="1" w:styleId="StyleBefore5ptAfter5ptLinespacingsingle">
    <w:name w:val="Style Before:  5 pt After:  5 pt Line spacing:  single"/>
    <w:basedOn w:val="Normal"/>
    <w:rsid w:val="00C16AD1"/>
    <w:rPr>
      <w:szCs w:val="20"/>
    </w:rPr>
  </w:style>
  <w:style w:type="paragraph" w:customStyle="1" w:styleId="StyleBefore5ptAfter5ptLinespacingsingle1">
    <w:name w:val="Style Before:  5 pt After:  5 pt Line spacing:  single1"/>
    <w:basedOn w:val="Normal"/>
    <w:rsid w:val="00C16AD1"/>
    <w:rPr>
      <w:szCs w:val="20"/>
    </w:rPr>
  </w:style>
  <w:style w:type="paragraph" w:customStyle="1" w:styleId="StyleBulleted8pt">
    <w:name w:val="Style Bulleted 8 pt"/>
    <w:basedOn w:val="Normal"/>
    <w:link w:val="StyleBulleted8ptChar"/>
    <w:rsid w:val="0074199A"/>
    <w:pPr>
      <w:numPr>
        <w:numId w:val="2"/>
      </w:numPr>
      <w:spacing w:before="120" w:after="120"/>
    </w:pPr>
  </w:style>
  <w:style w:type="numbering" w:customStyle="1" w:styleId="StyleBulleted8pt1">
    <w:name w:val="Style Bulleted 8 pt1"/>
    <w:basedOn w:val="NoList"/>
    <w:rsid w:val="0074199A"/>
    <w:pPr>
      <w:numPr>
        <w:numId w:val="3"/>
      </w:numPr>
    </w:pPr>
  </w:style>
  <w:style w:type="character" w:customStyle="1" w:styleId="StyleEmphasisConsolasBoldNotItalic">
    <w:name w:val="Style Emphasis + Consolas Bold Not Italic"/>
    <w:rsid w:val="00F97F36"/>
    <w:rPr>
      <w:rFonts w:ascii="Consolas" w:hAnsi="Consolas"/>
      <w:b/>
      <w:bCs/>
      <w:sz w:val="24"/>
      <w:szCs w:val="24"/>
      <w:lang w:val="en-GB" w:eastAsia="en-GB" w:bidi="ar-SA"/>
    </w:rPr>
  </w:style>
  <w:style w:type="paragraph" w:customStyle="1" w:styleId="StyleEmphasisLatinConsolasAsianMSMinchoBoldNotIta">
    <w:name w:val="Style Emphasis + (Latin) Consolas (Asian) MS Mincho Bold Not Ita..."/>
    <w:basedOn w:val="Normal"/>
    <w:rsid w:val="00697BCA"/>
    <w:pPr>
      <w:numPr>
        <w:numId w:val="1"/>
      </w:numPr>
      <w:spacing w:before="100" w:beforeAutospacing="1" w:after="100" w:afterAutospacing="1"/>
    </w:pPr>
    <w:rPr>
      <w:rFonts w:ascii="Consolas" w:eastAsia="MS Mincho" w:hAnsi="Consolas"/>
      <w:b/>
    </w:rPr>
  </w:style>
  <w:style w:type="paragraph" w:styleId="DocumentMap">
    <w:name w:val="Document Map"/>
    <w:basedOn w:val="Normal"/>
    <w:semiHidden/>
    <w:rsid w:val="0005693C"/>
    <w:pPr>
      <w:shd w:val="clear" w:color="auto" w:fill="000080"/>
    </w:pPr>
    <w:rPr>
      <w:rFonts w:ascii="Tahoma" w:hAnsi="Tahoma" w:cs="Tahoma"/>
    </w:rPr>
  </w:style>
  <w:style w:type="character" w:customStyle="1" w:styleId="inlinecode">
    <w:name w:val="inline code"/>
    <w:qFormat/>
    <w:rsid w:val="0023777F"/>
    <w:rPr>
      <w:rFonts w:ascii="Courier New" w:hAnsi="Courier New"/>
      <w:b/>
      <w:bCs/>
      <w:sz w:val="22"/>
    </w:rPr>
  </w:style>
  <w:style w:type="character" w:customStyle="1" w:styleId="typ1">
    <w:name w:val="typ1"/>
    <w:rsid w:val="00B24284"/>
    <w:rPr>
      <w:color w:val="2B91AF"/>
      <w:sz w:val="26"/>
      <w:szCs w:val="26"/>
      <w:shd w:val="clear" w:color="auto" w:fill="auto"/>
    </w:rPr>
  </w:style>
  <w:style w:type="character" w:customStyle="1" w:styleId="pln1">
    <w:name w:val="pln1"/>
    <w:rsid w:val="00B24284"/>
    <w:rPr>
      <w:color w:val="000000"/>
      <w:sz w:val="26"/>
      <w:szCs w:val="26"/>
      <w:shd w:val="clear" w:color="auto" w:fill="auto"/>
    </w:rPr>
  </w:style>
  <w:style w:type="character" w:customStyle="1" w:styleId="pun1">
    <w:name w:val="pun1"/>
    <w:rsid w:val="00B24284"/>
    <w:rPr>
      <w:color w:val="000000"/>
      <w:sz w:val="26"/>
      <w:szCs w:val="26"/>
      <w:shd w:val="clear" w:color="auto" w:fill="auto"/>
    </w:rPr>
  </w:style>
  <w:style w:type="character" w:customStyle="1" w:styleId="lit1">
    <w:name w:val="lit1"/>
    <w:rsid w:val="00B24284"/>
    <w:rPr>
      <w:color w:val="800000"/>
      <w:sz w:val="26"/>
      <w:szCs w:val="26"/>
      <w:shd w:val="clear" w:color="auto" w:fill="auto"/>
    </w:rPr>
  </w:style>
  <w:style w:type="character" w:styleId="FollowedHyperlink">
    <w:name w:val="FollowedHyperlink"/>
    <w:rsid w:val="00F90A68"/>
    <w:rPr>
      <w:color w:val="800080"/>
      <w:u w:val="single"/>
    </w:rPr>
  </w:style>
  <w:style w:type="numbering" w:customStyle="1" w:styleId="CurrentList1">
    <w:name w:val="Current List1"/>
    <w:rsid w:val="002B6913"/>
    <w:pPr>
      <w:numPr>
        <w:numId w:val="5"/>
      </w:numPr>
    </w:pPr>
  </w:style>
  <w:style w:type="numbering" w:customStyle="1" w:styleId="mylist">
    <w:name w:val="mylist"/>
    <w:rsid w:val="002B6913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E404CA"/>
    <w:pPr>
      <w:tabs>
        <w:tab w:val="center" w:pos="4513"/>
        <w:tab w:val="right" w:pos="9026"/>
      </w:tabs>
    </w:pPr>
  </w:style>
  <w:style w:type="numbering" w:styleId="1ai">
    <w:name w:val="Outline List 1"/>
    <w:basedOn w:val="NoList"/>
    <w:rsid w:val="00F92EA5"/>
    <w:pPr>
      <w:numPr>
        <w:numId w:val="7"/>
      </w:numPr>
    </w:pPr>
  </w:style>
  <w:style w:type="character" w:customStyle="1" w:styleId="HeaderChar">
    <w:name w:val="Header Char"/>
    <w:link w:val="Header"/>
    <w:uiPriority w:val="99"/>
    <w:rsid w:val="00E404CA"/>
    <w:rPr>
      <w:rFonts w:ascii="Calibri" w:eastAsia="Times New Roman" w:hAnsi="Calibri"/>
      <w:sz w:val="24"/>
      <w:szCs w:val="22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E404C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404CA"/>
    <w:rPr>
      <w:rFonts w:ascii="Calibri" w:eastAsia="Times New Roman" w:hAnsi="Calibri"/>
      <w:sz w:val="24"/>
      <w:szCs w:val="22"/>
      <w:lang w:eastAsia="en-US" w:bidi="en-US"/>
    </w:rPr>
  </w:style>
  <w:style w:type="paragraph" w:customStyle="1" w:styleId="code">
    <w:name w:val="code"/>
    <w:basedOn w:val="HTMLPreformatted"/>
    <w:link w:val="codeChar"/>
    <w:qFormat/>
    <w:rsid w:val="00CD01E1"/>
    <w:pPr>
      <w:shd w:val="clear" w:color="auto" w:fill="95B3D7"/>
    </w:pPr>
    <w:rPr>
      <w:noProof/>
      <w:sz w:val="18"/>
      <w:szCs w:val="18"/>
    </w:rPr>
  </w:style>
  <w:style w:type="paragraph" w:customStyle="1" w:styleId="list">
    <w:name w:val="list"/>
    <w:basedOn w:val="StyleBulleted8pt"/>
    <w:link w:val="listChar"/>
    <w:qFormat/>
    <w:rsid w:val="00CA61B1"/>
    <w:pPr>
      <w:numPr>
        <w:numId w:val="15"/>
      </w:numPr>
    </w:pPr>
    <w:rPr>
      <w:rFonts w:eastAsia="MS Mincho"/>
    </w:rPr>
  </w:style>
  <w:style w:type="character" w:customStyle="1" w:styleId="codeChar">
    <w:name w:val="code Char"/>
    <w:link w:val="code"/>
    <w:rsid w:val="00CD01E1"/>
    <w:rPr>
      <w:rFonts w:ascii="Courier New" w:hAnsi="Courier New" w:cs="Courier New"/>
      <w:noProof/>
      <w:sz w:val="18"/>
      <w:szCs w:val="18"/>
      <w:shd w:val="clear" w:color="auto" w:fill="95B3D7"/>
    </w:rPr>
  </w:style>
  <w:style w:type="table" w:styleId="TableGrid">
    <w:name w:val="Table Grid"/>
    <w:basedOn w:val="TableNormal"/>
    <w:uiPriority w:val="59"/>
    <w:rsid w:val="003A1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Bulleted8ptChar">
    <w:name w:val="Style Bulleted 8 pt Char"/>
    <w:link w:val="StyleBulleted8pt"/>
    <w:rsid w:val="00CA61B1"/>
    <w:rPr>
      <w:rFonts w:ascii="Calibri" w:eastAsia="Times New Roman" w:hAnsi="Calibri"/>
      <w:sz w:val="24"/>
      <w:szCs w:val="22"/>
      <w:lang w:eastAsia="en-US" w:bidi="en-US"/>
    </w:rPr>
  </w:style>
  <w:style w:type="character" w:customStyle="1" w:styleId="listChar">
    <w:name w:val="list Char"/>
    <w:link w:val="list"/>
    <w:rsid w:val="00CA61B1"/>
    <w:rPr>
      <w:rFonts w:ascii="Calibri" w:hAnsi="Calibri"/>
      <w:sz w:val="22"/>
      <w:szCs w:val="22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8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158EC"/>
    <w:rPr>
      <w:rFonts w:ascii="Tahoma" w:eastAsia="Times New Roman" w:hAnsi="Tahoma" w:cs="Tahoma"/>
      <w:sz w:val="16"/>
      <w:szCs w:val="16"/>
      <w:lang w:eastAsia="en-US" w:bidi="en-US"/>
    </w:rPr>
  </w:style>
  <w:style w:type="character" w:styleId="HTMLTypewriter">
    <w:name w:val="HTML Typewriter"/>
    <w:uiPriority w:val="99"/>
    <w:semiHidden/>
    <w:unhideWhenUsed/>
    <w:rsid w:val="00734C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9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3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9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3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3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3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8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0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828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4031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24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9083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48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AAAAAA"/>
                        <w:right w:val="none" w:sz="0" w:space="0" w:color="auto"/>
                      </w:divBdr>
                      <w:divsChild>
                        <w:div w:id="32199931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232D4-FAE8-44AD-83B4-AD194E2DD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C62AC74A.dotm</Template>
  <TotalTime>0</TotalTime>
  <Pages>1</Pages>
  <Words>3068</Words>
  <Characters>17489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cp:lastModifiedBy>Windows User</cp:lastModifiedBy>
  <cp:revision>3</cp:revision>
  <dcterms:created xsi:type="dcterms:W3CDTF">2017-09-22T12:06:00Z</dcterms:created>
  <dcterms:modified xsi:type="dcterms:W3CDTF">2017-09-22T12:06:00Z</dcterms:modified>
</cp:coreProperties>
</file>