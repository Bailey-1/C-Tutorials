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AB5" w:rsidRPr="00295CD6" w:rsidRDefault="004A66E0" w:rsidP="00926286">
      <w:pPr>
        <w:pStyle w:val="Title"/>
        <w:rPr>
          <w:rFonts w:ascii="Calibri" w:hAnsi="Calibri" w:cs="Calibri"/>
          <w:sz w:val="32"/>
          <w:szCs w:val="28"/>
        </w:rPr>
      </w:pPr>
      <w:r>
        <w:t>Programming Fundamentals</w:t>
      </w:r>
      <w:r w:rsidR="00403685">
        <w:br/>
      </w:r>
      <w:r w:rsidR="00531DFB" w:rsidRPr="00391F91">
        <w:rPr>
          <w:rFonts w:ascii="Calibri" w:hAnsi="Calibri" w:cs="Calibri"/>
          <w:sz w:val="32"/>
          <w:szCs w:val="28"/>
        </w:rPr>
        <w:t>Tutorial</w:t>
      </w:r>
      <w:r w:rsidR="00CD5106" w:rsidRPr="00391F91">
        <w:rPr>
          <w:rFonts w:ascii="Calibri" w:hAnsi="Calibri" w:cs="Calibri"/>
          <w:sz w:val="32"/>
          <w:szCs w:val="28"/>
        </w:rPr>
        <w:t xml:space="preserve"> </w:t>
      </w:r>
      <w:r w:rsidR="00531DFB" w:rsidRPr="00391F91">
        <w:rPr>
          <w:rFonts w:ascii="Calibri" w:hAnsi="Calibri" w:cs="Calibri"/>
          <w:sz w:val="32"/>
          <w:szCs w:val="28"/>
        </w:rPr>
        <w:t>0</w:t>
      </w:r>
      <w:r w:rsidR="00295CD6">
        <w:rPr>
          <w:rFonts w:ascii="Calibri" w:hAnsi="Calibri" w:cs="Calibri"/>
          <w:sz w:val="32"/>
          <w:szCs w:val="28"/>
        </w:rPr>
        <w:t>5</w:t>
      </w:r>
      <w:r w:rsidR="00CD5106" w:rsidRPr="00391F91">
        <w:rPr>
          <w:rFonts w:ascii="Calibri" w:hAnsi="Calibri" w:cs="Calibri"/>
          <w:sz w:val="32"/>
          <w:szCs w:val="28"/>
        </w:rPr>
        <w:t xml:space="preserve"> - </w:t>
      </w:r>
      <w:r w:rsidR="00DC01AE" w:rsidRPr="00391F91">
        <w:rPr>
          <w:rFonts w:ascii="Calibri" w:hAnsi="Calibri" w:cs="Calibri"/>
          <w:sz w:val="32"/>
          <w:szCs w:val="28"/>
        </w:rPr>
        <w:t>Iteration</w:t>
      </w:r>
      <w:r w:rsidR="00FE67D6" w:rsidRPr="00391F91">
        <w:rPr>
          <w:rFonts w:ascii="Calibri" w:hAnsi="Calibri" w:cs="Calibri"/>
          <w:sz w:val="32"/>
          <w:szCs w:val="28"/>
        </w:rPr>
        <w:t xml:space="preserve"> Using Loops</w:t>
      </w:r>
    </w:p>
    <w:p w:rsidR="00531DFB" w:rsidRDefault="00531DFB" w:rsidP="00ED10C2">
      <w:pPr>
        <w:pStyle w:val="Heading2"/>
      </w:pPr>
      <w:r w:rsidRPr="00531DFB">
        <w:t>Introduction</w:t>
      </w:r>
    </w:p>
    <w:p w:rsidR="00F96B31" w:rsidRDefault="00F96B31" w:rsidP="00F96B31">
      <w:pPr>
        <w:pStyle w:val="NoSpacing"/>
      </w:pPr>
    </w:p>
    <w:p w:rsidR="00F96B31" w:rsidRDefault="00F96B31" w:rsidP="00F96B31">
      <w:pPr>
        <w:pStyle w:val="NoSpacing"/>
      </w:pPr>
      <w:r>
        <w:t xml:space="preserve">In this tutorial you will look at the </w:t>
      </w:r>
      <w:r w:rsidRPr="00F96B31">
        <w:rPr>
          <w:b/>
        </w:rPr>
        <w:t>iteration</w:t>
      </w:r>
      <w:r>
        <w:t xml:space="preserve"> programming construct that was </w:t>
      </w:r>
      <w:r w:rsidR="002F3C76">
        <w:t>discussed</w:t>
      </w:r>
      <w:r>
        <w:t xml:space="preserve"> during the problem solving tutorials.</w:t>
      </w:r>
      <w:r w:rsidR="000675C5">
        <w:t xml:space="preserve"> </w:t>
      </w:r>
      <w:r>
        <w:t xml:space="preserve"> Iteration involves the </w:t>
      </w:r>
      <w:r w:rsidRPr="001D40EC">
        <w:rPr>
          <w:b/>
        </w:rPr>
        <w:t>repeating</w:t>
      </w:r>
      <w:r w:rsidR="000675C5">
        <w:t xml:space="preserve">, </w:t>
      </w:r>
      <w:r>
        <w:t xml:space="preserve">or </w:t>
      </w:r>
      <w:r w:rsidRPr="001D40EC">
        <w:rPr>
          <w:b/>
        </w:rPr>
        <w:t>looping</w:t>
      </w:r>
      <w:r w:rsidR="000675C5">
        <w:t>,</w:t>
      </w:r>
      <w:r>
        <w:t xml:space="preserve"> of a section of code based on </w:t>
      </w:r>
      <w:r w:rsidR="001D40EC">
        <w:t xml:space="preserve">one or more conditions. </w:t>
      </w:r>
      <w:r w:rsidR="000675C5">
        <w:t xml:space="preserve"> </w:t>
      </w:r>
      <w:r w:rsidR="001D40EC">
        <w:t>T</w:t>
      </w:r>
      <w:r>
        <w:t xml:space="preserve">here are three different types of looping in C/C++; </w:t>
      </w:r>
      <w:proofErr w:type="gramStart"/>
      <w:r w:rsidRPr="00F96B31">
        <w:rPr>
          <w:rStyle w:val="inlinecode"/>
        </w:rPr>
        <w:t>while(</w:t>
      </w:r>
      <w:proofErr w:type="gramEnd"/>
      <w:r w:rsidRPr="00F96B31">
        <w:rPr>
          <w:rStyle w:val="inlinecode"/>
        </w:rPr>
        <w:t>)</w:t>
      </w:r>
      <w:r w:rsidRPr="00F96B31">
        <w:t xml:space="preserve">, </w:t>
      </w:r>
      <w:proofErr w:type="spellStart"/>
      <w:r w:rsidRPr="00F96B31">
        <w:rPr>
          <w:rStyle w:val="inlinecode"/>
        </w:rPr>
        <w:t>do..while</w:t>
      </w:r>
      <w:proofErr w:type="spellEnd"/>
      <w:r w:rsidRPr="00F96B31">
        <w:rPr>
          <w:rStyle w:val="inlinecode"/>
        </w:rPr>
        <w:t>()</w:t>
      </w:r>
      <w:r w:rsidRPr="00F96B31">
        <w:t xml:space="preserve">, and </w:t>
      </w:r>
      <w:r w:rsidRPr="00F96B31">
        <w:rPr>
          <w:rStyle w:val="inlinecode"/>
        </w:rPr>
        <w:t>for()</w:t>
      </w:r>
      <w:r>
        <w:t xml:space="preserve"> l</w:t>
      </w:r>
      <w:r w:rsidRPr="00F96B31">
        <w:t>oops</w:t>
      </w:r>
      <w:r>
        <w:t>.</w:t>
      </w:r>
    </w:p>
    <w:p w:rsidR="00F96B31" w:rsidRDefault="00F96B31" w:rsidP="00F96B31">
      <w:pPr>
        <w:pStyle w:val="NoSpacing"/>
      </w:pPr>
    </w:p>
    <w:p w:rsidR="00F96B31" w:rsidRDefault="00F96B31" w:rsidP="00F96B31">
      <w:pPr>
        <w:pStyle w:val="NoSpacing"/>
      </w:pPr>
    </w:p>
    <w:p w:rsidR="00F96B31" w:rsidRDefault="00FB52FF" w:rsidP="001D40EC">
      <w:pPr>
        <w:pStyle w:val="Heading2"/>
      </w:pPr>
      <w:proofErr w:type="gramStart"/>
      <w:r>
        <w:t>Looping  and</w:t>
      </w:r>
      <w:proofErr w:type="gramEnd"/>
      <w:r>
        <w:t xml:space="preserve"> Iteration</w:t>
      </w:r>
    </w:p>
    <w:p w:rsidR="00F96B31" w:rsidRDefault="00F96B31" w:rsidP="00F96B31">
      <w:pPr>
        <w:pStyle w:val="NoSpacing"/>
      </w:pPr>
    </w:p>
    <w:p w:rsidR="00F96B31" w:rsidRDefault="001D40EC" w:rsidP="00F96B31">
      <w:pPr>
        <w:pStyle w:val="NoSpacing"/>
      </w:pPr>
      <w:r>
        <w:t>The selection</w:t>
      </w:r>
      <w:r w:rsidR="00C97BFD" w:rsidRPr="00C97BFD">
        <w:t xml:space="preserve"> statements</w:t>
      </w:r>
      <w:r>
        <w:t xml:space="preserve"> that have been discussed over the last two tutorials</w:t>
      </w:r>
      <w:r w:rsidR="00C97BFD" w:rsidRPr="00C97BFD">
        <w:t xml:space="preserve"> allowed a program to </w:t>
      </w:r>
      <w:r w:rsidR="00C97BFD" w:rsidRPr="001D40EC">
        <w:rPr>
          <w:b/>
        </w:rPr>
        <w:t>choose</w:t>
      </w:r>
      <w:r w:rsidR="00C97BFD" w:rsidRPr="00C97BFD">
        <w:t xml:space="preserve"> </w:t>
      </w:r>
      <w:r>
        <w:t xml:space="preserve">whether to execute a section of code, or choose </w:t>
      </w:r>
      <w:r w:rsidR="00C97BFD" w:rsidRPr="00C97BFD">
        <w:t xml:space="preserve">between two blocks of code. </w:t>
      </w:r>
      <w:r>
        <w:t xml:space="preserve"> A</w:t>
      </w:r>
      <w:r w:rsidR="00C97BFD" w:rsidRPr="00C97BFD">
        <w:t xml:space="preserve"> </w:t>
      </w:r>
      <w:r>
        <w:rPr>
          <w:b/>
        </w:rPr>
        <w:t>loop</w:t>
      </w:r>
      <w:r>
        <w:t xml:space="preserve">, which is the name generally used in </w:t>
      </w:r>
      <w:r w:rsidR="002F3C76">
        <w:t>programming</w:t>
      </w:r>
      <w:r>
        <w:t xml:space="preserve"> for the</w:t>
      </w:r>
      <w:r w:rsidRPr="001D40EC">
        <w:rPr>
          <w:b/>
        </w:rPr>
        <w:t xml:space="preserve"> iteration </w:t>
      </w:r>
      <w:r w:rsidR="00C97BFD" w:rsidRPr="001D40EC">
        <w:rPr>
          <w:b/>
        </w:rPr>
        <w:t>construct</w:t>
      </w:r>
      <w:r>
        <w:t>,</w:t>
      </w:r>
      <w:r w:rsidR="00C97BFD" w:rsidRPr="00C97BFD">
        <w:t xml:space="preserve"> allow</w:t>
      </w:r>
      <w:r>
        <w:t>s</w:t>
      </w:r>
      <w:r w:rsidR="00C97BFD" w:rsidRPr="00C97BFD">
        <w:t xml:space="preserve"> a program to </w:t>
      </w:r>
      <w:r w:rsidR="00C97BFD" w:rsidRPr="001D40EC">
        <w:rPr>
          <w:b/>
        </w:rPr>
        <w:t>repeat</w:t>
      </w:r>
      <w:r w:rsidR="00C97BFD" w:rsidRPr="00C97BFD">
        <w:t xml:space="preserve"> a </w:t>
      </w:r>
      <w:r>
        <w:t>section</w:t>
      </w:r>
      <w:r w:rsidR="00C97BFD" w:rsidRPr="00C97BFD">
        <w:t xml:space="preserve"> of code</w:t>
      </w:r>
      <w:r w:rsidR="00FB52FF" w:rsidRPr="00C97BFD">
        <w:t xml:space="preserve"> (to </w:t>
      </w:r>
      <w:r w:rsidR="00FB52FF" w:rsidRPr="00FB52FF">
        <w:rPr>
          <w:b/>
        </w:rPr>
        <w:t>iterate</w:t>
      </w:r>
      <w:r w:rsidR="00FB52FF" w:rsidRPr="00C97BFD">
        <w:t xml:space="preserve"> means to </w:t>
      </w:r>
      <w:r w:rsidR="00FB52FF" w:rsidRPr="00FB52FF">
        <w:rPr>
          <w:b/>
        </w:rPr>
        <w:t>repeat a process</w:t>
      </w:r>
      <w:r w:rsidR="00FB52FF" w:rsidRPr="00C97BFD">
        <w:t>)</w:t>
      </w:r>
      <w:r w:rsidR="00C97BFD" w:rsidRPr="00C97BFD">
        <w:t xml:space="preserve">.  Just like a </w:t>
      </w:r>
      <w:r>
        <w:t>selection</w:t>
      </w:r>
      <w:r w:rsidR="00C97BFD" w:rsidRPr="00C97BFD">
        <w:t xml:space="preserve"> statement, a loop requires a </w:t>
      </w:r>
      <w:proofErr w:type="spellStart"/>
      <w:r w:rsidR="00C97BFD" w:rsidRPr="00C97BFD">
        <w:t>boolean</w:t>
      </w:r>
      <w:proofErr w:type="spellEnd"/>
      <w:r w:rsidR="00C97BFD" w:rsidRPr="00C97BFD">
        <w:t xml:space="preserve"> value (either a comparison or </w:t>
      </w:r>
      <w:proofErr w:type="spellStart"/>
      <w:r w:rsidR="00C97BFD" w:rsidRPr="00C97BFD">
        <w:t>boolean</w:t>
      </w:r>
      <w:proofErr w:type="spellEnd"/>
      <w:r w:rsidR="00C97BFD" w:rsidRPr="00C97BFD">
        <w:t xml:space="preserve"> statement – again anything that returns </w:t>
      </w:r>
      <w:r w:rsidR="00C97BFD" w:rsidRPr="00FB52FF">
        <w:rPr>
          <w:b/>
        </w:rPr>
        <w:t>true</w:t>
      </w:r>
      <w:r w:rsidR="00C97BFD" w:rsidRPr="00C97BFD">
        <w:t xml:space="preserve"> or </w:t>
      </w:r>
      <w:r w:rsidR="00C97BFD" w:rsidRPr="00FB52FF">
        <w:rPr>
          <w:b/>
        </w:rPr>
        <w:t>false</w:t>
      </w:r>
      <w:r w:rsidR="00C97BFD" w:rsidRPr="00C97BFD">
        <w:t>) to determine whether to repeat the loop once more.  Each time through the loop is called an</w:t>
      </w:r>
      <w:r w:rsidR="00C97BFD" w:rsidRPr="001D40EC">
        <w:rPr>
          <w:b/>
        </w:rPr>
        <w:t xml:space="preserve"> iteration of the loop</w:t>
      </w:r>
      <w:r w:rsidR="00C97BFD" w:rsidRPr="00C97BFD">
        <w:t>.</w:t>
      </w:r>
      <w:r w:rsidR="007107B5">
        <w:t xml:space="preserve"> </w:t>
      </w:r>
      <w:r w:rsidR="00295CD6">
        <w:t xml:space="preserve"> </w:t>
      </w:r>
      <w:r w:rsidR="007107B5">
        <w:t>Most algorithms you come across or design will require the same task t</w:t>
      </w:r>
      <w:r w:rsidR="00295CD6">
        <w:t>o be carried out more than once</w:t>
      </w:r>
      <w:r w:rsidR="007107B5">
        <w:t xml:space="preserve"> and loop</w:t>
      </w:r>
      <w:r w:rsidR="007524F3">
        <w:t>s allow</w:t>
      </w:r>
      <w:r w:rsidR="007107B5">
        <w:t xml:space="preserve"> you to perform these repetitive tasks by repeating the same code over and over</w:t>
      </w:r>
      <w:r w:rsidR="00DC32DF">
        <w:t xml:space="preserve"> on different sets of data</w:t>
      </w:r>
      <w:r w:rsidR="007107B5">
        <w:t xml:space="preserve">, as opposed to writing the code out multiple times. </w:t>
      </w:r>
      <w:r w:rsidR="00295CD6">
        <w:t xml:space="preserve"> </w:t>
      </w:r>
      <w:r w:rsidR="007107B5">
        <w:t>Another advantage is that often you will not know until the program is running how many times to repeat an action.</w:t>
      </w:r>
      <w:r w:rsidR="00295CD6">
        <w:t xml:space="preserve"> </w:t>
      </w:r>
      <w:r w:rsidR="007107B5">
        <w:t xml:space="preserve"> It would be almost impossible to do this without a loop, but with a loop you can adjust the number of iterations as the program is executing.</w:t>
      </w:r>
    </w:p>
    <w:p w:rsidR="007107B5" w:rsidRDefault="007107B5" w:rsidP="00F96B31">
      <w:pPr>
        <w:pStyle w:val="NoSpacing"/>
      </w:pPr>
    </w:p>
    <w:p w:rsidR="007107B5" w:rsidRDefault="007107B5" w:rsidP="00F96B31">
      <w:pPr>
        <w:pStyle w:val="NoSpacing"/>
      </w:pPr>
    </w:p>
    <w:p w:rsidR="007107B5" w:rsidRDefault="007107B5" w:rsidP="000711F0">
      <w:pPr>
        <w:pStyle w:val="Heading2"/>
      </w:pPr>
      <w:proofErr w:type="gramStart"/>
      <w:r w:rsidRPr="000711F0">
        <w:rPr>
          <w:rStyle w:val="inlinecode"/>
          <w:b/>
          <w:sz w:val="26"/>
        </w:rPr>
        <w:t>while(</w:t>
      </w:r>
      <w:proofErr w:type="gramEnd"/>
      <w:r w:rsidRPr="000711F0">
        <w:rPr>
          <w:rStyle w:val="inlinecode"/>
          <w:b/>
          <w:sz w:val="26"/>
        </w:rPr>
        <w:t>)</w:t>
      </w:r>
      <w:r>
        <w:t xml:space="preserve"> Loops</w:t>
      </w:r>
    </w:p>
    <w:p w:rsidR="007107B5" w:rsidRDefault="007107B5" w:rsidP="00F96B31">
      <w:pPr>
        <w:pStyle w:val="NoSpacing"/>
      </w:pPr>
    </w:p>
    <w:p w:rsidR="003B6835" w:rsidRDefault="007107B5" w:rsidP="00F96B31">
      <w:pPr>
        <w:pStyle w:val="NoSpacing"/>
      </w:pPr>
      <w:r>
        <w:t xml:space="preserve">The most basic form of loop is the </w:t>
      </w:r>
      <w:proofErr w:type="gramStart"/>
      <w:r w:rsidRPr="007107B5">
        <w:rPr>
          <w:rStyle w:val="inlinecode"/>
        </w:rPr>
        <w:t>while(</w:t>
      </w:r>
      <w:proofErr w:type="gramEnd"/>
      <w:r w:rsidRPr="007107B5">
        <w:rPr>
          <w:rStyle w:val="inlinecode"/>
        </w:rPr>
        <w:t>)</w:t>
      </w:r>
      <w:r>
        <w:t xml:space="preserve"> loop.</w:t>
      </w:r>
      <w:r w:rsidR="00295CD6">
        <w:t xml:space="preserve"> </w:t>
      </w:r>
      <w:r>
        <w:t xml:space="preserve"> This loop </w:t>
      </w:r>
      <w:r w:rsidR="003B6835">
        <w:t>evaluates a</w:t>
      </w:r>
      <w:r w:rsidR="00295CD6">
        <w:t xml:space="preserve"> conditional expression</w:t>
      </w:r>
      <w:r w:rsidR="003B6835">
        <w:t xml:space="preserve"> and if it is </w:t>
      </w:r>
      <w:r w:rsidR="003B6835" w:rsidRPr="003B6835">
        <w:rPr>
          <w:b/>
        </w:rPr>
        <w:t>true</w:t>
      </w:r>
      <w:r w:rsidR="003B6835">
        <w:t xml:space="preserve"> then the associated statement block will be executed</w:t>
      </w:r>
      <w:r w:rsidR="00295CD6">
        <w:t>.</w:t>
      </w:r>
      <w:r w:rsidR="003B6835">
        <w:t xml:space="preserve"> </w:t>
      </w:r>
      <w:r w:rsidR="00295CD6">
        <w:t xml:space="preserve"> O</w:t>
      </w:r>
      <w:r w:rsidR="003B6835">
        <w:t xml:space="preserve">nce the end of the statement block is reached the program </w:t>
      </w:r>
      <w:r w:rsidR="003B6835" w:rsidRPr="00A55714">
        <w:rPr>
          <w:b/>
        </w:rPr>
        <w:t>jumps back</w:t>
      </w:r>
      <w:r w:rsidR="003B6835">
        <w:t xml:space="preserve"> (or </w:t>
      </w:r>
      <w:r w:rsidR="003B6835" w:rsidRPr="00A55714">
        <w:rPr>
          <w:b/>
        </w:rPr>
        <w:t>loops back</w:t>
      </w:r>
      <w:r w:rsidR="00295CD6">
        <w:t>) to the conditional expression</w:t>
      </w:r>
      <w:r w:rsidR="003B6835">
        <w:t xml:space="preserve"> and</w:t>
      </w:r>
      <w:r w:rsidR="003B6835" w:rsidRPr="00A55714">
        <w:rPr>
          <w:b/>
        </w:rPr>
        <w:t xml:space="preserve"> re-evaluates</w:t>
      </w:r>
      <w:r w:rsidR="003B6835">
        <w:t xml:space="preserve"> it to see if the statement block should be executed again. </w:t>
      </w:r>
      <w:r w:rsidR="00295CD6">
        <w:t xml:space="preserve"> </w:t>
      </w:r>
      <w:r w:rsidR="003B6835">
        <w:t xml:space="preserve">This iteration continues until the expression evaluates to </w:t>
      </w:r>
      <w:r w:rsidR="003B6835" w:rsidRPr="003B6835">
        <w:rPr>
          <w:b/>
        </w:rPr>
        <w:t>false</w:t>
      </w:r>
      <w:r w:rsidR="00295CD6">
        <w:rPr>
          <w:b/>
        </w:rPr>
        <w:t>,</w:t>
      </w:r>
      <w:r w:rsidR="003B6835">
        <w:t xml:space="preserve"> then the associ</w:t>
      </w:r>
      <w:r w:rsidR="00295CD6">
        <w:t>ated statement block is skipped</w:t>
      </w:r>
      <w:r w:rsidR="003B6835">
        <w:t xml:space="preserve"> and program execution continues from the first statement </w:t>
      </w:r>
      <w:r w:rsidR="003B6835" w:rsidRPr="007524F3">
        <w:rPr>
          <w:b/>
        </w:rPr>
        <w:t>after</w:t>
      </w:r>
      <w:r w:rsidR="003B6835">
        <w:t xml:space="preserve"> the loop.</w:t>
      </w:r>
    </w:p>
    <w:p w:rsidR="003B6835" w:rsidRDefault="003B6835" w:rsidP="00F96B31">
      <w:pPr>
        <w:pStyle w:val="NoSpacing"/>
      </w:pPr>
    </w:p>
    <w:p w:rsidR="007107B5" w:rsidRDefault="007107B5" w:rsidP="00F96B31">
      <w:pPr>
        <w:pStyle w:val="NoSpacing"/>
      </w:pPr>
      <w:r>
        <w:t xml:space="preserve">Here is the format of a </w:t>
      </w:r>
      <w:proofErr w:type="gramStart"/>
      <w:r w:rsidRPr="000711F0">
        <w:rPr>
          <w:rStyle w:val="inlinecode"/>
        </w:rPr>
        <w:t>while(</w:t>
      </w:r>
      <w:proofErr w:type="gramEnd"/>
      <w:r w:rsidRPr="000711F0">
        <w:rPr>
          <w:rStyle w:val="inlinecode"/>
        </w:rPr>
        <w:t>)</w:t>
      </w:r>
      <w:r>
        <w:t xml:space="preserve"> loop:</w:t>
      </w:r>
    </w:p>
    <w:p w:rsidR="007107B5" w:rsidRDefault="007107B5" w:rsidP="00F96B31">
      <w:pPr>
        <w:pStyle w:val="NoSpacing"/>
      </w:pPr>
    </w:p>
    <w:p w:rsidR="007107B5" w:rsidRPr="000711F0" w:rsidRDefault="007107B5" w:rsidP="000711F0">
      <w:pPr>
        <w:pStyle w:val="NoSpacing"/>
        <w:ind w:left="397"/>
        <w:rPr>
          <w:rStyle w:val="inlinecode"/>
        </w:rPr>
      </w:pPr>
      <w:proofErr w:type="gramStart"/>
      <w:r w:rsidRPr="000711F0">
        <w:rPr>
          <w:rStyle w:val="inlinecode"/>
        </w:rPr>
        <w:t>while(</w:t>
      </w:r>
      <w:proofErr w:type="gramEnd"/>
      <w:r w:rsidR="000711F0" w:rsidRPr="000711F0">
        <w:rPr>
          <w:rStyle w:val="inlinecode"/>
          <w:i/>
        </w:rPr>
        <w:t>expression</w:t>
      </w:r>
      <w:r w:rsidR="000711F0">
        <w:rPr>
          <w:rStyle w:val="inlinecode"/>
        </w:rPr>
        <w:t xml:space="preserve"> is</w:t>
      </w:r>
      <w:r w:rsidRPr="000711F0">
        <w:rPr>
          <w:rStyle w:val="inlinecode"/>
        </w:rPr>
        <w:t xml:space="preserve"> true)</w:t>
      </w:r>
    </w:p>
    <w:p w:rsidR="007107B5" w:rsidRPr="000711F0" w:rsidRDefault="007107B5" w:rsidP="000711F0">
      <w:pPr>
        <w:pStyle w:val="NoSpacing"/>
        <w:ind w:left="397"/>
        <w:rPr>
          <w:rStyle w:val="inlinecode"/>
        </w:rPr>
      </w:pPr>
      <w:r w:rsidRPr="000711F0">
        <w:rPr>
          <w:rStyle w:val="inlinecode"/>
        </w:rPr>
        <w:t>{</w:t>
      </w:r>
    </w:p>
    <w:p w:rsidR="007107B5" w:rsidRPr="000711F0" w:rsidRDefault="000711F0" w:rsidP="000711F0">
      <w:pPr>
        <w:pStyle w:val="NoSpacing"/>
        <w:ind w:left="397"/>
        <w:rPr>
          <w:rStyle w:val="inlinecode"/>
        </w:rPr>
      </w:pPr>
      <w:r w:rsidRPr="000711F0">
        <w:rPr>
          <w:rStyle w:val="inlinecode"/>
        </w:rPr>
        <w:tab/>
        <w:t>// repeat the code in this statement block</w:t>
      </w:r>
    </w:p>
    <w:p w:rsidR="007107B5" w:rsidRPr="000711F0" w:rsidRDefault="007107B5" w:rsidP="000711F0">
      <w:pPr>
        <w:pStyle w:val="NoSpacing"/>
        <w:ind w:left="397"/>
        <w:rPr>
          <w:rStyle w:val="inlinecode"/>
        </w:rPr>
      </w:pPr>
      <w:r w:rsidRPr="000711F0">
        <w:rPr>
          <w:rStyle w:val="inlinecode"/>
        </w:rPr>
        <w:t>}</w:t>
      </w:r>
    </w:p>
    <w:p w:rsidR="007107B5" w:rsidRDefault="007107B5" w:rsidP="00F96B31">
      <w:pPr>
        <w:pStyle w:val="NoSpacing"/>
      </w:pPr>
    </w:p>
    <w:p w:rsidR="007107B5" w:rsidRDefault="007107B5" w:rsidP="00F96B31">
      <w:pPr>
        <w:pStyle w:val="NoSpacing"/>
      </w:pPr>
      <w:r>
        <w:t xml:space="preserve">The format of a </w:t>
      </w:r>
      <w:proofErr w:type="gramStart"/>
      <w:r w:rsidRPr="000711F0">
        <w:rPr>
          <w:rStyle w:val="inlinecode"/>
        </w:rPr>
        <w:t>while(</w:t>
      </w:r>
      <w:proofErr w:type="gramEnd"/>
      <w:r w:rsidRPr="000711F0">
        <w:rPr>
          <w:rStyle w:val="inlinecode"/>
        </w:rPr>
        <w:t>)</w:t>
      </w:r>
      <w:r>
        <w:t xml:space="preserve"> loop is very similar to an </w:t>
      </w:r>
      <w:r w:rsidRPr="000711F0">
        <w:rPr>
          <w:rStyle w:val="inlinecode"/>
        </w:rPr>
        <w:t>if()</w:t>
      </w:r>
      <w:r>
        <w:t xml:space="preserve"> statement</w:t>
      </w:r>
      <w:r w:rsidR="000711F0">
        <w:t xml:space="preserve">. </w:t>
      </w:r>
      <w:r w:rsidR="00295CD6">
        <w:t xml:space="preserve"> </w:t>
      </w:r>
      <w:r w:rsidR="000711F0">
        <w:t xml:space="preserve">The conditional expression that is evaluated works in exactly the same way in that it resolves to </w:t>
      </w:r>
      <w:r w:rsidR="000711F0" w:rsidRPr="009A7B6D">
        <w:rPr>
          <w:b/>
        </w:rPr>
        <w:t>true</w:t>
      </w:r>
      <w:r w:rsidR="000711F0">
        <w:t xml:space="preserve"> or </w:t>
      </w:r>
      <w:r w:rsidR="000711F0" w:rsidRPr="009A7B6D">
        <w:rPr>
          <w:b/>
        </w:rPr>
        <w:t>false</w:t>
      </w:r>
      <w:r w:rsidR="000711F0">
        <w:t xml:space="preserve"> and the code in the statement block immediately after the </w:t>
      </w:r>
      <w:proofErr w:type="gramStart"/>
      <w:r w:rsidR="000711F0" w:rsidRPr="000711F0">
        <w:rPr>
          <w:rStyle w:val="inlinecode"/>
        </w:rPr>
        <w:t>while(</w:t>
      </w:r>
      <w:proofErr w:type="gramEnd"/>
      <w:r w:rsidR="000711F0" w:rsidRPr="000711F0">
        <w:rPr>
          <w:rStyle w:val="inlinecode"/>
        </w:rPr>
        <w:t xml:space="preserve">) </w:t>
      </w:r>
      <w:r w:rsidR="000711F0">
        <w:t xml:space="preserve">loop will only execute if the condition is </w:t>
      </w:r>
      <w:r w:rsidR="000711F0" w:rsidRPr="000711F0">
        <w:rPr>
          <w:b/>
        </w:rPr>
        <w:t>true</w:t>
      </w:r>
      <w:r w:rsidR="000711F0">
        <w:t xml:space="preserve">. </w:t>
      </w:r>
      <w:r w:rsidR="00295CD6">
        <w:t xml:space="preserve"> </w:t>
      </w:r>
      <w:r w:rsidR="000711F0">
        <w:t xml:space="preserve">The difference with the </w:t>
      </w:r>
      <w:proofErr w:type="gramStart"/>
      <w:r w:rsidR="000711F0" w:rsidRPr="000711F0">
        <w:rPr>
          <w:rStyle w:val="inlinecode"/>
        </w:rPr>
        <w:t>while(</w:t>
      </w:r>
      <w:proofErr w:type="gramEnd"/>
      <w:r w:rsidR="000711F0" w:rsidRPr="000711F0">
        <w:rPr>
          <w:rStyle w:val="inlinecode"/>
        </w:rPr>
        <w:t>)</w:t>
      </w:r>
      <w:r w:rsidR="000711F0">
        <w:t xml:space="preserve"> loop is that once the program reaches the final brace '</w:t>
      </w:r>
      <w:r w:rsidR="000711F0" w:rsidRPr="002A72F2">
        <w:rPr>
          <w:rStyle w:val="inlinecode"/>
        </w:rPr>
        <w:t>}</w:t>
      </w:r>
      <w:r w:rsidR="000711F0">
        <w:t>'</w:t>
      </w:r>
      <w:r w:rsidR="00C10886">
        <w:t xml:space="preserve"> the execution </w:t>
      </w:r>
      <w:r w:rsidR="00C10886" w:rsidRPr="002A72F2">
        <w:rPr>
          <w:b/>
        </w:rPr>
        <w:t>jumps back up</w:t>
      </w:r>
      <w:r w:rsidR="00C10886">
        <w:t xml:space="preserve"> to the </w:t>
      </w:r>
      <w:r w:rsidR="00C10886" w:rsidRPr="00C10886">
        <w:rPr>
          <w:rStyle w:val="inlinecode"/>
        </w:rPr>
        <w:t>while()</w:t>
      </w:r>
      <w:r w:rsidR="00C10886">
        <w:t xml:space="preserve"> </w:t>
      </w:r>
      <w:r w:rsidR="002F3C76">
        <w:t>statement</w:t>
      </w:r>
      <w:r w:rsidR="00C10886">
        <w:t xml:space="preserve"> and the expression is tested again. </w:t>
      </w:r>
      <w:r w:rsidR="00295CD6">
        <w:t xml:space="preserve"> </w:t>
      </w:r>
      <w:r w:rsidR="00C10886">
        <w:t xml:space="preserve">This process will repeat until the expression becomes </w:t>
      </w:r>
      <w:r w:rsidR="00C10886" w:rsidRPr="00C10886">
        <w:rPr>
          <w:b/>
        </w:rPr>
        <w:t>false</w:t>
      </w:r>
      <w:r w:rsidR="00C10886">
        <w:t>.</w:t>
      </w:r>
    </w:p>
    <w:p w:rsidR="00C10886" w:rsidRDefault="00C10886" w:rsidP="00F96B31">
      <w:pPr>
        <w:pStyle w:val="NoSpacing"/>
      </w:pPr>
    </w:p>
    <w:p w:rsidR="00C10886" w:rsidRDefault="00C10886" w:rsidP="00F96B31">
      <w:pPr>
        <w:pStyle w:val="NoSpacing"/>
      </w:pPr>
      <w:r>
        <w:t xml:space="preserve">Here is a simple </w:t>
      </w:r>
      <w:r w:rsidR="002F3C76">
        <w:t>example</w:t>
      </w:r>
      <w:r>
        <w:t xml:space="preserve"> of a </w:t>
      </w:r>
      <w:proofErr w:type="gramStart"/>
      <w:r w:rsidRPr="002A72F2">
        <w:rPr>
          <w:rStyle w:val="inlinecode"/>
        </w:rPr>
        <w:t>while(</w:t>
      </w:r>
      <w:proofErr w:type="gramEnd"/>
      <w:r w:rsidRPr="002A72F2">
        <w:rPr>
          <w:rStyle w:val="inlinecode"/>
        </w:rPr>
        <w:t xml:space="preserve">) </w:t>
      </w:r>
      <w:r>
        <w:t>loop:</w:t>
      </w:r>
    </w:p>
    <w:p w:rsidR="001D40EC" w:rsidRDefault="001D40EC" w:rsidP="00F96B31">
      <w:pPr>
        <w:pStyle w:val="NoSpacing"/>
      </w:pPr>
    </w:p>
    <w:p w:rsidR="00926286" w:rsidRDefault="002A72F2" w:rsidP="00C10886">
      <w:pPr>
        <w:pStyle w:val="code"/>
      </w:pPr>
      <w:r>
        <w:t>int my_integer</w:t>
      </w:r>
      <w:r w:rsidR="009A2356">
        <w:t xml:space="preserve"> = 0;</w:t>
      </w:r>
    </w:p>
    <w:p w:rsidR="00C10886" w:rsidRDefault="002A72F2" w:rsidP="00C10886">
      <w:pPr>
        <w:pStyle w:val="code"/>
      </w:pPr>
      <w:r w:rsidRPr="002A72F2">
        <w:rPr>
          <w:highlight w:val="yellow"/>
        </w:rPr>
        <w:t>while</w:t>
      </w:r>
      <w:r w:rsidR="00C10886" w:rsidRPr="002A72F2">
        <w:rPr>
          <w:highlight w:val="yellow"/>
        </w:rPr>
        <w:t>(</w:t>
      </w:r>
      <w:r w:rsidRPr="002A72F2">
        <w:rPr>
          <w:highlight w:val="yellow"/>
        </w:rPr>
        <w:t>my_integer</w:t>
      </w:r>
      <w:r w:rsidR="00C10886" w:rsidRPr="002A72F2">
        <w:rPr>
          <w:highlight w:val="yellow"/>
        </w:rPr>
        <w:t xml:space="preserve"> &lt; 10)</w:t>
      </w:r>
    </w:p>
    <w:p w:rsidR="00C10886" w:rsidRDefault="000B0EC2" w:rsidP="00C10886">
      <w:pPr>
        <w:pStyle w:val="code"/>
      </w:pPr>
      <w:r>
        <w:t>{</w:t>
      </w:r>
    </w:p>
    <w:p w:rsidR="00C10886" w:rsidRDefault="00C10886" w:rsidP="00C10886">
      <w:pPr>
        <w:pStyle w:val="code"/>
      </w:pPr>
      <w:r>
        <w:t xml:space="preserve">    </w:t>
      </w:r>
      <w:r w:rsidR="009A2356">
        <w:t>Printf(“%d\n”,</w:t>
      </w:r>
      <w:r>
        <w:t xml:space="preserve"> </w:t>
      </w:r>
      <w:r w:rsidR="002A72F2">
        <w:t>my_integer</w:t>
      </w:r>
      <w:r w:rsidR="009A2356">
        <w:t>)</w:t>
      </w:r>
      <w:r>
        <w:t>;</w:t>
      </w:r>
    </w:p>
    <w:p w:rsidR="000B0EC2" w:rsidRDefault="000B0EC2" w:rsidP="00C10886">
      <w:pPr>
        <w:pStyle w:val="code"/>
      </w:pPr>
      <w:r>
        <w:t xml:space="preserve">    my_integer++;</w:t>
      </w:r>
    </w:p>
    <w:p w:rsidR="001D40EC" w:rsidRDefault="00C10886" w:rsidP="00C10886">
      <w:pPr>
        <w:pStyle w:val="code"/>
      </w:pPr>
      <w:r>
        <w:t>}</w:t>
      </w:r>
    </w:p>
    <w:p w:rsidR="002A72F2" w:rsidRDefault="009876B3" w:rsidP="002A72F2">
      <w:pPr>
        <w:pStyle w:val="NoSpacing"/>
      </w:pPr>
      <w:r>
        <w:lastRenderedPageBreak/>
        <w:t>The</w:t>
      </w:r>
      <w:r w:rsidR="002A72F2">
        <w:t xml:space="preserve"> </w:t>
      </w:r>
      <w:proofErr w:type="gramStart"/>
      <w:r w:rsidR="002A72F2" w:rsidRPr="002A72F2">
        <w:rPr>
          <w:rStyle w:val="inlinecode"/>
        </w:rPr>
        <w:t>while(</w:t>
      </w:r>
      <w:proofErr w:type="gramEnd"/>
      <w:r w:rsidR="002A72F2" w:rsidRPr="002A72F2">
        <w:rPr>
          <w:rStyle w:val="inlinecode"/>
        </w:rPr>
        <w:t xml:space="preserve">) </w:t>
      </w:r>
      <w:r w:rsidR="002A72F2">
        <w:t xml:space="preserve">loop </w:t>
      </w:r>
      <w:r>
        <w:t xml:space="preserve">in the first example </w:t>
      </w:r>
      <w:r w:rsidR="002A72F2">
        <w:t xml:space="preserve">will continue iterating as long as the value of </w:t>
      </w:r>
      <w:proofErr w:type="spellStart"/>
      <w:r w:rsidR="002A72F2" w:rsidRPr="002A72F2">
        <w:rPr>
          <w:rStyle w:val="inlinecode"/>
        </w:rPr>
        <w:t>my_integer</w:t>
      </w:r>
      <w:proofErr w:type="spellEnd"/>
      <w:r w:rsidR="002A72F2">
        <w:t xml:space="preserve"> is </w:t>
      </w:r>
      <w:r w:rsidR="002A72F2" w:rsidRPr="002A72F2">
        <w:rPr>
          <w:b/>
        </w:rPr>
        <w:t>less than</w:t>
      </w:r>
      <w:r w:rsidR="002A72F2">
        <w:t xml:space="preserve"> </w:t>
      </w:r>
      <w:r w:rsidR="002A72F2" w:rsidRPr="002A72F2">
        <w:rPr>
          <w:rStyle w:val="inlinecode"/>
        </w:rPr>
        <w:t>10</w:t>
      </w:r>
      <w:r w:rsidR="002A72F2">
        <w:t>.  Inside the loop statement b</w:t>
      </w:r>
      <w:r>
        <w:t xml:space="preserve">lock, </w:t>
      </w:r>
      <w:r w:rsidR="002A72F2">
        <w:t xml:space="preserve">also </w:t>
      </w:r>
      <w:r>
        <w:t>known as</w:t>
      </w:r>
      <w:r w:rsidR="002A72F2">
        <w:t xml:space="preserve"> the </w:t>
      </w:r>
      <w:r w:rsidR="002A72F2" w:rsidRPr="002A72F2">
        <w:rPr>
          <w:b/>
        </w:rPr>
        <w:t>loop body</w:t>
      </w:r>
      <w:r>
        <w:t>,</w:t>
      </w:r>
      <w:r w:rsidR="002A72F2">
        <w:t xml:space="preserve"> </w:t>
      </w:r>
      <w:proofErr w:type="spellStart"/>
      <w:r w:rsidR="002A72F2" w:rsidRPr="002A72F2">
        <w:rPr>
          <w:rStyle w:val="inlinecode"/>
        </w:rPr>
        <w:t>my_integer</w:t>
      </w:r>
      <w:proofErr w:type="spellEnd"/>
      <w:r w:rsidR="002A72F2">
        <w:t xml:space="preserve"> is incremented</w:t>
      </w:r>
      <w:r>
        <w:t xml:space="preserve"> with </w:t>
      </w:r>
      <w:r w:rsidRPr="009876B3">
        <w:rPr>
          <w:b/>
        </w:rPr>
        <w:t>++</w:t>
      </w:r>
      <w:r w:rsidR="002A72F2">
        <w:t xml:space="preserve">, increasing its value by 1 with each iteration of the loop. </w:t>
      </w:r>
      <w:r>
        <w:t xml:space="preserve"> </w:t>
      </w:r>
      <w:r w:rsidR="004E77A1">
        <w:t xml:space="preserve">This continues until the value of </w:t>
      </w:r>
      <w:proofErr w:type="spellStart"/>
      <w:r w:rsidR="004E77A1" w:rsidRPr="002A72F2">
        <w:rPr>
          <w:rStyle w:val="inlinecode"/>
        </w:rPr>
        <w:t>my_integer</w:t>
      </w:r>
      <w:proofErr w:type="spellEnd"/>
      <w:r w:rsidR="004E77A1">
        <w:t xml:space="preserve"> </w:t>
      </w:r>
      <w:r w:rsidR="004E77A1" w:rsidRPr="009876B3">
        <w:t>reaches 10</w:t>
      </w:r>
      <w:r w:rsidR="004E77A1">
        <w:t xml:space="preserve"> when the expression becomes </w:t>
      </w:r>
      <w:r w:rsidR="004E77A1" w:rsidRPr="002A72F2">
        <w:rPr>
          <w:b/>
        </w:rPr>
        <w:t>false</w:t>
      </w:r>
      <w:r w:rsidR="004E77A1">
        <w:t xml:space="preserve">, the loop ceases to iterate and the code execution carries on with the next statement after the end of the loop body. </w:t>
      </w:r>
      <w:r>
        <w:t xml:space="preserve"> </w:t>
      </w:r>
      <w:r w:rsidR="002A72F2">
        <w:t xml:space="preserve">When this code is run, the values of </w:t>
      </w:r>
      <w:proofErr w:type="spellStart"/>
      <w:r w:rsidR="002A72F2" w:rsidRPr="002A72F2">
        <w:rPr>
          <w:rStyle w:val="inlinecode"/>
        </w:rPr>
        <w:t>my_integer</w:t>
      </w:r>
      <w:proofErr w:type="spellEnd"/>
      <w:r w:rsidR="002A72F2">
        <w:t xml:space="preserve"> will be 0, 1, 2, 3 ... 9 consecutively as the loop repeats, so this code will output the numbers 0 to 9</w:t>
      </w:r>
      <w:r w:rsidR="00C633E3">
        <w:t xml:space="preserve"> on </w:t>
      </w:r>
      <w:r w:rsidR="00A55714">
        <w:t>separate</w:t>
      </w:r>
      <w:r w:rsidR="00C633E3">
        <w:t xml:space="preserve"> lines</w:t>
      </w:r>
      <w:r w:rsidR="002A72F2">
        <w:t>.</w:t>
      </w:r>
    </w:p>
    <w:p w:rsidR="00072AE1" w:rsidRDefault="00072AE1" w:rsidP="002A72F2">
      <w:pPr>
        <w:pStyle w:val="NoSpacing"/>
      </w:pPr>
    </w:p>
    <w:p w:rsidR="00072AE1" w:rsidRDefault="00072AE1" w:rsidP="002A72F2">
      <w:pPr>
        <w:pStyle w:val="NoSpacing"/>
      </w:pPr>
      <w:r>
        <w:t xml:space="preserve">The flow diagram for the </w:t>
      </w:r>
      <w:proofErr w:type="gramStart"/>
      <w:r w:rsidRPr="00072AE1">
        <w:rPr>
          <w:rStyle w:val="inlinecode"/>
        </w:rPr>
        <w:t>while(</w:t>
      </w:r>
      <w:proofErr w:type="gramEnd"/>
      <w:r w:rsidRPr="00072AE1">
        <w:rPr>
          <w:rStyle w:val="inlinecode"/>
        </w:rPr>
        <w:t>)</w:t>
      </w:r>
      <w:r>
        <w:t xml:space="preserve"> loop in the example above would look like this:</w:t>
      </w:r>
    </w:p>
    <w:p w:rsidR="009F1267" w:rsidRDefault="009F1267" w:rsidP="002A72F2">
      <w:pPr>
        <w:pStyle w:val="NoSpacing"/>
      </w:pPr>
    </w:p>
    <w:p w:rsidR="000B0EC2" w:rsidRDefault="000B0EC2" w:rsidP="002A72F2">
      <w:pPr>
        <w:pStyle w:val="NoSpacing"/>
      </w:pPr>
    </w:p>
    <w:p w:rsidR="009F1267" w:rsidRDefault="009876B3" w:rsidP="002A72F2">
      <w:pPr>
        <w:pStyle w:val="NoSpacing"/>
      </w:pPr>
      <w:r>
        <w:rPr>
          <w:noProof/>
          <w:lang w:eastAsia="en-GB" w:bidi="ar-SA"/>
        </w:rPr>
        <mc:AlternateContent>
          <mc:Choice Requires="wps">
            <w:drawing>
              <wp:anchor distT="0" distB="0" distL="114300" distR="114300" simplePos="0" relativeHeight="251655168" behindDoc="0" locked="0" layoutInCell="1" allowOverlap="1" wp14:editId="7CC017AD">
                <wp:simplePos x="0" y="0"/>
                <wp:positionH relativeFrom="column">
                  <wp:posOffset>2438400</wp:posOffset>
                </wp:positionH>
                <wp:positionV relativeFrom="paragraph">
                  <wp:posOffset>6350</wp:posOffset>
                </wp:positionV>
                <wp:extent cx="1595120" cy="314960"/>
                <wp:effectExtent l="0" t="0" r="24130" b="2794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120" cy="31496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7B40" w:rsidRPr="00155117" w:rsidRDefault="00F87B40" w:rsidP="00DD3B23">
                            <w:pPr>
                              <w:pStyle w:val="NoSpacing"/>
                              <w:jc w:val="center"/>
                              <w:rPr>
                                <w:b/>
                                <w:sz w:val="18"/>
                                <w:szCs w:val="18"/>
                              </w:rPr>
                            </w:pPr>
                            <w:r>
                              <w:rPr>
                                <w:rStyle w:val="inlinecod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Text Box 2" o:spid="_x0000_s1026" style="position:absolute;margin-left:192pt;margin-top:.5pt;width:125.6pt;height:24.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" fillcolor="#b6dde8">
                <v:textbox>
                  <w:txbxContent>
                    <w:p w14:paraId="1396D547" w14:textId="77777777" w:rsidR="00F87B40" w:rsidRPr="00155117" w:rsidRDefault="00F87B40" w:rsidP="00DD3B23">
                      <w:pPr>
                        <w:pStyle w:val="NoSpacing"/>
                        <w:jc w:val="center"/>
                        <w:rPr>
                          <w:b/>
                          <w:sz w:val="18"/>
                          <w:szCs w:val="18"/>
                        </w:rPr>
                      </w:pPr>
                      <w:r>
                        <w:rPr>
                          <w:rStyle w:val="inlinecode"/>
                        </w:rPr>
                        <w:t>...</w:t>
                      </w:r>
                    </w:p>
                  </w:txbxContent>
                </v:textbox>
              </v:rect>
            </w:pict>
          </mc:Fallback>
        </mc:AlternateContent>
      </w:r>
    </w:p>
    <w:p w:rsidR="00072AE1" w:rsidRDefault="005352A9" w:rsidP="002A72F2">
      <w:pPr>
        <w:pStyle w:val="NoSpacing"/>
      </w:pPr>
      <w:r>
        <w:rPr>
          <w:noProof/>
          <w:lang w:eastAsia="en-GB" w:bidi="ar-SA"/>
        </w:rPr>
        <mc:AlternateContent>
          <mc:Choice Requires="wps">
            <w:drawing>
              <wp:anchor distT="0" distB="0" distL="114300" distR="114300" simplePos="0" relativeHeight="251643904" behindDoc="0" locked="0" layoutInCell="1" allowOverlap="1">
                <wp:simplePos x="0" y="0"/>
                <wp:positionH relativeFrom="column">
                  <wp:posOffset>3220085</wp:posOffset>
                </wp:positionH>
                <wp:positionV relativeFrom="paragraph">
                  <wp:posOffset>149225</wp:posOffset>
                </wp:positionV>
                <wp:extent cx="3175" cy="225425"/>
                <wp:effectExtent l="57785" t="18415" r="62865" b="22860"/>
                <wp:wrapNone/>
                <wp:docPr id="45" name="Auto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DBE39C7" id="_x0000_t32" coordsize="21600,21600" o:spt="32" o:oned="t" path="m,l21600,21600e" filled="f">
                <v:path arrowok="t" fillok="f" o:connecttype="none"/>
                <o:lock v:ext="edit" shapetype="t"/>
              </v:shapetype>
              <v:shape id="AutoShape 405" o:spid="_x0000_s1026" type="#_x0000_t32" style="position:absolute;margin-left:253.55pt;margin-top:11.75pt;width:.25pt;height:17.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" strokeweight="1.5pt">
                <v:stroke endarrow="block"/>
              </v:shape>
            </w:pict>
          </mc:Fallback>
        </mc:AlternateContent>
      </w:r>
    </w:p>
    <w:p w:rsidR="00072AE1" w:rsidRDefault="00072AE1" w:rsidP="002A72F2">
      <w:pPr>
        <w:pStyle w:val="NoSpacing"/>
      </w:pPr>
    </w:p>
    <w:p w:rsidR="00072AE1" w:rsidRDefault="005352A9" w:rsidP="002A72F2">
      <w:pPr>
        <w:pStyle w:val="NoSpacing"/>
      </w:pPr>
      <w:r>
        <w:rPr>
          <w:noProof/>
          <w:lang w:eastAsia="en-GB" w:bidi="ar-SA"/>
        </w:rPr>
        <mc:AlternateContent>
          <mc:Choice Requires="wps">
            <w:drawing>
              <wp:anchor distT="0" distB="0" distL="114300" distR="114300" simplePos="0" relativeHeight="251645952" behindDoc="0" locked="0" layoutInCell="1" allowOverlap="1">
                <wp:simplePos x="0" y="0"/>
                <wp:positionH relativeFrom="column">
                  <wp:posOffset>2438400</wp:posOffset>
                </wp:positionH>
                <wp:positionV relativeFrom="paragraph">
                  <wp:posOffset>33655</wp:posOffset>
                </wp:positionV>
                <wp:extent cx="1595120" cy="257810"/>
                <wp:effectExtent l="9525" t="5715" r="5080" b="1270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120" cy="25781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7B40" w:rsidRPr="00155117" w:rsidRDefault="00F87B40" w:rsidP="00072AE1">
                            <w:pPr>
                              <w:pStyle w:val="NoSpacing"/>
                              <w:jc w:val="center"/>
                              <w:rPr>
                                <w:b/>
                                <w:sz w:val="18"/>
                                <w:szCs w:val="18"/>
                              </w:rPr>
                            </w:pPr>
                            <w:proofErr w:type="spellStart"/>
                            <w:r w:rsidRPr="002A72F2">
                              <w:rPr>
                                <w:rStyle w:val="inlinecode"/>
                              </w:rPr>
                              <w:t>my_integer</w:t>
                            </w:r>
                            <w:proofErr w:type="spellEnd"/>
                            <w:r w:rsidRPr="00072AE1">
                              <w:rPr>
                                <w:rStyle w:val="inlinecode"/>
                              </w:rPr>
                              <w:t xml:space="preserve"> = 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_x0000_s1027" style="position:absolute;margin-left:192pt;margin-top:2.65pt;width:125.6pt;height:20.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" fillcolor="#b6dde8">
                <v:textbox>
                  <w:txbxContent>
                    <w:p w:rsidR="00F87B40" w:rsidRPr="00155117" w:rsidRDefault="00F87B40" w:rsidP="00072AE1">
                      <w:pPr>
                        <w:pStyle w:val="NoSpacing"/>
                        <w:jc w:val="center"/>
                        <w:rPr>
                          <w:b/>
                          <w:sz w:val="18"/>
                          <w:szCs w:val="18"/>
                        </w:rPr>
                      </w:pPr>
                      <w:r w:rsidRPr="002A72F2">
                        <w:rPr>
                          <w:rStyle w:val="inlinecode"/>
                        </w:rPr>
                        <w:t>my_integer</w:t>
                      </w:r>
                      <w:r w:rsidRPr="00072AE1">
                        <w:rPr>
                          <w:rStyle w:val="inlinecode"/>
                        </w:rPr>
                        <w:t xml:space="preserve"> = 0</w:t>
                      </w:r>
                    </w:p>
                  </w:txbxContent>
                </v:textbox>
              </v:rect>
            </w:pict>
          </mc:Fallback>
        </mc:AlternateContent>
      </w:r>
    </w:p>
    <w:p w:rsidR="009F1267" w:rsidRDefault="005352A9" w:rsidP="002A72F2">
      <w:pPr>
        <w:pStyle w:val="NoSpacing"/>
      </w:pPr>
      <w:r>
        <w:rPr>
          <w:noProof/>
          <w:lang w:eastAsia="en-GB" w:bidi="ar-SA"/>
        </w:rPr>
        <mc:AlternateContent>
          <mc:Choice Requires="wps">
            <w:drawing>
              <wp:anchor distT="0" distB="0" distL="114300" distR="114300" simplePos="0" relativeHeight="251648000" behindDoc="0" locked="0" layoutInCell="1" allowOverlap="1">
                <wp:simplePos x="0" y="0"/>
                <wp:positionH relativeFrom="column">
                  <wp:posOffset>3220085</wp:posOffset>
                </wp:positionH>
                <wp:positionV relativeFrom="paragraph">
                  <wp:posOffset>113030</wp:posOffset>
                </wp:positionV>
                <wp:extent cx="3175" cy="225425"/>
                <wp:effectExtent l="57785" t="17780" r="62865" b="23495"/>
                <wp:wrapNone/>
                <wp:docPr id="43"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CB992B" id="AutoShape 410" o:spid="_x0000_s1026" type="#_x0000_t32" style="position:absolute;margin-left:253.55pt;margin-top:8.9pt;width:.25pt;height:17.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" strokeweight="1.5pt">
                <v:stroke endarrow="block"/>
              </v:shape>
            </w:pict>
          </mc:Fallback>
        </mc:AlternateContent>
      </w:r>
    </w:p>
    <w:p w:rsidR="009F1267" w:rsidRDefault="009F1267" w:rsidP="002A72F2">
      <w:pPr>
        <w:pStyle w:val="NoSpacing"/>
      </w:pPr>
    </w:p>
    <w:p w:rsidR="00072AE1" w:rsidRDefault="005352A9" w:rsidP="002A72F2">
      <w:pPr>
        <w:pStyle w:val="NoSpacing"/>
      </w:pPr>
      <w:r>
        <w:rPr>
          <w:noProof/>
          <w:lang w:eastAsia="en-GB" w:bidi="ar-SA"/>
        </w:rPr>
        <mc:AlternateContent>
          <mc:Choice Requires="wps">
            <w:drawing>
              <wp:anchor distT="0" distB="0" distL="114300" distR="114300" simplePos="0" relativeHeight="251642880" behindDoc="0" locked="0" layoutInCell="1" allowOverlap="1">
                <wp:simplePos x="0" y="0"/>
                <wp:positionH relativeFrom="column">
                  <wp:posOffset>1831340</wp:posOffset>
                </wp:positionH>
                <wp:positionV relativeFrom="paragraph">
                  <wp:posOffset>54610</wp:posOffset>
                </wp:positionV>
                <wp:extent cx="635" cy="1943100"/>
                <wp:effectExtent l="12065" t="14605" r="15875" b="13970"/>
                <wp:wrapNone/>
                <wp:docPr id="42" name="AutoShap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431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82B7C1" id="AutoShape 404" o:spid="_x0000_s1026" type="#_x0000_t32" style="position:absolute;margin-left:144.2pt;margin-top:4.3pt;width:.05pt;height:1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dIIwIAAEE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" strokeweight="1.5pt"/>
            </w:pict>
          </mc:Fallback>
        </mc:AlternateContent>
      </w:r>
      <w:r>
        <w:rPr>
          <w:noProof/>
          <w:lang w:eastAsia="en-GB" w:bidi="ar-SA"/>
        </w:rPr>
        <mc:AlternateContent>
          <mc:Choice Requires="wps">
            <w:drawing>
              <wp:anchor distT="0" distB="0" distL="114300" distR="114300" simplePos="0" relativeHeight="251636736" behindDoc="0" locked="0" layoutInCell="1" allowOverlap="1">
                <wp:simplePos x="0" y="0"/>
                <wp:positionH relativeFrom="column">
                  <wp:posOffset>1831340</wp:posOffset>
                </wp:positionH>
                <wp:positionV relativeFrom="paragraph">
                  <wp:posOffset>54610</wp:posOffset>
                </wp:positionV>
                <wp:extent cx="1337310" cy="635"/>
                <wp:effectExtent l="12065" t="62230" r="22225" b="60960"/>
                <wp:wrapNone/>
                <wp:docPr id="41" name="Auto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275D2F" id="AutoShape 394" o:spid="_x0000_s1026" type="#_x0000_t32" style="position:absolute;margin-left:144.2pt;margin-top:4.3pt;width:105.3pt;height:.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" strokeweight="1.5pt">
                <v:stroke endarrow="block"/>
              </v:shape>
            </w:pict>
          </mc:Fallback>
        </mc:AlternateContent>
      </w:r>
      <w:r>
        <w:rPr>
          <w:noProof/>
          <w:lang w:eastAsia="en-GB" w:bidi="ar-SA"/>
        </w:rPr>
        <mc:AlternateContent>
          <mc:Choice Requires="wps">
            <w:drawing>
              <wp:anchor distT="0" distB="0" distL="114300" distR="114300" simplePos="0" relativeHeight="251646976" behindDoc="0" locked="0" layoutInCell="1" allowOverlap="1">
                <wp:simplePos x="0" y="0"/>
                <wp:positionH relativeFrom="column">
                  <wp:posOffset>3226435</wp:posOffset>
                </wp:positionH>
                <wp:positionV relativeFrom="paragraph">
                  <wp:posOffset>120650</wp:posOffset>
                </wp:positionV>
                <wp:extent cx="3175" cy="225425"/>
                <wp:effectExtent l="54610" t="13970" r="66040" b="27305"/>
                <wp:wrapNone/>
                <wp:docPr id="40" name="Auto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429254" id="AutoShape 408" o:spid="_x0000_s1026" type="#_x0000_t32" style="position:absolute;margin-left:254.05pt;margin-top:9.5pt;width:.25pt;height:17.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" strokeweight="1.5pt">
                <v:stroke endarrow="block"/>
              </v:shape>
            </w:pict>
          </mc:Fallback>
        </mc:AlternateContent>
      </w:r>
      <w:r>
        <w:rPr>
          <w:noProof/>
          <w:lang w:eastAsia="en-GB" w:bidi="ar-SA"/>
        </w:rPr>
        <mc:AlternateContent>
          <mc:Choice Requires="wps">
            <w:drawing>
              <wp:anchor distT="0" distB="0" distL="114300" distR="114300" simplePos="0" relativeHeight="251649024" behindDoc="0" locked="0" layoutInCell="1" allowOverlap="1">
                <wp:simplePos x="0" y="0"/>
                <wp:positionH relativeFrom="column">
                  <wp:posOffset>3168650</wp:posOffset>
                </wp:positionH>
                <wp:positionV relativeFrom="paragraph">
                  <wp:posOffset>-2540</wp:posOffset>
                </wp:positionV>
                <wp:extent cx="118110" cy="123190"/>
                <wp:effectExtent l="6350" t="5080" r="8890" b="5080"/>
                <wp:wrapNone/>
                <wp:docPr id="39" name="AutoShap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FB59D1F" id="_x0000_t120" coordsize="21600,21600" o:spt="120" path="m10800,qx,10800,10800,21600,21600,10800,10800,xe">
                <v:path gradientshapeok="t" o:connecttype="custom" o:connectlocs="10800,0;3163,3163;0,10800;3163,18437;10800,21600;18437,18437;21600,10800;18437,3163" textboxrect="3163,3163,18437,18437"/>
              </v:shapetype>
              <v:shape id="AutoShape 411" o:spid="_x0000_s1026" type="#_x0000_t120" style="position:absolute;margin-left:249.5pt;margin-top:-.2pt;width:9.3pt;height:9.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" fillcolor="#b6dde8"/>
            </w:pict>
          </mc:Fallback>
        </mc:AlternateContent>
      </w:r>
    </w:p>
    <w:p w:rsidR="00072AE1" w:rsidRDefault="00072AE1" w:rsidP="002A72F2">
      <w:pPr>
        <w:pStyle w:val="NoSpacing"/>
      </w:pPr>
    </w:p>
    <w:p w:rsidR="00072AE1" w:rsidRDefault="005352A9" w:rsidP="002A72F2">
      <w:pPr>
        <w:pStyle w:val="NoSpacing"/>
      </w:pPr>
      <w:r>
        <w:rPr>
          <w:noProof/>
          <w:lang w:eastAsia="en-GB" w:bidi="ar-SA"/>
        </w:rPr>
        <mc:AlternateContent>
          <mc:Choice Requires="wps">
            <w:drawing>
              <wp:anchor distT="0" distB="0" distL="114300" distR="114300" simplePos="0" relativeHeight="251638784" behindDoc="0" locked="0" layoutInCell="1" allowOverlap="1">
                <wp:simplePos x="0" y="0"/>
                <wp:positionH relativeFrom="column">
                  <wp:posOffset>3877945</wp:posOffset>
                </wp:positionH>
                <wp:positionV relativeFrom="paragraph">
                  <wp:posOffset>5080</wp:posOffset>
                </wp:positionV>
                <wp:extent cx="587375" cy="281305"/>
                <wp:effectExtent l="1270" t="1270" r="1905" b="3175"/>
                <wp:wrapNone/>
                <wp:docPr id="38"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B40" w:rsidRPr="00C02EE8" w:rsidRDefault="00F87B40" w:rsidP="00072AE1">
                            <w:pPr>
                              <w:jc w:val="cente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396" o:spid="_x0000_s1028" type="#_x0000_t202" style="position:absolute;margin-left:305.35pt;margin-top:.4pt;width:46.25pt;height:22.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" stroked="f">
                <v:fill opacity="0"/>
                <v:textbox>
                  <w:txbxContent>
                    <w:p w:rsidR="00F87B40" w:rsidRPr="00C02EE8" w:rsidRDefault="00F87B40" w:rsidP="00072AE1">
                      <w:pPr>
                        <w:jc w:val="center"/>
                        <w:rPr>
                          <w:b/>
                        </w:rPr>
                      </w:pPr>
                      <w:r>
                        <w:rPr>
                          <w:b/>
                        </w:rPr>
                        <w:t>FALSE</w:t>
                      </w:r>
                    </w:p>
                  </w:txbxContent>
                </v:textbox>
              </v:shape>
            </w:pict>
          </mc:Fallback>
        </mc:AlternateContent>
      </w:r>
      <w:r>
        <w:rPr>
          <w:noProof/>
          <w:lang w:eastAsia="en-GB" w:bidi="ar-SA"/>
        </w:rPr>
        <mc:AlternateContent>
          <mc:Choice Requires="wps">
            <w:drawing>
              <wp:anchor distT="0" distB="0" distL="114300" distR="114300" simplePos="0" relativeHeight="251635712" behindDoc="0" locked="0" layoutInCell="1" allowOverlap="1">
                <wp:simplePos x="0" y="0"/>
                <wp:positionH relativeFrom="column">
                  <wp:posOffset>2270760</wp:posOffset>
                </wp:positionH>
                <wp:positionV relativeFrom="paragraph">
                  <wp:posOffset>5080</wp:posOffset>
                </wp:positionV>
                <wp:extent cx="1918335" cy="644525"/>
                <wp:effectExtent l="22860" t="10795" r="20955" b="11430"/>
                <wp:wrapNone/>
                <wp:docPr id="37" name="AutoShap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335" cy="644525"/>
                        </a:xfrm>
                        <a:prstGeom prst="flowChartDecision">
                          <a:avLst/>
                        </a:prstGeom>
                        <a:solidFill>
                          <a:srgbClr val="B6DDE8"/>
                        </a:solidFill>
                        <a:ln w="9525">
                          <a:solidFill>
                            <a:srgbClr val="000000"/>
                          </a:solidFill>
                          <a:miter lim="800000"/>
                          <a:headEnd/>
                          <a:tailEnd/>
                        </a:ln>
                      </wps:spPr>
                      <wps:txbx>
                        <w:txbxContent>
                          <w:p w:rsidR="00F87B40" w:rsidRPr="009876B3" w:rsidRDefault="00F87B40" w:rsidP="009F1267">
                            <w:pPr>
                              <w:jc w:val="center"/>
                              <w:rPr>
                                <w:sz w:val="16"/>
                              </w:rPr>
                            </w:pPr>
                            <w:proofErr w:type="spellStart"/>
                            <w:r w:rsidRPr="009876B3">
                              <w:rPr>
                                <w:rStyle w:val="inlinecode"/>
                                <w:sz w:val="16"/>
                              </w:rPr>
                              <w:t>my_integer</w:t>
                            </w:r>
                            <w:proofErr w:type="spellEnd"/>
                            <w:r w:rsidRPr="009876B3">
                              <w:rPr>
                                <w:rStyle w:val="inlinecode"/>
                                <w:sz w:val="16"/>
                              </w:rPr>
                              <w:t xml:space="preserve"> &lt;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110" coordsize="21600,21600" o:spt="110" path="m10800,l,10800,10800,21600,21600,10800xe">
                <v:stroke joinstyle="miter"/>
                <v:path gradientshapeok="t" o:connecttype="rect" textboxrect="5400,5400,16200,16200"/>
              </v:shapetype>
              <v:shape id="AutoShape 392" o:spid="_x0000_s1029" type="#_x0000_t110" style="position:absolute;margin-left:178.8pt;margin-top:.4pt;width:151.05pt;height:50.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" fillcolor="#b6dde8">
                <v:textbox>
                  <w:txbxContent>
                    <w:p w14:paraId="2B010ADF" w14:textId="77777777" w:rsidR="00F87B40" w:rsidRPr="009876B3" w:rsidRDefault="00F87B40" w:rsidP="009F1267">
                      <w:pPr>
                        <w:jc w:val="center"/>
                        <w:rPr>
                          <w:sz w:val="16"/>
                        </w:rPr>
                      </w:pPr>
                      <w:proofErr w:type="spellStart"/>
                      <w:r w:rsidRPr="009876B3">
                        <w:rPr>
                          <w:rStyle w:val="inlinecode"/>
                          <w:sz w:val="16"/>
                        </w:rPr>
                        <w:t>my_integer</w:t>
                      </w:r>
                      <w:proofErr w:type="spellEnd"/>
                      <w:r w:rsidRPr="009876B3">
                        <w:rPr>
                          <w:rStyle w:val="inlinecode"/>
                          <w:sz w:val="16"/>
                        </w:rPr>
                        <w:t xml:space="preserve"> &lt; 10?</w:t>
                      </w:r>
                    </w:p>
                  </w:txbxContent>
                </v:textbox>
              </v:shape>
            </w:pict>
          </mc:Fallback>
        </mc:AlternateContent>
      </w:r>
    </w:p>
    <w:p w:rsidR="00072AE1" w:rsidRDefault="005352A9" w:rsidP="002A72F2">
      <w:pPr>
        <w:pStyle w:val="NoSpacing"/>
      </w:pPr>
      <w:r>
        <w:rPr>
          <w:noProof/>
          <w:lang w:eastAsia="en-GB" w:bidi="ar-SA"/>
        </w:rPr>
        <mc:AlternateContent>
          <mc:Choice Requires="wps">
            <w:drawing>
              <wp:anchor distT="0" distB="0" distL="114300" distR="114300" simplePos="0" relativeHeight="251644928" behindDoc="0" locked="0" layoutInCell="1" allowOverlap="1">
                <wp:simplePos x="0" y="0"/>
                <wp:positionH relativeFrom="column">
                  <wp:posOffset>4691380</wp:posOffset>
                </wp:positionH>
                <wp:positionV relativeFrom="paragraph">
                  <wp:posOffset>151130</wp:posOffset>
                </wp:positionV>
                <wp:extent cx="0" cy="1880235"/>
                <wp:effectExtent l="14605" t="12700" r="13970" b="12065"/>
                <wp:wrapNone/>
                <wp:docPr id="36" name="Auto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02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A206B1" id="AutoShape 406" o:spid="_x0000_s1026" type="#_x0000_t32" style="position:absolute;margin-left:369.4pt;margin-top:11.9pt;width:0;height:148.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o6dHwIAAD8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" strokeweight="1.5pt"/>
            </w:pict>
          </mc:Fallback>
        </mc:AlternateContent>
      </w:r>
      <w:r>
        <w:rPr>
          <w:noProof/>
          <w:lang w:eastAsia="en-GB" w:bidi="ar-SA"/>
        </w:rPr>
        <mc:AlternateContent>
          <mc:Choice Requires="wps">
            <w:drawing>
              <wp:anchor distT="0" distB="0" distL="114300" distR="114300" simplePos="0" relativeHeight="251639808" behindDoc="0" locked="0" layoutInCell="1" allowOverlap="1">
                <wp:simplePos x="0" y="0"/>
                <wp:positionH relativeFrom="column">
                  <wp:posOffset>4189095</wp:posOffset>
                </wp:positionH>
                <wp:positionV relativeFrom="paragraph">
                  <wp:posOffset>151130</wp:posOffset>
                </wp:positionV>
                <wp:extent cx="502920" cy="0"/>
                <wp:effectExtent l="17145" t="12700" r="13335" b="15875"/>
                <wp:wrapNone/>
                <wp:docPr id="35"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536F70" id="AutoShape 397" o:spid="_x0000_s1026" type="#_x0000_t32" style="position:absolute;margin-left:329.85pt;margin-top:11.9pt;width:39.6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2kxIQIAAD4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" strokeweight="1.5pt"/>
            </w:pict>
          </mc:Fallback>
        </mc:AlternateContent>
      </w:r>
    </w:p>
    <w:p w:rsidR="00072AE1" w:rsidRDefault="00072AE1" w:rsidP="002A72F2">
      <w:pPr>
        <w:pStyle w:val="NoSpacing"/>
      </w:pPr>
    </w:p>
    <w:p w:rsidR="00072AE1" w:rsidRDefault="005352A9" w:rsidP="00072AE1">
      <w:pPr>
        <w:pStyle w:val="NoSpacing"/>
      </w:pPr>
      <w:r>
        <w:rPr>
          <w:noProof/>
          <w:lang w:eastAsia="en-GB" w:bidi="ar-SA"/>
        </w:rPr>
        <mc:AlternateContent>
          <mc:Choice Requires="wps">
            <w:drawing>
              <wp:anchor distT="0" distB="0" distL="114300" distR="114300" simplePos="0" relativeHeight="251637760" behindDoc="0" locked="0" layoutInCell="1" allowOverlap="1">
                <wp:simplePos x="0" y="0"/>
                <wp:positionH relativeFrom="column">
                  <wp:posOffset>2685415</wp:posOffset>
                </wp:positionH>
                <wp:positionV relativeFrom="paragraph">
                  <wp:posOffset>95885</wp:posOffset>
                </wp:positionV>
                <wp:extent cx="511810" cy="281305"/>
                <wp:effectExtent l="8890" t="3810" r="3175" b="635"/>
                <wp:wrapNone/>
                <wp:docPr id="34"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B40" w:rsidRPr="00C02EE8" w:rsidRDefault="00F87B40" w:rsidP="00072AE1">
                            <w:pPr>
                              <w:jc w:val="center"/>
                              <w:rPr>
                                <w:b/>
                              </w:rPr>
                            </w:pPr>
                            <w:r>
                              <w:rPr>
                                <w:b/>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395" o:spid="_x0000_s1030" type="#_x0000_t202" style="position:absolute;margin-left:211.45pt;margin-top:7.55pt;width:40.3pt;height:22.1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" stroked="f">
                <v:fill opacity="0"/>
                <v:textbox>
                  <w:txbxContent>
                    <w:p w:rsidR="00F87B40" w:rsidRPr="00C02EE8" w:rsidRDefault="00F87B40" w:rsidP="00072AE1">
                      <w:pPr>
                        <w:jc w:val="center"/>
                        <w:rPr>
                          <w:b/>
                        </w:rPr>
                      </w:pPr>
                      <w:r>
                        <w:rPr>
                          <w:b/>
                        </w:rPr>
                        <w:t>TRUE</w:t>
                      </w:r>
                    </w:p>
                  </w:txbxContent>
                </v:textbox>
              </v:shape>
            </w:pict>
          </mc:Fallback>
        </mc:AlternateContent>
      </w:r>
      <w:r>
        <w:rPr>
          <w:noProof/>
          <w:lang w:eastAsia="en-GB" w:bidi="ar-SA"/>
        </w:rPr>
        <mc:AlternateContent>
          <mc:Choice Requires="wps">
            <w:drawing>
              <wp:anchor distT="0" distB="0" distL="114300" distR="114300" simplePos="0" relativeHeight="251634688" behindDoc="0" locked="0" layoutInCell="1" allowOverlap="1">
                <wp:simplePos x="0" y="0"/>
                <wp:positionH relativeFrom="column">
                  <wp:posOffset>3226435</wp:posOffset>
                </wp:positionH>
                <wp:positionV relativeFrom="paragraph">
                  <wp:posOffset>137795</wp:posOffset>
                </wp:positionV>
                <wp:extent cx="0" cy="239395"/>
                <wp:effectExtent l="64135" t="17145" r="59690" b="19685"/>
                <wp:wrapNone/>
                <wp:docPr id="33" name="Auto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6135FF" id="AutoShape 391" o:spid="_x0000_s1026" type="#_x0000_t32" style="position:absolute;margin-left:254.05pt;margin-top:10.85pt;width:0;height:18.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" strokeweight="1.5pt">
                <v:stroke endarrow="block"/>
              </v:shape>
            </w:pict>
          </mc:Fallback>
        </mc:AlternateContent>
      </w:r>
    </w:p>
    <w:p w:rsidR="00072AE1" w:rsidRDefault="00072AE1" w:rsidP="00072AE1">
      <w:pPr>
        <w:pStyle w:val="NoSpacing"/>
      </w:pPr>
    </w:p>
    <w:p w:rsidR="00072AE1" w:rsidRDefault="005352A9" w:rsidP="00072AE1">
      <w:r>
        <w:rPr>
          <w:noProof/>
          <w:lang w:eastAsia="en-GB" w:bidi="ar-SA"/>
        </w:rPr>
        <mc:AlternateContent>
          <mc:Choice Requires="wps">
            <w:drawing>
              <wp:anchor distT="0" distB="0" distL="114300" distR="114300" simplePos="0" relativeHeight="251640832" behindDoc="0" locked="0" layoutInCell="1" allowOverlap="1">
                <wp:simplePos x="0" y="0"/>
                <wp:positionH relativeFrom="column">
                  <wp:posOffset>2350135</wp:posOffset>
                </wp:positionH>
                <wp:positionV relativeFrom="paragraph">
                  <wp:posOffset>36195</wp:posOffset>
                </wp:positionV>
                <wp:extent cx="1683385" cy="400050"/>
                <wp:effectExtent l="16510" t="8890" r="24130" b="1016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400050"/>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7B40" w:rsidRPr="009876B3" w:rsidRDefault="00F87B40" w:rsidP="00072AE1">
                            <w:pPr>
                              <w:pStyle w:val="NoSpacing"/>
                              <w:jc w:val="center"/>
                              <w:rPr>
                                <w:b/>
                                <w:sz w:val="16"/>
                                <w:szCs w:val="18"/>
                              </w:rPr>
                            </w:pPr>
                            <w:r w:rsidRPr="009876B3">
                              <w:rPr>
                                <w:b/>
                                <w:sz w:val="16"/>
                                <w:szCs w:val="18"/>
                              </w:rPr>
                              <w:t xml:space="preserve">Display </w:t>
                            </w:r>
                            <w:proofErr w:type="spellStart"/>
                            <w:r w:rsidRPr="009876B3">
                              <w:rPr>
                                <w:rStyle w:val="inlinecode"/>
                                <w:sz w:val="20"/>
                              </w:rPr>
                              <w:t>my_integer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111" coordsize="21600,21600" o:spt="111" path="m4321,l21600,,17204,21600,,21600xe">
                <v:stroke joinstyle="miter"/>
                <v:path gradientshapeok="t" o:connecttype="custom" o:connectlocs="12961,0;10800,0;2161,10800;8602,21600;10800,21600;19402,10800" textboxrect="4321,0,17204,21600"/>
              </v:shapetype>
              <v:shape id="_x0000_s1031" type="#_x0000_t111" style="position:absolute;margin-left:185.05pt;margin-top:2.85pt;width:132.55pt;height:3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" fillcolor="#b6dde8">
                <v:textbox>
                  <w:txbxContent>
                    <w:p w14:paraId="08307944" w14:textId="77777777" w:rsidR="00F87B40" w:rsidRPr="009876B3" w:rsidRDefault="00F87B40" w:rsidP="00072AE1">
                      <w:pPr>
                        <w:pStyle w:val="NoSpacing"/>
                        <w:jc w:val="center"/>
                        <w:rPr>
                          <w:b/>
                          <w:sz w:val="16"/>
                          <w:szCs w:val="18"/>
                        </w:rPr>
                      </w:pPr>
                      <w:r w:rsidRPr="009876B3">
                        <w:rPr>
                          <w:b/>
                          <w:sz w:val="16"/>
                          <w:szCs w:val="18"/>
                        </w:rPr>
                        <w:t xml:space="preserve">Display </w:t>
                      </w:r>
                      <w:proofErr w:type="spellStart"/>
                      <w:r w:rsidRPr="009876B3">
                        <w:rPr>
                          <w:rStyle w:val="inlinecode"/>
                          <w:sz w:val="20"/>
                        </w:rPr>
                        <w:t>my_integer</w:t>
                      </w:r>
                      <w:proofErr w:type="spellEnd"/>
                    </w:p>
                  </w:txbxContent>
                </v:textbox>
              </v:shape>
            </w:pict>
          </mc:Fallback>
        </mc:AlternateContent>
      </w:r>
    </w:p>
    <w:p w:rsidR="00072AE1" w:rsidRDefault="00072AE1" w:rsidP="00072AE1">
      <w:pPr>
        <w:pStyle w:val="NoSpacing"/>
      </w:pPr>
    </w:p>
    <w:p w:rsidR="00072AE1" w:rsidRDefault="005352A9" w:rsidP="00072AE1">
      <w:pPr>
        <w:pStyle w:val="NoSpacing"/>
      </w:pPr>
      <w:r>
        <w:rPr>
          <w:noProof/>
          <w:lang w:eastAsia="en-GB" w:bidi="ar-SA"/>
        </w:rPr>
        <mc:AlternateContent>
          <mc:Choice Requires="wps">
            <w:drawing>
              <wp:anchor distT="0" distB="0" distL="114300" distR="114300" simplePos="0" relativeHeight="251650048" behindDoc="0" locked="0" layoutInCell="1" allowOverlap="1">
                <wp:simplePos x="0" y="0"/>
                <wp:positionH relativeFrom="column">
                  <wp:posOffset>3229610</wp:posOffset>
                </wp:positionH>
                <wp:positionV relativeFrom="paragraph">
                  <wp:posOffset>95250</wp:posOffset>
                </wp:positionV>
                <wp:extent cx="0" cy="239395"/>
                <wp:effectExtent l="57785" t="18415" r="66040" b="27940"/>
                <wp:wrapNone/>
                <wp:docPr id="31"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654DCC" id="AutoShape 412" o:spid="_x0000_s1026" type="#_x0000_t32" style="position:absolute;margin-left:254.3pt;margin-top:7.5pt;width:0;height:18.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" strokeweight="1.5pt">
                <v:stroke endarrow="block"/>
              </v:shape>
            </w:pict>
          </mc:Fallback>
        </mc:AlternateContent>
      </w:r>
    </w:p>
    <w:p w:rsidR="00072AE1" w:rsidRDefault="005352A9" w:rsidP="00072AE1">
      <w:pPr>
        <w:pStyle w:val="NoSpacing"/>
      </w:pPr>
      <w:r>
        <w:rPr>
          <w:noProof/>
          <w:lang w:eastAsia="en-GB" w:bidi="ar-SA"/>
        </w:rPr>
        <mc:AlternateContent>
          <mc:Choice Requires="wps">
            <w:drawing>
              <wp:anchor distT="0" distB="0" distL="114300" distR="114300" simplePos="0" relativeHeight="251651072" behindDoc="0" locked="0" layoutInCell="1" allowOverlap="1">
                <wp:simplePos x="0" y="0"/>
                <wp:positionH relativeFrom="column">
                  <wp:posOffset>2438400</wp:posOffset>
                </wp:positionH>
                <wp:positionV relativeFrom="paragraph">
                  <wp:posOffset>163830</wp:posOffset>
                </wp:positionV>
                <wp:extent cx="1595120" cy="257810"/>
                <wp:effectExtent l="9525" t="9525" r="5080" b="889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120" cy="25781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7B40" w:rsidRPr="00155117" w:rsidRDefault="00F87B40" w:rsidP="009F1267">
                            <w:pPr>
                              <w:pStyle w:val="NoSpacing"/>
                              <w:jc w:val="center"/>
                              <w:rPr>
                                <w:b/>
                                <w:sz w:val="18"/>
                                <w:szCs w:val="18"/>
                              </w:rPr>
                            </w:pPr>
                            <w:proofErr w:type="spellStart"/>
                            <w:r w:rsidRPr="002A72F2">
                              <w:rPr>
                                <w:rStyle w:val="inlinecode"/>
                              </w:rPr>
                              <w:t>my_integer</w:t>
                            </w:r>
                            <w:proofErr w:type="spellEnd"/>
                            <w:r>
                              <w:rPr>
                                <w:rStyle w:val="inlinecod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_x0000_s1032" style="position:absolute;margin-left:192pt;margin-top:12.9pt;width:125.6pt;height:20.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" fillcolor="#b6dde8">
                <v:textbox>
                  <w:txbxContent>
                    <w:p w:rsidR="00F87B40" w:rsidRPr="00155117" w:rsidRDefault="00F87B40" w:rsidP="009F1267">
                      <w:pPr>
                        <w:pStyle w:val="NoSpacing"/>
                        <w:jc w:val="center"/>
                        <w:rPr>
                          <w:b/>
                          <w:sz w:val="18"/>
                          <w:szCs w:val="18"/>
                        </w:rPr>
                      </w:pPr>
                      <w:r w:rsidRPr="002A72F2">
                        <w:rPr>
                          <w:rStyle w:val="inlinecode"/>
                        </w:rPr>
                        <w:t>my_integer</w:t>
                      </w:r>
                      <w:r>
                        <w:rPr>
                          <w:rStyle w:val="inlinecode"/>
                        </w:rPr>
                        <w:t>++</w:t>
                      </w:r>
                    </w:p>
                  </w:txbxContent>
                </v:textbox>
              </v:rect>
            </w:pict>
          </mc:Fallback>
        </mc:AlternateContent>
      </w:r>
    </w:p>
    <w:p w:rsidR="00072AE1" w:rsidRDefault="005352A9" w:rsidP="00072AE1">
      <w:pPr>
        <w:pStyle w:val="NoSpacing"/>
      </w:pPr>
      <w:r>
        <w:rPr>
          <w:noProof/>
          <w:lang w:eastAsia="en-GB" w:bidi="ar-SA"/>
        </w:rPr>
        <mc:AlternateContent>
          <mc:Choice Requires="wps">
            <w:drawing>
              <wp:anchor distT="0" distB="0" distL="114300" distR="114300" simplePos="0" relativeHeight="251641856" behindDoc="0" locked="0" layoutInCell="1" allowOverlap="1">
                <wp:simplePos x="0" y="0"/>
                <wp:positionH relativeFrom="column">
                  <wp:posOffset>1830705</wp:posOffset>
                </wp:positionH>
                <wp:positionV relativeFrom="paragraph">
                  <wp:posOffset>121285</wp:posOffset>
                </wp:positionV>
                <wp:extent cx="607695" cy="635"/>
                <wp:effectExtent l="11430" t="13970" r="9525" b="13970"/>
                <wp:wrapNone/>
                <wp:docPr id="29" name="Auto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49AD3A" id="AutoShape 402" o:spid="_x0000_s1026" type="#_x0000_t32" style="position:absolute;margin-left:144.15pt;margin-top:9.55pt;width:47.85pt;height:.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" strokeweight="1.5pt"/>
            </w:pict>
          </mc:Fallback>
        </mc:AlternateContent>
      </w:r>
    </w:p>
    <w:p w:rsidR="00072AE1" w:rsidRDefault="00072AE1" w:rsidP="00072AE1">
      <w:pPr>
        <w:pStyle w:val="NoSpacing"/>
      </w:pPr>
    </w:p>
    <w:p w:rsidR="00072AE1" w:rsidRDefault="00072AE1" w:rsidP="00072AE1">
      <w:pPr>
        <w:pStyle w:val="NoSpacing"/>
      </w:pPr>
    </w:p>
    <w:p w:rsidR="00072AE1" w:rsidRDefault="005352A9" w:rsidP="00072AE1">
      <w:pPr>
        <w:pStyle w:val="NoSpacing"/>
      </w:pPr>
      <w:r>
        <w:rPr>
          <w:noProof/>
          <w:lang w:eastAsia="en-GB" w:bidi="ar-SA"/>
        </w:rPr>
        <mc:AlternateContent>
          <mc:Choice Requires="wps">
            <w:drawing>
              <wp:anchor distT="0" distB="0" distL="114300" distR="114300" simplePos="0" relativeHeight="251653120" behindDoc="0" locked="0" layoutInCell="1" allowOverlap="1">
                <wp:simplePos x="0" y="0"/>
                <wp:positionH relativeFrom="column">
                  <wp:posOffset>3229610</wp:posOffset>
                </wp:positionH>
                <wp:positionV relativeFrom="paragraph">
                  <wp:posOffset>155575</wp:posOffset>
                </wp:positionV>
                <wp:extent cx="3175" cy="225425"/>
                <wp:effectExtent l="57785" t="17145" r="62865" b="24130"/>
                <wp:wrapNone/>
                <wp:docPr id="28"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56F881" id="AutoShape 417" o:spid="_x0000_s1026" type="#_x0000_t32" style="position:absolute;margin-left:254.3pt;margin-top:12.25pt;width:.25pt;height:1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" strokeweight="1.5pt">
                <v:stroke endarrow="block"/>
              </v:shape>
            </w:pict>
          </mc:Fallback>
        </mc:AlternateContent>
      </w:r>
      <w:r>
        <w:rPr>
          <w:noProof/>
          <w:lang w:eastAsia="en-GB" w:bidi="ar-SA"/>
        </w:rPr>
        <mc:AlternateContent>
          <mc:Choice Requires="wps">
            <w:drawing>
              <wp:anchor distT="0" distB="0" distL="114300" distR="114300" simplePos="0" relativeHeight="251652096" behindDoc="0" locked="0" layoutInCell="1" allowOverlap="1">
                <wp:simplePos x="0" y="0"/>
                <wp:positionH relativeFrom="column">
                  <wp:posOffset>3223260</wp:posOffset>
                </wp:positionH>
                <wp:positionV relativeFrom="paragraph">
                  <wp:posOffset>156210</wp:posOffset>
                </wp:positionV>
                <wp:extent cx="1468755" cy="0"/>
                <wp:effectExtent l="13335" t="17780" r="13335" b="10795"/>
                <wp:wrapNone/>
                <wp:docPr id="27"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87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9EFE66" id="AutoShape 416" o:spid="_x0000_s1026" type="#_x0000_t32" style="position:absolute;margin-left:253.8pt;margin-top:12.3pt;width:115.6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woIQIAAD8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" strokeweight="1.5pt"/>
            </w:pict>
          </mc:Fallback>
        </mc:AlternateContent>
      </w:r>
    </w:p>
    <w:p w:rsidR="00072AE1" w:rsidRDefault="00072AE1" w:rsidP="002A72F2">
      <w:pPr>
        <w:pStyle w:val="NoSpacing"/>
      </w:pPr>
    </w:p>
    <w:p w:rsidR="002A72F2" w:rsidRDefault="005352A9" w:rsidP="002A72F2">
      <w:pPr>
        <w:pStyle w:val="NoSpacing"/>
      </w:pPr>
      <w:r>
        <w:rPr>
          <w:noProof/>
          <w:lang w:eastAsia="en-GB" w:bidi="ar-SA"/>
        </w:rPr>
        <mc:AlternateContent>
          <mc:Choice Requires="wps">
            <w:drawing>
              <wp:anchor distT="0" distB="0" distL="114300" distR="114300" simplePos="0" relativeHeight="251654144" behindDoc="0" locked="0" layoutInCell="1" allowOverlap="1">
                <wp:simplePos x="0" y="0"/>
                <wp:positionH relativeFrom="column">
                  <wp:posOffset>2438400</wp:posOffset>
                </wp:positionH>
                <wp:positionV relativeFrom="paragraph">
                  <wp:posOffset>39370</wp:posOffset>
                </wp:positionV>
                <wp:extent cx="1595120" cy="257810"/>
                <wp:effectExtent l="9525" t="13335" r="5080" b="508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120" cy="25781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7B40" w:rsidRPr="00155117" w:rsidRDefault="00F87B40" w:rsidP="00DD3B23">
                            <w:pPr>
                              <w:pStyle w:val="NoSpacing"/>
                              <w:jc w:val="center"/>
                              <w:rPr>
                                <w:b/>
                                <w:sz w:val="18"/>
                                <w:szCs w:val="18"/>
                              </w:rPr>
                            </w:pPr>
                            <w:r>
                              <w:rPr>
                                <w:rStyle w:val="inlinecod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_x0000_s1033" style="position:absolute;margin-left:192pt;margin-top:3.1pt;width:125.6pt;height:20.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" fillcolor="#b6dde8">
                <v:textbox>
                  <w:txbxContent>
                    <w:p w:rsidR="00F87B40" w:rsidRPr="00155117" w:rsidRDefault="00F87B40" w:rsidP="00DD3B23">
                      <w:pPr>
                        <w:pStyle w:val="NoSpacing"/>
                        <w:jc w:val="center"/>
                        <w:rPr>
                          <w:b/>
                          <w:sz w:val="18"/>
                          <w:szCs w:val="18"/>
                        </w:rPr>
                      </w:pPr>
                      <w:r>
                        <w:rPr>
                          <w:rStyle w:val="inlinecode"/>
                        </w:rPr>
                        <w:t>...</w:t>
                      </w:r>
                    </w:p>
                  </w:txbxContent>
                </v:textbox>
              </v:rect>
            </w:pict>
          </mc:Fallback>
        </mc:AlternateContent>
      </w:r>
    </w:p>
    <w:p w:rsidR="000B0EC2" w:rsidRDefault="000B0EC2" w:rsidP="002A72F2">
      <w:pPr>
        <w:pStyle w:val="NoSpacing"/>
      </w:pPr>
    </w:p>
    <w:p w:rsidR="000B0EC2" w:rsidRDefault="000B0EC2" w:rsidP="002A72F2">
      <w:pPr>
        <w:pStyle w:val="NoSpacing"/>
      </w:pPr>
    </w:p>
    <w:p w:rsidR="000B0EC2" w:rsidRDefault="000B0EC2" w:rsidP="002A72F2">
      <w:pPr>
        <w:pStyle w:val="NoSpacing"/>
      </w:pPr>
    </w:p>
    <w:p w:rsidR="00E27AB0" w:rsidRDefault="002A72F2" w:rsidP="002A72F2">
      <w:pPr>
        <w:pStyle w:val="NoSpacing"/>
      </w:pPr>
      <w:r>
        <w:t xml:space="preserve">It's generally advisable to </w:t>
      </w:r>
      <w:r w:rsidR="00101DE2">
        <w:t xml:space="preserve">use a </w:t>
      </w:r>
      <w:r w:rsidR="00101DE2" w:rsidRPr="00101DE2">
        <w:rPr>
          <w:b/>
        </w:rPr>
        <w:t>control variable</w:t>
      </w:r>
      <w:r w:rsidR="00101DE2">
        <w:t xml:space="preserve"> that is evaluated in the expression to determine when the loop should end. </w:t>
      </w:r>
      <w:r w:rsidR="009876B3">
        <w:t xml:space="preserve"> </w:t>
      </w:r>
      <w:r w:rsidR="00101DE2">
        <w:t>In the above example</w:t>
      </w:r>
      <w:r w:rsidR="009876B3">
        <w:t>,</w:t>
      </w:r>
      <w:r w:rsidR="00101DE2">
        <w:t xml:space="preserve"> </w:t>
      </w:r>
      <w:proofErr w:type="spellStart"/>
      <w:r w:rsidR="00101DE2" w:rsidRPr="002A72F2">
        <w:rPr>
          <w:rStyle w:val="inlinecode"/>
        </w:rPr>
        <w:t>my_integer</w:t>
      </w:r>
      <w:proofErr w:type="spellEnd"/>
      <w:r w:rsidR="00101DE2">
        <w:t xml:space="preserve"> w</w:t>
      </w:r>
      <w:r w:rsidR="009876B3">
        <w:t>as used as the control variable</w:t>
      </w:r>
      <w:r w:rsidR="00101DE2">
        <w:t xml:space="preserve"> and </w:t>
      </w:r>
      <w:r w:rsidR="002F3C76">
        <w:t>its</w:t>
      </w:r>
      <w:r w:rsidR="00101DE2">
        <w:t xml:space="preserve"> changing value was used to determine when the loop ended. </w:t>
      </w:r>
      <w:r w:rsidR="009876B3">
        <w:t xml:space="preserve"> </w:t>
      </w:r>
      <w:r w:rsidR="00E27AB0">
        <w:t xml:space="preserve">Here's a loop that uses </w:t>
      </w:r>
      <w:proofErr w:type="spellStart"/>
      <w:r w:rsidR="00E27AB0" w:rsidRPr="00E27AB0">
        <w:rPr>
          <w:rStyle w:val="inlinecode"/>
        </w:rPr>
        <w:t>my_integer</w:t>
      </w:r>
      <w:proofErr w:type="spellEnd"/>
      <w:r w:rsidR="00E27AB0">
        <w:t xml:space="preserve"> as a control variable in a different way:</w:t>
      </w:r>
    </w:p>
    <w:p w:rsidR="00E27AB0" w:rsidRDefault="00E27AB0" w:rsidP="002A72F2">
      <w:pPr>
        <w:pStyle w:val="NoSpacing"/>
      </w:pPr>
    </w:p>
    <w:p w:rsidR="00E27AB0" w:rsidRDefault="00E27AB0" w:rsidP="00E27AB0">
      <w:pPr>
        <w:pStyle w:val="code"/>
      </w:pPr>
      <w:r>
        <w:t>int my_integer = 100;</w:t>
      </w:r>
    </w:p>
    <w:p w:rsidR="00926286" w:rsidRDefault="00926286" w:rsidP="00E27AB0">
      <w:pPr>
        <w:pStyle w:val="code"/>
      </w:pPr>
    </w:p>
    <w:p w:rsidR="00E27AB0" w:rsidRDefault="00E27AB0" w:rsidP="00E27AB0">
      <w:pPr>
        <w:pStyle w:val="code"/>
      </w:pPr>
      <w:r>
        <w:t xml:space="preserve">while (my_integer </w:t>
      </w:r>
      <w:r w:rsidRPr="000B0EC2">
        <w:rPr>
          <w:highlight w:val="yellow"/>
        </w:rPr>
        <w:t>&gt;= 0</w:t>
      </w:r>
      <w:r>
        <w:t>)</w:t>
      </w:r>
    </w:p>
    <w:p w:rsidR="00E27AB0" w:rsidRDefault="00E27AB0" w:rsidP="00E27AB0">
      <w:pPr>
        <w:pStyle w:val="code"/>
      </w:pPr>
      <w:r>
        <w:t xml:space="preserve">{ </w:t>
      </w:r>
    </w:p>
    <w:p w:rsidR="000B0EC2" w:rsidRDefault="000B0EC2" w:rsidP="000B0EC2">
      <w:pPr>
        <w:pStyle w:val="code"/>
      </w:pPr>
      <w:r>
        <w:t xml:space="preserve">    </w:t>
      </w:r>
      <w:r w:rsidR="009A2356">
        <w:t>Printf(“%d\n”,</w:t>
      </w:r>
      <w:r>
        <w:t>my_integer</w:t>
      </w:r>
      <w:r w:rsidR="009A2356">
        <w:t>)</w:t>
      </w:r>
      <w:r>
        <w:t>;</w:t>
      </w:r>
    </w:p>
    <w:p w:rsidR="00E27AB0" w:rsidRDefault="00E27AB0" w:rsidP="00E27AB0">
      <w:pPr>
        <w:pStyle w:val="code"/>
      </w:pPr>
      <w:r>
        <w:t xml:space="preserve">    </w:t>
      </w:r>
      <w:r w:rsidRPr="000B0EC2">
        <w:rPr>
          <w:highlight w:val="yellow"/>
        </w:rPr>
        <w:t>my_integer -= 5</w:t>
      </w:r>
      <w:r>
        <w:t xml:space="preserve">; </w:t>
      </w:r>
    </w:p>
    <w:p w:rsidR="00E27AB0" w:rsidRDefault="00E27AB0" w:rsidP="00E27AB0">
      <w:pPr>
        <w:pStyle w:val="code"/>
      </w:pPr>
      <w:r>
        <w:t>}</w:t>
      </w:r>
    </w:p>
    <w:p w:rsidR="00E27AB0" w:rsidRDefault="00E27AB0" w:rsidP="00E27AB0">
      <w:pPr>
        <w:pStyle w:val="NoSpacing"/>
      </w:pPr>
    </w:p>
    <w:p w:rsidR="00E27AB0" w:rsidRDefault="00E27AB0" w:rsidP="00E27AB0">
      <w:pPr>
        <w:pStyle w:val="NoSpacing"/>
      </w:pPr>
      <w:r>
        <w:t xml:space="preserve">The loop will continue to iterate as long as the value of </w:t>
      </w:r>
      <w:proofErr w:type="spellStart"/>
      <w:r w:rsidRPr="00E27AB0">
        <w:rPr>
          <w:rStyle w:val="inlinecode"/>
        </w:rPr>
        <w:t>my_integer</w:t>
      </w:r>
      <w:proofErr w:type="spellEnd"/>
      <w:r>
        <w:t xml:space="preserve"> is greater than or equal to zero, which is </w:t>
      </w:r>
      <w:r w:rsidRPr="00E27AB0">
        <w:rPr>
          <w:b/>
        </w:rPr>
        <w:t>true</w:t>
      </w:r>
      <w:r>
        <w:t xml:space="preserve"> at the start of the first iteration as </w:t>
      </w:r>
      <w:proofErr w:type="spellStart"/>
      <w:r w:rsidRPr="00E27AB0">
        <w:rPr>
          <w:rStyle w:val="inlinecode"/>
        </w:rPr>
        <w:t>my_integer</w:t>
      </w:r>
      <w:proofErr w:type="spellEnd"/>
      <w:r>
        <w:t xml:space="preserve"> starts with a value of 100.  Inside the loop, </w:t>
      </w:r>
      <w:proofErr w:type="spellStart"/>
      <w:r w:rsidRPr="00E27AB0">
        <w:rPr>
          <w:rStyle w:val="inlinecode"/>
        </w:rPr>
        <w:t>my_integer</w:t>
      </w:r>
      <w:proofErr w:type="spellEnd"/>
      <w:r>
        <w:t xml:space="preserve"> is decremented by 5 each iteration. </w:t>
      </w:r>
      <w:r w:rsidR="009876B3">
        <w:t xml:space="preserve"> </w:t>
      </w:r>
      <w:r>
        <w:t xml:space="preserve">So the values of </w:t>
      </w:r>
      <w:proofErr w:type="spellStart"/>
      <w:r w:rsidRPr="00E27AB0">
        <w:rPr>
          <w:rStyle w:val="inlinecode"/>
        </w:rPr>
        <w:t>my_integer</w:t>
      </w:r>
      <w:proofErr w:type="spellEnd"/>
      <w:r>
        <w:t xml:space="preserve"> will be 100, 95, 90, 85, 80 ... 10, 5, 0 in the loop, terminating </w:t>
      </w:r>
      <w:r w:rsidR="00072AE1">
        <w:t>when</w:t>
      </w:r>
      <w:r>
        <w:t xml:space="preserve"> </w:t>
      </w:r>
      <w:proofErr w:type="spellStart"/>
      <w:r w:rsidR="00072AE1" w:rsidRPr="00E27AB0">
        <w:rPr>
          <w:rStyle w:val="inlinecode"/>
        </w:rPr>
        <w:t>my_</w:t>
      </w:r>
      <w:proofErr w:type="gramStart"/>
      <w:r w:rsidR="00072AE1" w:rsidRPr="00E27AB0">
        <w:rPr>
          <w:rStyle w:val="inlinecode"/>
        </w:rPr>
        <w:t>integer</w:t>
      </w:r>
      <w:proofErr w:type="spellEnd"/>
      <w:r w:rsidR="00072AE1">
        <w:t xml:space="preserve">  is</w:t>
      </w:r>
      <w:proofErr w:type="gramEnd"/>
      <w:r w:rsidR="00072AE1">
        <w:t xml:space="preserve"> equal to</w:t>
      </w:r>
      <w:r>
        <w:t xml:space="preserve"> </w:t>
      </w:r>
      <w:r w:rsidRPr="00072AE1">
        <w:rPr>
          <w:rStyle w:val="inlinecode"/>
        </w:rPr>
        <w:t>-5</w:t>
      </w:r>
      <w:r>
        <w:t xml:space="preserve">, and these values will be displayed each </w:t>
      </w:r>
      <w:r w:rsidR="002F3C76">
        <w:t>iteration</w:t>
      </w:r>
    </w:p>
    <w:p w:rsidR="00E27AB0" w:rsidRDefault="00E27AB0" w:rsidP="002A72F2">
      <w:pPr>
        <w:pStyle w:val="NoSpacing"/>
      </w:pPr>
    </w:p>
    <w:p w:rsidR="000B0EC2" w:rsidRDefault="000B0EC2" w:rsidP="00E27AB0">
      <w:pPr>
        <w:pStyle w:val="Heading4"/>
      </w:pPr>
    </w:p>
    <w:p w:rsidR="00E27AB0" w:rsidRDefault="000B0EC2" w:rsidP="00E27AB0">
      <w:pPr>
        <w:pStyle w:val="Heading4"/>
      </w:pPr>
      <w:r>
        <w:br w:type="page"/>
      </w:r>
      <w:r w:rsidR="00E27AB0">
        <w:lastRenderedPageBreak/>
        <w:t xml:space="preserve">Avoiding </w:t>
      </w:r>
      <w:r w:rsidR="00423E42">
        <w:t>Unintended</w:t>
      </w:r>
      <w:r w:rsidR="00E27AB0">
        <w:t xml:space="preserve"> Infinite Loops</w:t>
      </w:r>
    </w:p>
    <w:p w:rsidR="00E27AB0" w:rsidRDefault="00E27AB0" w:rsidP="002A72F2">
      <w:pPr>
        <w:pStyle w:val="NoSpacing"/>
      </w:pPr>
    </w:p>
    <w:p w:rsidR="002A72F2" w:rsidRDefault="00101DE2" w:rsidP="002A72F2">
      <w:pPr>
        <w:pStyle w:val="NoSpacing"/>
      </w:pPr>
      <w:r>
        <w:t xml:space="preserve">If there isn't some kind of variable or condition that changes within the </w:t>
      </w:r>
      <w:proofErr w:type="gramStart"/>
      <w:r>
        <w:t>loop</w:t>
      </w:r>
      <w:proofErr w:type="gramEnd"/>
      <w:r>
        <w:t xml:space="preserve"> then the loop expression will </w:t>
      </w:r>
      <w:r w:rsidRPr="00101DE2">
        <w:rPr>
          <w:b/>
        </w:rPr>
        <w:t>never become false</w:t>
      </w:r>
      <w:r>
        <w:t xml:space="preserve"> and you will end up with an </w:t>
      </w:r>
      <w:r w:rsidR="002F3C76" w:rsidRPr="00101DE2">
        <w:rPr>
          <w:b/>
        </w:rPr>
        <w:t>infinite</w:t>
      </w:r>
      <w:r w:rsidRPr="00101DE2">
        <w:rPr>
          <w:b/>
        </w:rPr>
        <w:t xml:space="preserve"> loop</w:t>
      </w:r>
      <w:r>
        <w:t>.</w:t>
      </w:r>
      <w:r w:rsidR="00B5534E">
        <w:t xml:space="preserve"> </w:t>
      </w:r>
      <w:r w:rsidR="009A7B6D">
        <w:t xml:space="preserve"> </w:t>
      </w:r>
      <w:r w:rsidR="00423E42">
        <w:t xml:space="preserve">An infinite loop can be useful in </w:t>
      </w:r>
      <w:r w:rsidR="00A55714">
        <w:t>certain</w:t>
      </w:r>
      <w:r w:rsidR="00423E42">
        <w:t xml:space="preserve"> more advanced code, but there are situations where there</w:t>
      </w:r>
      <w:r w:rsidR="006D2ADC">
        <w:t xml:space="preserve"> is an unintended infinite loop</w:t>
      </w:r>
      <w:r w:rsidR="00423E42">
        <w:t xml:space="preserve"> which is not </w:t>
      </w:r>
      <w:r w:rsidR="00A55714">
        <w:t>desirable</w:t>
      </w:r>
      <w:r w:rsidR="00423E42">
        <w:t xml:space="preserve">. </w:t>
      </w:r>
      <w:r w:rsidR="006D2ADC">
        <w:t xml:space="preserve"> </w:t>
      </w:r>
      <w:r w:rsidR="00423E42">
        <w:t>For example, in t</w:t>
      </w:r>
      <w:r w:rsidR="009A7B6D">
        <w:t xml:space="preserve">he following code </w:t>
      </w:r>
      <w:r w:rsidR="00423E42">
        <w:t>the</w:t>
      </w:r>
      <w:r w:rsidR="009A7B6D">
        <w:t xml:space="preserve"> variable</w:t>
      </w:r>
      <w:r w:rsidR="00423E42">
        <w:t xml:space="preserve"> being tested</w:t>
      </w:r>
      <w:r w:rsidR="009A7B6D">
        <w:t xml:space="preserve"> in the expression is </w:t>
      </w:r>
      <w:r w:rsidR="00B33D1C" w:rsidRPr="00B33D1C">
        <w:rPr>
          <w:b/>
        </w:rPr>
        <w:t>not</w:t>
      </w:r>
      <w:r w:rsidR="009A7B6D">
        <w:t xml:space="preserve"> updated in the loop:</w:t>
      </w:r>
    </w:p>
    <w:p w:rsidR="009A7B6D" w:rsidRDefault="009A7B6D" w:rsidP="002A72F2">
      <w:pPr>
        <w:pStyle w:val="NoSpacing"/>
      </w:pPr>
    </w:p>
    <w:p w:rsidR="009A7B6D" w:rsidRDefault="009A7B6D" w:rsidP="009A7B6D">
      <w:pPr>
        <w:pStyle w:val="code"/>
      </w:pPr>
      <w:r>
        <w:t>int my_integer = 0;</w:t>
      </w:r>
    </w:p>
    <w:p w:rsidR="009A7B6D" w:rsidRDefault="009A7B6D" w:rsidP="009A7B6D">
      <w:pPr>
        <w:pStyle w:val="code"/>
      </w:pPr>
      <w:r>
        <w:t xml:space="preserve">int </w:t>
      </w:r>
      <w:r w:rsidRPr="009A7B6D">
        <w:rPr>
          <w:highlight w:val="yellow"/>
        </w:rPr>
        <w:t>my_test</w:t>
      </w:r>
      <w:r>
        <w:t xml:space="preserve"> = 0;</w:t>
      </w:r>
    </w:p>
    <w:p w:rsidR="00926286" w:rsidRDefault="00926286" w:rsidP="009A7B6D">
      <w:pPr>
        <w:pStyle w:val="code"/>
      </w:pPr>
    </w:p>
    <w:p w:rsidR="009A7B6D" w:rsidRDefault="009A7B6D" w:rsidP="009A7B6D">
      <w:pPr>
        <w:pStyle w:val="code"/>
      </w:pPr>
      <w:r w:rsidRPr="009A7B6D">
        <w:t>while(</w:t>
      </w:r>
      <w:r w:rsidRPr="009A7B6D">
        <w:rPr>
          <w:highlight w:val="yellow"/>
        </w:rPr>
        <w:t>my_test &lt; 10</w:t>
      </w:r>
      <w:r w:rsidRPr="009A7B6D">
        <w:t>)</w:t>
      </w:r>
      <w:r>
        <w:t xml:space="preserve"> </w:t>
      </w:r>
      <w:r w:rsidRPr="009A7B6D">
        <w:t>//</w:t>
      </w:r>
      <w:r w:rsidRPr="009A7B6D">
        <w:rPr>
          <w:highlight w:val="yellow"/>
        </w:rPr>
        <w:t xml:space="preserve">logic error! my_test </w:t>
      </w:r>
      <w:r>
        <w:rPr>
          <w:highlight w:val="yellow"/>
        </w:rPr>
        <w:t xml:space="preserve">never changes, loops </w:t>
      </w:r>
      <w:r w:rsidR="00A55714">
        <w:rPr>
          <w:highlight w:val="yellow"/>
        </w:rPr>
        <w:t xml:space="preserve">(almost) </w:t>
      </w:r>
      <w:r w:rsidRPr="009A7B6D">
        <w:rPr>
          <w:highlight w:val="yellow"/>
        </w:rPr>
        <w:t>forever</w:t>
      </w:r>
    </w:p>
    <w:p w:rsidR="009A7B6D" w:rsidRDefault="009A7B6D" w:rsidP="009A7B6D">
      <w:pPr>
        <w:pStyle w:val="code"/>
      </w:pPr>
      <w:r>
        <w:t>{</w:t>
      </w:r>
    </w:p>
    <w:p w:rsidR="000B0EC2" w:rsidRDefault="000B0EC2" w:rsidP="000B0EC2">
      <w:pPr>
        <w:pStyle w:val="code"/>
      </w:pPr>
      <w:r>
        <w:t xml:space="preserve">    </w:t>
      </w:r>
      <w:r w:rsidR="009A2356">
        <w:t xml:space="preserve">printf(“%d\n”, </w:t>
      </w:r>
      <w:r>
        <w:t xml:space="preserve">my_integer </w:t>
      </w:r>
      <w:r w:rsidR="009A2356">
        <w:t>)</w:t>
      </w:r>
      <w:r>
        <w:t>;</w:t>
      </w:r>
    </w:p>
    <w:p w:rsidR="009A7B6D" w:rsidRDefault="009A7B6D" w:rsidP="009A7B6D">
      <w:pPr>
        <w:pStyle w:val="code"/>
      </w:pPr>
      <w:r>
        <w:t xml:space="preserve">    my_integer++;</w:t>
      </w:r>
    </w:p>
    <w:p w:rsidR="009A7B6D" w:rsidRDefault="009A7B6D" w:rsidP="009A7B6D">
      <w:pPr>
        <w:pStyle w:val="code"/>
      </w:pPr>
      <w:r>
        <w:t>}</w:t>
      </w:r>
    </w:p>
    <w:p w:rsidR="009A7B6D" w:rsidRDefault="009A7B6D" w:rsidP="002A72F2">
      <w:pPr>
        <w:pStyle w:val="NoSpacing"/>
      </w:pPr>
    </w:p>
    <w:p w:rsidR="00101DE2" w:rsidRDefault="009A7B6D" w:rsidP="002A72F2">
      <w:pPr>
        <w:pStyle w:val="NoSpacing"/>
      </w:pPr>
      <w:r>
        <w:t xml:space="preserve">The </w:t>
      </w:r>
      <w:proofErr w:type="spellStart"/>
      <w:r w:rsidRPr="009A7B6D">
        <w:rPr>
          <w:rStyle w:val="inlinecode"/>
        </w:rPr>
        <w:t>my_test</w:t>
      </w:r>
      <w:proofErr w:type="spellEnd"/>
      <w:r w:rsidRPr="009A7B6D">
        <w:rPr>
          <w:rStyle w:val="inlinecode"/>
        </w:rPr>
        <w:t xml:space="preserve"> </w:t>
      </w:r>
      <w:r>
        <w:t xml:space="preserve">variable isn't updated inside the loop, therefore the condition can never become </w:t>
      </w:r>
      <w:r w:rsidR="002F3C76" w:rsidRPr="009A7B6D">
        <w:rPr>
          <w:b/>
        </w:rPr>
        <w:t>false</w:t>
      </w:r>
      <w:r>
        <w:t>, so this loop will</w:t>
      </w:r>
      <w:r w:rsidRPr="009A7B6D">
        <w:rPr>
          <w:b/>
        </w:rPr>
        <w:t xml:space="preserve"> repeat forever</w:t>
      </w:r>
      <w:r w:rsidR="00423E42" w:rsidRPr="00423E42">
        <w:t xml:space="preserve"> - essentially the program will appear to have </w:t>
      </w:r>
      <w:r w:rsidR="00DC32DF">
        <w:t>stopped working</w:t>
      </w:r>
      <w:r w:rsidRPr="00423E42">
        <w:t>.</w:t>
      </w:r>
      <w:r>
        <w:t xml:space="preserve"> </w:t>
      </w:r>
      <w:r w:rsidR="006D2ADC">
        <w:t xml:space="preserve"> </w:t>
      </w:r>
      <w:r>
        <w:t>A</w:t>
      </w:r>
      <w:r w:rsidR="00101DE2">
        <w:t>nother way of ending up with an infinite loop is if the condition in your expression can never be reached, for instance</w:t>
      </w:r>
      <w:r w:rsidR="006D2ADC">
        <w:t>:</w:t>
      </w:r>
    </w:p>
    <w:p w:rsidR="00101DE2" w:rsidRDefault="00101DE2" w:rsidP="002A72F2">
      <w:pPr>
        <w:pStyle w:val="NoSpacing"/>
      </w:pPr>
    </w:p>
    <w:p w:rsidR="00101DE2" w:rsidRDefault="00101DE2" w:rsidP="00101DE2">
      <w:pPr>
        <w:pStyle w:val="code"/>
      </w:pPr>
      <w:r w:rsidRPr="009A7B6D">
        <w:t xml:space="preserve">int </w:t>
      </w:r>
      <w:r w:rsidR="000B6166">
        <w:t>my_integer</w:t>
      </w:r>
      <w:r w:rsidRPr="009A7B6D">
        <w:t xml:space="preserve"> </w:t>
      </w:r>
      <w:r w:rsidRPr="009A7B6D">
        <w:rPr>
          <w:highlight w:val="yellow"/>
        </w:rPr>
        <w:t>= 6</w:t>
      </w:r>
      <w:r w:rsidRPr="009A7B6D">
        <w:t>;</w:t>
      </w:r>
    </w:p>
    <w:p w:rsidR="00926286" w:rsidRPr="009A7B6D" w:rsidRDefault="00926286" w:rsidP="00101DE2">
      <w:pPr>
        <w:pStyle w:val="code"/>
      </w:pPr>
    </w:p>
    <w:p w:rsidR="00101DE2" w:rsidRDefault="00101DE2" w:rsidP="00101DE2">
      <w:pPr>
        <w:pStyle w:val="code"/>
      </w:pPr>
      <w:r w:rsidRPr="009A7B6D">
        <w:t xml:space="preserve">while(my_integer </w:t>
      </w:r>
      <w:r w:rsidRPr="009A7B6D">
        <w:rPr>
          <w:highlight w:val="yellow"/>
        </w:rPr>
        <w:t>!= 5</w:t>
      </w:r>
      <w:r w:rsidRPr="009A7B6D">
        <w:t>) //</w:t>
      </w:r>
      <w:r w:rsidRPr="009A7B6D">
        <w:rPr>
          <w:highlight w:val="yellow"/>
        </w:rPr>
        <w:t xml:space="preserve">logic error! my_integer will never </w:t>
      </w:r>
      <w:r w:rsidR="009A7B6D">
        <w:rPr>
          <w:highlight w:val="yellow"/>
        </w:rPr>
        <w:t>be</w:t>
      </w:r>
      <w:r w:rsidR="009A7B6D" w:rsidRPr="009A7B6D">
        <w:rPr>
          <w:highlight w:val="yellow"/>
        </w:rPr>
        <w:t xml:space="preserve"> 5, loops </w:t>
      </w:r>
      <w:r w:rsidR="009A7B6D">
        <w:rPr>
          <w:highlight w:val="yellow"/>
        </w:rPr>
        <w:t xml:space="preserve">(almost) </w:t>
      </w:r>
      <w:r w:rsidR="009A7B6D" w:rsidRPr="009A7B6D">
        <w:rPr>
          <w:highlight w:val="yellow"/>
        </w:rPr>
        <w:t>forever</w:t>
      </w:r>
    </w:p>
    <w:p w:rsidR="00101DE2" w:rsidRDefault="00101DE2" w:rsidP="00101DE2">
      <w:pPr>
        <w:pStyle w:val="code"/>
      </w:pPr>
      <w:r>
        <w:t>{</w:t>
      </w:r>
    </w:p>
    <w:p w:rsidR="000B0EC2" w:rsidRDefault="009A2356" w:rsidP="000B0EC2">
      <w:pPr>
        <w:pStyle w:val="code"/>
      </w:pPr>
      <w:r>
        <w:t xml:space="preserve">    printf(“%d\n”, my_integer)</w:t>
      </w:r>
      <w:r w:rsidR="000B0EC2">
        <w:t>;</w:t>
      </w:r>
    </w:p>
    <w:p w:rsidR="00101DE2" w:rsidRDefault="00101DE2" w:rsidP="00101DE2">
      <w:pPr>
        <w:pStyle w:val="code"/>
      </w:pPr>
      <w:r>
        <w:t xml:space="preserve">    my_integer++;</w:t>
      </w:r>
    </w:p>
    <w:p w:rsidR="00101DE2" w:rsidRDefault="00101DE2" w:rsidP="00101DE2">
      <w:pPr>
        <w:pStyle w:val="code"/>
      </w:pPr>
      <w:r>
        <w:t>}</w:t>
      </w:r>
    </w:p>
    <w:p w:rsidR="00101DE2" w:rsidRDefault="00101DE2" w:rsidP="002A72F2">
      <w:pPr>
        <w:pStyle w:val="NoSpacing"/>
      </w:pPr>
    </w:p>
    <w:p w:rsidR="002A72F2" w:rsidRDefault="002F3C76" w:rsidP="002A72F2">
      <w:pPr>
        <w:pStyle w:val="NoSpacing"/>
      </w:pPr>
      <w:r>
        <w:t xml:space="preserve">The first type of </w:t>
      </w:r>
      <w:r w:rsidR="00C633E3">
        <w:t xml:space="preserve">unintended </w:t>
      </w:r>
      <w:r>
        <w:t xml:space="preserve">infinite loop is relatively easy to track down as it's usually obvious from looking at the statements in the loop body, or by using the debugger to step through several iterations of the loop, that the variable being tested is not being updated. </w:t>
      </w:r>
      <w:r w:rsidR="006D2ADC">
        <w:t xml:space="preserve"> </w:t>
      </w:r>
      <w:r w:rsidR="00B33D1C">
        <w:t xml:space="preserve">The second type can be harder to spot, as they often occur because a variable outside of the loop </w:t>
      </w:r>
      <w:r>
        <w:t>has</w:t>
      </w:r>
      <w:r w:rsidR="00E27AB0">
        <w:t xml:space="preserve"> been changed to an unexpected value.</w:t>
      </w:r>
      <w:r w:rsidR="006D2ADC">
        <w:t xml:space="preserve"> </w:t>
      </w:r>
      <w:r w:rsidR="00E27AB0">
        <w:t xml:space="preserve"> In this case the debugger is </w:t>
      </w:r>
      <w:r w:rsidR="006D2ADC">
        <w:t>essential,</w:t>
      </w:r>
      <w:r w:rsidR="00E27AB0">
        <w:t xml:space="preserve"> as you can stop the code just before the loop starts and see if the variable being used in the condition has a valid value.</w:t>
      </w:r>
    </w:p>
    <w:p w:rsidR="00E27AB0" w:rsidRDefault="00E27AB0" w:rsidP="00C10886">
      <w:pPr>
        <w:pStyle w:val="Heading2"/>
        <w:rPr>
          <w:rStyle w:val="inlinecode"/>
          <w:b/>
          <w:sz w:val="26"/>
        </w:rPr>
      </w:pPr>
    </w:p>
    <w:p w:rsidR="00C10886" w:rsidRDefault="00C10886" w:rsidP="00C10886">
      <w:pPr>
        <w:pStyle w:val="Heading2"/>
      </w:pPr>
      <w:proofErr w:type="spellStart"/>
      <w:proofErr w:type="gramStart"/>
      <w:r>
        <w:rPr>
          <w:rStyle w:val="inlinecode"/>
          <w:b/>
          <w:sz w:val="26"/>
        </w:rPr>
        <w:t>do..</w:t>
      </w:r>
      <w:proofErr w:type="gramEnd"/>
      <w:r w:rsidRPr="000711F0">
        <w:rPr>
          <w:rStyle w:val="inlinecode"/>
          <w:b/>
          <w:sz w:val="26"/>
        </w:rPr>
        <w:t>while</w:t>
      </w:r>
      <w:proofErr w:type="spellEnd"/>
      <w:r w:rsidRPr="000711F0">
        <w:rPr>
          <w:rStyle w:val="inlinecode"/>
          <w:b/>
          <w:sz w:val="26"/>
        </w:rPr>
        <w:t>()</w:t>
      </w:r>
      <w:r>
        <w:t xml:space="preserve"> Loops</w:t>
      </w:r>
    </w:p>
    <w:p w:rsidR="00C10886" w:rsidRDefault="00C10886" w:rsidP="00C10886">
      <w:pPr>
        <w:pStyle w:val="NoSpacing"/>
      </w:pPr>
    </w:p>
    <w:p w:rsidR="00C10886" w:rsidRDefault="00C10886" w:rsidP="00C10886">
      <w:pPr>
        <w:pStyle w:val="NoSpacing"/>
      </w:pPr>
      <w:r>
        <w:t xml:space="preserve">One property of the </w:t>
      </w:r>
      <w:proofErr w:type="gramStart"/>
      <w:r w:rsidRPr="00E27AB0">
        <w:rPr>
          <w:rStyle w:val="inlinecode"/>
        </w:rPr>
        <w:t>while(</w:t>
      </w:r>
      <w:proofErr w:type="gramEnd"/>
      <w:r w:rsidRPr="00E27AB0">
        <w:rPr>
          <w:rStyle w:val="inlinecode"/>
        </w:rPr>
        <w:t>)</w:t>
      </w:r>
      <w:r>
        <w:t xml:space="preserve"> loop is that if the initial expression evaluat</w:t>
      </w:r>
      <w:r w:rsidR="00F87B40">
        <w:t>ion is</w:t>
      </w:r>
      <w:r>
        <w:t xml:space="preserve"> </w:t>
      </w:r>
      <w:r w:rsidRPr="00E27AB0">
        <w:rPr>
          <w:b/>
        </w:rPr>
        <w:t>false</w:t>
      </w:r>
      <w:r>
        <w:t xml:space="preserve"> the </w:t>
      </w:r>
      <w:r w:rsidR="00E27AB0">
        <w:t xml:space="preserve">loop body </w:t>
      </w:r>
      <w:r w:rsidR="00E27AB0" w:rsidRPr="00DC01AE">
        <w:rPr>
          <w:b/>
        </w:rPr>
        <w:t>will not be executed at all</w:t>
      </w:r>
      <w:r w:rsidR="00E27AB0">
        <w:t xml:space="preserve">. </w:t>
      </w:r>
      <w:r w:rsidR="006D2ADC">
        <w:t xml:space="preserve"> </w:t>
      </w:r>
      <w:r w:rsidR="00E27AB0">
        <w:t xml:space="preserve">Therefore it can be said that a </w:t>
      </w:r>
      <w:proofErr w:type="gramStart"/>
      <w:r w:rsidR="00E27AB0" w:rsidRPr="00E27AB0">
        <w:rPr>
          <w:rStyle w:val="inlinecode"/>
        </w:rPr>
        <w:t>while(</w:t>
      </w:r>
      <w:proofErr w:type="gramEnd"/>
      <w:r w:rsidR="00E27AB0" w:rsidRPr="00E27AB0">
        <w:rPr>
          <w:rStyle w:val="inlinecode"/>
        </w:rPr>
        <w:t>)</w:t>
      </w:r>
      <w:r w:rsidR="00E27AB0">
        <w:t xml:space="preserve"> loop will execute</w:t>
      </w:r>
      <w:r w:rsidR="00E27AB0" w:rsidRPr="00E27AB0">
        <w:rPr>
          <w:b/>
        </w:rPr>
        <w:t xml:space="preserve"> zero or more times</w:t>
      </w:r>
      <w:r w:rsidR="00E27AB0">
        <w:t xml:space="preserve">. </w:t>
      </w:r>
      <w:r w:rsidR="006D2ADC">
        <w:t xml:space="preserve"> </w:t>
      </w:r>
      <w:r w:rsidR="00E27AB0">
        <w:t>Fo</w:t>
      </w:r>
      <w:r w:rsidR="00072AE1">
        <w:t>r</w:t>
      </w:r>
      <w:r w:rsidR="00E27AB0">
        <w:t xml:space="preserve"> example</w:t>
      </w:r>
      <w:r w:rsidR="006D2ADC">
        <w:t>,</w:t>
      </w:r>
      <w:r w:rsidR="00072AE1">
        <w:t xml:space="preserve"> in the following code you start off with no money, so you can't do any shopping:</w:t>
      </w:r>
    </w:p>
    <w:p w:rsidR="001D40EC" w:rsidRDefault="001D40EC" w:rsidP="00F96B31">
      <w:pPr>
        <w:pStyle w:val="NoSpacing"/>
      </w:pPr>
    </w:p>
    <w:p w:rsidR="00072AE1" w:rsidRDefault="00072AE1" w:rsidP="00072AE1">
      <w:pPr>
        <w:pStyle w:val="code"/>
      </w:pPr>
      <w:r>
        <w:t>double money = 0;</w:t>
      </w:r>
    </w:p>
    <w:p w:rsidR="00072AE1" w:rsidRDefault="00072AE1" w:rsidP="00072AE1">
      <w:pPr>
        <w:pStyle w:val="code"/>
      </w:pPr>
    </w:p>
    <w:p w:rsidR="00072AE1" w:rsidRDefault="00072AE1" w:rsidP="00072AE1">
      <w:pPr>
        <w:pStyle w:val="code"/>
      </w:pPr>
      <w:r>
        <w:t>while (money &gt; 0)</w:t>
      </w:r>
    </w:p>
    <w:p w:rsidR="00072AE1" w:rsidRDefault="00072AE1" w:rsidP="00072AE1">
      <w:pPr>
        <w:pStyle w:val="code"/>
      </w:pPr>
      <w:r>
        <w:t>{</w:t>
      </w:r>
    </w:p>
    <w:p w:rsidR="00072AE1" w:rsidRDefault="00072AE1" w:rsidP="00072AE1">
      <w:pPr>
        <w:pStyle w:val="code"/>
      </w:pPr>
      <w:r>
        <w:t xml:space="preserve">    // buy some more stuff</w:t>
      </w:r>
    </w:p>
    <w:p w:rsidR="00072AE1" w:rsidRDefault="00072AE1" w:rsidP="00072AE1">
      <w:pPr>
        <w:pStyle w:val="code"/>
      </w:pPr>
      <w:r>
        <w:t>}</w:t>
      </w:r>
    </w:p>
    <w:p w:rsidR="00072AE1" w:rsidRDefault="00072AE1" w:rsidP="00F96B31">
      <w:pPr>
        <w:pStyle w:val="NoSpacing"/>
      </w:pPr>
    </w:p>
    <w:p w:rsidR="00072AE1" w:rsidRDefault="00072AE1" w:rsidP="00F96B31">
      <w:pPr>
        <w:pStyle w:val="NoSpacing"/>
      </w:pPr>
      <w:r>
        <w:t xml:space="preserve">Sometimes you may need to execute a loop </w:t>
      </w:r>
      <w:r w:rsidRPr="00926286">
        <w:rPr>
          <w:b/>
        </w:rPr>
        <w:t xml:space="preserve">at least once </w:t>
      </w:r>
      <w:r>
        <w:t>in order for it to do something useful</w:t>
      </w:r>
      <w:r w:rsidR="000B0EC2">
        <w:t xml:space="preserve">. </w:t>
      </w:r>
      <w:r w:rsidR="006D2ADC">
        <w:t xml:space="preserve"> </w:t>
      </w:r>
      <w:r w:rsidR="000B0EC2">
        <w:t>If this is the case then there is another form of loop available</w:t>
      </w:r>
      <w:r w:rsidR="003D41FA">
        <w:t xml:space="preserve"> called the </w:t>
      </w:r>
      <w:proofErr w:type="spellStart"/>
      <w:proofErr w:type="gramStart"/>
      <w:r w:rsidR="003D41FA" w:rsidRPr="00F96B31">
        <w:rPr>
          <w:rStyle w:val="inlinecode"/>
        </w:rPr>
        <w:t>do..</w:t>
      </w:r>
      <w:proofErr w:type="gramEnd"/>
      <w:r w:rsidR="003D41FA" w:rsidRPr="00F96B31">
        <w:rPr>
          <w:rStyle w:val="inlinecode"/>
        </w:rPr>
        <w:t>while</w:t>
      </w:r>
      <w:proofErr w:type="spellEnd"/>
      <w:r w:rsidR="003D41FA" w:rsidRPr="00F96B31">
        <w:rPr>
          <w:rStyle w:val="inlinecode"/>
        </w:rPr>
        <w:t>()</w:t>
      </w:r>
      <w:r w:rsidR="003D41FA">
        <w:t xml:space="preserve"> loop. </w:t>
      </w:r>
      <w:r w:rsidR="006D2ADC">
        <w:t xml:space="preserve"> </w:t>
      </w:r>
      <w:r w:rsidR="003D41FA">
        <w:t>The format for this type of loop is:</w:t>
      </w:r>
    </w:p>
    <w:p w:rsidR="003D41FA" w:rsidRDefault="003D41FA" w:rsidP="00F96B31">
      <w:pPr>
        <w:pStyle w:val="NoSpacing"/>
      </w:pPr>
    </w:p>
    <w:p w:rsidR="003D41FA" w:rsidRDefault="003D41FA" w:rsidP="003D41FA">
      <w:pPr>
        <w:pStyle w:val="NoSpacing"/>
        <w:ind w:left="397"/>
        <w:rPr>
          <w:rStyle w:val="inlinecode"/>
        </w:rPr>
      </w:pPr>
      <w:r w:rsidRPr="003D41FA">
        <w:rPr>
          <w:rStyle w:val="inlinecode"/>
          <w:highlight w:val="yellow"/>
        </w:rPr>
        <w:t>do</w:t>
      </w:r>
    </w:p>
    <w:p w:rsidR="003D41FA" w:rsidRDefault="003D41FA" w:rsidP="003D41FA">
      <w:pPr>
        <w:pStyle w:val="NoSpacing"/>
        <w:ind w:left="397"/>
        <w:rPr>
          <w:rStyle w:val="inlinecode"/>
        </w:rPr>
      </w:pPr>
      <w:r>
        <w:rPr>
          <w:rStyle w:val="inlinecode"/>
        </w:rPr>
        <w:t>{</w:t>
      </w:r>
    </w:p>
    <w:p w:rsidR="003D41FA" w:rsidRDefault="003D41FA" w:rsidP="00491226">
      <w:pPr>
        <w:pStyle w:val="NoSpacing"/>
        <w:ind w:left="397" w:firstLine="397"/>
        <w:rPr>
          <w:rStyle w:val="inlinecode"/>
        </w:rPr>
      </w:pPr>
      <w:r w:rsidRPr="000711F0">
        <w:rPr>
          <w:rStyle w:val="inlinecode"/>
        </w:rPr>
        <w:t>// repeat the code in this statement block</w:t>
      </w:r>
      <w:r w:rsidR="00491226">
        <w:rPr>
          <w:rStyle w:val="inlinecode"/>
        </w:rPr>
        <w:t xml:space="preserve"> (executed at least once)</w:t>
      </w:r>
    </w:p>
    <w:p w:rsidR="003D41FA" w:rsidRDefault="003D41FA" w:rsidP="003D41FA">
      <w:pPr>
        <w:pStyle w:val="NoSpacing"/>
        <w:ind w:left="397"/>
        <w:rPr>
          <w:rStyle w:val="inlinecode"/>
        </w:rPr>
      </w:pPr>
      <w:r>
        <w:rPr>
          <w:rStyle w:val="inlinecode"/>
        </w:rPr>
        <w:t xml:space="preserve">} </w:t>
      </w:r>
    </w:p>
    <w:p w:rsidR="003D41FA" w:rsidRDefault="003D41FA" w:rsidP="003D41FA">
      <w:pPr>
        <w:pStyle w:val="NoSpacing"/>
        <w:ind w:left="397"/>
        <w:rPr>
          <w:rStyle w:val="inlinecode"/>
        </w:rPr>
      </w:pPr>
      <w:proofErr w:type="gramStart"/>
      <w:r w:rsidRPr="003D41FA">
        <w:rPr>
          <w:rStyle w:val="inlinecode"/>
          <w:highlight w:val="yellow"/>
        </w:rPr>
        <w:t>while</w:t>
      </w:r>
      <w:r w:rsidRPr="000711F0">
        <w:rPr>
          <w:rStyle w:val="inlinecode"/>
        </w:rPr>
        <w:t>(</w:t>
      </w:r>
      <w:proofErr w:type="gramEnd"/>
      <w:r w:rsidRPr="000711F0">
        <w:rPr>
          <w:rStyle w:val="inlinecode"/>
          <w:i/>
        </w:rPr>
        <w:t>expression</w:t>
      </w:r>
      <w:r>
        <w:rPr>
          <w:rStyle w:val="inlinecode"/>
        </w:rPr>
        <w:t xml:space="preserve"> is</w:t>
      </w:r>
      <w:r w:rsidRPr="000711F0">
        <w:rPr>
          <w:rStyle w:val="inlinecode"/>
        </w:rPr>
        <w:t xml:space="preserve"> true)</w:t>
      </w:r>
      <w:r w:rsidRPr="003D41FA">
        <w:rPr>
          <w:rStyle w:val="inlinecode"/>
          <w:highlight w:val="yellow"/>
        </w:rPr>
        <w:t>;</w:t>
      </w:r>
    </w:p>
    <w:p w:rsidR="0050343E" w:rsidRPr="000711F0" w:rsidRDefault="0050343E" w:rsidP="003D41FA">
      <w:pPr>
        <w:pStyle w:val="NoSpacing"/>
        <w:ind w:left="397"/>
        <w:rPr>
          <w:rStyle w:val="inlinecode"/>
        </w:rPr>
      </w:pPr>
    </w:p>
    <w:p w:rsidR="001D40EC" w:rsidRDefault="003D41FA" w:rsidP="00F96B31">
      <w:pPr>
        <w:pStyle w:val="NoSpacing"/>
      </w:pPr>
      <w:r>
        <w:t xml:space="preserve">Note that in this case the </w:t>
      </w:r>
      <w:proofErr w:type="gramStart"/>
      <w:r w:rsidRPr="003D41FA">
        <w:rPr>
          <w:rStyle w:val="inlinecode"/>
        </w:rPr>
        <w:t>while(</w:t>
      </w:r>
      <w:proofErr w:type="gramEnd"/>
      <w:r w:rsidRPr="003D41FA">
        <w:rPr>
          <w:rStyle w:val="inlinecode"/>
        </w:rPr>
        <w:t>)</w:t>
      </w:r>
      <w:r>
        <w:t xml:space="preserve"> is associated with the previous </w:t>
      </w:r>
      <w:r w:rsidRPr="003D41FA">
        <w:rPr>
          <w:rStyle w:val="inlinecode"/>
        </w:rPr>
        <w:t>do</w:t>
      </w:r>
      <w:r w:rsidR="006D2ADC">
        <w:t xml:space="preserve"> statement</w:t>
      </w:r>
      <w:r>
        <w:t xml:space="preserve"> and is </w:t>
      </w:r>
      <w:r w:rsidRPr="00926286">
        <w:rPr>
          <w:b/>
        </w:rPr>
        <w:t>ended using a semicolon</w:t>
      </w:r>
      <w:r>
        <w:t xml:space="preserve">. Take care to understand the difference when you start using the two </w:t>
      </w:r>
      <w:r w:rsidR="002F3C76">
        <w:t>separate</w:t>
      </w:r>
      <w:r>
        <w:t xml:space="preserve"> types of loops as the naming similarity can cause confusion.</w:t>
      </w:r>
    </w:p>
    <w:p w:rsidR="00072AE1" w:rsidRDefault="003D41FA" w:rsidP="00F96B31">
      <w:pPr>
        <w:pStyle w:val="NoSpacing"/>
      </w:pPr>
      <w:r>
        <w:lastRenderedPageBreak/>
        <w:t xml:space="preserve">The body of the loop contained in the statement </w:t>
      </w:r>
      <w:r w:rsidR="00926286">
        <w:t>b</w:t>
      </w:r>
      <w:r>
        <w:t xml:space="preserve">lock between the </w:t>
      </w:r>
      <w:r w:rsidRPr="003D41FA">
        <w:rPr>
          <w:rStyle w:val="inlinecode"/>
        </w:rPr>
        <w:t>do</w:t>
      </w:r>
      <w:r>
        <w:t xml:space="preserve"> and the </w:t>
      </w:r>
      <w:proofErr w:type="gramStart"/>
      <w:r w:rsidRPr="003D41FA">
        <w:rPr>
          <w:rStyle w:val="inlinecode"/>
        </w:rPr>
        <w:t>while(</w:t>
      </w:r>
      <w:proofErr w:type="gramEnd"/>
      <w:r w:rsidRPr="003D41FA">
        <w:rPr>
          <w:rStyle w:val="inlinecode"/>
        </w:rPr>
        <w:t>)</w:t>
      </w:r>
      <w:r>
        <w:t xml:space="preserve"> is </w:t>
      </w:r>
      <w:r w:rsidR="00926286">
        <w:t xml:space="preserve">repeated until the expression becomes </w:t>
      </w:r>
      <w:r w:rsidR="00926286" w:rsidRPr="00926286">
        <w:rPr>
          <w:b/>
        </w:rPr>
        <w:t>false</w:t>
      </w:r>
      <w:r w:rsidR="00926286">
        <w:t xml:space="preserve">, though as </w:t>
      </w:r>
      <w:r>
        <w:t xml:space="preserve">mentioned before the </w:t>
      </w:r>
      <w:r w:rsidR="00926286">
        <w:t>statement block is executed at least once</w:t>
      </w:r>
      <w:r w:rsidR="00F87B40">
        <w:t xml:space="preserve">, i.e. </w:t>
      </w:r>
      <w:proofErr w:type="spellStart"/>
      <w:r w:rsidR="00F87B40">
        <w:t xml:space="preserve">a </w:t>
      </w:r>
      <w:r w:rsidR="00F87B40" w:rsidRPr="00F87B40">
        <w:rPr>
          <w:rStyle w:val="inlinecode"/>
        </w:rPr>
        <w:t>do</w:t>
      </w:r>
      <w:proofErr w:type="spellEnd"/>
      <w:r w:rsidR="00F87B40" w:rsidRPr="00F87B40">
        <w:rPr>
          <w:rStyle w:val="inlinecode"/>
        </w:rPr>
        <w:t>..w</w:t>
      </w:r>
      <w:r w:rsidR="00F87B40" w:rsidRPr="00E27AB0">
        <w:rPr>
          <w:rStyle w:val="inlinecode"/>
        </w:rPr>
        <w:t>hile()</w:t>
      </w:r>
      <w:r w:rsidR="00F87B40">
        <w:t xml:space="preserve"> loop will execute</w:t>
      </w:r>
      <w:r w:rsidR="00F87B40" w:rsidRPr="00E27AB0">
        <w:rPr>
          <w:b/>
        </w:rPr>
        <w:t xml:space="preserve"> </w:t>
      </w:r>
      <w:r w:rsidR="00F87B40">
        <w:rPr>
          <w:b/>
        </w:rPr>
        <w:t>one</w:t>
      </w:r>
      <w:r w:rsidR="00F87B40" w:rsidRPr="00E27AB0">
        <w:rPr>
          <w:b/>
        </w:rPr>
        <w:t xml:space="preserve"> or more times</w:t>
      </w:r>
      <w:r w:rsidR="00926286">
        <w:t xml:space="preserve">. </w:t>
      </w:r>
      <w:r w:rsidR="00C518BE">
        <w:t xml:space="preserve"> Remember</w:t>
      </w:r>
      <w:r w:rsidR="00926286">
        <w:t xml:space="preserve"> </w:t>
      </w:r>
      <w:r w:rsidR="00C518BE">
        <w:t xml:space="preserve">that </w:t>
      </w:r>
      <w:r w:rsidR="00926286">
        <w:t xml:space="preserve">the </w:t>
      </w:r>
      <w:r w:rsidR="00072AE1">
        <w:t>test</w:t>
      </w:r>
      <w:r w:rsidR="00926286">
        <w:t xml:space="preserve"> of the expression</w:t>
      </w:r>
      <w:r w:rsidR="00072AE1">
        <w:t xml:space="preserve"> </w:t>
      </w:r>
      <w:r w:rsidR="00926286">
        <w:t xml:space="preserve">comes </w:t>
      </w:r>
      <w:r w:rsidR="00072AE1" w:rsidRPr="00926286">
        <w:rPr>
          <w:b/>
        </w:rPr>
        <w:t>after</w:t>
      </w:r>
      <w:r w:rsidR="00072AE1">
        <w:t xml:space="preserve"> the </w:t>
      </w:r>
      <w:r w:rsidR="00926286">
        <w:t>loop body.</w:t>
      </w:r>
    </w:p>
    <w:p w:rsidR="00DD3B23" w:rsidRDefault="00DD3B23" w:rsidP="00F96B31">
      <w:pPr>
        <w:pStyle w:val="NoSpacing"/>
      </w:pPr>
    </w:p>
    <w:p w:rsidR="00DD3B23" w:rsidRDefault="00DD3B23" w:rsidP="00F96B31">
      <w:pPr>
        <w:pStyle w:val="NoSpacing"/>
      </w:pPr>
      <w:r>
        <w:t xml:space="preserve">Here is an example similar to the first </w:t>
      </w:r>
      <w:proofErr w:type="gramStart"/>
      <w:r w:rsidRPr="00DD3B23">
        <w:rPr>
          <w:rStyle w:val="inlinecode"/>
        </w:rPr>
        <w:t>while(</w:t>
      </w:r>
      <w:proofErr w:type="gramEnd"/>
      <w:r w:rsidRPr="00DD3B23">
        <w:rPr>
          <w:rStyle w:val="inlinecode"/>
        </w:rPr>
        <w:t>)</w:t>
      </w:r>
      <w:r>
        <w:t xml:space="preserve"> example:</w:t>
      </w:r>
    </w:p>
    <w:p w:rsidR="00DD3B23" w:rsidRDefault="00DD3B23" w:rsidP="00F96B31">
      <w:pPr>
        <w:pStyle w:val="NoSpacing"/>
      </w:pPr>
    </w:p>
    <w:p w:rsidR="00DD3B23" w:rsidRDefault="00DD3B23" w:rsidP="00DD3B23">
      <w:pPr>
        <w:pStyle w:val="code"/>
      </w:pPr>
      <w:r>
        <w:t xml:space="preserve">int </w:t>
      </w:r>
      <w:r w:rsidRPr="009A7B6D">
        <w:t>my_integer</w:t>
      </w:r>
      <w:r>
        <w:t xml:space="preserve"> = 0;</w:t>
      </w:r>
    </w:p>
    <w:p w:rsidR="00DD3B23" w:rsidRDefault="00DD3B23" w:rsidP="00DD3B23">
      <w:pPr>
        <w:pStyle w:val="code"/>
      </w:pPr>
    </w:p>
    <w:p w:rsidR="00DD3B23" w:rsidRDefault="00DD3B23" w:rsidP="00DD3B23">
      <w:pPr>
        <w:pStyle w:val="code"/>
      </w:pPr>
      <w:r w:rsidRPr="00DE1D5D">
        <w:rPr>
          <w:highlight w:val="yellow"/>
        </w:rPr>
        <w:t>do</w:t>
      </w:r>
      <w:r>
        <w:t xml:space="preserve"> </w:t>
      </w:r>
    </w:p>
    <w:p w:rsidR="00DD3B23" w:rsidRDefault="00DD3B23" w:rsidP="00DD3B23">
      <w:pPr>
        <w:pStyle w:val="code"/>
      </w:pPr>
      <w:r>
        <w:t>{</w:t>
      </w:r>
    </w:p>
    <w:p w:rsidR="00DD3B23" w:rsidRDefault="00DD3B23" w:rsidP="00DD3B23">
      <w:pPr>
        <w:pStyle w:val="code"/>
      </w:pPr>
      <w:r>
        <w:t xml:space="preserve">    </w:t>
      </w:r>
      <w:r w:rsidR="009A2356">
        <w:t xml:space="preserve">printf(“%d\n”, </w:t>
      </w:r>
      <w:r>
        <w:t>my_integer</w:t>
      </w:r>
      <w:r w:rsidR="009A2356">
        <w:t>)</w:t>
      </w:r>
      <w:r>
        <w:t>;</w:t>
      </w:r>
    </w:p>
    <w:p w:rsidR="00DD3B23" w:rsidRDefault="00DD3B23" w:rsidP="00DD3B23">
      <w:pPr>
        <w:pStyle w:val="code"/>
      </w:pPr>
      <w:r>
        <w:t xml:space="preserve">    my_integer++;</w:t>
      </w:r>
    </w:p>
    <w:p w:rsidR="00DD3B23" w:rsidRDefault="00DD3B23" w:rsidP="00DD3B23">
      <w:pPr>
        <w:pStyle w:val="code"/>
      </w:pPr>
      <w:r>
        <w:t xml:space="preserve">} </w:t>
      </w:r>
    </w:p>
    <w:p w:rsidR="00DD3B23" w:rsidRDefault="00DD3B23" w:rsidP="00DD3B23">
      <w:pPr>
        <w:pStyle w:val="code"/>
      </w:pPr>
      <w:r w:rsidRPr="00DE1D5D">
        <w:rPr>
          <w:highlight w:val="yellow"/>
        </w:rPr>
        <w:t>while</w:t>
      </w:r>
      <w:r>
        <w:t xml:space="preserve"> (</w:t>
      </w:r>
      <w:r w:rsidRPr="009A7B6D">
        <w:t>my_integer</w:t>
      </w:r>
      <w:r>
        <w:t xml:space="preserve"> &lt; 10)</w:t>
      </w:r>
      <w:r w:rsidRPr="00DE1D5D">
        <w:rPr>
          <w:highlight w:val="yellow"/>
        </w:rPr>
        <w:t>;</w:t>
      </w:r>
    </w:p>
    <w:p w:rsidR="00DD3B23" w:rsidRDefault="00DD3B23" w:rsidP="00F96B31">
      <w:pPr>
        <w:pStyle w:val="NoSpacing"/>
      </w:pPr>
    </w:p>
    <w:p w:rsidR="001D40EC" w:rsidRDefault="00DD3B23" w:rsidP="00F96B31">
      <w:pPr>
        <w:pStyle w:val="NoSpacing"/>
      </w:pPr>
      <w:r>
        <w:t xml:space="preserve">This code will actually display </w:t>
      </w:r>
      <w:r w:rsidRPr="00F74D4A">
        <w:rPr>
          <w:b/>
        </w:rPr>
        <w:t>exactly</w:t>
      </w:r>
      <w:r>
        <w:t xml:space="preserve"> the same output as the </w:t>
      </w:r>
      <w:proofErr w:type="gramStart"/>
      <w:r w:rsidR="00F74D4A" w:rsidRPr="00DD3B23">
        <w:rPr>
          <w:rStyle w:val="inlinecode"/>
        </w:rPr>
        <w:t>while(</w:t>
      </w:r>
      <w:proofErr w:type="gramEnd"/>
      <w:r w:rsidR="00F74D4A">
        <w:rPr>
          <w:rStyle w:val="inlinecode"/>
        </w:rPr>
        <w:t>)</w:t>
      </w:r>
      <w:r>
        <w:t xml:space="preserve"> example, but </w:t>
      </w:r>
      <w:r w:rsidR="00F74D4A">
        <w:t>there is</w:t>
      </w:r>
      <w:r>
        <w:t xml:space="preserve"> one minor difference; if you initialised </w:t>
      </w:r>
      <w:proofErr w:type="spellStart"/>
      <w:r w:rsidRPr="00F74D4A">
        <w:rPr>
          <w:rStyle w:val="inlinecode"/>
        </w:rPr>
        <w:t>my_integer</w:t>
      </w:r>
      <w:proofErr w:type="spellEnd"/>
      <w:r>
        <w:t xml:space="preserve"> to </w:t>
      </w:r>
      <w:r w:rsidRPr="00F74D4A">
        <w:rPr>
          <w:rStyle w:val="inlinecode"/>
        </w:rPr>
        <w:t>999</w:t>
      </w:r>
      <w:r>
        <w:t xml:space="preserve"> in both programs the </w:t>
      </w:r>
      <w:r w:rsidR="00F74D4A" w:rsidRPr="00DD3B23">
        <w:rPr>
          <w:rStyle w:val="inlinecode"/>
        </w:rPr>
        <w:t>while(</w:t>
      </w:r>
      <w:r w:rsidR="00F74D4A">
        <w:rPr>
          <w:rStyle w:val="inlinecode"/>
        </w:rPr>
        <w:t xml:space="preserve">) </w:t>
      </w:r>
      <w:r>
        <w:t xml:space="preserve">loop would display nothing, whereas the </w:t>
      </w:r>
      <w:proofErr w:type="spellStart"/>
      <w:r w:rsidR="00F74D4A" w:rsidRPr="00F96B31">
        <w:rPr>
          <w:rStyle w:val="inlinecode"/>
        </w:rPr>
        <w:t>do..while</w:t>
      </w:r>
      <w:proofErr w:type="spellEnd"/>
      <w:r w:rsidR="00F74D4A" w:rsidRPr="00F96B31">
        <w:rPr>
          <w:rStyle w:val="inlinecode"/>
        </w:rPr>
        <w:t>()</w:t>
      </w:r>
      <w:r>
        <w:t xml:space="preserve"> will display </w:t>
      </w:r>
      <w:r w:rsidRPr="00F74D4A">
        <w:rPr>
          <w:rStyle w:val="inlinecode"/>
        </w:rPr>
        <w:t>999</w:t>
      </w:r>
      <w:r>
        <w:t xml:space="preserve">. </w:t>
      </w:r>
      <w:r w:rsidR="00C518BE">
        <w:t xml:space="preserve"> </w:t>
      </w:r>
      <w:r>
        <w:t xml:space="preserve">This illustrates that the </w:t>
      </w:r>
      <w:proofErr w:type="spellStart"/>
      <w:proofErr w:type="gramStart"/>
      <w:r w:rsidR="00177902" w:rsidRPr="00F96B31">
        <w:rPr>
          <w:rStyle w:val="inlinecode"/>
        </w:rPr>
        <w:t>do..</w:t>
      </w:r>
      <w:proofErr w:type="gramEnd"/>
      <w:r w:rsidR="00177902" w:rsidRPr="00F96B31">
        <w:rPr>
          <w:rStyle w:val="inlinecode"/>
        </w:rPr>
        <w:t>while</w:t>
      </w:r>
      <w:proofErr w:type="spellEnd"/>
      <w:r w:rsidR="00177902" w:rsidRPr="00F96B31">
        <w:rPr>
          <w:rStyle w:val="inlinecode"/>
        </w:rPr>
        <w:t>()</w:t>
      </w:r>
      <w:r>
        <w:t xml:space="preserve"> will </w:t>
      </w:r>
      <w:r w:rsidRPr="00DD3B23">
        <w:rPr>
          <w:b/>
        </w:rPr>
        <w:t>always</w:t>
      </w:r>
      <w:r>
        <w:t xml:space="preserve"> execute </w:t>
      </w:r>
      <w:r w:rsidRPr="00177902">
        <w:rPr>
          <w:b/>
        </w:rPr>
        <w:t>at least once</w:t>
      </w:r>
      <w:r>
        <w:t>.</w:t>
      </w:r>
    </w:p>
    <w:p w:rsidR="00F74D4A" w:rsidRDefault="00F74D4A" w:rsidP="00F96B31">
      <w:pPr>
        <w:pStyle w:val="NoSpacing"/>
      </w:pPr>
    </w:p>
    <w:p w:rsidR="00F74D4A" w:rsidRDefault="00F74D4A" w:rsidP="00F96B31">
      <w:pPr>
        <w:pStyle w:val="NoSpacing"/>
      </w:pPr>
      <w:r>
        <w:t xml:space="preserve">The following flow chart represents the above </w:t>
      </w:r>
      <w:proofErr w:type="spellStart"/>
      <w:proofErr w:type="gramStart"/>
      <w:r w:rsidRPr="00F96B31">
        <w:rPr>
          <w:rStyle w:val="inlinecode"/>
        </w:rPr>
        <w:t>do..</w:t>
      </w:r>
      <w:proofErr w:type="gramEnd"/>
      <w:r w:rsidRPr="00F96B31">
        <w:rPr>
          <w:rStyle w:val="inlinecode"/>
        </w:rPr>
        <w:t>while</w:t>
      </w:r>
      <w:proofErr w:type="spellEnd"/>
      <w:r w:rsidRPr="00F96B31">
        <w:rPr>
          <w:rStyle w:val="inlinecode"/>
        </w:rPr>
        <w:t>()</w:t>
      </w:r>
      <w:r w:rsidR="0050343E">
        <w:t xml:space="preserve"> code:</w:t>
      </w:r>
    </w:p>
    <w:p w:rsidR="00F74D4A" w:rsidRDefault="00F74D4A" w:rsidP="00F96B31">
      <w:pPr>
        <w:pStyle w:val="NoSpacing"/>
      </w:pPr>
    </w:p>
    <w:p w:rsidR="00F74D4A" w:rsidRDefault="005352A9" w:rsidP="00F74D4A">
      <w:pPr>
        <w:pStyle w:val="NoSpacing"/>
      </w:pPr>
      <w:r>
        <w:rPr>
          <w:noProof/>
          <w:lang w:eastAsia="en-GB" w:bidi="ar-SA"/>
        </w:rPr>
        <mc:AlternateContent>
          <mc:Choice Requires="wps">
            <w:drawing>
              <wp:anchor distT="0" distB="0" distL="114300" distR="114300" simplePos="0" relativeHeight="251676672" behindDoc="0" locked="0" layoutInCell="1" allowOverlap="1">
                <wp:simplePos x="0" y="0"/>
                <wp:positionH relativeFrom="column">
                  <wp:posOffset>2438400</wp:posOffset>
                </wp:positionH>
                <wp:positionV relativeFrom="paragraph">
                  <wp:posOffset>62230</wp:posOffset>
                </wp:positionV>
                <wp:extent cx="1595120" cy="257810"/>
                <wp:effectExtent l="9525" t="11430" r="5080" b="698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120" cy="25781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7B40" w:rsidRPr="00155117" w:rsidRDefault="00F87B40" w:rsidP="00F74D4A">
                            <w:pPr>
                              <w:pStyle w:val="NoSpacing"/>
                              <w:jc w:val="center"/>
                              <w:rPr>
                                <w:b/>
                                <w:sz w:val="18"/>
                                <w:szCs w:val="18"/>
                              </w:rPr>
                            </w:pPr>
                            <w:r>
                              <w:rPr>
                                <w:rStyle w:val="inlinecod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_x0000_s1034" style="position:absolute;margin-left:192pt;margin-top:4.9pt;width:125.6pt;height:20.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" fillcolor="#b6dde8">
                <v:textbox>
                  <w:txbxContent>
                    <w:p w:rsidR="00F87B40" w:rsidRPr="00155117" w:rsidRDefault="00F87B40" w:rsidP="00F74D4A">
                      <w:pPr>
                        <w:pStyle w:val="NoSpacing"/>
                        <w:jc w:val="center"/>
                        <w:rPr>
                          <w:b/>
                          <w:sz w:val="18"/>
                          <w:szCs w:val="18"/>
                        </w:rPr>
                      </w:pPr>
                      <w:r>
                        <w:rPr>
                          <w:rStyle w:val="inlinecode"/>
                        </w:rPr>
                        <w:t>...</w:t>
                      </w:r>
                    </w:p>
                  </w:txbxContent>
                </v:textbox>
              </v:rect>
            </w:pict>
          </mc:Fallback>
        </mc:AlternateContent>
      </w:r>
    </w:p>
    <w:p w:rsidR="00F74D4A" w:rsidRDefault="005352A9" w:rsidP="00F74D4A">
      <w:pPr>
        <w:pStyle w:val="NoSpacing"/>
      </w:pPr>
      <w:r>
        <w:rPr>
          <w:noProof/>
          <w:lang w:eastAsia="en-GB" w:bidi="ar-SA"/>
        </w:rPr>
        <mc:AlternateContent>
          <mc:Choice Requires="wps">
            <w:drawing>
              <wp:anchor distT="0" distB="0" distL="114300" distR="114300" simplePos="0" relativeHeight="251665408" behindDoc="0" locked="0" layoutInCell="1" allowOverlap="1">
                <wp:simplePos x="0" y="0"/>
                <wp:positionH relativeFrom="column">
                  <wp:posOffset>3220085</wp:posOffset>
                </wp:positionH>
                <wp:positionV relativeFrom="paragraph">
                  <wp:posOffset>149225</wp:posOffset>
                </wp:positionV>
                <wp:extent cx="3175" cy="225425"/>
                <wp:effectExtent l="57785" t="11430" r="62865" b="20320"/>
                <wp:wrapNone/>
                <wp:docPr id="24" name="AutoShape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BC1E7D" id="AutoShape 450" o:spid="_x0000_s1026" type="#_x0000_t32" style="position:absolute;margin-left:253.55pt;margin-top:11.75pt;width:.25pt;height: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" strokeweight="1.5pt">
                <v:stroke endarrow="block"/>
              </v:shape>
            </w:pict>
          </mc:Fallback>
        </mc:AlternateContent>
      </w:r>
    </w:p>
    <w:p w:rsidR="00F74D4A" w:rsidRDefault="00F74D4A" w:rsidP="00F74D4A">
      <w:pPr>
        <w:pStyle w:val="NoSpacing"/>
      </w:pPr>
    </w:p>
    <w:p w:rsidR="00F74D4A" w:rsidRDefault="005352A9" w:rsidP="00F74D4A">
      <w:pPr>
        <w:pStyle w:val="NoSpacing"/>
      </w:pPr>
      <w:r>
        <w:rPr>
          <w:noProof/>
          <w:lang w:eastAsia="en-GB" w:bidi="ar-SA"/>
        </w:rPr>
        <mc:AlternateContent>
          <mc:Choice Requires="wps">
            <w:drawing>
              <wp:anchor distT="0" distB="0" distL="114300" distR="114300" simplePos="0" relativeHeight="251667456" behindDoc="0" locked="0" layoutInCell="1" allowOverlap="1">
                <wp:simplePos x="0" y="0"/>
                <wp:positionH relativeFrom="column">
                  <wp:posOffset>2438400</wp:posOffset>
                </wp:positionH>
                <wp:positionV relativeFrom="paragraph">
                  <wp:posOffset>33655</wp:posOffset>
                </wp:positionV>
                <wp:extent cx="1595120" cy="257810"/>
                <wp:effectExtent l="9525" t="8890" r="508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120" cy="25781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7B40" w:rsidRPr="00155117" w:rsidRDefault="00F87B40" w:rsidP="00F74D4A">
                            <w:pPr>
                              <w:pStyle w:val="NoSpacing"/>
                              <w:jc w:val="center"/>
                              <w:rPr>
                                <w:b/>
                                <w:sz w:val="18"/>
                                <w:szCs w:val="18"/>
                              </w:rPr>
                            </w:pPr>
                            <w:proofErr w:type="spellStart"/>
                            <w:r w:rsidRPr="002A72F2">
                              <w:rPr>
                                <w:rStyle w:val="inlinecode"/>
                              </w:rPr>
                              <w:t>my_integer</w:t>
                            </w:r>
                            <w:proofErr w:type="spellEnd"/>
                            <w:r w:rsidRPr="00072AE1">
                              <w:rPr>
                                <w:rStyle w:val="inlinecode"/>
                              </w:rPr>
                              <w:t xml:space="preserve"> = 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_x0000_s1035" style="position:absolute;margin-left:192pt;margin-top:2.65pt;width:125.6pt;height:2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" fillcolor="#b6dde8">
                <v:textbox>
                  <w:txbxContent>
                    <w:p w:rsidR="00F87B40" w:rsidRPr="00155117" w:rsidRDefault="00F87B40" w:rsidP="00F74D4A">
                      <w:pPr>
                        <w:pStyle w:val="NoSpacing"/>
                        <w:jc w:val="center"/>
                        <w:rPr>
                          <w:b/>
                          <w:sz w:val="18"/>
                          <w:szCs w:val="18"/>
                        </w:rPr>
                      </w:pPr>
                      <w:r w:rsidRPr="002A72F2">
                        <w:rPr>
                          <w:rStyle w:val="inlinecode"/>
                        </w:rPr>
                        <w:t>my_integer</w:t>
                      </w:r>
                      <w:r w:rsidRPr="00072AE1">
                        <w:rPr>
                          <w:rStyle w:val="inlinecode"/>
                        </w:rPr>
                        <w:t xml:space="preserve"> = 0</w:t>
                      </w:r>
                    </w:p>
                  </w:txbxContent>
                </v:textbox>
              </v:rect>
            </w:pict>
          </mc:Fallback>
        </mc:AlternateContent>
      </w:r>
    </w:p>
    <w:p w:rsidR="00F74D4A" w:rsidRDefault="005352A9" w:rsidP="00F74D4A">
      <w:pPr>
        <w:pStyle w:val="NoSpacing"/>
      </w:pPr>
      <w:r>
        <w:rPr>
          <w:noProof/>
          <w:lang w:eastAsia="en-GB" w:bidi="ar-SA"/>
        </w:rPr>
        <mc:AlternateContent>
          <mc:Choice Requires="wps">
            <w:drawing>
              <wp:anchor distT="0" distB="0" distL="114300" distR="114300" simplePos="0" relativeHeight="251669504" behindDoc="0" locked="0" layoutInCell="1" allowOverlap="1">
                <wp:simplePos x="0" y="0"/>
                <wp:positionH relativeFrom="column">
                  <wp:posOffset>3220085</wp:posOffset>
                </wp:positionH>
                <wp:positionV relativeFrom="paragraph">
                  <wp:posOffset>113030</wp:posOffset>
                </wp:positionV>
                <wp:extent cx="3175" cy="225425"/>
                <wp:effectExtent l="57785" t="10795" r="62865" b="20955"/>
                <wp:wrapNone/>
                <wp:docPr id="22" name="AutoShape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655448" id="AutoShape 454" o:spid="_x0000_s1026" type="#_x0000_t32" style="position:absolute;margin-left:253.55pt;margin-top:8.9pt;width:.25pt;height:1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" strokeweight="1.5pt">
                <v:stroke endarrow="block"/>
              </v:shape>
            </w:pict>
          </mc:Fallback>
        </mc:AlternateContent>
      </w:r>
    </w:p>
    <w:p w:rsidR="00F74D4A" w:rsidRDefault="00F74D4A" w:rsidP="00F74D4A">
      <w:pPr>
        <w:pStyle w:val="NoSpacing"/>
      </w:pPr>
    </w:p>
    <w:p w:rsidR="00F74D4A" w:rsidRDefault="005352A9" w:rsidP="00F74D4A">
      <w:pPr>
        <w:pStyle w:val="NoSpacing"/>
      </w:pPr>
      <w:r>
        <w:rPr>
          <w:noProof/>
          <w:lang w:eastAsia="en-GB" w:bidi="ar-SA"/>
        </w:rPr>
        <mc:AlternateContent>
          <mc:Choice Requires="wps">
            <w:drawing>
              <wp:anchor distT="0" distB="0" distL="114300" distR="114300" simplePos="0" relativeHeight="251664384" behindDoc="0" locked="0" layoutInCell="1" allowOverlap="1">
                <wp:simplePos x="0" y="0"/>
                <wp:positionH relativeFrom="column">
                  <wp:posOffset>1831340</wp:posOffset>
                </wp:positionH>
                <wp:positionV relativeFrom="paragraph">
                  <wp:posOffset>54610</wp:posOffset>
                </wp:positionV>
                <wp:extent cx="635" cy="2247900"/>
                <wp:effectExtent l="12065" t="17145" r="15875" b="11430"/>
                <wp:wrapNone/>
                <wp:docPr id="21" name="AutoShap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479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407F47" id="AutoShape 449" o:spid="_x0000_s1026" type="#_x0000_t32" style="position:absolute;margin-left:144.2pt;margin-top:4.3pt;width:.05pt;height:1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" strokeweight="1.5pt"/>
            </w:pict>
          </mc:Fallback>
        </mc:AlternateContent>
      </w:r>
      <w:r>
        <w:rPr>
          <w:noProof/>
          <w:lang w:eastAsia="en-GB" w:bidi="ar-SA"/>
        </w:rPr>
        <mc:AlternateContent>
          <mc:Choice Requires="wps">
            <w:drawing>
              <wp:anchor distT="0" distB="0" distL="114300" distR="114300" simplePos="0" relativeHeight="251658240" behindDoc="0" locked="0" layoutInCell="1" allowOverlap="1">
                <wp:simplePos x="0" y="0"/>
                <wp:positionH relativeFrom="column">
                  <wp:posOffset>1831340</wp:posOffset>
                </wp:positionH>
                <wp:positionV relativeFrom="paragraph">
                  <wp:posOffset>54610</wp:posOffset>
                </wp:positionV>
                <wp:extent cx="1337310" cy="635"/>
                <wp:effectExtent l="12065" t="64770" r="22225" b="58420"/>
                <wp:wrapNone/>
                <wp:docPr id="20" name="AutoShape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34EAB7" id="AutoShape 443" o:spid="_x0000_s1026" type="#_x0000_t32" style="position:absolute;margin-left:144.2pt;margin-top:4.3pt;width:105.3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" strokeweight="1.5pt">
                <v:stroke endarrow="block"/>
              </v:shape>
            </w:pict>
          </mc:Fallback>
        </mc:AlternateContent>
      </w:r>
      <w:r>
        <w:rPr>
          <w:noProof/>
          <w:lang w:eastAsia="en-GB" w:bidi="ar-SA"/>
        </w:rPr>
        <mc:AlternateContent>
          <mc:Choice Requires="wps">
            <w:drawing>
              <wp:anchor distT="0" distB="0" distL="114300" distR="114300" simplePos="0" relativeHeight="251668480" behindDoc="0" locked="0" layoutInCell="1" allowOverlap="1">
                <wp:simplePos x="0" y="0"/>
                <wp:positionH relativeFrom="column">
                  <wp:posOffset>3226435</wp:posOffset>
                </wp:positionH>
                <wp:positionV relativeFrom="paragraph">
                  <wp:posOffset>120650</wp:posOffset>
                </wp:positionV>
                <wp:extent cx="3175" cy="225425"/>
                <wp:effectExtent l="54610" t="16510" r="66040" b="24765"/>
                <wp:wrapNone/>
                <wp:docPr id="19" name="Auto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F32A54" id="AutoShape 453" o:spid="_x0000_s1026" type="#_x0000_t32" style="position:absolute;margin-left:254.05pt;margin-top:9.5pt;width:.25pt;height:1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" strokeweight="1.5pt">
                <v:stroke endarrow="block"/>
              </v:shape>
            </w:pict>
          </mc:Fallback>
        </mc:AlternateContent>
      </w:r>
      <w:r>
        <w:rPr>
          <w:noProof/>
          <w:lang w:eastAsia="en-GB" w:bidi="ar-SA"/>
        </w:rPr>
        <mc:AlternateContent>
          <mc:Choice Requires="wps">
            <w:drawing>
              <wp:anchor distT="0" distB="0" distL="114300" distR="114300" simplePos="0" relativeHeight="251670528" behindDoc="0" locked="0" layoutInCell="1" allowOverlap="1">
                <wp:simplePos x="0" y="0"/>
                <wp:positionH relativeFrom="column">
                  <wp:posOffset>3168650</wp:posOffset>
                </wp:positionH>
                <wp:positionV relativeFrom="paragraph">
                  <wp:posOffset>-2540</wp:posOffset>
                </wp:positionV>
                <wp:extent cx="118110" cy="123190"/>
                <wp:effectExtent l="6350" t="7620" r="8890" b="12065"/>
                <wp:wrapNone/>
                <wp:docPr id="18" name="AutoShape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607059" id="AutoShape 455" o:spid="_x0000_s1026" type="#_x0000_t120" style="position:absolute;margin-left:249.5pt;margin-top:-.2pt;width:9.3pt;height: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" fillcolor="#b6dde8"/>
            </w:pict>
          </mc:Fallback>
        </mc:AlternateContent>
      </w:r>
    </w:p>
    <w:p w:rsidR="00F74D4A" w:rsidRDefault="00F74D4A" w:rsidP="00F74D4A">
      <w:pPr>
        <w:pStyle w:val="NoSpacing"/>
      </w:pPr>
    </w:p>
    <w:p w:rsidR="00F74D4A" w:rsidRDefault="005352A9" w:rsidP="00F74D4A">
      <w:pPr>
        <w:pStyle w:val="NoSpacing"/>
      </w:pPr>
      <w:r>
        <w:rPr>
          <w:noProof/>
          <w:lang w:eastAsia="en-GB" w:bidi="ar-SA"/>
        </w:rPr>
        <mc:AlternateContent>
          <mc:Choice Requires="wps">
            <w:drawing>
              <wp:anchor distT="0" distB="0" distL="114300" distR="114300" simplePos="0" relativeHeight="251662336" behindDoc="0" locked="0" layoutInCell="1" allowOverlap="1">
                <wp:simplePos x="0" y="0"/>
                <wp:positionH relativeFrom="column">
                  <wp:posOffset>2350135</wp:posOffset>
                </wp:positionH>
                <wp:positionV relativeFrom="paragraph">
                  <wp:posOffset>5080</wp:posOffset>
                </wp:positionV>
                <wp:extent cx="1683385" cy="400050"/>
                <wp:effectExtent l="16510" t="13335" r="24130" b="571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400050"/>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7B40" w:rsidRPr="00155117" w:rsidRDefault="00F87B40" w:rsidP="00F74D4A">
                            <w:pPr>
                              <w:pStyle w:val="NoSpacing"/>
                              <w:jc w:val="center"/>
                              <w:rPr>
                                <w:b/>
                                <w:sz w:val="18"/>
                                <w:szCs w:val="18"/>
                              </w:rPr>
                            </w:pPr>
                            <w:r w:rsidRPr="00C518BE">
                              <w:rPr>
                                <w:b/>
                                <w:sz w:val="16"/>
                                <w:szCs w:val="18"/>
                              </w:rPr>
                              <w:t xml:space="preserve">Display </w:t>
                            </w:r>
                            <w:proofErr w:type="spellStart"/>
                            <w:r w:rsidRPr="00C518BE">
                              <w:rPr>
                                <w:rStyle w:val="inlinecode"/>
                                <w:sz w:val="20"/>
                              </w:rPr>
                              <w:t>my_intege</w:t>
                            </w:r>
                            <w:r w:rsidRPr="009F1267">
                              <w:rPr>
                                <w:rStyle w:val="inlinecode"/>
                              </w:rPr>
                              <w:t>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6" type="#_x0000_t111" style="position:absolute;margin-left:185.05pt;margin-top:.4pt;width:132.5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" fillcolor="#b6dde8">
                <v:textbox>
                  <w:txbxContent>
                    <w:p w14:paraId="1528E635" w14:textId="77777777" w:rsidR="00F87B40" w:rsidRPr="00155117" w:rsidRDefault="00F87B40" w:rsidP="00F74D4A">
                      <w:pPr>
                        <w:pStyle w:val="NoSpacing"/>
                        <w:jc w:val="center"/>
                        <w:rPr>
                          <w:b/>
                          <w:sz w:val="18"/>
                          <w:szCs w:val="18"/>
                        </w:rPr>
                      </w:pPr>
                      <w:r w:rsidRPr="00C518BE">
                        <w:rPr>
                          <w:b/>
                          <w:sz w:val="16"/>
                          <w:szCs w:val="18"/>
                        </w:rPr>
                        <w:t xml:space="preserve">Display </w:t>
                      </w:r>
                      <w:proofErr w:type="spellStart"/>
                      <w:r w:rsidRPr="00C518BE">
                        <w:rPr>
                          <w:rStyle w:val="inlinecode"/>
                          <w:sz w:val="20"/>
                        </w:rPr>
                        <w:t>my_intege</w:t>
                      </w:r>
                      <w:r w:rsidRPr="009F1267">
                        <w:rPr>
                          <w:rStyle w:val="inlinecode"/>
                        </w:rPr>
                        <w:t>r</w:t>
                      </w:r>
                      <w:proofErr w:type="spellEnd"/>
                    </w:p>
                  </w:txbxContent>
                </v:textbox>
              </v:shape>
            </w:pict>
          </mc:Fallback>
        </mc:AlternateContent>
      </w:r>
    </w:p>
    <w:p w:rsidR="00F74D4A" w:rsidRDefault="00F74D4A" w:rsidP="00F74D4A">
      <w:pPr>
        <w:pStyle w:val="NoSpacing"/>
      </w:pPr>
    </w:p>
    <w:p w:rsidR="00F74D4A" w:rsidRDefault="005352A9" w:rsidP="00F74D4A">
      <w:pPr>
        <w:pStyle w:val="NoSpacing"/>
      </w:pPr>
      <w:r>
        <w:rPr>
          <w:noProof/>
          <w:lang w:eastAsia="en-GB" w:bidi="ar-SA"/>
        </w:rPr>
        <mc:AlternateContent>
          <mc:Choice Requires="wps">
            <w:drawing>
              <wp:anchor distT="0" distB="0" distL="114300" distR="114300" simplePos="0" relativeHeight="251671552" behindDoc="0" locked="0" layoutInCell="1" allowOverlap="1">
                <wp:simplePos x="0" y="0"/>
                <wp:positionH relativeFrom="column">
                  <wp:posOffset>3235960</wp:posOffset>
                </wp:positionH>
                <wp:positionV relativeFrom="paragraph">
                  <wp:posOffset>63500</wp:posOffset>
                </wp:positionV>
                <wp:extent cx="0" cy="239395"/>
                <wp:effectExtent l="64135" t="12700" r="59690" b="24130"/>
                <wp:wrapNone/>
                <wp:docPr id="16" name="AutoShape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A23A90" id="AutoShape 456" o:spid="_x0000_s1026" type="#_x0000_t32" style="position:absolute;margin-left:254.8pt;margin-top:5pt;width:0;height:1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nITNAIAAGA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" strokeweight="1.5pt">
                <v:stroke endarrow="block"/>
              </v:shape>
            </w:pict>
          </mc:Fallback>
        </mc:AlternateContent>
      </w:r>
    </w:p>
    <w:p w:rsidR="00F74D4A" w:rsidRDefault="005352A9" w:rsidP="00F74D4A">
      <w:pPr>
        <w:pStyle w:val="NoSpacing"/>
      </w:pPr>
      <w:r>
        <w:rPr>
          <w:noProof/>
          <w:lang w:eastAsia="en-GB" w:bidi="ar-SA"/>
        </w:rPr>
        <mc:AlternateContent>
          <mc:Choice Requires="wps">
            <w:drawing>
              <wp:anchor distT="0" distB="0" distL="114300" distR="114300" simplePos="0" relativeHeight="251672576" behindDoc="0" locked="0" layoutInCell="1" allowOverlap="1">
                <wp:simplePos x="0" y="0"/>
                <wp:positionH relativeFrom="column">
                  <wp:posOffset>2438400</wp:posOffset>
                </wp:positionH>
                <wp:positionV relativeFrom="paragraph">
                  <wp:posOffset>132715</wp:posOffset>
                </wp:positionV>
                <wp:extent cx="1595120" cy="257810"/>
                <wp:effectExtent l="9525" t="5080" r="5080" b="1333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120" cy="25781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7B40" w:rsidRPr="00155117" w:rsidRDefault="00F87B40" w:rsidP="00F74D4A">
                            <w:pPr>
                              <w:pStyle w:val="NoSpacing"/>
                              <w:jc w:val="center"/>
                              <w:rPr>
                                <w:b/>
                                <w:sz w:val="18"/>
                                <w:szCs w:val="18"/>
                              </w:rPr>
                            </w:pPr>
                            <w:proofErr w:type="spellStart"/>
                            <w:r w:rsidRPr="002A72F2">
                              <w:rPr>
                                <w:rStyle w:val="inlinecode"/>
                              </w:rPr>
                              <w:t>my_integer</w:t>
                            </w:r>
                            <w:proofErr w:type="spellEnd"/>
                            <w:r>
                              <w:rPr>
                                <w:rStyle w:val="inlinecod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_x0000_s1037" style="position:absolute;margin-left:192pt;margin-top:10.45pt;width:125.6pt;height:2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" fillcolor="#b6dde8">
                <v:textbox>
                  <w:txbxContent>
                    <w:p w:rsidR="00F87B40" w:rsidRPr="00155117" w:rsidRDefault="00F87B40" w:rsidP="00F74D4A">
                      <w:pPr>
                        <w:pStyle w:val="NoSpacing"/>
                        <w:jc w:val="center"/>
                        <w:rPr>
                          <w:b/>
                          <w:sz w:val="18"/>
                          <w:szCs w:val="18"/>
                        </w:rPr>
                      </w:pPr>
                      <w:r w:rsidRPr="002A72F2">
                        <w:rPr>
                          <w:rStyle w:val="inlinecode"/>
                        </w:rPr>
                        <w:t>my_integer</w:t>
                      </w:r>
                      <w:r>
                        <w:rPr>
                          <w:rStyle w:val="inlinecode"/>
                        </w:rPr>
                        <w:t>++</w:t>
                      </w:r>
                    </w:p>
                  </w:txbxContent>
                </v:textbox>
              </v:rect>
            </w:pict>
          </mc:Fallback>
        </mc:AlternateContent>
      </w:r>
    </w:p>
    <w:p w:rsidR="00F74D4A" w:rsidRDefault="00F74D4A" w:rsidP="00F74D4A">
      <w:pPr>
        <w:pStyle w:val="NoSpacing"/>
      </w:pPr>
    </w:p>
    <w:p w:rsidR="00F74D4A" w:rsidRDefault="005352A9" w:rsidP="00F74D4A">
      <w:pPr>
        <w:pStyle w:val="NoSpacing"/>
      </w:pPr>
      <w:r>
        <w:rPr>
          <w:noProof/>
          <w:lang w:eastAsia="en-GB" w:bidi="ar-SA"/>
        </w:rPr>
        <mc:AlternateContent>
          <mc:Choice Requires="wps">
            <w:drawing>
              <wp:anchor distT="0" distB="0" distL="114300" distR="114300" simplePos="0" relativeHeight="251656192" behindDoc="0" locked="0" layoutInCell="1" allowOverlap="1">
                <wp:simplePos x="0" y="0"/>
                <wp:positionH relativeFrom="column">
                  <wp:posOffset>3242310</wp:posOffset>
                </wp:positionH>
                <wp:positionV relativeFrom="paragraph">
                  <wp:posOffset>49530</wp:posOffset>
                </wp:positionV>
                <wp:extent cx="0" cy="239395"/>
                <wp:effectExtent l="60960" t="15240" r="62865" b="21590"/>
                <wp:wrapNone/>
                <wp:docPr id="14" name="AutoShap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884E2A" id="AutoShape 441" o:spid="_x0000_s1026" type="#_x0000_t32" style="position:absolute;margin-left:255.3pt;margin-top:3.9pt;width:0;height:18.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" strokeweight="1.5pt">
                <v:stroke endarrow="block"/>
              </v:shape>
            </w:pict>
          </mc:Fallback>
        </mc:AlternateContent>
      </w:r>
    </w:p>
    <w:p w:rsidR="00F74D4A" w:rsidRDefault="005352A9" w:rsidP="00F74D4A">
      <w:pPr>
        <w:pStyle w:val="NoSpacing"/>
      </w:pPr>
      <w:r>
        <w:rPr>
          <w:noProof/>
          <w:lang w:eastAsia="en-GB" w:bidi="ar-SA"/>
        </w:rPr>
        <mc:AlternateContent>
          <mc:Choice Requires="wps">
            <w:drawing>
              <wp:anchor distT="0" distB="0" distL="114300" distR="114300" simplePos="0" relativeHeight="251657216" behindDoc="0" locked="0" layoutInCell="1" allowOverlap="1">
                <wp:simplePos x="0" y="0"/>
                <wp:positionH relativeFrom="column">
                  <wp:posOffset>2270760</wp:posOffset>
                </wp:positionH>
                <wp:positionV relativeFrom="paragraph">
                  <wp:posOffset>118110</wp:posOffset>
                </wp:positionV>
                <wp:extent cx="1918335" cy="644525"/>
                <wp:effectExtent l="22860" t="16510" r="20955" b="15240"/>
                <wp:wrapNone/>
                <wp:docPr id="13" name="AutoShape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335" cy="644525"/>
                        </a:xfrm>
                        <a:prstGeom prst="flowChartDecision">
                          <a:avLst/>
                        </a:prstGeom>
                        <a:solidFill>
                          <a:srgbClr val="B6DDE8"/>
                        </a:solidFill>
                        <a:ln w="9525">
                          <a:solidFill>
                            <a:srgbClr val="000000"/>
                          </a:solidFill>
                          <a:miter lim="800000"/>
                          <a:headEnd/>
                          <a:tailEnd/>
                        </a:ln>
                      </wps:spPr>
                      <wps:txbx>
                        <w:txbxContent>
                          <w:p w:rsidR="00F87B40" w:rsidRPr="00C518BE" w:rsidRDefault="00F87B40" w:rsidP="00F74D4A">
                            <w:pPr>
                              <w:jc w:val="center"/>
                              <w:rPr>
                                <w:sz w:val="16"/>
                              </w:rPr>
                            </w:pPr>
                            <w:proofErr w:type="spellStart"/>
                            <w:r w:rsidRPr="00C518BE">
                              <w:rPr>
                                <w:rStyle w:val="inlinecode"/>
                                <w:sz w:val="16"/>
                              </w:rPr>
                              <w:t>my_integer</w:t>
                            </w:r>
                            <w:proofErr w:type="spellEnd"/>
                            <w:r w:rsidRPr="00C518BE">
                              <w:rPr>
                                <w:rStyle w:val="inlinecode"/>
                                <w:sz w:val="16"/>
                              </w:rPr>
                              <w:t xml:space="preserve"> &lt;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442" o:spid="_x0000_s1038" type="#_x0000_t110" style="position:absolute;margin-left:178.8pt;margin-top:9.3pt;width:151.05pt;height:5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" fillcolor="#b6dde8">
                <v:textbox>
                  <w:txbxContent>
                    <w:p w14:paraId="0A7F3D66" w14:textId="77777777" w:rsidR="00F87B40" w:rsidRPr="00C518BE" w:rsidRDefault="00F87B40" w:rsidP="00F74D4A">
                      <w:pPr>
                        <w:jc w:val="center"/>
                        <w:rPr>
                          <w:sz w:val="16"/>
                        </w:rPr>
                      </w:pPr>
                      <w:proofErr w:type="spellStart"/>
                      <w:r w:rsidRPr="00C518BE">
                        <w:rPr>
                          <w:rStyle w:val="inlinecode"/>
                          <w:sz w:val="16"/>
                        </w:rPr>
                        <w:t>my_integer</w:t>
                      </w:r>
                      <w:proofErr w:type="spellEnd"/>
                      <w:r w:rsidRPr="00C518BE">
                        <w:rPr>
                          <w:rStyle w:val="inlinecode"/>
                          <w:sz w:val="16"/>
                        </w:rPr>
                        <w:t xml:space="preserve"> &lt; 10?</w:t>
                      </w:r>
                    </w:p>
                  </w:txbxContent>
                </v:textbox>
              </v:shape>
            </w:pict>
          </mc:Fallback>
        </mc:AlternateContent>
      </w:r>
    </w:p>
    <w:p w:rsidR="00F74D4A" w:rsidRDefault="00F74D4A" w:rsidP="00F74D4A">
      <w:pPr>
        <w:pStyle w:val="NoSpacing"/>
      </w:pPr>
    </w:p>
    <w:p w:rsidR="00F74D4A" w:rsidRDefault="005352A9" w:rsidP="00F74D4A">
      <w:pPr>
        <w:pStyle w:val="NoSpacing"/>
      </w:pPr>
      <w:r>
        <w:rPr>
          <w:noProof/>
          <w:lang w:eastAsia="en-GB" w:bidi="ar-SA"/>
        </w:rPr>
        <mc:AlternateContent>
          <mc:Choice Requires="wps">
            <w:drawing>
              <wp:anchor distT="0" distB="0" distL="114300" distR="114300" simplePos="0" relativeHeight="251666432" behindDoc="0" locked="0" layoutInCell="1" allowOverlap="1">
                <wp:simplePos x="0" y="0"/>
                <wp:positionH relativeFrom="column">
                  <wp:posOffset>4511040</wp:posOffset>
                </wp:positionH>
                <wp:positionV relativeFrom="paragraph">
                  <wp:posOffset>91440</wp:posOffset>
                </wp:positionV>
                <wp:extent cx="0" cy="824865"/>
                <wp:effectExtent l="15240" t="16510" r="13335" b="15875"/>
                <wp:wrapNone/>
                <wp:docPr id="12" name="AutoShap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48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34ED43" id="AutoShape 451" o:spid="_x0000_s1026" type="#_x0000_t32" style="position:absolute;margin-left:355.2pt;margin-top:7.2pt;width:0;height:6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" strokeweight="1.5pt"/>
            </w:pict>
          </mc:Fallback>
        </mc:AlternateContent>
      </w:r>
      <w:r>
        <w:rPr>
          <w:noProof/>
          <w:lang w:eastAsia="en-GB" w:bidi="ar-SA"/>
        </w:rPr>
        <mc:AlternateContent>
          <mc:Choice Requires="wps">
            <w:drawing>
              <wp:anchor distT="0" distB="0" distL="114300" distR="114300" simplePos="0" relativeHeight="251661312" behindDoc="0" locked="0" layoutInCell="1" allowOverlap="1">
                <wp:simplePos x="0" y="0"/>
                <wp:positionH relativeFrom="column">
                  <wp:posOffset>4191000</wp:posOffset>
                </wp:positionH>
                <wp:positionV relativeFrom="paragraph">
                  <wp:posOffset>92075</wp:posOffset>
                </wp:positionV>
                <wp:extent cx="320040" cy="0"/>
                <wp:effectExtent l="9525" t="17145" r="13335" b="11430"/>
                <wp:wrapNone/>
                <wp:docPr id="11" name="AutoShape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4835EB" id="AutoShape 446" o:spid="_x0000_s1026" type="#_x0000_t32" style="position:absolute;margin-left:330pt;margin-top:7.25pt;width:25.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" strokeweight="1.5pt"/>
            </w:pict>
          </mc:Fallback>
        </mc:AlternateContent>
      </w:r>
    </w:p>
    <w:p w:rsidR="00F74D4A" w:rsidRDefault="005352A9" w:rsidP="00F74D4A">
      <w:pPr>
        <w:pStyle w:val="NoSpacing"/>
      </w:pPr>
      <w:r>
        <w:rPr>
          <w:noProof/>
          <w:lang w:eastAsia="en-GB" w:bidi="ar-SA"/>
        </w:rPr>
        <mc:AlternateContent>
          <mc:Choice Requires="wps">
            <w:drawing>
              <wp:anchor distT="0" distB="0" distL="114300" distR="114300" simplePos="0" relativeHeight="251660288" behindDoc="0" locked="0" layoutInCell="1" allowOverlap="1">
                <wp:simplePos x="0" y="0"/>
                <wp:positionH relativeFrom="column">
                  <wp:posOffset>3766820</wp:posOffset>
                </wp:positionH>
                <wp:positionV relativeFrom="paragraph">
                  <wp:posOffset>67310</wp:posOffset>
                </wp:positionV>
                <wp:extent cx="587375" cy="281305"/>
                <wp:effectExtent l="4445" t="635" r="8255" b="3810"/>
                <wp:wrapNone/>
                <wp:docPr id="10"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B40" w:rsidRPr="00C02EE8" w:rsidRDefault="00F87B40" w:rsidP="00F74D4A">
                            <w:pPr>
                              <w:jc w:val="cente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445" o:spid="_x0000_s1039" type="#_x0000_t202" style="position:absolute;margin-left:296.6pt;margin-top:5.3pt;width:46.25pt;height:2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" stroked="f">
                <v:fill opacity="0"/>
                <v:textbox>
                  <w:txbxContent>
                    <w:p w:rsidR="00F87B40" w:rsidRPr="00C02EE8" w:rsidRDefault="00F87B40" w:rsidP="00F74D4A">
                      <w:pPr>
                        <w:jc w:val="center"/>
                        <w:rPr>
                          <w:b/>
                        </w:rPr>
                      </w:pPr>
                      <w:r>
                        <w:rPr>
                          <w:b/>
                        </w:rPr>
                        <w:t>FALSE</w:t>
                      </w:r>
                    </w:p>
                  </w:txbxContent>
                </v:textbox>
              </v:shape>
            </w:pict>
          </mc:Fallback>
        </mc:AlternateContent>
      </w:r>
      <w:r>
        <w:rPr>
          <w:noProof/>
          <w:lang w:eastAsia="en-GB" w:bidi="ar-SA"/>
        </w:rPr>
        <mc:AlternateContent>
          <mc:Choice Requires="wps">
            <w:drawing>
              <wp:anchor distT="0" distB="0" distL="114300" distR="114300" simplePos="0" relativeHeight="251659264" behindDoc="0" locked="0" layoutInCell="1" allowOverlap="1">
                <wp:simplePos x="0" y="0"/>
                <wp:positionH relativeFrom="column">
                  <wp:posOffset>2521585</wp:posOffset>
                </wp:positionH>
                <wp:positionV relativeFrom="paragraph">
                  <wp:posOffset>145415</wp:posOffset>
                </wp:positionV>
                <wp:extent cx="511810" cy="281305"/>
                <wp:effectExtent l="6985" t="2540" r="5080" b="1905"/>
                <wp:wrapNone/>
                <wp:docPr id="9"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7B40" w:rsidRPr="00C02EE8" w:rsidRDefault="00F87B40" w:rsidP="00F74D4A">
                            <w:pPr>
                              <w:jc w:val="center"/>
                              <w:rPr>
                                <w:b/>
                              </w:rPr>
                            </w:pPr>
                            <w:r>
                              <w:rPr>
                                <w:b/>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444" o:spid="_x0000_s1040" type="#_x0000_t202" style="position:absolute;margin-left:198.55pt;margin-top:11.45pt;width:40.3pt;height: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" stroked="f">
                <v:fill opacity="0"/>
                <v:textbox>
                  <w:txbxContent>
                    <w:p w:rsidR="00F87B40" w:rsidRPr="00C02EE8" w:rsidRDefault="00F87B40" w:rsidP="00F74D4A">
                      <w:pPr>
                        <w:jc w:val="center"/>
                        <w:rPr>
                          <w:b/>
                        </w:rPr>
                      </w:pPr>
                      <w:r>
                        <w:rPr>
                          <w:b/>
                        </w:rPr>
                        <w:t>TRUE</w:t>
                      </w:r>
                    </w:p>
                  </w:txbxContent>
                </v:textbox>
              </v:shape>
            </w:pict>
          </mc:Fallback>
        </mc:AlternateContent>
      </w:r>
    </w:p>
    <w:p w:rsidR="00F74D4A" w:rsidRDefault="005352A9" w:rsidP="00F74D4A">
      <w:pPr>
        <w:pStyle w:val="NoSpacing"/>
      </w:pPr>
      <w:r>
        <w:rPr>
          <w:noProof/>
          <w:lang w:eastAsia="en-GB" w:bidi="ar-SA"/>
        </w:rPr>
        <mc:AlternateContent>
          <mc:Choice Requires="wps">
            <w:drawing>
              <wp:anchor distT="0" distB="0" distL="114300" distR="114300" simplePos="0" relativeHeight="251663360" behindDoc="0" locked="0" layoutInCell="1" allowOverlap="1">
                <wp:simplePos x="0" y="0"/>
                <wp:positionH relativeFrom="column">
                  <wp:posOffset>3235960</wp:posOffset>
                </wp:positionH>
                <wp:positionV relativeFrom="paragraph">
                  <wp:posOffset>80645</wp:posOffset>
                </wp:positionV>
                <wp:extent cx="0" cy="175260"/>
                <wp:effectExtent l="16510" t="13335" r="12065" b="11430"/>
                <wp:wrapNone/>
                <wp:docPr id="8" name="AutoShap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52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B4D959" id="AutoShape 448" o:spid="_x0000_s1026" type="#_x0000_t32" style="position:absolute;margin-left:254.8pt;margin-top:6.35pt;width:0;height:1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" strokeweight="1.5pt"/>
            </w:pict>
          </mc:Fallback>
        </mc:AlternateContent>
      </w:r>
    </w:p>
    <w:p w:rsidR="00F74D4A" w:rsidRDefault="005352A9" w:rsidP="00F74D4A">
      <w:pPr>
        <w:pStyle w:val="NoSpacing"/>
      </w:pPr>
      <w:r>
        <w:rPr>
          <w:noProof/>
          <w:lang w:eastAsia="en-GB" w:bidi="ar-SA"/>
        </w:rPr>
        <mc:AlternateContent>
          <mc:Choice Requires="wps">
            <w:drawing>
              <wp:anchor distT="0" distB="0" distL="114300" distR="114300" simplePos="0" relativeHeight="251677696" behindDoc="0" locked="0" layoutInCell="1" allowOverlap="1">
                <wp:simplePos x="0" y="0"/>
                <wp:positionH relativeFrom="column">
                  <wp:posOffset>1831340</wp:posOffset>
                </wp:positionH>
                <wp:positionV relativeFrom="paragraph">
                  <wp:posOffset>85090</wp:posOffset>
                </wp:positionV>
                <wp:extent cx="1410970" cy="635"/>
                <wp:effectExtent l="12065" t="16510" r="15240" b="11430"/>
                <wp:wrapNone/>
                <wp:docPr id="7" name="AutoShape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097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810031" id="AutoShape 462" o:spid="_x0000_s1026" type="#_x0000_t32" style="position:absolute;margin-left:144.2pt;margin-top:6.7pt;width:111.1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GIgIAAEA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" strokeweight="1.5pt"/>
            </w:pict>
          </mc:Fallback>
        </mc:AlternateContent>
      </w:r>
    </w:p>
    <w:p w:rsidR="00F74D4A" w:rsidRDefault="00F74D4A" w:rsidP="00F74D4A"/>
    <w:p w:rsidR="00F74D4A" w:rsidRDefault="005352A9" w:rsidP="00F74D4A">
      <w:pPr>
        <w:pStyle w:val="NoSpacing"/>
      </w:pPr>
      <w:r>
        <w:rPr>
          <w:noProof/>
          <w:lang w:eastAsia="en-GB" w:bidi="ar-SA"/>
        </w:rPr>
        <mc:AlternateContent>
          <mc:Choice Requires="wps">
            <w:drawing>
              <wp:anchor distT="0" distB="0" distL="114300" distR="114300" simplePos="0" relativeHeight="251673600" behindDoc="0" locked="0" layoutInCell="1" allowOverlap="1">
                <wp:simplePos x="0" y="0"/>
                <wp:positionH relativeFrom="column">
                  <wp:posOffset>3216910</wp:posOffset>
                </wp:positionH>
                <wp:positionV relativeFrom="paragraph">
                  <wp:posOffset>64135</wp:posOffset>
                </wp:positionV>
                <wp:extent cx="1303655" cy="635"/>
                <wp:effectExtent l="16510" t="13335" r="13335" b="14605"/>
                <wp:wrapNone/>
                <wp:docPr id="6"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65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665787" id="AutoShape 458" o:spid="_x0000_s1026" type="#_x0000_t32" style="position:absolute;margin-left:253.3pt;margin-top:5.05pt;width:102.6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aQIgIAAEA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" strokeweight="1.5pt"/>
            </w:pict>
          </mc:Fallback>
        </mc:AlternateContent>
      </w:r>
      <w:r>
        <w:rPr>
          <w:noProof/>
          <w:lang w:eastAsia="en-GB" w:bidi="ar-SA"/>
        </w:rPr>
        <mc:AlternateContent>
          <mc:Choice Requires="wps">
            <w:drawing>
              <wp:anchor distT="0" distB="0" distL="114300" distR="114300" simplePos="0" relativeHeight="251674624" behindDoc="0" locked="0" layoutInCell="1" allowOverlap="1">
                <wp:simplePos x="0" y="0"/>
                <wp:positionH relativeFrom="column">
                  <wp:posOffset>3216910</wp:posOffset>
                </wp:positionH>
                <wp:positionV relativeFrom="paragraph">
                  <wp:posOffset>64770</wp:posOffset>
                </wp:positionV>
                <wp:extent cx="3175" cy="225425"/>
                <wp:effectExtent l="54610" t="13970" r="66040" b="27305"/>
                <wp:wrapNone/>
                <wp:docPr id="5" name="AutoShape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3DD784" id="AutoShape 459" o:spid="_x0000_s1026" type="#_x0000_t32" style="position:absolute;margin-left:253.3pt;margin-top:5.1pt;width:.25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" strokeweight="1.5pt">
                <v:stroke endarrow="block"/>
              </v:shape>
            </w:pict>
          </mc:Fallback>
        </mc:AlternateContent>
      </w:r>
    </w:p>
    <w:p w:rsidR="00F74D4A" w:rsidRDefault="005352A9" w:rsidP="00F74D4A">
      <w:pPr>
        <w:pStyle w:val="NoSpacing"/>
      </w:pPr>
      <w:r>
        <w:rPr>
          <w:noProof/>
          <w:lang w:eastAsia="en-GB" w:bidi="ar-SA"/>
        </w:rPr>
        <mc:AlternateContent>
          <mc:Choice Requires="wps">
            <w:drawing>
              <wp:anchor distT="0" distB="0" distL="114300" distR="114300" simplePos="0" relativeHeight="251675648" behindDoc="0" locked="0" layoutInCell="1" allowOverlap="1">
                <wp:simplePos x="0" y="0"/>
                <wp:positionH relativeFrom="column">
                  <wp:posOffset>2438400</wp:posOffset>
                </wp:positionH>
                <wp:positionV relativeFrom="paragraph">
                  <wp:posOffset>119380</wp:posOffset>
                </wp:positionV>
                <wp:extent cx="1595120" cy="257810"/>
                <wp:effectExtent l="9525" t="10160" r="5080"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120" cy="25781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7B40" w:rsidRPr="00155117" w:rsidRDefault="00F87B40" w:rsidP="00F74D4A">
                            <w:pPr>
                              <w:pStyle w:val="NoSpacing"/>
                              <w:jc w:val="center"/>
                              <w:rPr>
                                <w:b/>
                                <w:sz w:val="18"/>
                                <w:szCs w:val="18"/>
                              </w:rPr>
                            </w:pPr>
                            <w:r>
                              <w:rPr>
                                <w:rStyle w:val="inlinecod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_x0000_s1041" style="position:absolute;margin-left:192pt;margin-top:9.4pt;width:125.6pt;height:2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" fillcolor="#b6dde8">
                <v:textbox>
                  <w:txbxContent>
                    <w:p w:rsidR="00F87B40" w:rsidRPr="00155117" w:rsidRDefault="00F87B40" w:rsidP="00F74D4A">
                      <w:pPr>
                        <w:pStyle w:val="NoSpacing"/>
                        <w:jc w:val="center"/>
                        <w:rPr>
                          <w:b/>
                          <w:sz w:val="18"/>
                          <w:szCs w:val="18"/>
                        </w:rPr>
                      </w:pPr>
                      <w:r>
                        <w:rPr>
                          <w:rStyle w:val="inlinecode"/>
                        </w:rPr>
                        <w:t>...</w:t>
                      </w:r>
                    </w:p>
                  </w:txbxContent>
                </v:textbox>
              </v:rect>
            </w:pict>
          </mc:Fallback>
        </mc:AlternateContent>
      </w:r>
    </w:p>
    <w:p w:rsidR="00F74D4A" w:rsidRDefault="00F74D4A" w:rsidP="00F74D4A">
      <w:pPr>
        <w:pStyle w:val="NoSpacing"/>
      </w:pPr>
    </w:p>
    <w:p w:rsidR="00F74D4A" w:rsidRDefault="00F74D4A" w:rsidP="00F96B31">
      <w:pPr>
        <w:pStyle w:val="NoSpacing"/>
      </w:pPr>
    </w:p>
    <w:p w:rsidR="00926286" w:rsidRDefault="00926286" w:rsidP="00F96B31">
      <w:pPr>
        <w:pStyle w:val="NoSpacing"/>
      </w:pPr>
      <w:r>
        <w:t xml:space="preserve">One of the reasons you might decide to use a </w:t>
      </w:r>
      <w:proofErr w:type="spellStart"/>
      <w:proofErr w:type="gramStart"/>
      <w:r w:rsidRPr="00F96B31">
        <w:rPr>
          <w:rStyle w:val="inlinecode"/>
        </w:rPr>
        <w:t>do</w:t>
      </w:r>
      <w:proofErr w:type="spellEnd"/>
      <w:r w:rsidRPr="00F96B31">
        <w:rPr>
          <w:rStyle w:val="inlinecode"/>
        </w:rPr>
        <w:t>..</w:t>
      </w:r>
      <w:proofErr w:type="gramEnd"/>
      <w:r w:rsidRPr="00F96B31">
        <w:rPr>
          <w:rStyle w:val="inlinecode"/>
        </w:rPr>
        <w:t>while()</w:t>
      </w:r>
      <w:r>
        <w:t xml:space="preserve"> </w:t>
      </w:r>
      <w:r w:rsidR="002F3C76">
        <w:t>instead</w:t>
      </w:r>
      <w:r>
        <w:t xml:space="preserve"> of a </w:t>
      </w:r>
      <w:r w:rsidRPr="003D41FA">
        <w:rPr>
          <w:rStyle w:val="inlinecode"/>
        </w:rPr>
        <w:t>while()</w:t>
      </w:r>
      <w:r>
        <w:t xml:space="preserve">is if the program </w:t>
      </w:r>
      <w:r w:rsidRPr="00926286">
        <w:rPr>
          <w:b/>
        </w:rPr>
        <w:t>requires</w:t>
      </w:r>
      <w:r>
        <w:t xml:space="preserve"> input from the user:</w:t>
      </w:r>
    </w:p>
    <w:p w:rsidR="00926286" w:rsidRDefault="00926286" w:rsidP="00F96B31">
      <w:pPr>
        <w:pStyle w:val="NoSpacing"/>
      </w:pPr>
    </w:p>
    <w:p w:rsidR="00926286" w:rsidRDefault="00926286" w:rsidP="00926286">
      <w:pPr>
        <w:pStyle w:val="code"/>
      </w:pPr>
      <w:r>
        <w:t xml:space="preserve">int </w:t>
      </w:r>
      <w:r w:rsidRPr="009A7B6D">
        <w:t>my_integer</w:t>
      </w:r>
      <w:r>
        <w:t>;</w:t>
      </w:r>
    </w:p>
    <w:p w:rsidR="00926286" w:rsidRDefault="00926286" w:rsidP="00926286">
      <w:pPr>
        <w:pStyle w:val="code"/>
      </w:pPr>
    </w:p>
    <w:p w:rsidR="00926286" w:rsidRDefault="00926286" w:rsidP="00926286">
      <w:pPr>
        <w:pStyle w:val="code"/>
      </w:pPr>
      <w:r>
        <w:t xml:space="preserve">do </w:t>
      </w:r>
    </w:p>
    <w:p w:rsidR="00926286" w:rsidRDefault="00926286" w:rsidP="00926286">
      <w:pPr>
        <w:pStyle w:val="code"/>
      </w:pPr>
      <w:r>
        <w:t>{</w:t>
      </w:r>
    </w:p>
    <w:p w:rsidR="00926286" w:rsidRDefault="00926286" w:rsidP="00926286">
      <w:pPr>
        <w:pStyle w:val="code"/>
      </w:pPr>
      <w:r>
        <w:t xml:space="preserve">    </w:t>
      </w:r>
      <w:r w:rsidR="009A2356">
        <w:t>printf(</w:t>
      </w:r>
      <w:r>
        <w:t xml:space="preserve">"Enter </w:t>
      </w:r>
      <w:r w:rsidR="00DD3B23">
        <w:t xml:space="preserve">a </w:t>
      </w:r>
      <w:r w:rsidR="00C518BE">
        <w:t>number (Typing 0 will end the program</w:t>
      </w:r>
      <w:r w:rsidR="009A2356">
        <w:t>): “)</w:t>
      </w:r>
      <w:r>
        <w:t>;</w:t>
      </w:r>
    </w:p>
    <w:p w:rsidR="00926286" w:rsidRDefault="00926286" w:rsidP="00926286">
      <w:pPr>
        <w:pStyle w:val="code"/>
      </w:pPr>
      <w:r>
        <w:t xml:space="preserve">    </w:t>
      </w:r>
      <w:r w:rsidR="009A2356">
        <w:t>scan</w:t>
      </w:r>
      <w:r w:rsidR="00A34264">
        <w:t>f</w:t>
      </w:r>
      <w:r w:rsidR="009A2356">
        <w:t>(“%d”, &amp;</w:t>
      </w:r>
      <w:r w:rsidRPr="009A7B6D">
        <w:t>my_integer</w:t>
      </w:r>
      <w:r w:rsidR="009A2356">
        <w:t>)</w:t>
      </w:r>
      <w:r>
        <w:t>;</w:t>
      </w:r>
    </w:p>
    <w:p w:rsidR="00926286" w:rsidRDefault="00926286" w:rsidP="00926286">
      <w:pPr>
        <w:pStyle w:val="code"/>
      </w:pPr>
      <w:r>
        <w:t xml:space="preserve">    </w:t>
      </w:r>
      <w:r w:rsidR="009A2356">
        <w:t>printf(</w:t>
      </w:r>
      <w:r>
        <w:t>"Y</w:t>
      </w:r>
      <w:bookmarkStart w:id="0" w:name="_GoBack"/>
      <w:bookmarkEnd w:id="0"/>
      <w:r>
        <w:t xml:space="preserve">ou entered: </w:t>
      </w:r>
      <w:r w:rsidR="009A2356">
        <w:t>%d\n</w:t>
      </w:r>
      <w:r>
        <w:t>"</w:t>
      </w:r>
      <w:r w:rsidR="009A2356">
        <w:t xml:space="preserve">, </w:t>
      </w:r>
      <w:r w:rsidRPr="009A7B6D">
        <w:t>my_integer</w:t>
      </w:r>
      <w:r w:rsidR="009A2356">
        <w:t>)</w:t>
      </w:r>
      <w:r>
        <w:t>;</w:t>
      </w:r>
    </w:p>
    <w:p w:rsidR="00926286" w:rsidRDefault="00926286" w:rsidP="00926286">
      <w:pPr>
        <w:pStyle w:val="code"/>
      </w:pPr>
      <w:r>
        <w:t xml:space="preserve">} </w:t>
      </w:r>
    </w:p>
    <w:p w:rsidR="00926286" w:rsidRDefault="00926286" w:rsidP="00926286">
      <w:pPr>
        <w:pStyle w:val="code"/>
      </w:pPr>
      <w:r>
        <w:t>while (</w:t>
      </w:r>
      <w:r w:rsidRPr="009A7B6D">
        <w:t>my_integer</w:t>
      </w:r>
      <w:r>
        <w:t xml:space="preserve"> != 0);</w:t>
      </w:r>
    </w:p>
    <w:p w:rsidR="00926286" w:rsidRDefault="00F74D4A" w:rsidP="00F96B31">
      <w:pPr>
        <w:pStyle w:val="NoSpacing"/>
      </w:pPr>
      <w:r>
        <w:lastRenderedPageBreak/>
        <w:t xml:space="preserve">The variable </w:t>
      </w:r>
      <w:proofErr w:type="spellStart"/>
      <w:r w:rsidRPr="00F74D4A">
        <w:rPr>
          <w:rStyle w:val="inlinecode"/>
        </w:rPr>
        <w:t>my_integer</w:t>
      </w:r>
      <w:proofErr w:type="spellEnd"/>
      <w:r>
        <w:t xml:space="preserve"> is again being used as the control variable, but this time </w:t>
      </w:r>
      <w:r w:rsidR="002F3C76">
        <w:t>its</w:t>
      </w:r>
      <w:r>
        <w:t xml:space="preserve"> value is being changed by user input. </w:t>
      </w:r>
      <w:r w:rsidR="00D2184D">
        <w:t xml:space="preserve"> </w:t>
      </w:r>
      <w:r>
        <w:t xml:space="preserve">Notice that the </w:t>
      </w:r>
      <w:proofErr w:type="spellStart"/>
      <w:proofErr w:type="gramStart"/>
      <w:r w:rsidRPr="00F96B31">
        <w:rPr>
          <w:rStyle w:val="inlinecode"/>
        </w:rPr>
        <w:t>do..</w:t>
      </w:r>
      <w:proofErr w:type="gramEnd"/>
      <w:r w:rsidRPr="00F96B31">
        <w:rPr>
          <w:rStyle w:val="inlinecode"/>
        </w:rPr>
        <w:t>while</w:t>
      </w:r>
      <w:proofErr w:type="spellEnd"/>
      <w:r w:rsidRPr="00F96B31">
        <w:rPr>
          <w:rStyle w:val="inlinecode"/>
        </w:rPr>
        <w:t>()</w:t>
      </w:r>
      <w:r>
        <w:t>makes sense for this situation, as you always want the user to decide what should happen.</w:t>
      </w:r>
    </w:p>
    <w:p w:rsidR="00A15370" w:rsidRDefault="00A15370" w:rsidP="00F96B31">
      <w:pPr>
        <w:pStyle w:val="NoSpacing"/>
      </w:pPr>
    </w:p>
    <w:p w:rsidR="00F74D4A" w:rsidRDefault="00DE1D5D" w:rsidP="003D5748">
      <w:pPr>
        <w:pStyle w:val="Heading2"/>
      </w:pPr>
      <w:proofErr w:type="gramStart"/>
      <w:r w:rsidRPr="00DE1D5D">
        <w:rPr>
          <w:rStyle w:val="inlinecode"/>
          <w:b/>
          <w:sz w:val="26"/>
        </w:rPr>
        <w:t>f</w:t>
      </w:r>
      <w:r w:rsidR="003D5748" w:rsidRPr="00DE1D5D">
        <w:rPr>
          <w:rStyle w:val="inlinecode"/>
          <w:b/>
          <w:sz w:val="26"/>
        </w:rPr>
        <w:t>or(</w:t>
      </w:r>
      <w:proofErr w:type="gramEnd"/>
      <w:r w:rsidR="003D5748" w:rsidRPr="00DE1D5D">
        <w:rPr>
          <w:rStyle w:val="inlinecode"/>
          <w:b/>
          <w:sz w:val="26"/>
        </w:rPr>
        <w:t>)</w:t>
      </w:r>
      <w:r w:rsidR="003D5748">
        <w:t xml:space="preserve"> Loops</w:t>
      </w:r>
    </w:p>
    <w:p w:rsidR="003D5748" w:rsidRDefault="003D5748" w:rsidP="00F96B31">
      <w:pPr>
        <w:pStyle w:val="NoSpacing"/>
      </w:pPr>
    </w:p>
    <w:p w:rsidR="006625F8" w:rsidRDefault="003D5748" w:rsidP="00F96B31">
      <w:pPr>
        <w:pStyle w:val="NoSpacing"/>
      </w:pPr>
      <w:r>
        <w:t xml:space="preserve">The final type of looping construct available to you in C/C++ is the </w:t>
      </w:r>
      <w:proofErr w:type="gramStart"/>
      <w:r w:rsidRPr="003D5748">
        <w:rPr>
          <w:rStyle w:val="inlinecode"/>
        </w:rPr>
        <w:t>for(</w:t>
      </w:r>
      <w:proofErr w:type="gramEnd"/>
      <w:r w:rsidRPr="003D5748">
        <w:rPr>
          <w:rStyle w:val="inlinecode"/>
        </w:rPr>
        <w:t>)</w:t>
      </w:r>
      <w:r>
        <w:t xml:space="preserve"> loop. </w:t>
      </w:r>
      <w:r w:rsidR="00D2184D">
        <w:t xml:space="preserve"> </w:t>
      </w:r>
      <w:r>
        <w:t xml:space="preserve">This is a specialised type </w:t>
      </w:r>
      <w:r w:rsidR="00383C3D">
        <w:t xml:space="preserve">of loop that is generally used to repeat a section of code a number of times, with a control variable incrementing or decrementing by </w:t>
      </w:r>
      <w:r w:rsidR="000D582B">
        <w:t>a fixed amount</w:t>
      </w:r>
      <w:r w:rsidR="00383C3D">
        <w:t xml:space="preserve"> each iteration</w:t>
      </w:r>
      <w:r w:rsidR="00835D7F">
        <w:t xml:space="preserve"> (though it is not limited to this)</w:t>
      </w:r>
      <w:r w:rsidR="00383C3D">
        <w:t xml:space="preserve">. </w:t>
      </w:r>
      <w:r w:rsidR="00D2184D">
        <w:t xml:space="preserve"> </w:t>
      </w:r>
      <w:r w:rsidR="002B643F">
        <w:t xml:space="preserve">The control variable in for loops is often called the </w:t>
      </w:r>
      <w:r w:rsidR="002B643F" w:rsidRPr="002B643F">
        <w:rPr>
          <w:b/>
        </w:rPr>
        <w:t>loop index</w:t>
      </w:r>
      <w:r w:rsidR="002B643F">
        <w:t xml:space="preserve">. </w:t>
      </w:r>
      <w:r w:rsidR="00D2184D">
        <w:t xml:space="preserve"> </w:t>
      </w:r>
      <w:r w:rsidR="00383C3D">
        <w:t>Though in essence it is functionally equivalent to a</w:t>
      </w:r>
      <w:r w:rsidR="00383C3D" w:rsidRPr="00383C3D">
        <w:rPr>
          <w:rStyle w:val="inlinecode"/>
        </w:rPr>
        <w:t xml:space="preserve"> </w:t>
      </w:r>
      <w:proofErr w:type="gramStart"/>
      <w:r w:rsidR="00383C3D" w:rsidRPr="00383C3D">
        <w:rPr>
          <w:rStyle w:val="inlinecode"/>
        </w:rPr>
        <w:t>while(</w:t>
      </w:r>
      <w:proofErr w:type="gramEnd"/>
      <w:r w:rsidR="00383C3D" w:rsidRPr="00383C3D">
        <w:rPr>
          <w:rStyle w:val="inlinecode"/>
        </w:rPr>
        <w:t>)</w:t>
      </w:r>
      <w:r w:rsidR="00383C3D">
        <w:t xml:space="preserve"> loop, the unique layout of the </w:t>
      </w:r>
      <w:r w:rsidR="00383C3D" w:rsidRPr="00383C3D">
        <w:rPr>
          <w:rStyle w:val="inlinecode"/>
        </w:rPr>
        <w:t xml:space="preserve">for() </w:t>
      </w:r>
      <w:r w:rsidR="00383C3D">
        <w:t>loop brings the</w:t>
      </w:r>
      <w:r w:rsidR="00901073">
        <w:t xml:space="preserve"> control variable</w:t>
      </w:r>
      <w:r w:rsidR="00383C3D">
        <w:t xml:space="preserve"> initialisation, the logical expression to be tested and the control variable update together into a single place.</w:t>
      </w:r>
      <w:r w:rsidR="00D2184D">
        <w:t xml:space="preserve"> </w:t>
      </w:r>
      <w:r w:rsidR="00383C3D">
        <w:t xml:space="preserve"> </w:t>
      </w:r>
      <w:r w:rsidR="00901073">
        <w:t>This format often makes it easier to see how the loo</w:t>
      </w:r>
      <w:r w:rsidR="00D2184D">
        <w:t>p is being controlled</w:t>
      </w:r>
      <w:r w:rsidR="00901073">
        <w:t xml:space="preserve"> and allows you to easily see the loop processing as distinctly </w:t>
      </w:r>
      <w:r w:rsidR="002F3C76">
        <w:t>separate</w:t>
      </w:r>
      <w:r w:rsidR="00901073">
        <w:t xml:space="preserve"> from the </w:t>
      </w:r>
      <w:r w:rsidR="006E2E6B">
        <w:t>code</w:t>
      </w:r>
      <w:r w:rsidR="00901073">
        <w:t xml:space="preserve"> </w:t>
      </w:r>
      <w:r w:rsidR="00F87B40">
        <w:t>repeating</w:t>
      </w:r>
      <w:r w:rsidR="00901073">
        <w:t xml:space="preserve"> in the loop</w:t>
      </w:r>
      <w:r w:rsidR="002B643F">
        <w:t xml:space="preserve"> body</w:t>
      </w:r>
      <w:r w:rsidR="00901073">
        <w:t>.</w:t>
      </w:r>
      <w:r w:rsidR="00D2184D">
        <w:t xml:space="preserve"> </w:t>
      </w:r>
      <w:r w:rsidR="00901073">
        <w:t xml:space="preserve"> The general form of the </w:t>
      </w:r>
      <w:proofErr w:type="gramStart"/>
      <w:r w:rsidR="00901073" w:rsidRPr="00901073">
        <w:rPr>
          <w:rStyle w:val="inlinecode"/>
        </w:rPr>
        <w:t>for(</w:t>
      </w:r>
      <w:proofErr w:type="gramEnd"/>
      <w:r w:rsidR="00901073" w:rsidRPr="00901073">
        <w:rPr>
          <w:rStyle w:val="inlinecode"/>
        </w:rPr>
        <w:t xml:space="preserve">) </w:t>
      </w:r>
      <w:r w:rsidR="00901073">
        <w:t xml:space="preserve">loop is </w:t>
      </w:r>
    </w:p>
    <w:p w:rsidR="00901073" w:rsidRDefault="00901073" w:rsidP="00901073">
      <w:pPr>
        <w:pStyle w:val="NoSpacing"/>
      </w:pPr>
    </w:p>
    <w:p w:rsidR="00901073" w:rsidRPr="000711F0" w:rsidRDefault="00901073" w:rsidP="00901073">
      <w:pPr>
        <w:pStyle w:val="NoSpacing"/>
        <w:ind w:left="397"/>
        <w:rPr>
          <w:rStyle w:val="inlinecode"/>
        </w:rPr>
      </w:pPr>
      <w:proofErr w:type="gramStart"/>
      <w:r w:rsidRPr="006B3EBE">
        <w:rPr>
          <w:rStyle w:val="inlinecode"/>
          <w:highlight w:val="yellow"/>
        </w:rPr>
        <w:t>for</w:t>
      </w:r>
      <w:r w:rsidRPr="000711F0">
        <w:rPr>
          <w:rStyle w:val="inlinecode"/>
        </w:rPr>
        <w:t>(</w:t>
      </w:r>
      <w:proofErr w:type="gramEnd"/>
      <w:r>
        <w:rPr>
          <w:rStyle w:val="inlinecode"/>
          <w:i/>
        </w:rPr>
        <w:t>i</w:t>
      </w:r>
      <w:r w:rsidR="00C852E7">
        <w:rPr>
          <w:rStyle w:val="inlinecode"/>
          <w:i/>
        </w:rPr>
        <w:t>nitialis</w:t>
      </w:r>
      <w:r>
        <w:rPr>
          <w:rStyle w:val="inlinecode"/>
          <w:i/>
        </w:rPr>
        <w:t xml:space="preserve">ation </w:t>
      </w:r>
      <w:r w:rsidRPr="00835D7F">
        <w:rPr>
          <w:rStyle w:val="inlinecode"/>
          <w:i/>
          <w:highlight w:val="yellow"/>
        </w:rPr>
        <w:t>;</w:t>
      </w:r>
      <w:r>
        <w:rPr>
          <w:rStyle w:val="inlinecode"/>
          <w:i/>
        </w:rPr>
        <w:t xml:space="preserve"> expression </w:t>
      </w:r>
      <w:r w:rsidRPr="00835D7F">
        <w:rPr>
          <w:rStyle w:val="inlinecode"/>
          <w:i/>
          <w:highlight w:val="yellow"/>
        </w:rPr>
        <w:t>;</w:t>
      </w:r>
      <w:r>
        <w:rPr>
          <w:rStyle w:val="inlinecode"/>
          <w:i/>
        </w:rPr>
        <w:t xml:space="preserve"> update</w:t>
      </w:r>
      <w:r w:rsidRPr="000711F0">
        <w:rPr>
          <w:rStyle w:val="inlinecode"/>
        </w:rPr>
        <w:t>)</w:t>
      </w:r>
    </w:p>
    <w:p w:rsidR="00901073" w:rsidRPr="000711F0" w:rsidRDefault="00901073" w:rsidP="00901073">
      <w:pPr>
        <w:pStyle w:val="NoSpacing"/>
        <w:ind w:left="397"/>
        <w:rPr>
          <w:rStyle w:val="inlinecode"/>
        </w:rPr>
      </w:pPr>
      <w:r w:rsidRPr="000711F0">
        <w:rPr>
          <w:rStyle w:val="inlinecode"/>
        </w:rPr>
        <w:t>{</w:t>
      </w:r>
    </w:p>
    <w:p w:rsidR="00901073" w:rsidRPr="000711F0" w:rsidRDefault="00901073" w:rsidP="00901073">
      <w:pPr>
        <w:pStyle w:val="NoSpacing"/>
        <w:ind w:left="397"/>
        <w:rPr>
          <w:rStyle w:val="inlinecode"/>
        </w:rPr>
      </w:pPr>
      <w:r w:rsidRPr="000711F0">
        <w:rPr>
          <w:rStyle w:val="inlinecode"/>
        </w:rPr>
        <w:tab/>
        <w:t>// repeat the code in this statement block</w:t>
      </w:r>
      <w:r>
        <w:rPr>
          <w:rStyle w:val="inlinecode"/>
        </w:rPr>
        <w:t xml:space="preserve"> if </w:t>
      </w:r>
      <w:r>
        <w:rPr>
          <w:rStyle w:val="inlinecode"/>
          <w:i/>
        </w:rPr>
        <w:t>expression</w:t>
      </w:r>
      <w:r>
        <w:rPr>
          <w:rStyle w:val="inlinecode"/>
        </w:rPr>
        <w:t xml:space="preserve"> is</w:t>
      </w:r>
      <w:r>
        <w:rPr>
          <w:rStyle w:val="inlinecode"/>
          <w:i/>
        </w:rPr>
        <w:t xml:space="preserve"> </w:t>
      </w:r>
      <w:r>
        <w:rPr>
          <w:rStyle w:val="inlinecode"/>
        </w:rPr>
        <w:t>true</w:t>
      </w:r>
    </w:p>
    <w:p w:rsidR="00901073" w:rsidRPr="000711F0" w:rsidRDefault="00901073" w:rsidP="00901073">
      <w:pPr>
        <w:pStyle w:val="NoSpacing"/>
        <w:ind w:left="397"/>
        <w:rPr>
          <w:rStyle w:val="inlinecode"/>
        </w:rPr>
      </w:pPr>
      <w:r w:rsidRPr="000711F0">
        <w:rPr>
          <w:rStyle w:val="inlinecode"/>
        </w:rPr>
        <w:t>}</w:t>
      </w:r>
    </w:p>
    <w:p w:rsidR="00901073" w:rsidRDefault="00901073" w:rsidP="00F96B31">
      <w:pPr>
        <w:pStyle w:val="NoSpacing"/>
      </w:pPr>
    </w:p>
    <w:p w:rsidR="00901073" w:rsidRPr="00835D7F" w:rsidRDefault="00901073" w:rsidP="00F96B31">
      <w:pPr>
        <w:pStyle w:val="NoSpacing"/>
      </w:pPr>
      <w:r>
        <w:t xml:space="preserve">The most important </w:t>
      </w:r>
      <w:r w:rsidR="00835D7F">
        <w:t xml:space="preserve">things to note from this is that the three </w:t>
      </w:r>
      <w:r w:rsidR="002B643F">
        <w:t>statements</w:t>
      </w:r>
      <w:r w:rsidR="00835D7F">
        <w:t xml:space="preserve"> inside a</w:t>
      </w:r>
      <w:r w:rsidR="00835D7F" w:rsidRPr="00835D7F">
        <w:rPr>
          <w:rStyle w:val="inlinecode"/>
        </w:rPr>
        <w:t xml:space="preserve"> </w:t>
      </w:r>
      <w:proofErr w:type="gramStart"/>
      <w:r w:rsidR="00835D7F" w:rsidRPr="00835D7F">
        <w:rPr>
          <w:rStyle w:val="inlinecode"/>
        </w:rPr>
        <w:t>for(</w:t>
      </w:r>
      <w:proofErr w:type="gramEnd"/>
      <w:r w:rsidR="00835D7F" w:rsidRPr="00835D7F">
        <w:rPr>
          <w:rStyle w:val="inlinecode"/>
        </w:rPr>
        <w:t>)</w:t>
      </w:r>
      <w:r w:rsidR="00835D7F">
        <w:t xml:space="preserve"> loop </w:t>
      </w:r>
      <w:r w:rsidR="00835D7F" w:rsidRPr="00835D7F">
        <w:rPr>
          <w:b/>
        </w:rPr>
        <w:t>must</w:t>
      </w:r>
      <w:r w:rsidR="00835D7F">
        <w:t xml:space="preserve"> be </w:t>
      </w:r>
      <w:r w:rsidR="002F3C76">
        <w:t>separated</w:t>
      </w:r>
      <w:r w:rsidR="00D2184D">
        <w:t xml:space="preserve"> by semicolons</w:t>
      </w:r>
      <w:r w:rsidR="00835D7F">
        <w:t xml:space="preserve"> and they </w:t>
      </w:r>
      <w:r w:rsidR="00835D7F" w:rsidRPr="00835D7F">
        <w:rPr>
          <w:b/>
        </w:rPr>
        <w:t>must</w:t>
      </w:r>
      <w:r w:rsidR="00835D7F">
        <w:t xml:space="preserve"> be in the order </w:t>
      </w:r>
      <w:r w:rsidR="002F3C76">
        <w:rPr>
          <w:rStyle w:val="inlinecode"/>
          <w:i/>
        </w:rPr>
        <w:t>initialisation</w:t>
      </w:r>
      <w:r w:rsidR="00835D7F">
        <w:rPr>
          <w:rStyle w:val="inlinecode"/>
          <w:i/>
        </w:rPr>
        <w:t xml:space="preserve">, expression, </w:t>
      </w:r>
      <w:r w:rsidR="00C852E7">
        <w:rPr>
          <w:rStyle w:val="inlinecode"/>
          <w:i/>
        </w:rPr>
        <w:t>update</w:t>
      </w:r>
      <w:r w:rsidR="00C852E7" w:rsidRPr="00835D7F">
        <w:t xml:space="preserve">. </w:t>
      </w:r>
      <w:r w:rsidR="00D2184D">
        <w:t xml:space="preserve"> </w:t>
      </w:r>
      <w:r w:rsidR="00835D7F">
        <w:t xml:space="preserve">The compiler has no way of detecting if you have </w:t>
      </w:r>
      <w:r w:rsidR="00D2184D">
        <w:t>any of these in the wrong place</w:t>
      </w:r>
      <w:r w:rsidR="00835D7F">
        <w:t xml:space="preserve"> and the l</w:t>
      </w:r>
      <w:r w:rsidR="00D2184D">
        <w:t>oop will not behave correctly if</w:t>
      </w:r>
      <w:r w:rsidR="00835D7F">
        <w:t xml:space="preserve"> this </w:t>
      </w:r>
      <w:r w:rsidR="00D2184D">
        <w:t xml:space="preserve">is the </w:t>
      </w:r>
      <w:r w:rsidR="00835D7F">
        <w:t xml:space="preserve">case. </w:t>
      </w:r>
      <w:r w:rsidR="00D2184D">
        <w:t xml:space="preserve"> </w:t>
      </w:r>
      <w:r w:rsidR="00835D7F">
        <w:t xml:space="preserve">Each of the </w:t>
      </w:r>
      <w:r w:rsidR="00C852E7">
        <w:t>declarations will</w:t>
      </w:r>
      <w:r w:rsidR="00835D7F">
        <w:t xml:space="preserve"> now be discussed with reference to the following example:</w:t>
      </w:r>
    </w:p>
    <w:p w:rsidR="00901073" w:rsidRDefault="00901073" w:rsidP="00F96B31">
      <w:pPr>
        <w:pStyle w:val="NoSpacing"/>
      </w:pPr>
    </w:p>
    <w:p w:rsidR="00835D7F" w:rsidRDefault="00CD1882" w:rsidP="00835D7F">
      <w:pPr>
        <w:pStyle w:val="code"/>
      </w:pPr>
      <w:r>
        <w:t>int my_integer;</w:t>
      </w:r>
    </w:p>
    <w:p w:rsidR="00CD1882" w:rsidRDefault="00CD1882" w:rsidP="00835D7F">
      <w:pPr>
        <w:pStyle w:val="code"/>
      </w:pPr>
    </w:p>
    <w:p w:rsidR="00835D7F" w:rsidRDefault="00835D7F" w:rsidP="00835D7F">
      <w:pPr>
        <w:pStyle w:val="code"/>
      </w:pPr>
      <w:r w:rsidRPr="00835D7F">
        <w:t>for(</w:t>
      </w:r>
      <w:r>
        <w:t xml:space="preserve">my_integer = 0 ; </w:t>
      </w:r>
      <w:r w:rsidRPr="00835D7F">
        <w:t xml:space="preserve">my_integer &lt; 10 </w:t>
      </w:r>
      <w:r>
        <w:t>; my_integer++</w:t>
      </w:r>
      <w:r w:rsidRPr="00835D7F">
        <w:t>)</w:t>
      </w:r>
    </w:p>
    <w:p w:rsidR="00835D7F" w:rsidRDefault="00835D7F" w:rsidP="00835D7F">
      <w:pPr>
        <w:pStyle w:val="code"/>
      </w:pPr>
      <w:r>
        <w:t>{</w:t>
      </w:r>
    </w:p>
    <w:p w:rsidR="00835D7F" w:rsidRDefault="00835D7F" w:rsidP="00835D7F">
      <w:pPr>
        <w:pStyle w:val="code"/>
      </w:pPr>
      <w:r>
        <w:t xml:space="preserve">    </w:t>
      </w:r>
      <w:r w:rsidR="009A2356">
        <w:t>printf(“%d\n”, my_integer)</w:t>
      </w:r>
      <w:r>
        <w:t>;</w:t>
      </w:r>
    </w:p>
    <w:p w:rsidR="00835D7F" w:rsidRDefault="00835D7F" w:rsidP="00835D7F">
      <w:pPr>
        <w:pStyle w:val="code"/>
      </w:pPr>
      <w:r>
        <w:t>}</w:t>
      </w:r>
    </w:p>
    <w:p w:rsidR="00835D7F" w:rsidRDefault="00835D7F" w:rsidP="00F96B31">
      <w:pPr>
        <w:pStyle w:val="NoSpacing"/>
      </w:pPr>
    </w:p>
    <w:p w:rsidR="00CD1882" w:rsidRDefault="00C852E7" w:rsidP="00F96B31">
      <w:pPr>
        <w:pStyle w:val="NoSpacing"/>
      </w:pPr>
      <w:r>
        <w:rPr>
          <w:rStyle w:val="inlinecode"/>
          <w:i/>
        </w:rPr>
        <w:t>initialisation</w:t>
      </w:r>
      <w:r w:rsidR="00CD1882">
        <w:rPr>
          <w:rStyle w:val="inlinecode"/>
          <w:i/>
        </w:rPr>
        <w:t xml:space="preserve">: </w:t>
      </w:r>
      <w:r w:rsidR="00835D7F" w:rsidRPr="00835D7F">
        <w:t xml:space="preserve"> </w:t>
      </w:r>
      <w:proofErr w:type="spellStart"/>
      <w:r w:rsidR="00835D7F" w:rsidRPr="00835D7F">
        <w:rPr>
          <w:rStyle w:val="inlinecode"/>
        </w:rPr>
        <w:t>my_integer</w:t>
      </w:r>
      <w:proofErr w:type="spellEnd"/>
      <w:r w:rsidR="00835D7F" w:rsidRPr="00835D7F">
        <w:rPr>
          <w:rStyle w:val="inlinecode"/>
        </w:rPr>
        <w:t xml:space="preserve"> = 0</w:t>
      </w:r>
      <w:r w:rsidR="00835D7F">
        <w:t xml:space="preserve"> </w:t>
      </w:r>
    </w:p>
    <w:p w:rsidR="00CD1882" w:rsidRDefault="00CD1882" w:rsidP="00F96B31">
      <w:pPr>
        <w:pStyle w:val="NoSpacing"/>
      </w:pPr>
    </w:p>
    <w:p w:rsidR="00CD1882" w:rsidRDefault="00C852E7" w:rsidP="00F963B2">
      <w:pPr>
        <w:pStyle w:val="NoSpacing"/>
        <w:ind w:left="397"/>
      </w:pPr>
      <w:r>
        <w:t>This</w:t>
      </w:r>
      <w:r w:rsidR="00901073">
        <w:t xml:space="preserve"> occurs</w:t>
      </w:r>
      <w:r w:rsidR="00901073" w:rsidRPr="00CD1882">
        <w:rPr>
          <w:b/>
        </w:rPr>
        <w:t xml:space="preserve"> </w:t>
      </w:r>
      <w:r w:rsidR="00835D7F" w:rsidRPr="00CD1882">
        <w:rPr>
          <w:b/>
        </w:rPr>
        <w:t>just once</w:t>
      </w:r>
      <w:r w:rsidR="00CD1882">
        <w:t xml:space="preserve"> </w:t>
      </w:r>
      <w:r>
        <w:t>immediately</w:t>
      </w:r>
      <w:r w:rsidR="00D2184D">
        <w:t xml:space="preserve"> before the loop starts</w:t>
      </w:r>
      <w:r w:rsidR="004B1A73">
        <w:t xml:space="preserve"> and is where you initialise your loop control variable</w:t>
      </w:r>
      <w:r w:rsidR="00CD1882">
        <w:t>.</w:t>
      </w:r>
      <w:r w:rsidR="00D2184D">
        <w:t xml:space="preserve"> </w:t>
      </w:r>
      <w:r w:rsidR="00CD1882">
        <w:t xml:space="preserve"> In this case it is assigning a value of 0 to </w:t>
      </w:r>
      <w:proofErr w:type="spellStart"/>
      <w:r w:rsidR="00CD1882" w:rsidRPr="00CD1882">
        <w:rPr>
          <w:rStyle w:val="inlinecode"/>
        </w:rPr>
        <w:t>my_integer</w:t>
      </w:r>
      <w:proofErr w:type="spellEnd"/>
      <w:r w:rsidR="00D2184D">
        <w:t>.</w:t>
      </w:r>
    </w:p>
    <w:p w:rsidR="00CD1882" w:rsidRDefault="00CD1882" w:rsidP="00CD1882">
      <w:pPr>
        <w:pStyle w:val="NoSpacing"/>
      </w:pPr>
    </w:p>
    <w:p w:rsidR="00CD1882" w:rsidRPr="00CD1882" w:rsidRDefault="00CD1882" w:rsidP="00CD1882">
      <w:pPr>
        <w:pStyle w:val="NoSpacing"/>
        <w:rPr>
          <w:rStyle w:val="inlinecode"/>
        </w:rPr>
      </w:pPr>
      <w:r>
        <w:rPr>
          <w:rStyle w:val="inlinecode"/>
          <w:i/>
        </w:rPr>
        <w:t xml:space="preserve">expression: </w:t>
      </w:r>
      <w:proofErr w:type="spellStart"/>
      <w:r w:rsidRPr="00CD1882">
        <w:rPr>
          <w:rStyle w:val="inlinecode"/>
        </w:rPr>
        <w:t>my_integer</w:t>
      </w:r>
      <w:proofErr w:type="spellEnd"/>
      <w:r w:rsidRPr="00CD1882">
        <w:rPr>
          <w:rStyle w:val="inlinecode"/>
        </w:rPr>
        <w:t xml:space="preserve"> &lt; 10</w:t>
      </w:r>
    </w:p>
    <w:p w:rsidR="00CD1882" w:rsidRDefault="00CD1882" w:rsidP="00CD1882">
      <w:pPr>
        <w:pStyle w:val="NoSpacing"/>
        <w:ind w:firstLine="397"/>
      </w:pPr>
    </w:p>
    <w:p w:rsidR="00CD1882" w:rsidRDefault="00CD1882" w:rsidP="00F963B2">
      <w:pPr>
        <w:pStyle w:val="NoSpacing"/>
        <w:ind w:left="397"/>
      </w:pPr>
      <w:r>
        <w:t xml:space="preserve">As with a </w:t>
      </w:r>
      <w:proofErr w:type="gramStart"/>
      <w:r w:rsidR="00F963B2" w:rsidRPr="00F963B2">
        <w:rPr>
          <w:rStyle w:val="inlinecode"/>
        </w:rPr>
        <w:t>while(</w:t>
      </w:r>
      <w:proofErr w:type="gramEnd"/>
      <w:r w:rsidR="00F963B2" w:rsidRPr="00F963B2">
        <w:rPr>
          <w:rStyle w:val="inlinecode"/>
        </w:rPr>
        <w:t>)</w:t>
      </w:r>
      <w:r>
        <w:t xml:space="preserve">loop this expression is tested </w:t>
      </w:r>
      <w:r w:rsidRPr="00E060EC">
        <w:rPr>
          <w:b/>
        </w:rPr>
        <w:t>before</w:t>
      </w:r>
      <w:r>
        <w:t xml:space="preserve"> </w:t>
      </w:r>
      <w:r w:rsidR="00E060EC">
        <w:t>each</w:t>
      </w:r>
      <w:r>
        <w:t xml:space="preserve"> iteration</w:t>
      </w:r>
      <w:r w:rsidR="00E060EC">
        <w:t xml:space="preserve"> </w:t>
      </w:r>
      <w:r w:rsidR="00F963B2">
        <w:t xml:space="preserve">and only if it evaluates to </w:t>
      </w:r>
      <w:r w:rsidR="00F963B2" w:rsidRPr="00F963B2">
        <w:rPr>
          <w:b/>
        </w:rPr>
        <w:t>true</w:t>
      </w:r>
      <w:r w:rsidR="00F963B2">
        <w:t xml:space="preserve"> will the loop body be executed. </w:t>
      </w:r>
      <w:r w:rsidR="00D2184D">
        <w:t xml:space="preserve"> </w:t>
      </w:r>
      <w:r w:rsidR="00F963B2">
        <w:t xml:space="preserve">Again, in the same way as a </w:t>
      </w:r>
      <w:proofErr w:type="gramStart"/>
      <w:r w:rsidR="00F963B2" w:rsidRPr="00F963B2">
        <w:rPr>
          <w:rStyle w:val="inlinecode"/>
        </w:rPr>
        <w:t>while(</w:t>
      </w:r>
      <w:proofErr w:type="gramEnd"/>
      <w:r w:rsidR="00F963B2" w:rsidRPr="00F963B2">
        <w:rPr>
          <w:rStyle w:val="inlinecode"/>
        </w:rPr>
        <w:t>)</w:t>
      </w:r>
      <w:r w:rsidR="00F963B2">
        <w:t xml:space="preserve"> loop, if the expression is </w:t>
      </w:r>
      <w:r w:rsidR="00F963B2" w:rsidRPr="00F963B2">
        <w:rPr>
          <w:b/>
        </w:rPr>
        <w:t>false</w:t>
      </w:r>
      <w:r w:rsidR="00F963B2">
        <w:t xml:space="preserve"> the</w:t>
      </w:r>
      <w:r w:rsidR="00F963B2" w:rsidRPr="00F963B2">
        <w:rPr>
          <w:b/>
        </w:rPr>
        <w:t xml:space="preserve"> first time</w:t>
      </w:r>
      <w:r w:rsidR="00F963B2">
        <w:t xml:space="preserve"> it is evaluated the loop body will not be </w:t>
      </w:r>
      <w:r w:rsidR="00C852E7">
        <w:t>executed</w:t>
      </w:r>
      <w:r w:rsidR="00F963B2">
        <w:t xml:space="preserve"> at all. </w:t>
      </w:r>
      <w:r w:rsidR="00D2184D">
        <w:t xml:space="preserve"> </w:t>
      </w:r>
      <w:r w:rsidR="00F963B2">
        <w:t>In the above example</w:t>
      </w:r>
      <w:r w:rsidR="00D2184D">
        <w:t>,</w:t>
      </w:r>
      <w:r w:rsidR="00F963B2">
        <w:t xml:space="preserve"> the test is if</w:t>
      </w:r>
      <w:r w:rsidR="006B3EBE">
        <w:t xml:space="preserve"> the control variable</w:t>
      </w:r>
      <w:r w:rsidR="00F963B2">
        <w:t xml:space="preserve"> </w:t>
      </w:r>
      <w:proofErr w:type="spellStart"/>
      <w:r w:rsidR="00F963B2" w:rsidRPr="00CD1882">
        <w:rPr>
          <w:rStyle w:val="inlinecode"/>
        </w:rPr>
        <w:t>my_integer</w:t>
      </w:r>
      <w:proofErr w:type="spellEnd"/>
      <w:r w:rsidR="00F963B2">
        <w:t xml:space="preserve"> is less than 10.</w:t>
      </w:r>
    </w:p>
    <w:p w:rsidR="00CD1882" w:rsidRDefault="00CD1882" w:rsidP="00CD1882">
      <w:pPr>
        <w:pStyle w:val="NoSpacing"/>
        <w:ind w:firstLine="397"/>
      </w:pPr>
    </w:p>
    <w:p w:rsidR="00CD1882" w:rsidRDefault="00F963B2" w:rsidP="00F963B2">
      <w:pPr>
        <w:pStyle w:val="NoSpacing"/>
      </w:pPr>
      <w:r>
        <w:rPr>
          <w:rStyle w:val="inlinecode"/>
          <w:i/>
        </w:rPr>
        <w:t xml:space="preserve">update: </w:t>
      </w:r>
      <w:proofErr w:type="spellStart"/>
      <w:r w:rsidRPr="00F963B2">
        <w:rPr>
          <w:rStyle w:val="inlinecode"/>
        </w:rPr>
        <w:t>my_integer</w:t>
      </w:r>
      <w:proofErr w:type="spellEnd"/>
      <w:r w:rsidRPr="00F963B2">
        <w:rPr>
          <w:rStyle w:val="inlinecode"/>
        </w:rPr>
        <w:t>++</w:t>
      </w:r>
    </w:p>
    <w:p w:rsidR="00F963B2" w:rsidRDefault="00F963B2" w:rsidP="00F963B2">
      <w:pPr>
        <w:pStyle w:val="NoSpacing"/>
      </w:pPr>
    </w:p>
    <w:p w:rsidR="00F963B2" w:rsidRDefault="00F963B2" w:rsidP="00F963B2">
      <w:pPr>
        <w:pStyle w:val="NoSpacing"/>
        <w:ind w:left="397"/>
      </w:pPr>
      <w:r>
        <w:t xml:space="preserve">The update in a </w:t>
      </w:r>
      <w:proofErr w:type="gramStart"/>
      <w:r w:rsidRPr="00F963B2">
        <w:rPr>
          <w:rStyle w:val="inlinecode"/>
        </w:rPr>
        <w:t>for(</w:t>
      </w:r>
      <w:proofErr w:type="gramEnd"/>
      <w:r w:rsidRPr="00F963B2">
        <w:rPr>
          <w:rStyle w:val="inlinecode"/>
        </w:rPr>
        <w:t xml:space="preserve">) </w:t>
      </w:r>
      <w:r>
        <w:t xml:space="preserve">loop occurs </w:t>
      </w:r>
      <w:r w:rsidRPr="00F963B2">
        <w:rPr>
          <w:b/>
        </w:rPr>
        <w:t>at the end</w:t>
      </w:r>
      <w:r>
        <w:t xml:space="preserve"> of each iteration.</w:t>
      </w:r>
      <w:r w:rsidR="000946D3">
        <w:t xml:space="preserve"> </w:t>
      </w:r>
      <w:r>
        <w:t xml:space="preserve"> </w:t>
      </w:r>
      <w:r w:rsidR="004B1A73">
        <w:t>The update declaration</w:t>
      </w:r>
      <w:r w:rsidR="006B3EBE">
        <w:t xml:space="preserve"> is where you would usually update your loop control variable.</w:t>
      </w:r>
      <w:r w:rsidR="000946D3">
        <w:t xml:space="preserve"> </w:t>
      </w:r>
      <w:r w:rsidR="006B3EBE">
        <w:t xml:space="preserve"> </w:t>
      </w:r>
      <w:r>
        <w:t xml:space="preserve">This is where the </w:t>
      </w:r>
      <w:proofErr w:type="gramStart"/>
      <w:r w:rsidRPr="00024412">
        <w:rPr>
          <w:rStyle w:val="inlinecode"/>
        </w:rPr>
        <w:t>for(</w:t>
      </w:r>
      <w:proofErr w:type="gramEnd"/>
      <w:r w:rsidRPr="00024412">
        <w:rPr>
          <w:rStyle w:val="inlinecode"/>
        </w:rPr>
        <w:t>)</w:t>
      </w:r>
      <w:r>
        <w:t xml:space="preserve"> loop differs in a minor way from a </w:t>
      </w:r>
      <w:r w:rsidRPr="00024412">
        <w:rPr>
          <w:rStyle w:val="inlinecode"/>
        </w:rPr>
        <w:t>while()</w:t>
      </w:r>
      <w:r>
        <w:t xml:space="preserve"> loop, as in the </w:t>
      </w:r>
      <w:r w:rsidRPr="006B3EBE">
        <w:rPr>
          <w:rStyle w:val="inlinecode"/>
        </w:rPr>
        <w:t>while()</w:t>
      </w:r>
      <w:r>
        <w:t xml:space="preserve"> loop the control variable</w:t>
      </w:r>
      <w:r w:rsidR="004B1A73">
        <w:t xml:space="preserve"> </w:t>
      </w:r>
      <w:r>
        <w:t xml:space="preserve">could be updated </w:t>
      </w:r>
      <w:r w:rsidRPr="00024412">
        <w:rPr>
          <w:b/>
        </w:rPr>
        <w:t>at any point</w:t>
      </w:r>
      <w:r>
        <w:t xml:space="preserve"> in the </w:t>
      </w:r>
      <w:r w:rsidR="00024412">
        <w:t>loop body.</w:t>
      </w:r>
      <w:r w:rsidR="006B3EBE">
        <w:t xml:space="preserve"> </w:t>
      </w:r>
      <w:r w:rsidR="000946D3">
        <w:t xml:space="preserve"> </w:t>
      </w:r>
      <w:r w:rsidR="006B3EBE">
        <w:t xml:space="preserve">In the example </w:t>
      </w:r>
      <w:r w:rsidR="000946D3">
        <w:t xml:space="preserve">above </w:t>
      </w:r>
      <w:r w:rsidR="006B3EBE">
        <w:t xml:space="preserve">the control variable </w:t>
      </w:r>
      <w:proofErr w:type="spellStart"/>
      <w:r w:rsidR="006B3EBE" w:rsidRPr="00CD1882">
        <w:rPr>
          <w:rStyle w:val="inlinecode"/>
        </w:rPr>
        <w:t>my_integer</w:t>
      </w:r>
      <w:proofErr w:type="spellEnd"/>
      <w:r w:rsidR="006B3EBE">
        <w:t xml:space="preserve"> is </w:t>
      </w:r>
      <w:r w:rsidR="00C852E7">
        <w:t>incremented</w:t>
      </w:r>
      <w:r w:rsidR="006B3EBE">
        <w:t xml:space="preserve"> by one.</w:t>
      </w:r>
    </w:p>
    <w:p w:rsidR="00380268" w:rsidRDefault="00380268" w:rsidP="00F963B2">
      <w:pPr>
        <w:pStyle w:val="NoSpacing"/>
        <w:ind w:left="397"/>
      </w:pPr>
    </w:p>
    <w:p w:rsidR="00380268" w:rsidRDefault="00380268" w:rsidP="00380268">
      <w:pPr>
        <w:pStyle w:val="NoSpacing"/>
      </w:pPr>
      <w:r>
        <w:t xml:space="preserve">The initialisation </w:t>
      </w:r>
      <w:r w:rsidR="00C852E7">
        <w:t>declaration</w:t>
      </w:r>
      <w:r>
        <w:t xml:space="preserve"> of a </w:t>
      </w:r>
      <w:proofErr w:type="gramStart"/>
      <w:r w:rsidRPr="00380268">
        <w:rPr>
          <w:rStyle w:val="inlinecode"/>
        </w:rPr>
        <w:t>for(</w:t>
      </w:r>
      <w:proofErr w:type="gramEnd"/>
      <w:r w:rsidRPr="00380268">
        <w:rPr>
          <w:rStyle w:val="inlinecode"/>
        </w:rPr>
        <w:t>)</w:t>
      </w:r>
      <w:r>
        <w:t xml:space="preserve"> loop can in fact also be used to declare </w:t>
      </w:r>
      <w:r w:rsidR="00C852E7">
        <w:t>variables,</w:t>
      </w:r>
      <w:r>
        <w:t xml:space="preserve"> so the above code could be written:</w:t>
      </w:r>
    </w:p>
    <w:p w:rsidR="00380268" w:rsidRDefault="00380268" w:rsidP="00380268">
      <w:pPr>
        <w:pStyle w:val="NoSpacing"/>
      </w:pPr>
    </w:p>
    <w:p w:rsidR="00380268" w:rsidRDefault="00380268" w:rsidP="00380268">
      <w:pPr>
        <w:pStyle w:val="code"/>
      </w:pPr>
      <w:r w:rsidRPr="00835D7F">
        <w:t>for(</w:t>
      </w:r>
      <w:r w:rsidRPr="00380268">
        <w:rPr>
          <w:highlight w:val="yellow"/>
        </w:rPr>
        <w:t>int</w:t>
      </w:r>
      <w:r>
        <w:t xml:space="preserve"> my_integer = 0 ; </w:t>
      </w:r>
      <w:r w:rsidRPr="00835D7F">
        <w:t xml:space="preserve">my_integer &lt; 10 </w:t>
      </w:r>
      <w:r>
        <w:t>; my_integer++</w:t>
      </w:r>
      <w:r w:rsidRPr="00835D7F">
        <w:t>)</w:t>
      </w:r>
    </w:p>
    <w:p w:rsidR="00380268" w:rsidRDefault="00380268" w:rsidP="00380268">
      <w:pPr>
        <w:pStyle w:val="code"/>
      </w:pPr>
      <w:r>
        <w:t>{</w:t>
      </w:r>
    </w:p>
    <w:p w:rsidR="00380268" w:rsidRDefault="00380268" w:rsidP="00380268">
      <w:pPr>
        <w:pStyle w:val="code"/>
      </w:pPr>
      <w:r>
        <w:t xml:space="preserve">    </w:t>
      </w:r>
      <w:r w:rsidR="009A2356">
        <w:t>printf(“%d\n”,</w:t>
      </w:r>
      <w:r>
        <w:t xml:space="preserve"> my_integer </w:t>
      </w:r>
      <w:r w:rsidR="009A2356">
        <w:t>)</w:t>
      </w:r>
      <w:r>
        <w:t>;</w:t>
      </w:r>
    </w:p>
    <w:p w:rsidR="00380268" w:rsidRDefault="00380268" w:rsidP="00380268">
      <w:pPr>
        <w:pStyle w:val="code"/>
      </w:pPr>
      <w:r>
        <w:t>}</w:t>
      </w:r>
    </w:p>
    <w:p w:rsidR="00380268" w:rsidRDefault="000946D3" w:rsidP="007351D0">
      <w:pPr>
        <w:pStyle w:val="NoSpacing"/>
      </w:pPr>
      <w:r>
        <w:lastRenderedPageBreak/>
        <w:t>N</w:t>
      </w:r>
      <w:r w:rsidR="00380268">
        <w:t xml:space="preserve">ow the </w:t>
      </w:r>
      <w:proofErr w:type="gramStart"/>
      <w:r w:rsidR="00380268" w:rsidRPr="000946D3">
        <w:rPr>
          <w:rFonts w:ascii="Courier New" w:hAnsi="Courier New" w:cs="Courier New"/>
          <w:b/>
        </w:rPr>
        <w:t>for</w:t>
      </w:r>
      <w:r w:rsidRPr="000946D3">
        <w:rPr>
          <w:rFonts w:ascii="Courier New" w:hAnsi="Courier New" w:cs="Courier New"/>
        </w:rPr>
        <w:t>(</w:t>
      </w:r>
      <w:proofErr w:type="gramEnd"/>
      <w:r w:rsidRPr="000946D3">
        <w:rPr>
          <w:rFonts w:ascii="Courier New" w:hAnsi="Courier New" w:cs="Courier New"/>
        </w:rPr>
        <w:t>)</w:t>
      </w:r>
      <w:r w:rsidR="00380268">
        <w:t xml:space="preserve"> loop is now </w:t>
      </w:r>
      <w:r w:rsidR="00C852E7">
        <w:t>declaring</w:t>
      </w:r>
      <w:r w:rsidR="00380268">
        <w:t xml:space="preserve"> </w:t>
      </w:r>
      <w:r w:rsidR="00380268" w:rsidRPr="007351D0">
        <w:rPr>
          <w:b/>
        </w:rPr>
        <w:t>and</w:t>
      </w:r>
      <w:r w:rsidR="00380268">
        <w:t xml:space="preserve"> initialising </w:t>
      </w:r>
      <w:proofErr w:type="spellStart"/>
      <w:r w:rsidR="00380268" w:rsidRPr="00CD1882">
        <w:rPr>
          <w:rStyle w:val="inlinecode"/>
        </w:rPr>
        <w:t>my_integer</w:t>
      </w:r>
      <w:proofErr w:type="spellEnd"/>
      <w:r w:rsidR="00380268">
        <w:t>.</w:t>
      </w:r>
      <w:r>
        <w:t xml:space="preserve">  </w:t>
      </w:r>
      <w:r w:rsidR="007351D0" w:rsidRPr="007351D0">
        <w:t>When a variable is declared in this way in a for loop</w:t>
      </w:r>
      <w:r w:rsidR="00380268" w:rsidRPr="007351D0">
        <w:t xml:space="preserve"> </w:t>
      </w:r>
      <w:r w:rsidR="00380268">
        <w:t>it is treated as a variable</w:t>
      </w:r>
      <w:r w:rsidR="00380268" w:rsidRPr="007351D0">
        <w:rPr>
          <w:b/>
        </w:rPr>
        <w:t xml:space="preserve"> local </w:t>
      </w:r>
      <w:r w:rsidR="00380268" w:rsidRPr="007351D0">
        <w:t>to the</w:t>
      </w:r>
      <w:r w:rsidR="00380268">
        <w:t xml:space="preserve"> </w:t>
      </w:r>
      <w:proofErr w:type="gramStart"/>
      <w:r w:rsidR="00380268" w:rsidRPr="00CD1882">
        <w:rPr>
          <w:rStyle w:val="inlinecode"/>
        </w:rPr>
        <w:t>for(</w:t>
      </w:r>
      <w:proofErr w:type="gramEnd"/>
      <w:r w:rsidR="00380268" w:rsidRPr="00CD1882">
        <w:rPr>
          <w:rStyle w:val="inlinecode"/>
        </w:rPr>
        <w:t xml:space="preserve">) </w:t>
      </w:r>
      <w:r w:rsidR="00380268">
        <w:t>loop statement block</w:t>
      </w:r>
      <w:r w:rsidR="007351D0">
        <w:t xml:space="preserve">, i.e. </w:t>
      </w:r>
      <w:r>
        <w:t xml:space="preserve">it’s </w:t>
      </w:r>
      <w:r w:rsidR="007351D0">
        <w:t>not visible outside the loop</w:t>
      </w:r>
      <w:r w:rsidR="00380268">
        <w:t xml:space="preserve">. </w:t>
      </w:r>
      <w:r>
        <w:t xml:space="preserve"> </w:t>
      </w:r>
      <w:r w:rsidR="00380268">
        <w:t xml:space="preserve">You will see this type of </w:t>
      </w:r>
      <w:r w:rsidR="00C852E7">
        <w:t>declaration</w:t>
      </w:r>
      <w:r w:rsidR="00380268">
        <w:t xml:space="preserve"> a lot in C/C++ code, as it is often used for </w:t>
      </w:r>
      <w:r w:rsidR="007351D0">
        <w:t xml:space="preserve">one off </w:t>
      </w:r>
      <w:r w:rsidR="00380268">
        <w:t>counters that are only used in the</w:t>
      </w:r>
      <w:r w:rsidR="00380268" w:rsidRPr="007351D0">
        <w:rPr>
          <w:rStyle w:val="inlinecode"/>
        </w:rPr>
        <w:t xml:space="preserve"> </w:t>
      </w:r>
      <w:proofErr w:type="gramStart"/>
      <w:r w:rsidR="00380268" w:rsidRPr="007351D0">
        <w:rPr>
          <w:rStyle w:val="inlinecode"/>
        </w:rPr>
        <w:t>for(</w:t>
      </w:r>
      <w:proofErr w:type="gramEnd"/>
      <w:r w:rsidR="00380268" w:rsidRPr="007351D0">
        <w:rPr>
          <w:rStyle w:val="inlinecode"/>
        </w:rPr>
        <w:t>)</w:t>
      </w:r>
      <w:r w:rsidR="00380268">
        <w:t xml:space="preserve"> loop itself</w:t>
      </w:r>
      <w:r w:rsidR="007351D0">
        <w:t>.</w:t>
      </w:r>
    </w:p>
    <w:p w:rsidR="00380268" w:rsidRDefault="00380268" w:rsidP="00380268">
      <w:pPr>
        <w:pStyle w:val="NoSpacing"/>
      </w:pPr>
    </w:p>
    <w:p w:rsidR="007351D0" w:rsidRDefault="006B3EBE" w:rsidP="007351D0">
      <w:pPr>
        <w:pStyle w:val="NoSpacing"/>
      </w:pPr>
      <w:r>
        <w:t>Th</w:t>
      </w:r>
      <w:r w:rsidR="00DC32DF">
        <w:t>e previous</w:t>
      </w:r>
      <w:r w:rsidR="007351D0">
        <w:t xml:space="preserve"> two</w:t>
      </w:r>
      <w:r>
        <w:t xml:space="preserve"> </w:t>
      </w:r>
      <w:r w:rsidR="00C852E7">
        <w:t>example</w:t>
      </w:r>
      <w:r w:rsidR="000946D3">
        <w:t>s</w:t>
      </w:r>
      <w:r>
        <w:t xml:space="preserve"> </w:t>
      </w:r>
      <w:r w:rsidR="000946D3">
        <w:t xml:space="preserve">of </w:t>
      </w:r>
      <w:proofErr w:type="gramStart"/>
      <w:r w:rsidRPr="006B3EBE">
        <w:rPr>
          <w:rStyle w:val="inlinecode"/>
        </w:rPr>
        <w:t>for(</w:t>
      </w:r>
      <w:proofErr w:type="gramEnd"/>
      <w:r w:rsidRPr="006B3EBE">
        <w:rPr>
          <w:rStyle w:val="inlinecode"/>
        </w:rPr>
        <w:t>)</w:t>
      </w:r>
      <w:r>
        <w:t xml:space="preserve"> loop</w:t>
      </w:r>
      <w:r w:rsidR="00380268">
        <w:t>s</w:t>
      </w:r>
      <w:r>
        <w:t xml:space="preserve"> will behave in exactly the same way as the first </w:t>
      </w:r>
      <w:r w:rsidRPr="006B3EBE">
        <w:rPr>
          <w:rStyle w:val="inlinecode"/>
        </w:rPr>
        <w:t>while()</w:t>
      </w:r>
      <w:r>
        <w:t xml:space="preserve"> loop discussed earlier in the tutorial.</w:t>
      </w:r>
      <w:r w:rsidR="000946D3">
        <w:t xml:space="preserve"> </w:t>
      </w:r>
      <w:r>
        <w:t xml:space="preserve"> In fact</w:t>
      </w:r>
      <w:r w:rsidR="000946D3">
        <w:t>,</w:t>
      </w:r>
      <w:r>
        <w:t xml:space="preserve"> if you look at them side by side you can see how the </w:t>
      </w:r>
      <w:proofErr w:type="gramStart"/>
      <w:r w:rsidRPr="00E82D96">
        <w:rPr>
          <w:rStyle w:val="inlinecode"/>
        </w:rPr>
        <w:t>while(</w:t>
      </w:r>
      <w:proofErr w:type="gramEnd"/>
      <w:r w:rsidRPr="00E82D96">
        <w:rPr>
          <w:rStyle w:val="inlinecode"/>
        </w:rPr>
        <w:t>)</w:t>
      </w:r>
      <w:r>
        <w:t xml:space="preserve"> loop statements have been moved into </w:t>
      </w:r>
      <w:r w:rsidR="00C852E7">
        <w:t>the</w:t>
      </w:r>
      <w:r>
        <w:t xml:space="preserve"> </w:t>
      </w:r>
      <w:r w:rsidRPr="00380268">
        <w:rPr>
          <w:rStyle w:val="inlinecode"/>
        </w:rPr>
        <w:t>for()</w:t>
      </w:r>
      <w:r w:rsidR="007351D0">
        <w:t>loop structure</w:t>
      </w:r>
      <w:r w:rsidR="002F3C76">
        <w:t>:</w:t>
      </w:r>
    </w:p>
    <w:p w:rsidR="007351D0" w:rsidRDefault="007351D0" w:rsidP="007351D0">
      <w:pPr>
        <w:pStyle w:val="NoSpacing"/>
      </w:pPr>
    </w:p>
    <w:tbl>
      <w:tblPr>
        <w:tblW w:w="0" w:type="auto"/>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ook w:val="04A0" w:firstRow="1" w:lastRow="0" w:firstColumn="1" w:lastColumn="0" w:noHBand="0" w:noVBand="1"/>
      </w:tblPr>
      <w:tblGrid>
        <w:gridCol w:w="3872"/>
        <w:gridCol w:w="6584"/>
      </w:tblGrid>
      <w:tr w:rsidR="00B92D28" w:rsidTr="00B92D28">
        <w:tc>
          <w:tcPr>
            <w:tcW w:w="3936" w:type="dxa"/>
            <w:shd w:val="clear" w:color="auto" w:fill="auto"/>
          </w:tcPr>
          <w:p w:rsidR="00E82D96" w:rsidRDefault="00E82D96" w:rsidP="007351D0">
            <w:pPr>
              <w:pStyle w:val="code"/>
            </w:pPr>
          </w:p>
          <w:p w:rsidR="007351D0" w:rsidRDefault="005352A9" w:rsidP="007351D0">
            <w:pPr>
              <w:pStyle w:val="code"/>
            </w:pPr>
            <w:r>
              <mc:AlternateContent>
                <mc:Choice Requires="wps">
                  <w:drawing>
                    <wp:anchor distT="0" distB="0" distL="114300" distR="114300" simplePos="0" relativeHeight="251678720" behindDoc="0" locked="0" layoutInCell="1" allowOverlap="1">
                      <wp:simplePos x="0" y="0"/>
                      <wp:positionH relativeFrom="column">
                        <wp:posOffset>1233170</wp:posOffset>
                      </wp:positionH>
                      <wp:positionV relativeFrom="paragraph">
                        <wp:posOffset>109855</wp:posOffset>
                      </wp:positionV>
                      <wp:extent cx="1489075" cy="137795"/>
                      <wp:effectExtent l="13970" t="6985" r="20955" b="55245"/>
                      <wp:wrapNone/>
                      <wp:docPr id="3" name="AutoShap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9075" cy="137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50A4FF" id="AutoShape 463" o:spid="_x0000_s1026" type="#_x0000_t32" style="position:absolute;margin-left:97.1pt;margin-top:8.65pt;width:117.25pt;height:10.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">
                      <v:stroke endarrow="block"/>
                    </v:shape>
                  </w:pict>
                </mc:Fallback>
              </mc:AlternateContent>
            </w:r>
            <w:r w:rsidR="007351D0">
              <w:t xml:space="preserve">int </w:t>
            </w:r>
            <w:r w:rsidR="007351D0" w:rsidRPr="00B92D28">
              <w:rPr>
                <w:highlight w:val="yellow"/>
              </w:rPr>
              <w:t>my_integer = 0</w:t>
            </w:r>
            <w:r w:rsidR="007351D0">
              <w:t>;</w:t>
            </w:r>
          </w:p>
          <w:p w:rsidR="007351D0" w:rsidRDefault="005352A9" w:rsidP="007351D0">
            <w:pPr>
              <w:pStyle w:val="code"/>
            </w:pPr>
            <w:r>
              <mc:AlternateContent>
                <mc:Choice Requires="wps">
                  <w:drawing>
                    <wp:anchor distT="0" distB="0" distL="114300" distR="114300" simplePos="0" relativeHeight="251679744" behindDoc="0" locked="0" layoutInCell="1" allowOverlap="1">
                      <wp:simplePos x="0" y="0"/>
                      <wp:positionH relativeFrom="column">
                        <wp:posOffset>1417955</wp:posOffset>
                      </wp:positionH>
                      <wp:positionV relativeFrom="paragraph">
                        <wp:posOffset>109220</wp:posOffset>
                      </wp:positionV>
                      <wp:extent cx="2541905" cy="248920"/>
                      <wp:effectExtent l="17780" t="0" r="31115" b="5715"/>
                      <wp:wrapNone/>
                      <wp:docPr id="2" name="Arc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28677" flipV="1">
                                <a:off x="0" y="0"/>
                                <a:ext cx="2541905" cy="248920"/>
                              </a:xfrm>
                              <a:custGeom>
                                <a:avLst/>
                                <a:gdLst>
                                  <a:gd name="G0" fmla="+- 0 0 0"/>
                                  <a:gd name="G1" fmla="+- 21600 0 0"/>
                                  <a:gd name="G2" fmla="+- 21600 0 0"/>
                                  <a:gd name="T0" fmla="*/ 0 w 20801"/>
                                  <a:gd name="T1" fmla="*/ 0 h 21600"/>
                                  <a:gd name="T2" fmla="*/ 20801 w 20801"/>
                                  <a:gd name="T3" fmla="*/ 15780 h 21600"/>
                                  <a:gd name="T4" fmla="*/ 0 w 20801"/>
                                  <a:gd name="T5" fmla="*/ 21600 h 21600"/>
                                </a:gdLst>
                                <a:ahLst/>
                                <a:cxnLst>
                                  <a:cxn ang="0">
                                    <a:pos x="T0" y="T1"/>
                                  </a:cxn>
                                  <a:cxn ang="0">
                                    <a:pos x="T2" y="T3"/>
                                  </a:cxn>
                                  <a:cxn ang="0">
                                    <a:pos x="T4" y="T5"/>
                                  </a:cxn>
                                </a:cxnLst>
                                <a:rect l="0" t="0" r="r" b="b"/>
                                <a:pathLst>
                                  <a:path w="20801" h="21600" fill="none" extrusionOk="0">
                                    <a:moveTo>
                                      <a:pt x="-1" y="0"/>
                                    </a:moveTo>
                                    <a:cubicBezTo>
                                      <a:pt x="9687" y="0"/>
                                      <a:pt x="18190" y="6450"/>
                                      <a:pt x="20801" y="15779"/>
                                    </a:cubicBezTo>
                                  </a:path>
                                  <a:path w="20801" h="21600" stroke="0" extrusionOk="0">
                                    <a:moveTo>
                                      <a:pt x="-1" y="0"/>
                                    </a:moveTo>
                                    <a:cubicBezTo>
                                      <a:pt x="9687" y="0"/>
                                      <a:pt x="18190" y="6450"/>
                                      <a:pt x="20801" y="15779"/>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A5C9D8" id="Arc 468" o:spid="_x0000_s1026" style="position:absolute;margin-left:111.65pt;margin-top:8.6pt;width:200.15pt;height:19.6pt;rotation:-249776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01,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" path="m-1,nfc9687,,18190,6450,20801,15779em-1,nsc9687,,18190,6450,20801,15779l,21600,-1,xe" filled="f">
                      <v:stroke endarrow="block"/>
                      <v:path arrowok="t" o:extrusionok="f" o:connecttype="custom" o:connectlocs="0,0;2541905,181850;0,248920" o:connectangles="0,0,0"/>
                    </v:shape>
                  </w:pict>
                </mc:Fallback>
              </mc:AlternateContent>
            </w:r>
          </w:p>
          <w:p w:rsidR="007351D0" w:rsidRDefault="005352A9" w:rsidP="007351D0">
            <w:pPr>
              <w:pStyle w:val="code"/>
            </w:pPr>
            <w:r>
              <mc:AlternateContent>
                <mc:Choice Requires="wps">
                  <w:drawing>
                    <wp:anchor distT="0" distB="0" distL="114300" distR="114300" simplePos="0" relativeHeight="251680768" behindDoc="0" locked="0" layoutInCell="1" allowOverlap="1">
                      <wp:simplePos x="0" y="0"/>
                      <wp:positionH relativeFrom="column">
                        <wp:posOffset>1103630</wp:posOffset>
                      </wp:positionH>
                      <wp:positionV relativeFrom="paragraph">
                        <wp:posOffset>7620</wp:posOffset>
                      </wp:positionV>
                      <wp:extent cx="4194810" cy="597535"/>
                      <wp:effectExtent l="17780" t="0" r="64135" b="10160"/>
                      <wp:wrapNone/>
                      <wp:docPr id="1" name="Ar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45000" flipV="1">
                                <a:off x="0" y="0"/>
                                <a:ext cx="4194810" cy="597535"/>
                              </a:xfrm>
                              <a:custGeom>
                                <a:avLst/>
                                <a:gdLst>
                                  <a:gd name="G0" fmla="+- 69 0 0"/>
                                  <a:gd name="G1" fmla="+- 21600 0 0"/>
                                  <a:gd name="G2" fmla="+- 21600 0 0"/>
                                  <a:gd name="T0" fmla="*/ 0 w 21628"/>
                                  <a:gd name="T1" fmla="*/ 0 h 21600"/>
                                  <a:gd name="T2" fmla="*/ 21628 w 21628"/>
                                  <a:gd name="T3" fmla="*/ 20277 h 21600"/>
                                  <a:gd name="T4" fmla="*/ 69 w 21628"/>
                                  <a:gd name="T5" fmla="*/ 21600 h 21600"/>
                                </a:gdLst>
                                <a:ahLst/>
                                <a:cxnLst>
                                  <a:cxn ang="0">
                                    <a:pos x="T0" y="T1"/>
                                  </a:cxn>
                                  <a:cxn ang="0">
                                    <a:pos x="T2" y="T3"/>
                                  </a:cxn>
                                  <a:cxn ang="0">
                                    <a:pos x="T4" y="T5"/>
                                  </a:cxn>
                                </a:cxnLst>
                                <a:rect l="0" t="0" r="r" b="b"/>
                                <a:pathLst>
                                  <a:path w="21628" h="21600" fill="none" extrusionOk="0">
                                    <a:moveTo>
                                      <a:pt x="0" y="0"/>
                                    </a:moveTo>
                                    <a:cubicBezTo>
                                      <a:pt x="23" y="0"/>
                                      <a:pt x="46" y="0"/>
                                      <a:pt x="69" y="0"/>
                                    </a:cubicBezTo>
                                    <a:cubicBezTo>
                                      <a:pt x="11484" y="0"/>
                                      <a:pt x="20929" y="8882"/>
                                      <a:pt x="21628" y="20276"/>
                                    </a:cubicBezTo>
                                  </a:path>
                                  <a:path w="21628" h="21600" stroke="0" extrusionOk="0">
                                    <a:moveTo>
                                      <a:pt x="0" y="0"/>
                                    </a:moveTo>
                                    <a:cubicBezTo>
                                      <a:pt x="23" y="0"/>
                                      <a:pt x="46" y="0"/>
                                      <a:pt x="69" y="0"/>
                                    </a:cubicBezTo>
                                    <a:cubicBezTo>
                                      <a:pt x="11484" y="0"/>
                                      <a:pt x="20929" y="8882"/>
                                      <a:pt x="21628" y="20276"/>
                                    </a:cubicBezTo>
                                    <a:lnTo>
                                      <a:pt x="69"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4F20B7" id="Arc 469" o:spid="_x0000_s1026" style="position:absolute;margin-left:86.9pt;margin-top:.6pt;width:330.3pt;height:47.05pt;rotation:-158379fd;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28,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" path="m,nfc23,,46,,69,,11484,,20929,8882,21628,20276em,nsc23,,46,,69,,11484,,20929,8882,21628,20276l69,21600,,xe" filled="f">
                      <v:stroke endarrow="block"/>
                      <v:path arrowok="t" o:extrusionok="f" o:connecttype="custom" o:connectlocs="0,0;4194810,560936;13383,597535" o:connectangles="0,0,0"/>
                    </v:shape>
                  </w:pict>
                </mc:Fallback>
              </mc:AlternateContent>
            </w:r>
            <w:r w:rsidR="007351D0" w:rsidRPr="007351D0">
              <w:t>while(</w:t>
            </w:r>
            <w:r w:rsidR="007351D0" w:rsidRPr="00B92D28">
              <w:rPr>
                <w:highlight w:val="green"/>
              </w:rPr>
              <w:t>my_integer &lt; 10</w:t>
            </w:r>
            <w:r w:rsidR="007351D0" w:rsidRPr="007351D0">
              <w:t>)</w:t>
            </w:r>
          </w:p>
          <w:p w:rsidR="007351D0" w:rsidRDefault="007351D0" w:rsidP="007351D0">
            <w:pPr>
              <w:pStyle w:val="code"/>
            </w:pPr>
            <w:r>
              <w:t>{</w:t>
            </w:r>
          </w:p>
          <w:p w:rsidR="007351D0" w:rsidRDefault="007351D0" w:rsidP="007351D0">
            <w:pPr>
              <w:pStyle w:val="code"/>
            </w:pPr>
            <w:r>
              <w:t xml:space="preserve">    </w:t>
            </w:r>
            <w:r w:rsidR="009A2356">
              <w:t>printf(“%d\n”,</w:t>
            </w:r>
            <w:r>
              <w:t xml:space="preserve"> my_integer </w:t>
            </w:r>
            <w:r w:rsidR="009A2356">
              <w:t>);</w:t>
            </w:r>
          </w:p>
          <w:p w:rsidR="007351D0" w:rsidRDefault="007351D0" w:rsidP="007351D0">
            <w:pPr>
              <w:pStyle w:val="code"/>
            </w:pPr>
            <w:r>
              <w:t xml:space="preserve">    </w:t>
            </w:r>
            <w:r w:rsidRPr="00B92D28">
              <w:rPr>
                <w:highlight w:val="cyan"/>
              </w:rPr>
              <w:t>my_integer++</w:t>
            </w:r>
            <w:r>
              <w:t>;</w:t>
            </w:r>
          </w:p>
          <w:p w:rsidR="007351D0" w:rsidRDefault="007351D0" w:rsidP="007351D0">
            <w:pPr>
              <w:pStyle w:val="code"/>
            </w:pPr>
            <w:r>
              <w:t>}</w:t>
            </w:r>
          </w:p>
          <w:p w:rsidR="007351D0" w:rsidRDefault="007351D0" w:rsidP="007351D0">
            <w:pPr>
              <w:pStyle w:val="NoSpacing"/>
            </w:pPr>
          </w:p>
        </w:tc>
        <w:tc>
          <w:tcPr>
            <w:tcW w:w="6746" w:type="dxa"/>
            <w:shd w:val="clear" w:color="auto" w:fill="auto"/>
          </w:tcPr>
          <w:p w:rsidR="00E82D96" w:rsidRDefault="00E82D96" w:rsidP="00E82D96">
            <w:pPr>
              <w:pStyle w:val="code"/>
            </w:pPr>
          </w:p>
          <w:p w:rsidR="00E82D96" w:rsidRDefault="00E82D96" w:rsidP="00E82D96">
            <w:pPr>
              <w:pStyle w:val="code"/>
            </w:pPr>
            <w:r>
              <w:t>int my_integer;</w:t>
            </w:r>
          </w:p>
          <w:p w:rsidR="00E82D96" w:rsidRDefault="00E82D96" w:rsidP="007351D0">
            <w:pPr>
              <w:pStyle w:val="code"/>
            </w:pPr>
          </w:p>
          <w:p w:rsidR="007351D0" w:rsidRDefault="007351D0" w:rsidP="007351D0">
            <w:pPr>
              <w:pStyle w:val="code"/>
            </w:pPr>
            <w:r w:rsidRPr="00835D7F">
              <w:t>for(</w:t>
            </w:r>
            <w:r w:rsidRPr="00B92D28">
              <w:rPr>
                <w:highlight w:val="yellow"/>
              </w:rPr>
              <w:t>my_integer = 0</w:t>
            </w:r>
            <w:r>
              <w:t xml:space="preserve"> ; </w:t>
            </w:r>
            <w:r w:rsidRPr="00B92D28">
              <w:rPr>
                <w:highlight w:val="green"/>
              </w:rPr>
              <w:t>my_integer &lt; 10</w:t>
            </w:r>
            <w:r w:rsidRPr="00835D7F">
              <w:t xml:space="preserve"> </w:t>
            </w:r>
            <w:r>
              <w:t xml:space="preserve">; </w:t>
            </w:r>
            <w:r w:rsidRPr="00B92D28">
              <w:rPr>
                <w:highlight w:val="cyan"/>
              </w:rPr>
              <w:t>my_integer++</w:t>
            </w:r>
            <w:r w:rsidRPr="00835D7F">
              <w:t>)</w:t>
            </w:r>
          </w:p>
          <w:p w:rsidR="007351D0" w:rsidRDefault="007351D0" w:rsidP="007351D0">
            <w:pPr>
              <w:pStyle w:val="code"/>
            </w:pPr>
            <w:r>
              <w:t>{</w:t>
            </w:r>
          </w:p>
          <w:p w:rsidR="007351D0" w:rsidRDefault="007351D0" w:rsidP="007351D0">
            <w:pPr>
              <w:pStyle w:val="code"/>
            </w:pPr>
            <w:r>
              <w:t xml:space="preserve">    </w:t>
            </w:r>
            <w:r w:rsidR="0086647A">
              <w:t>printf(“%d\n”,</w:t>
            </w:r>
            <w:r>
              <w:t xml:space="preserve"> my_integer</w:t>
            </w:r>
            <w:r w:rsidR="0086647A">
              <w:t>)</w:t>
            </w:r>
            <w:r>
              <w:t>;</w:t>
            </w:r>
          </w:p>
          <w:p w:rsidR="007351D0" w:rsidRDefault="007351D0" w:rsidP="007351D0">
            <w:pPr>
              <w:pStyle w:val="code"/>
            </w:pPr>
            <w:r>
              <w:t>}</w:t>
            </w:r>
          </w:p>
          <w:p w:rsidR="00E82D96" w:rsidRDefault="00E82D96" w:rsidP="007351D0">
            <w:pPr>
              <w:pStyle w:val="code"/>
            </w:pPr>
          </w:p>
          <w:p w:rsidR="007351D0" w:rsidRDefault="007351D0" w:rsidP="007351D0">
            <w:pPr>
              <w:pStyle w:val="NoSpacing"/>
            </w:pPr>
          </w:p>
        </w:tc>
      </w:tr>
    </w:tbl>
    <w:p w:rsidR="004B1A73" w:rsidRDefault="004B1A73" w:rsidP="002F3C76">
      <w:pPr>
        <w:pStyle w:val="NoSpacing"/>
      </w:pPr>
      <w:r>
        <w:t xml:space="preserve">It's probably not </w:t>
      </w:r>
      <w:r w:rsidR="004E77A1">
        <w:t>surprising</w:t>
      </w:r>
      <w:r>
        <w:t xml:space="preserve"> to find out that the flow diagram for a </w:t>
      </w:r>
      <w:proofErr w:type="gramStart"/>
      <w:r w:rsidRPr="004B1A73">
        <w:rPr>
          <w:rStyle w:val="inlinecode"/>
        </w:rPr>
        <w:t>for(</w:t>
      </w:r>
      <w:proofErr w:type="gramEnd"/>
      <w:r w:rsidRPr="004B1A73">
        <w:rPr>
          <w:rStyle w:val="inlinecode"/>
        </w:rPr>
        <w:t xml:space="preserve">) </w:t>
      </w:r>
      <w:r>
        <w:t xml:space="preserve">loop is almost identical to that of a </w:t>
      </w:r>
      <w:r w:rsidRPr="004B1A73">
        <w:rPr>
          <w:rStyle w:val="inlinecode"/>
        </w:rPr>
        <w:t>while()</w:t>
      </w:r>
      <w:r>
        <w:t xml:space="preserve"> loop.</w:t>
      </w:r>
      <w:r w:rsidR="008C7799">
        <w:t xml:space="preserve"> </w:t>
      </w:r>
      <w:r>
        <w:t xml:space="preserve"> The only difference is that the </w:t>
      </w:r>
      <w:r w:rsidRPr="004B1A73">
        <w:rPr>
          <w:b/>
        </w:rPr>
        <w:t>update</w:t>
      </w:r>
      <w:r>
        <w:t xml:space="preserve"> </w:t>
      </w:r>
      <w:r w:rsidR="004E77A1">
        <w:t>operation for</w:t>
      </w:r>
      <w:r>
        <w:t xml:space="preserve"> the control variable </w:t>
      </w:r>
      <w:r w:rsidRPr="004B1A73">
        <w:rPr>
          <w:b/>
        </w:rPr>
        <w:t>must</w:t>
      </w:r>
      <w:r>
        <w:t xml:space="preserve"> be the last operation in the loop body.</w:t>
      </w:r>
    </w:p>
    <w:p w:rsidR="004B1A73" w:rsidRDefault="004B1A73" w:rsidP="002F3C76">
      <w:pPr>
        <w:pStyle w:val="NoSpacing"/>
      </w:pPr>
    </w:p>
    <w:p w:rsidR="002F3C76" w:rsidRDefault="002F3C76" w:rsidP="002F3C76">
      <w:pPr>
        <w:pStyle w:val="NoSpacing"/>
      </w:pPr>
      <w:r>
        <w:t xml:space="preserve">Here are some further examples of </w:t>
      </w:r>
      <w:proofErr w:type="gramStart"/>
      <w:r w:rsidRPr="002F3C76">
        <w:rPr>
          <w:rStyle w:val="inlinecode"/>
        </w:rPr>
        <w:t>for(</w:t>
      </w:r>
      <w:proofErr w:type="gramEnd"/>
      <w:r w:rsidRPr="002F3C76">
        <w:rPr>
          <w:rStyle w:val="inlinecode"/>
        </w:rPr>
        <w:t>)</w:t>
      </w:r>
      <w:r>
        <w:t xml:space="preserve"> loops:</w:t>
      </w:r>
    </w:p>
    <w:p w:rsidR="002F3C76" w:rsidRDefault="002F3C76" w:rsidP="002F3C76">
      <w:pPr>
        <w:pStyle w:val="NoSpacing"/>
      </w:pPr>
    </w:p>
    <w:p w:rsidR="002F3C76" w:rsidRDefault="002F3C76" w:rsidP="002F3C76">
      <w:pPr>
        <w:pStyle w:val="code"/>
      </w:pPr>
      <w:r>
        <w:t xml:space="preserve">for (int i = 0; i &lt; 10; i++) </w:t>
      </w:r>
    </w:p>
    <w:p w:rsidR="002F3C76" w:rsidRDefault="002F3C76" w:rsidP="002F3C76">
      <w:pPr>
        <w:pStyle w:val="code"/>
      </w:pPr>
      <w:r>
        <w:t>{</w:t>
      </w:r>
    </w:p>
    <w:p w:rsidR="002F3C76" w:rsidRDefault="002F3C76" w:rsidP="002F3C76">
      <w:pPr>
        <w:pStyle w:val="code"/>
      </w:pPr>
      <w:r>
        <w:t xml:space="preserve">   </w:t>
      </w:r>
      <w:r w:rsidR="005F7A75">
        <w:tab/>
      </w:r>
      <w:r>
        <w:t>// Loop will iterate 10 times</w:t>
      </w:r>
    </w:p>
    <w:p w:rsidR="002F3C76" w:rsidRDefault="002F3C76" w:rsidP="002F3C76">
      <w:pPr>
        <w:pStyle w:val="code"/>
      </w:pPr>
      <w:r>
        <w:tab/>
        <w:t>// First iteration : i = 0</w:t>
      </w:r>
    </w:p>
    <w:p w:rsidR="002F3C76" w:rsidRDefault="002F3C76" w:rsidP="002F3C76">
      <w:pPr>
        <w:pStyle w:val="code"/>
      </w:pPr>
      <w:r>
        <w:tab/>
        <w:t>// Second iteration: i = 1</w:t>
      </w:r>
    </w:p>
    <w:p w:rsidR="002F3C76" w:rsidRDefault="002F3C76" w:rsidP="002F3C76">
      <w:pPr>
        <w:pStyle w:val="code"/>
      </w:pPr>
      <w:r>
        <w:tab/>
        <w:t>// Last iteration  : i = 9</w:t>
      </w:r>
    </w:p>
    <w:p w:rsidR="002F3C76" w:rsidRDefault="002F3C76" w:rsidP="002F3C76">
      <w:pPr>
        <w:pStyle w:val="code"/>
      </w:pPr>
      <w:r>
        <w:tab/>
        <w:t xml:space="preserve">// </w:t>
      </w:r>
      <w:r w:rsidR="005F7A75">
        <w:t xml:space="preserve">Output: </w:t>
      </w:r>
      <w:r>
        <w:t>0, 1, 2, 3, 4, 5, 6, 7, 8, 9</w:t>
      </w:r>
    </w:p>
    <w:p w:rsidR="002F3C76" w:rsidRDefault="002F3C76" w:rsidP="002F3C76">
      <w:pPr>
        <w:pStyle w:val="code"/>
      </w:pPr>
      <w:r>
        <w:tab/>
        <w:t>// 10 &lt; 10 is false</w:t>
      </w:r>
      <w:r w:rsidR="005B024D">
        <w:t xml:space="preserve"> and loop ends</w:t>
      </w:r>
    </w:p>
    <w:p w:rsidR="005F7A75" w:rsidRDefault="005F7A75" w:rsidP="002F3C76">
      <w:pPr>
        <w:pStyle w:val="code"/>
      </w:pPr>
      <w:r>
        <w:tab/>
      </w:r>
      <w:r w:rsidR="0086647A">
        <w:t xml:space="preserve">printf(“%d\n”, </w:t>
      </w:r>
      <w:r>
        <w:t>i</w:t>
      </w:r>
      <w:r w:rsidR="0086647A">
        <w:t>)</w:t>
      </w:r>
      <w:r>
        <w:t>;</w:t>
      </w:r>
    </w:p>
    <w:p w:rsidR="002F3C76" w:rsidRDefault="002F3C76" w:rsidP="002F3C76">
      <w:pPr>
        <w:pStyle w:val="code"/>
      </w:pPr>
      <w:r>
        <w:t>}</w:t>
      </w:r>
    </w:p>
    <w:p w:rsidR="002F3C76" w:rsidRDefault="002F3C76" w:rsidP="002F3C76">
      <w:pPr>
        <w:pStyle w:val="NoSpacing"/>
      </w:pPr>
    </w:p>
    <w:p w:rsidR="002F3C76" w:rsidRDefault="002F3C76" w:rsidP="002F3C76">
      <w:pPr>
        <w:pStyle w:val="code"/>
      </w:pPr>
      <w:r>
        <w:t xml:space="preserve">for (int j = 100; j &gt;= 0; j -= 5) </w:t>
      </w:r>
    </w:p>
    <w:p w:rsidR="002F3C76" w:rsidRDefault="002F3C76" w:rsidP="002F3C76">
      <w:pPr>
        <w:pStyle w:val="code"/>
      </w:pPr>
      <w:r>
        <w:t>{</w:t>
      </w:r>
    </w:p>
    <w:p w:rsidR="002F3C76" w:rsidRDefault="002F3C76" w:rsidP="002F3C76">
      <w:pPr>
        <w:pStyle w:val="code"/>
      </w:pPr>
      <w:r>
        <w:t xml:space="preserve">   // Loop will iterate 21 times</w:t>
      </w:r>
    </w:p>
    <w:p w:rsidR="002F3C76" w:rsidRDefault="002F3C76" w:rsidP="002F3C76">
      <w:pPr>
        <w:pStyle w:val="code"/>
      </w:pPr>
      <w:r>
        <w:tab/>
        <w:t>// First iteration : j = 100</w:t>
      </w:r>
    </w:p>
    <w:p w:rsidR="002F3C76" w:rsidRDefault="002F3C76" w:rsidP="002F3C76">
      <w:pPr>
        <w:pStyle w:val="code"/>
      </w:pPr>
      <w:r>
        <w:tab/>
        <w:t>// Second iteration: j = 95</w:t>
      </w:r>
    </w:p>
    <w:p w:rsidR="002F3C76" w:rsidRDefault="002F3C76" w:rsidP="002F3C76">
      <w:pPr>
        <w:pStyle w:val="code"/>
      </w:pPr>
      <w:r>
        <w:tab/>
        <w:t>// Last iteration  : j = 0</w:t>
      </w:r>
    </w:p>
    <w:p w:rsidR="002F3C76" w:rsidRDefault="002F3C76" w:rsidP="002F3C76">
      <w:pPr>
        <w:pStyle w:val="code"/>
      </w:pPr>
      <w:r>
        <w:tab/>
        <w:t xml:space="preserve">// </w:t>
      </w:r>
      <w:r w:rsidR="005F7A75">
        <w:t xml:space="preserve">Output: </w:t>
      </w:r>
      <w:r>
        <w:t xml:space="preserve">100, 95, 90, 85, 80, 75, 70, 65, 60, 55, 50, </w:t>
      </w:r>
    </w:p>
    <w:p w:rsidR="002F3C76" w:rsidRDefault="002F3C76" w:rsidP="002F3C76">
      <w:pPr>
        <w:pStyle w:val="code"/>
      </w:pPr>
      <w:r>
        <w:tab/>
        <w:t>// 45, 40, 35, 30, 25, 20, 15, 10, 5, 0</w:t>
      </w:r>
    </w:p>
    <w:p w:rsidR="002F3C76" w:rsidRDefault="002F3C76" w:rsidP="002F3C76">
      <w:pPr>
        <w:pStyle w:val="code"/>
      </w:pPr>
      <w:r>
        <w:tab/>
        <w:t>// -5 &gt;= 0 is false</w:t>
      </w:r>
      <w:r w:rsidR="005B024D">
        <w:t xml:space="preserve"> and loop ends</w:t>
      </w:r>
    </w:p>
    <w:p w:rsidR="005F7A75" w:rsidRDefault="005F7A75" w:rsidP="005F7A75">
      <w:pPr>
        <w:pStyle w:val="code"/>
      </w:pPr>
      <w:r>
        <w:tab/>
      </w:r>
      <w:r w:rsidR="0086647A">
        <w:t>printf(“%d\n”, j);</w:t>
      </w:r>
    </w:p>
    <w:p w:rsidR="002F3C76" w:rsidRDefault="002F3C76" w:rsidP="002F3C76">
      <w:pPr>
        <w:pStyle w:val="code"/>
      </w:pPr>
      <w:r>
        <w:t>}</w:t>
      </w:r>
    </w:p>
    <w:p w:rsidR="00C852E7" w:rsidRDefault="00C852E7" w:rsidP="00A15370">
      <w:pPr>
        <w:pStyle w:val="NoSpacing"/>
      </w:pPr>
    </w:p>
    <w:p w:rsidR="00C852E7" w:rsidRDefault="002F3C76" w:rsidP="002F3C76">
      <w:pPr>
        <w:pStyle w:val="code"/>
      </w:pPr>
      <w:r>
        <w:t xml:space="preserve">for (int k = 1; k &lt;= 4096; k = k * 2) </w:t>
      </w:r>
    </w:p>
    <w:p w:rsidR="002F3C76" w:rsidRDefault="002F3C76" w:rsidP="002F3C76">
      <w:pPr>
        <w:pStyle w:val="code"/>
      </w:pPr>
      <w:r>
        <w:t>{</w:t>
      </w:r>
    </w:p>
    <w:p w:rsidR="002F3C76" w:rsidRDefault="002F3C76" w:rsidP="002F3C76">
      <w:pPr>
        <w:pStyle w:val="code"/>
      </w:pPr>
      <w:r>
        <w:t xml:space="preserve">   // Loop will iterate 13 times</w:t>
      </w:r>
    </w:p>
    <w:p w:rsidR="002F3C76" w:rsidRDefault="002F3C76" w:rsidP="002F3C76">
      <w:pPr>
        <w:pStyle w:val="code"/>
      </w:pPr>
      <w:r>
        <w:tab/>
        <w:t>// First iteration : k = 1</w:t>
      </w:r>
    </w:p>
    <w:p w:rsidR="002F3C76" w:rsidRDefault="002F3C76" w:rsidP="002F3C76">
      <w:pPr>
        <w:pStyle w:val="code"/>
      </w:pPr>
      <w:r>
        <w:tab/>
        <w:t>// Second iteration: k = 2</w:t>
      </w:r>
    </w:p>
    <w:p w:rsidR="002F3C76" w:rsidRDefault="002F3C76" w:rsidP="002F3C76">
      <w:pPr>
        <w:pStyle w:val="code"/>
      </w:pPr>
      <w:r>
        <w:tab/>
        <w:t>// Last iteration  : k = 4096</w:t>
      </w:r>
    </w:p>
    <w:p w:rsidR="002F3C76" w:rsidRDefault="002F3C76" w:rsidP="002F3C76">
      <w:pPr>
        <w:pStyle w:val="code"/>
      </w:pPr>
      <w:r>
        <w:tab/>
        <w:t xml:space="preserve">// </w:t>
      </w:r>
      <w:r w:rsidR="005F7A75">
        <w:t xml:space="preserve">Output: </w:t>
      </w:r>
      <w:r>
        <w:t>1, 2, 4, 8, 16, 32, 64, 128, 256, 512, 1024, 2048, 4096</w:t>
      </w:r>
    </w:p>
    <w:p w:rsidR="002F3C76" w:rsidRDefault="002F3C76" w:rsidP="002F3C76">
      <w:pPr>
        <w:pStyle w:val="code"/>
      </w:pPr>
      <w:r>
        <w:tab/>
        <w:t>// 8192 &lt;= 4096 is false</w:t>
      </w:r>
      <w:r w:rsidR="005B024D">
        <w:t xml:space="preserve"> and loop ends</w:t>
      </w:r>
    </w:p>
    <w:p w:rsidR="005F7A75" w:rsidRDefault="005F7A75" w:rsidP="005F7A75">
      <w:pPr>
        <w:pStyle w:val="code"/>
      </w:pPr>
      <w:r>
        <w:tab/>
      </w:r>
      <w:r w:rsidR="0086647A">
        <w:t>printf(“%d\n”, k);</w:t>
      </w:r>
    </w:p>
    <w:p w:rsidR="007351D0" w:rsidRDefault="002F3C76" w:rsidP="002F3C76">
      <w:pPr>
        <w:pStyle w:val="code"/>
      </w:pPr>
      <w:r>
        <w:t>}</w:t>
      </w:r>
    </w:p>
    <w:p w:rsidR="002F3C76" w:rsidRDefault="002F3C76" w:rsidP="007351D0">
      <w:pPr>
        <w:pStyle w:val="NoSpacing"/>
      </w:pPr>
    </w:p>
    <w:p w:rsidR="001C334E" w:rsidRDefault="001C334E" w:rsidP="002D7184">
      <w:pPr>
        <w:pStyle w:val="Heading2"/>
      </w:pPr>
    </w:p>
    <w:p w:rsidR="003D5748" w:rsidRDefault="00FA75B1" w:rsidP="002D7184">
      <w:pPr>
        <w:pStyle w:val="Heading2"/>
      </w:pPr>
      <w:r>
        <w:br w:type="page"/>
      </w:r>
      <w:r w:rsidR="003D5748">
        <w:lastRenderedPageBreak/>
        <w:t>Nested loops</w:t>
      </w:r>
    </w:p>
    <w:p w:rsidR="002D7184" w:rsidRDefault="002D7184" w:rsidP="00F96B31">
      <w:pPr>
        <w:pStyle w:val="NoSpacing"/>
      </w:pPr>
    </w:p>
    <w:p w:rsidR="00F74D4A" w:rsidRDefault="002D7184" w:rsidP="00F96B31">
      <w:pPr>
        <w:pStyle w:val="NoSpacing"/>
      </w:pPr>
      <w:r>
        <w:t>As with selection statements</w:t>
      </w:r>
      <w:r w:rsidR="00734A70">
        <w:t>,</w:t>
      </w:r>
      <w:r>
        <w:t xml:space="preserve"> it's perfectly acceptable to have loops within loops and similarly they are called </w:t>
      </w:r>
      <w:r w:rsidRPr="002D7184">
        <w:rPr>
          <w:b/>
        </w:rPr>
        <w:t>nested loops</w:t>
      </w:r>
      <w:r>
        <w:t>.  Here's a simple example of two different types of loop, one</w:t>
      </w:r>
      <w:r w:rsidR="006F03DA">
        <w:t xml:space="preserve"> (the inner loop)</w:t>
      </w:r>
      <w:r>
        <w:t xml:space="preserve"> inside the other</w:t>
      </w:r>
      <w:r w:rsidR="006F03DA">
        <w:t xml:space="preserve"> (the outer loop)</w:t>
      </w:r>
      <w:r>
        <w:t>:</w:t>
      </w:r>
    </w:p>
    <w:p w:rsidR="00FA75B1" w:rsidRDefault="00FA75B1" w:rsidP="00F96B31">
      <w:pPr>
        <w:pStyle w:val="NoSpacing"/>
      </w:pPr>
    </w:p>
    <w:p w:rsidR="002D7184" w:rsidRPr="002D7184" w:rsidRDefault="002D7184" w:rsidP="002D7184">
      <w:pPr>
        <w:pStyle w:val="code"/>
      </w:pPr>
      <w:r w:rsidRPr="002D7184">
        <w:t>int choice;</w:t>
      </w:r>
    </w:p>
    <w:p w:rsidR="002D7184" w:rsidRPr="000A1E4B" w:rsidRDefault="002D7184" w:rsidP="002D7184">
      <w:pPr>
        <w:pStyle w:val="code"/>
        <w:rPr>
          <w:sz w:val="12"/>
          <w:szCs w:val="12"/>
        </w:rPr>
      </w:pPr>
    </w:p>
    <w:p w:rsidR="002D7184" w:rsidRPr="002D7184" w:rsidRDefault="002D7184" w:rsidP="002D7184">
      <w:pPr>
        <w:pStyle w:val="code"/>
      </w:pPr>
      <w:r w:rsidRPr="002D7184">
        <w:t>do</w:t>
      </w:r>
      <w:r w:rsidR="006F03DA">
        <w:t xml:space="preserve"> // outer loop</w:t>
      </w:r>
    </w:p>
    <w:p w:rsidR="002D7184" w:rsidRPr="002D7184" w:rsidRDefault="002D7184" w:rsidP="002D7184">
      <w:pPr>
        <w:pStyle w:val="code"/>
      </w:pPr>
      <w:r w:rsidRPr="002D7184">
        <w:t>{</w:t>
      </w:r>
    </w:p>
    <w:p w:rsidR="002D7184" w:rsidRPr="002D7184" w:rsidRDefault="002D7184" w:rsidP="002D7184">
      <w:pPr>
        <w:pStyle w:val="code"/>
      </w:pPr>
      <w:r w:rsidRPr="002D7184">
        <w:tab/>
      </w:r>
      <w:r w:rsidR="0086647A">
        <w:t>printf(</w:t>
      </w:r>
      <w:r w:rsidRPr="002D7184">
        <w:t xml:space="preserve">"Enter a number, or </w:t>
      </w:r>
      <w:r w:rsidR="00734A70">
        <w:t xml:space="preserve">type </w:t>
      </w:r>
      <w:r w:rsidRPr="002D7184">
        <w:t>0 to exit</w:t>
      </w:r>
      <w:r w:rsidR="0086647A">
        <w:t>\n</w:t>
      </w:r>
      <w:r w:rsidRPr="002D7184">
        <w:t>"</w:t>
      </w:r>
      <w:r w:rsidR="0086647A">
        <w:t>)</w:t>
      </w:r>
      <w:r w:rsidRPr="002D7184">
        <w:t>;</w:t>
      </w:r>
    </w:p>
    <w:p w:rsidR="002D7184" w:rsidRPr="002D7184" w:rsidRDefault="002D7184" w:rsidP="002D7184">
      <w:pPr>
        <w:pStyle w:val="code"/>
      </w:pPr>
      <w:r w:rsidRPr="002D7184">
        <w:tab/>
      </w:r>
      <w:r w:rsidR="00734A70">
        <w:t>scanf</w:t>
      </w:r>
      <w:r w:rsidR="0086647A">
        <w:t>(“%d”, &amp;</w:t>
      </w:r>
      <w:r w:rsidRPr="002D7184">
        <w:t>choice</w:t>
      </w:r>
      <w:r w:rsidR="0086647A">
        <w:t>)</w:t>
      </w:r>
      <w:r w:rsidRPr="002D7184">
        <w:t>;</w:t>
      </w:r>
    </w:p>
    <w:p w:rsidR="002D7184" w:rsidRPr="000A1E4B" w:rsidRDefault="002D7184" w:rsidP="002D7184">
      <w:pPr>
        <w:pStyle w:val="code"/>
        <w:rPr>
          <w:sz w:val="12"/>
          <w:szCs w:val="12"/>
        </w:rPr>
      </w:pPr>
    </w:p>
    <w:p w:rsidR="002D7184" w:rsidRPr="006F03DA" w:rsidRDefault="002D7184" w:rsidP="00391F91">
      <w:pPr>
        <w:shd w:val="clear" w:color="auto" w:fill="FABF8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S Mincho" w:hAnsi="Courier New" w:cs="Courier New"/>
          <w:sz w:val="18"/>
        </w:rPr>
      </w:pPr>
      <w:r w:rsidRPr="006F03DA">
        <w:rPr>
          <w:rFonts w:ascii="Courier New" w:eastAsia="MS Mincho" w:hAnsi="Courier New" w:cs="Courier New"/>
          <w:sz w:val="18"/>
        </w:rPr>
        <w:tab/>
      </w:r>
      <w:proofErr w:type="gramStart"/>
      <w:r w:rsidRPr="006F03DA">
        <w:rPr>
          <w:rFonts w:ascii="Courier New" w:eastAsia="MS Mincho" w:hAnsi="Courier New" w:cs="Courier New"/>
          <w:sz w:val="18"/>
        </w:rPr>
        <w:t>for(</w:t>
      </w:r>
      <w:proofErr w:type="spellStart"/>
      <w:proofErr w:type="gramEnd"/>
      <w:r w:rsidRPr="006F03DA">
        <w:rPr>
          <w:rFonts w:ascii="Courier New" w:eastAsia="MS Mincho" w:hAnsi="Courier New" w:cs="Courier New"/>
          <w:sz w:val="18"/>
        </w:rPr>
        <w:t>int</w:t>
      </w:r>
      <w:proofErr w:type="spellEnd"/>
      <w:r w:rsidRPr="006F03DA">
        <w:rPr>
          <w:rFonts w:ascii="Courier New" w:eastAsia="MS Mincho" w:hAnsi="Courier New" w:cs="Courier New"/>
          <w:sz w:val="18"/>
        </w:rPr>
        <w:t xml:space="preserve"> </w:t>
      </w:r>
      <w:proofErr w:type="spellStart"/>
      <w:r w:rsidRPr="006F03DA">
        <w:rPr>
          <w:rFonts w:ascii="Courier New" w:eastAsia="MS Mincho" w:hAnsi="Courier New" w:cs="Courier New"/>
          <w:sz w:val="18"/>
        </w:rPr>
        <w:t>i</w:t>
      </w:r>
      <w:proofErr w:type="spellEnd"/>
      <w:r w:rsidRPr="006F03DA">
        <w:rPr>
          <w:rFonts w:ascii="Courier New" w:eastAsia="MS Mincho" w:hAnsi="Courier New" w:cs="Courier New"/>
          <w:sz w:val="18"/>
        </w:rPr>
        <w:t xml:space="preserve"> = 1; </w:t>
      </w:r>
      <w:proofErr w:type="spellStart"/>
      <w:r w:rsidRPr="006F03DA">
        <w:rPr>
          <w:rFonts w:ascii="Courier New" w:eastAsia="MS Mincho" w:hAnsi="Courier New" w:cs="Courier New"/>
          <w:sz w:val="18"/>
        </w:rPr>
        <w:t>i</w:t>
      </w:r>
      <w:proofErr w:type="spellEnd"/>
      <w:r w:rsidRPr="006F03DA">
        <w:rPr>
          <w:rFonts w:ascii="Courier New" w:eastAsia="MS Mincho" w:hAnsi="Courier New" w:cs="Courier New"/>
          <w:sz w:val="18"/>
        </w:rPr>
        <w:t xml:space="preserve"> &lt; 13; </w:t>
      </w:r>
      <w:proofErr w:type="spellStart"/>
      <w:r w:rsidRPr="006F03DA">
        <w:rPr>
          <w:rFonts w:ascii="Courier New" w:eastAsia="MS Mincho" w:hAnsi="Courier New" w:cs="Courier New"/>
          <w:sz w:val="18"/>
        </w:rPr>
        <w:t>i</w:t>
      </w:r>
      <w:proofErr w:type="spellEnd"/>
      <w:r w:rsidRPr="006F03DA">
        <w:rPr>
          <w:rFonts w:ascii="Courier New" w:eastAsia="MS Mincho" w:hAnsi="Courier New" w:cs="Courier New"/>
          <w:sz w:val="18"/>
        </w:rPr>
        <w:t>++)</w:t>
      </w:r>
      <w:r w:rsidRPr="006F03DA">
        <w:rPr>
          <w:rFonts w:ascii="Courier New" w:hAnsi="Courier New" w:cs="Courier New"/>
          <w:sz w:val="18"/>
        </w:rPr>
        <w:t xml:space="preserve"> // </w:t>
      </w:r>
      <w:r w:rsidR="006F03DA">
        <w:rPr>
          <w:rFonts w:ascii="Courier New" w:hAnsi="Courier New" w:cs="Courier New"/>
          <w:sz w:val="18"/>
        </w:rPr>
        <w:t xml:space="preserve">inner </w:t>
      </w:r>
      <w:r w:rsidRPr="006F03DA">
        <w:rPr>
          <w:rFonts w:ascii="Courier New" w:hAnsi="Courier New" w:cs="Courier New"/>
          <w:sz w:val="18"/>
        </w:rPr>
        <w:t>nested loop</w:t>
      </w:r>
    </w:p>
    <w:p w:rsidR="002D7184" w:rsidRPr="006F03DA" w:rsidRDefault="002D7184" w:rsidP="00391F91">
      <w:pPr>
        <w:shd w:val="clear" w:color="auto" w:fill="FABF8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S Mincho" w:hAnsi="Courier New" w:cs="Courier New"/>
          <w:sz w:val="18"/>
        </w:rPr>
      </w:pPr>
      <w:r w:rsidRPr="006F03DA">
        <w:rPr>
          <w:rFonts w:ascii="Courier New" w:eastAsia="MS Mincho" w:hAnsi="Courier New" w:cs="Courier New"/>
          <w:sz w:val="18"/>
        </w:rPr>
        <w:tab/>
        <w:t>{</w:t>
      </w:r>
    </w:p>
    <w:p w:rsidR="002D7184" w:rsidRPr="006F03DA" w:rsidRDefault="002D7184" w:rsidP="00391F91">
      <w:pPr>
        <w:shd w:val="clear" w:color="auto" w:fill="FABF8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S Mincho" w:hAnsi="Courier New" w:cs="Courier New"/>
          <w:sz w:val="18"/>
        </w:rPr>
      </w:pPr>
      <w:r w:rsidRPr="006F03DA">
        <w:rPr>
          <w:rFonts w:ascii="Courier New" w:eastAsia="MS Mincho" w:hAnsi="Courier New" w:cs="Courier New"/>
          <w:sz w:val="18"/>
        </w:rPr>
        <w:tab/>
      </w:r>
      <w:r w:rsidRPr="006F03DA">
        <w:rPr>
          <w:rFonts w:ascii="Courier New" w:eastAsia="MS Mincho" w:hAnsi="Courier New" w:cs="Courier New"/>
          <w:sz w:val="18"/>
        </w:rPr>
        <w:tab/>
      </w:r>
      <w:proofErr w:type="spellStart"/>
      <w:proofErr w:type="gramStart"/>
      <w:r w:rsidR="0086647A">
        <w:rPr>
          <w:rFonts w:ascii="Courier New" w:eastAsia="MS Mincho" w:hAnsi="Courier New" w:cs="Courier New"/>
          <w:sz w:val="18"/>
        </w:rPr>
        <w:t>printf</w:t>
      </w:r>
      <w:proofErr w:type="spellEnd"/>
      <w:r w:rsidR="0086647A">
        <w:rPr>
          <w:rFonts w:ascii="Courier New" w:eastAsia="MS Mincho" w:hAnsi="Courier New" w:cs="Courier New"/>
          <w:sz w:val="18"/>
        </w:rPr>
        <w:t>(</w:t>
      </w:r>
      <w:proofErr w:type="gramEnd"/>
      <w:r w:rsidR="0086647A">
        <w:rPr>
          <w:rFonts w:ascii="Courier New" w:eastAsia="MS Mincho" w:hAnsi="Courier New" w:cs="Courier New"/>
          <w:sz w:val="18"/>
        </w:rPr>
        <w:t>“%d * %d = %d”,</w:t>
      </w:r>
      <w:r w:rsidRPr="006F03DA">
        <w:rPr>
          <w:rFonts w:ascii="Courier New" w:eastAsia="MS Mincho" w:hAnsi="Courier New" w:cs="Courier New"/>
          <w:sz w:val="18"/>
        </w:rPr>
        <w:t xml:space="preserve"> choice</w:t>
      </w:r>
      <w:r w:rsidR="0086647A">
        <w:rPr>
          <w:rFonts w:ascii="Courier New" w:eastAsia="MS Mincho" w:hAnsi="Courier New" w:cs="Courier New"/>
          <w:sz w:val="18"/>
        </w:rPr>
        <w:t xml:space="preserve">, </w:t>
      </w:r>
      <w:proofErr w:type="spellStart"/>
      <w:r w:rsidRPr="006F03DA">
        <w:rPr>
          <w:rFonts w:ascii="Courier New" w:eastAsia="MS Mincho" w:hAnsi="Courier New" w:cs="Courier New"/>
          <w:sz w:val="18"/>
        </w:rPr>
        <w:t>i</w:t>
      </w:r>
      <w:proofErr w:type="spellEnd"/>
      <w:r w:rsidRPr="006F03DA">
        <w:rPr>
          <w:rFonts w:ascii="Courier New" w:eastAsia="MS Mincho" w:hAnsi="Courier New" w:cs="Courier New"/>
          <w:sz w:val="18"/>
        </w:rPr>
        <w:t xml:space="preserve"> </w:t>
      </w:r>
      <w:r w:rsidR="0086647A">
        <w:rPr>
          <w:rFonts w:ascii="Courier New" w:eastAsia="MS Mincho" w:hAnsi="Courier New" w:cs="Courier New"/>
          <w:sz w:val="18"/>
        </w:rPr>
        <w:t xml:space="preserve">,choice * </w:t>
      </w:r>
      <w:proofErr w:type="spellStart"/>
      <w:r w:rsidR="0086647A">
        <w:rPr>
          <w:rFonts w:ascii="Courier New" w:eastAsia="MS Mincho" w:hAnsi="Courier New" w:cs="Courier New"/>
          <w:sz w:val="18"/>
        </w:rPr>
        <w:t>i</w:t>
      </w:r>
      <w:proofErr w:type="spellEnd"/>
      <w:r w:rsidR="0086647A">
        <w:rPr>
          <w:rFonts w:ascii="Courier New" w:eastAsia="MS Mincho" w:hAnsi="Courier New" w:cs="Courier New"/>
          <w:sz w:val="18"/>
        </w:rPr>
        <w:t>)</w:t>
      </w:r>
      <w:r w:rsidRPr="006F03DA">
        <w:rPr>
          <w:rFonts w:ascii="Courier New" w:eastAsia="MS Mincho" w:hAnsi="Courier New" w:cs="Courier New"/>
          <w:sz w:val="18"/>
        </w:rPr>
        <w:t>;</w:t>
      </w:r>
    </w:p>
    <w:p w:rsidR="002D7184" w:rsidRPr="006F03DA" w:rsidRDefault="002D7184" w:rsidP="00391F91">
      <w:pPr>
        <w:shd w:val="clear" w:color="auto" w:fill="FABF8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S Mincho" w:hAnsi="Courier New" w:cs="Courier New"/>
          <w:sz w:val="18"/>
        </w:rPr>
      </w:pPr>
      <w:r w:rsidRPr="006F03DA">
        <w:rPr>
          <w:rFonts w:ascii="Courier New" w:eastAsia="MS Mincho" w:hAnsi="Courier New" w:cs="Courier New"/>
          <w:sz w:val="18"/>
        </w:rPr>
        <w:tab/>
        <w:t>}</w:t>
      </w:r>
    </w:p>
    <w:p w:rsidR="002D7184" w:rsidRPr="002D7184" w:rsidRDefault="002D7184" w:rsidP="002D7184">
      <w:pPr>
        <w:pStyle w:val="code"/>
      </w:pPr>
      <w:r w:rsidRPr="002D7184">
        <w:t>}</w:t>
      </w:r>
    </w:p>
    <w:p w:rsidR="002D7184" w:rsidRPr="002D7184" w:rsidRDefault="002D7184" w:rsidP="002D7184">
      <w:pPr>
        <w:pStyle w:val="code"/>
      </w:pPr>
      <w:r w:rsidRPr="002D7184">
        <w:t>while(choice !=0);</w:t>
      </w:r>
    </w:p>
    <w:p w:rsidR="002D7184" w:rsidRPr="000A1E4B" w:rsidRDefault="002D7184" w:rsidP="00F96B31">
      <w:pPr>
        <w:pStyle w:val="NoSpacing"/>
        <w:rPr>
          <w:sz w:val="12"/>
          <w:szCs w:val="12"/>
        </w:rPr>
      </w:pPr>
    </w:p>
    <w:p w:rsidR="002D7184" w:rsidRDefault="002D7184" w:rsidP="00F96B31">
      <w:pPr>
        <w:pStyle w:val="NoSpacing"/>
      </w:pPr>
      <w:r>
        <w:t>This code asks the user for a number and displays the times table for that number.</w:t>
      </w:r>
      <w:r w:rsidR="00734A70">
        <w:t xml:space="preserve"> </w:t>
      </w:r>
      <w:r>
        <w:t xml:space="preserve"> If the number is 0 the loop will exit.</w:t>
      </w:r>
      <w:r w:rsidR="006F03DA">
        <w:t xml:space="preserve"> </w:t>
      </w:r>
      <w:r w:rsidR="00734A70">
        <w:t xml:space="preserve"> </w:t>
      </w:r>
      <w:r w:rsidR="006F03DA">
        <w:t>As with nested selection, there is no realistic limit to how many levels of loops that can reside within each other.</w:t>
      </w:r>
    </w:p>
    <w:p w:rsidR="002D7184" w:rsidRDefault="002D7184" w:rsidP="00F96B31">
      <w:pPr>
        <w:pStyle w:val="NoSpacing"/>
      </w:pPr>
    </w:p>
    <w:p w:rsidR="00FA75B1" w:rsidRDefault="00FA75B1" w:rsidP="00F96B31">
      <w:pPr>
        <w:pStyle w:val="NoSpacing"/>
      </w:pPr>
    </w:p>
    <w:p w:rsidR="002D7184" w:rsidRDefault="002D7184" w:rsidP="002D7184">
      <w:pPr>
        <w:pStyle w:val="Heading2"/>
      </w:pPr>
      <w:r>
        <w:t xml:space="preserve">The </w:t>
      </w:r>
      <w:r w:rsidRPr="002D7184">
        <w:rPr>
          <w:rStyle w:val="inlinecode"/>
          <w:b/>
          <w:sz w:val="26"/>
        </w:rPr>
        <w:t>break</w:t>
      </w:r>
      <w:r>
        <w:t xml:space="preserve"> Statement</w:t>
      </w:r>
    </w:p>
    <w:p w:rsidR="002D7184" w:rsidRDefault="002D7184" w:rsidP="00F96B31">
      <w:pPr>
        <w:pStyle w:val="NoSpacing"/>
      </w:pPr>
    </w:p>
    <w:p w:rsidR="009B7D1E" w:rsidRDefault="002D7184" w:rsidP="009B7D1E">
      <w:pPr>
        <w:pStyle w:val="NoSpacing"/>
      </w:pPr>
      <w:r>
        <w:t>You may have noticed a small problem in the previous example; the times table for 0 is displayed before the loop exits.</w:t>
      </w:r>
      <w:r w:rsidR="00734A70">
        <w:t xml:space="preserve"> </w:t>
      </w:r>
      <w:r>
        <w:t xml:space="preserve"> This is probably not the behaviour you </w:t>
      </w:r>
      <w:proofErr w:type="gramStart"/>
      <w:r>
        <w:t>want,</w:t>
      </w:r>
      <w:proofErr w:type="gramEnd"/>
      <w:r>
        <w:t xml:space="preserve"> more likely you want the loop to exit without displaying this.</w:t>
      </w:r>
      <w:r w:rsidR="00734A70">
        <w:t xml:space="preserve"> </w:t>
      </w:r>
      <w:r>
        <w:t xml:space="preserve"> There is a way of dealing with this situation by using the </w:t>
      </w:r>
      <w:r w:rsidRPr="002D7184">
        <w:rPr>
          <w:rStyle w:val="inlinecode"/>
        </w:rPr>
        <w:t>break</w:t>
      </w:r>
      <w:r>
        <w:t xml:space="preserve"> statement.</w:t>
      </w:r>
      <w:r w:rsidR="00734A70">
        <w:t xml:space="preserve"> </w:t>
      </w:r>
      <w:r>
        <w:t xml:space="preserve"> This statement </w:t>
      </w:r>
      <w:r w:rsidR="004E77A1">
        <w:t>immediately</w:t>
      </w:r>
      <w:r>
        <w:t xml:space="preserve"> exits the loop, regardless </w:t>
      </w:r>
      <w:r w:rsidR="004E77A1">
        <w:t>of the</w:t>
      </w:r>
      <w:r>
        <w:t xml:space="preserve"> value of the control variables</w:t>
      </w:r>
      <w:r w:rsidR="00072CF6">
        <w:t xml:space="preserve"> or expression</w:t>
      </w:r>
      <w:r>
        <w:t xml:space="preserve">, and here's how it </w:t>
      </w:r>
      <w:r w:rsidR="004E77A1">
        <w:t>could</w:t>
      </w:r>
      <w:r>
        <w:t xml:space="preserve"> be used to help solve the above problem:</w:t>
      </w:r>
    </w:p>
    <w:p w:rsidR="001C334E" w:rsidRPr="000A1E4B" w:rsidRDefault="001C334E" w:rsidP="009B7D1E">
      <w:pPr>
        <w:pStyle w:val="NoSpacing"/>
        <w:rPr>
          <w:sz w:val="12"/>
          <w:szCs w:val="12"/>
        </w:rPr>
      </w:pPr>
    </w:p>
    <w:p w:rsidR="002D7184" w:rsidRPr="009B7D1E" w:rsidRDefault="002D7184" w:rsidP="009B7D1E">
      <w:pPr>
        <w:pStyle w:val="code"/>
        <w:rPr>
          <w:sz w:val="17"/>
          <w:szCs w:val="17"/>
        </w:rPr>
      </w:pPr>
      <w:r w:rsidRPr="009B7D1E">
        <w:rPr>
          <w:sz w:val="17"/>
          <w:szCs w:val="17"/>
        </w:rPr>
        <w:t>int choice;</w:t>
      </w:r>
    </w:p>
    <w:p w:rsidR="002D7184" w:rsidRPr="000A1E4B" w:rsidRDefault="002D7184" w:rsidP="002D7184">
      <w:pPr>
        <w:pStyle w:val="code"/>
        <w:rPr>
          <w:sz w:val="12"/>
          <w:szCs w:val="12"/>
        </w:rPr>
      </w:pPr>
    </w:p>
    <w:p w:rsidR="002D7184" w:rsidRPr="009B7D1E" w:rsidRDefault="002D7184" w:rsidP="002D7184">
      <w:pPr>
        <w:pStyle w:val="code"/>
        <w:rPr>
          <w:sz w:val="17"/>
          <w:szCs w:val="17"/>
        </w:rPr>
      </w:pPr>
      <w:r w:rsidRPr="009B7D1E">
        <w:rPr>
          <w:sz w:val="17"/>
          <w:szCs w:val="17"/>
        </w:rPr>
        <w:t>do</w:t>
      </w:r>
    </w:p>
    <w:p w:rsidR="002D7184" w:rsidRPr="009B7D1E" w:rsidRDefault="002D7184" w:rsidP="002D7184">
      <w:pPr>
        <w:pStyle w:val="code"/>
        <w:rPr>
          <w:sz w:val="17"/>
          <w:szCs w:val="17"/>
        </w:rPr>
      </w:pPr>
      <w:r w:rsidRPr="009B7D1E">
        <w:rPr>
          <w:sz w:val="17"/>
          <w:szCs w:val="17"/>
        </w:rPr>
        <w:t>{</w:t>
      </w:r>
    </w:p>
    <w:p w:rsidR="002D7184" w:rsidRPr="009B7D1E" w:rsidRDefault="002D7184" w:rsidP="002D7184">
      <w:pPr>
        <w:pStyle w:val="code"/>
        <w:rPr>
          <w:sz w:val="17"/>
          <w:szCs w:val="17"/>
        </w:rPr>
      </w:pPr>
      <w:r w:rsidRPr="009B7D1E">
        <w:rPr>
          <w:sz w:val="17"/>
          <w:szCs w:val="17"/>
        </w:rPr>
        <w:tab/>
      </w:r>
      <w:r w:rsidR="0086647A">
        <w:rPr>
          <w:sz w:val="17"/>
          <w:szCs w:val="17"/>
        </w:rPr>
        <w:t>printf(</w:t>
      </w:r>
      <w:r w:rsidRPr="009B7D1E">
        <w:rPr>
          <w:sz w:val="17"/>
          <w:szCs w:val="17"/>
        </w:rPr>
        <w:t xml:space="preserve">"Enter a number, or </w:t>
      </w:r>
      <w:r w:rsidR="00734A70">
        <w:rPr>
          <w:sz w:val="17"/>
          <w:szCs w:val="17"/>
        </w:rPr>
        <w:t xml:space="preserve">type </w:t>
      </w:r>
      <w:r w:rsidRPr="009B7D1E">
        <w:rPr>
          <w:sz w:val="17"/>
          <w:szCs w:val="17"/>
        </w:rPr>
        <w:t>0 to exit</w:t>
      </w:r>
      <w:r w:rsidR="0086647A">
        <w:rPr>
          <w:sz w:val="17"/>
          <w:szCs w:val="17"/>
        </w:rPr>
        <w:t>\n</w:t>
      </w:r>
      <w:r w:rsidRPr="009B7D1E">
        <w:rPr>
          <w:sz w:val="17"/>
          <w:szCs w:val="17"/>
        </w:rPr>
        <w:t>"</w:t>
      </w:r>
      <w:r w:rsidR="0086647A">
        <w:rPr>
          <w:sz w:val="17"/>
          <w:szCs w:val="17"/>
        </w:rPr>
        <w:t>)</w:t>
      </w:r>
      <w:r w:rsidRPr="009B7D1E">
        <w:rPr>
          <w:sz w:val="17"/>
          <w:szCs w:val="17"/>
        </w:rPr>
        <w:t>;</w:t>
      </w:r>
    </w:p>
    <w:p w:rsidR="002D7184" w:rsidRPr="009B7D1E" w:rsidRDefault="002D7184" w:rsidP="002D7184">
      <w:pPr>
        <w:pStyle w:val="code"/>
        <w:rPr>
          <w:sz w:val="17"/>
          <w:szCs w:val="17"/>
        </w:rPr>
      </w:pPr>
      <w:r w:rsidRPr="009B7D1E">
        <w:rPr>
          <w:sz w:val="17"/>
          <w:szCs w:val="17"/>
        </w:rPr>
        <w:tab/>
      </w:r>
      <w:r w:rsidR="00734A70">
        <w:rPr>
          <w:sz w:val="17"/>
          <w:szCs w:val="17"/>
        </w:rPr>
        <w:t>scanf</w:t>
      </w:r>
      <w:r w:rsidR="0086647A">
        <w:rPr>
          <w:sz w:val="17"/>
          <w:szCs w:val="17"/>
        </w:rPr>
        <w:t>(“%d”,</w:t>
      </w:r>
      <w:r w:rsidRPr="009B7D1E">
        <w:rPr>
          <w:sz w:val="17"/>
          <w:szCs w:val="17"/>
        </w:rPr>
        <w:t xml:space="preserve"> </w:t>
      </w:r>
      <w:r w:rsidR="0086647A">
        <w:rPr>
          <w:sz w:val="17"/>
          <w:szCs w:val="17"/>
        </w:rPr>
        <w:t>&amp;</w:t>
      </w:r>
      <w:r w:rsidRPr="009B7D1E">
        <w:rPr>
          <w:sz w:val="17"/>
          <w:szCs w:val="17"/>
        </w:rPr>
        <w:t>choice</w:t>
      </w:r>
      <w:r w:rsidR="0086647A">
        <w:rPr>
          <w:sz w:val="17"/>
          <w:szCs w:val="17"/>
        </w:rPr>
        <w:t>)</w:t>
      </w:r>
      <w:r w:rsidRPr="009B7D1E">
        <w:rPr>
          <w:sz w:val="17"/>
          <w:szCs w:val="17"/>
        </w:rPr>
        <w:t>;</w:t>
      </w:r>
    </w:p>
    <w:p w:rsidR="002D7184" w:rsidRPr="000A1E4B" w:rsidRDefault="002D7184" w:rsidP="002D7184">
      <w:pPr>
        <w:pStyle w:val="code"/>
        <w:rPr>
          <w:sz w:val="12"/>
          <w:szCs w:val="12"/>
        </w:rPr>
      </w:pPr>
    </w:p>
    <w:p w:rsidR="002D7184" w:rsidRPr="009B7D1E" w:rsidRDefault="002D7184" w:rsidP="002D7184">
      <w:pPr>
        <w:pStyle w:val="code"/>
        <w:rPr>
          <w:sz w:val="17"/>
          <w:szCs w:val="17"/>
        </w:rPr>
      </w:pPr>
      <w:r w:rsidRPr="009B7D1E">
        <w:rPr>
          <w:sz w:val="17"/>
          <w:szCs w:val="17"/>
        </w:rPr>
        <w:tab/>
      </w:r>
      <w:r w:rsidRPr="009B7D1E">
        <w:rPr>
          <w:sz w:val="17"/>
          <w:szCs w:val="17"/>
          <w:highlight w:val="yellow"/>
        </w:rPr>
        <w:t>if( choice == 0 )</w:t>
      </w:r>
      <w:r w:rsidRPr="009B7D1E">
        <w:rPr>
          <w:sz w:val="17"/>
          <w:szCs w:val="17"/>
        </w:rPr>
        <w:t xml:space="preserve"> </w:t>
      </w:r>
    </w:p>
    <w:p w:rsidR="001E6586" w:rsidRPr="009B7D1E" w:rsidRDefault="001E6586" w:rsidP="002D7184">
      <w:pPr>
        <w:pStyle w:val="code"/>
        <w:rPr>
          <w:sz w:val="17"/>
          <w:szCs w:val="17"/>
        </w:rPr>
      </w:pPr>
      <w:r w:rsidRPr="009B7D1E">
        <w:rPr>
          <w:sz w:val="17"/>
          <w:szCs w:val="17"/>
        </w:rPr>
        <w:tab/>
      </w:r>
      <w:r w:rsidRPr="009B7D1E">
        <w:rPr>
          <w:sz w:val="17"/>
          <w:szCs w:val="17"/>
          <w:highlight w:val="yellow"/>
        </w:rPr>
        <w:t>{</w:t>
      </w:r>
    </w:p>
    <w:p w:rsidR="001E6586" w:rsidRPr="009B7D1E" w:rsidRDefault="001E6586" w:rsidP="002D7184">
      <w:pPr>
        <w:pStyle w:val="code"/>
        <w:rPr>
          <w:sz w:val="17"/>
          <w:szCs w:val="17"/>
        </w:rPr>
      </w:pPr>
      <w:r w:rsidRPr="009B7D1E">
        <w:rPr>
          <w:sz w:val="17"/>
          <w:szCs w:val="17"/>
        </w:rPr>
        <w:tab/>
      </w:r>
      <w:r w:rsidRPr="009B7D1E">
        <w:rPr>
          <w:sz w:val="17"/>
          <w:szCs w:val="17"/>
        </w:rPr>
        <w:tab/>
      </w:r>
      <w:r w:rsidRPr="009B7D1E">
        <w:rPr>
          <w:sz w:val="17"/>
          <w:szCs w:val="17"/>
          <w:highlight w:val="yellow"/>
        </w:rPr>
        <w:t>break;</w:t>
      </w:r>
      <w:r w:rsidR="00FA75B1" w:rsidRPr="00FA75B1">
        <w:rPr>
          <w:sz w:val="17"/>
          <w:szCs w:val="17"/>
          <w:highlight w:val="yellow"/>
        </w:rPr>
        <w:t>// immediately exits outer loop</w:t>
      </w:r>
    </w:p>
    <w:p w:rsidR="002D7184" w:rsidRPr="009B7D1E" w:rsidRDefault="001E6586" w:rsidP="002D7184">
      <w:pPr>
        <w:pStyle w:val="code"/>
        <w:rPr>
          <w:sz w:val="17"/>
          <w:szCs w:val="17"/>
        </w:rPr>
      </w:pPr>
      <w:r w:rsidRPr="009B7D1E">
        <w:rPr>
          <w:sz w:val="17"/>
          <w:szCs w:val="17"/>
        </w:rPr>
        <w:tab/>
      </w:r>
      <w:r w:rsidRPr="009B7D1E">
        <w:rPr>
          <w:sz w:val="17"/>
          <w:szCs w:val="17"/>
          <w:highlight w:val="yellow"/>
        </w:rPr>
        <w:t>}</w:t>
      </w:r>
    </w:p>
    <w:p w:rsidR="001E6586" w:rsidRPr="009B7D1E" w:rsidRDefault="001E6586" w:rsidP="002D7184">
      <w:pPr>
        <w:pStyle w:val="code"/>
        <w:rPr>
          <w:sz w:val="17"/>
          <w:szCs w:val="17"/>
        </w:rPr>
      </w:pPr>
    </w:p>
    <w:p w:rsidR="002D7184" w:rsidRPr="009B7D1E" w:rsidRDefault="002D7184" w:rsidP="002D7184">
      <w:pPr>
        <w:pStyle w:val="code"/>
        <w:rPr>
          <w:sz w:val="17"/>
          <w:szCs w:val="17"/>
        </w:rPr>
      </w:pPr>
      <w:r w:rsidRPr="009B7D1E">
        <w:rPr>
          <w:sz w:val="17"/>
          <w:szCs w:val="17"/>
        </w:rPr>
        <w:tab/>
        <w:t xml:space="preserve">for(int i = 1; i &lt; 13; i++) </w:t>
      </w:r>
    </w:p>
    <w:p w:rsidR="002D7184" w:rsidRPr="009B7D1E" w:rsidRDefault="002D7184" w:rsidP="002D7184">
      <w:pPr>
        <w:pStyle w:val="code"/>
        <w:rPr>
          <w:sz w:val="17"/>
          <w:szCs w:val="17"/>
        </w:rPr>
      </w:pPr>
      <w:r w:rsidRPr="009B7D1E">
        <w:rPr>
          <w:sz w:val="17"/>
          <w:szCs w:val="17"/>
        </w:rPr>
        <w:tab/>
        <w:t>{</w:t>
      </w:r>
    </w:p>
    <w:p w:rsidR="002D7184" w:rsidRPr="009B7D1E" w:rsidRDefault="002D7184" w:rsidP="002D7184">
      <w:pPr>
        <w:pStyle w:val="code"/>
        <w:rPr>
          <w:sz w:val="17"/>
          <w:szCs w:val="17"/>
        </w:rPr>
      </w:pPr>
      <w:r w:rsidRPr="009B7D1E">
        <w:rPr>
          <w:sz w:val="17"/>
          <w:szCs w:val="17"/>
        </w:rPr>
        <w:tab/>
      </w:r>
      <w:r w:rsidRPr="009B7D1E">
        <w:rPr>
          <w:sz w:val="17"/>
          <w:szCs w:val="17"/>
        </w:rPr>
        <w:tab/>
      </w:r>
      <w:r w:rsidR="0086647A">
        <w:rPr>
          <w:sz w:val="17"/>
          <w:szCs w:val="17"/>
        </w:rPr>
        <w:t xml:space="preserve">printf(“%d * %d = %d”, </w:t>
      </w:r>
      <w:r w:rsidRPr="009B7D1E">
        <w:rPr>
          <w:sz w:val="17"/>
          <w:szCs w:val="17"/>
        </w:rPr>
        <w:t>choice</w:t>
      </w:r>
      <w:r w:rsidR="0086647A">
        <w:rPr>
          <w:sz w:val="17"/>
          <w:szCs w:val="17"/>
        </w:rPr>
        <w:t>, i,</w:t>
      </w:r>
      <w:r w:rsidRPr="009B7D1E">
        <w:rPr>
          <w:sz w:val="17"/>
          <w:szCs w:val="17"/>
        </w:rPr>
        <w:t xml:space="preserve"> choice * i </w:t>
      </w:r>
      <w:r w:rsidR="0086647A">
        <w:rPr>
          <w:sz w:val="17"/>
          <w:szCs w:val="17"/>
        </w:rPr>
        <w:t>)</w:t>
      </w:r>
      <w:r w:rsidRPr="009B7D1E">
        <w:rPr>
          <w:sz w:val="17"/>
          <w:szCs w:val="17"/>
        </w:rPr>
        <w:t>;</w:t>
      </w:r>
    </w:p>
    <w:p w:rsidR="002D7184" w:rsidRPr="009B7D1E" w:rsidRDefault="002D7184" w:rsidP="002D7184">
      <w:pPr>
        <w:pStyle w:val="code"/>
        <w:rPr>
          <w:sz w:val="17"/>
          <w:szCs w:val="17"/>
        </w:rPr>
      </w:pPr>
      <w:r w:rsidRPr="009B7D1E">
        <w:rPr>
          <w:sz w:val="17"/>
          <w:szCs w:val="17"/>
        </w:rPr>
        <w:tab/>
        <w:t>}</w:t>
      </w:r>
    </w:p>
    <w:p w:rsidR="002D7184" w:rsidRPr="009B7D1E" w:rsidRDefault="002D7184" w:rsidP="002D7184">
      <w:pPr>
        <w:pStyle w:val="code"/>
        <w:rPr>
          <w:sz w:val="17"/>
          <w:szCs w:val="17"/>
        </w:rPr>
      </w:pPr>
      <w:r w:rsidRPr="009B7D1E">
        <w:rPr>
          <w:sz w:val="17"/>
          <w:szCs w:val="17"/>
        </w:rPr>
        <w:t>}</w:t>
      </w:r>
    </w:p>
    <w:p w:rsidR="002D7184" w:rsidRPr="009B7D1E" w:rsidRDefault="002D7184" w:rsidP="002D7184">
      <w:pPr>
        <w:pStyle w:val="code"/>
        <w:rPr>
          <w:sz w:val="17"/>
          <w:szCs w:val="17"/>
        </w:rPr>
      </w:pPr>
      <w:r w:rsidRPr="009B7D1E">
        <w:rPr>
          <w:sz w:val="17"/>
          <w:szCs w:val="17"/>
        </w:rPr>
        <w:t>while(choice !=0);</w:t>
      </w:r>
    </w:p>
    <w:p w:rsidR="00513373" w:rsidRPr="009B7D1E" w:rsidRDefault="00513373" w:rsidP="00F96B31">
      <w:pPr>
        <w:pStyle w:val="NoSpacing"/>
        <w:rPr>
          <w:sz w:val="16"/>
          <w:szCs w:val="16"/>
        </w:rPr>
      </w:pPr>
    </w:p>
    <w:p w:rsidR="002D7184" w:rsidRDefault="001E6586" w:rsidP="00F96B31">
      <w:pPr>
        <w:pStyle w:val="NoSpacing"/>
      </w:pPr>
      <w:r>
        <w:t>In th</w:t>
      </w:r>
      <w:r w:rsidR="00D6276A">
        <w:t xml:space="preserve">is code, when </w:t>
      </w:r>
      <w:r w:rsidR="00D6276A" w:rsidRPr="00D6276A">
        <w:rPr>
          <w:rStyle w:val="inlinecode"/>
        </w:rPr>
        <w:t>choice</w:t>
      </w:r>
      <w:r w:rsidR="00D6276A">
        <w:t xml:space="preserve"> is set to 0 the </w:t>
      </w:r>
      <w:r w:rsidR="00D6276A" w:rsidRPr="00513373">
        <w:rPr>
          <w:rStyle w:val="inlinecode"/>
        </w:rPr>
        <w:t>break</w:t>
      </w:r>
      <w:r w:rsidR="00D6276A">
        <w:t xml:space="preserve"> statement is executed and the loop </w:t>
      </w:r>
      <w:r w:rsidR="00D6276A" w:rsidRPr="00513373">
        <w:rPr>
          <w:b/>
        </w:rPr>
        <w:t xml:space="preserve">exits </w:t>
      </w:r>
      <w:r w:rsidR="004E77A1" w:rsidRPr="00513373">
        <w:rPr>
          <w:b/>
        </w:rPr>
        <w:t>immediately</w:t>
      </w:r>
      <w:r w:rsidR="00734A70">
        <w:t>.</w:t>
      </w:r>
      <w:r w:rsidR="00FA75B1">
        <w:t xml:space="preserve"> </w:t>
      </w:r>
      <w:r w:rsidR="00734A70">
        <w:t xml:space="preserve"> I</w:t>
      </w:r>
      <w:r w:rsidR="00FA75B1">
        <w:t>n this case the outer loop is exited</w:t>
      </w:r>
      <w:r w:rsidR="00D6276A">
        <w:t>.</w:t>
      </w:r>
      <w:r w:rsidR="00734A70">
        <w:t xml:space="preserve"> </w:t>
      </w:r>
      <w:r w:rsidR="00072CF6">
        <w:t xml:space="preserve"> The break statement is often used in situations like this where the loop needs to exit part way through</w:t>
      </w:r>
      <w:r w:rsidR="00FA75B1">
        <w:t>, or when some other exit condition occurs that isn't part of the loop expression evaluation</w:t>
      </w:r>
      <w:r w:rsidR="00072CF6">
        <w:t>.</w:t>
      </w:r>
    </w:p>
    <w:p w:rsidR="00513373" w:rsidRDefault="00513373" w:rsidP="00F96B31">
      <w:pPr>
        <w:pStyle w:val="NoSpacing"/>
      </w:pPr>
    </w:p>
    <w:p w:rsidR="00FA75B1" w:rsidRDefault="00FA75B1" w:rsidP="00F96B31">
      <w:pPr>
        <w:pStyle w:val="NoSpacing"/>
      </w:pPr>
    </w:p>
    <w:p w:rsidR="00513373" w:rsidRDefault="00513373" w:rsidP="00513373">
      <w:pPr>
        <w:pStyle w:val="Heading2"/>
      </w:pPr>
      <w:r>
        <w:t xml:space="preserve">The </w:t>
      </w:r>
      <w:r>
        <w:rPr>
          <w:rStyle w:val="inlinecode"/>
          <w:b/>
          <w:sz w:val="26"/>
        </w:rPr>
        <w:t>continue</w:t>
      </w:r>
      <w:r>
        <w:t xml:space="preserve"> Statement</w:t>
      </w:r>
    </w:p>
    <w:p w:rsidR="00513373" w:rsidRDefault="00513373" w:rsidP="00F96B31">
      <w:pPr>
        <w:pStyle w:val="NoSpacing"/>
      </w:pPr>
    </w:p>
    <w:p w:rsidR="001C334E" w:rsidRDefault="00513373" w:rsidP="00F96B31">
      <w:pPr>
        <w:pStyle w:val="NoSpacing"/>
      </w:pPr>
      <w:r>
        <w:t xml:space="preserve">Sometimes, instead of exiting a loop completely you might want to just </w:t>
      </w:r>
      <w:r w:rsidRPr="00513373">
        <w:rPr>
          <w:b/>
        </w:rPr>
        <w:t>skip a single iteration</w:t>
      </w:r>
      <w:r>
        <w:t xml:space="preserve">. </w:t>
      </w:r>
      <w:r w:rsidR="00734A70">
        <w:t xml:space="preserve"> </w:t>
      </w:r>
      <w:r>
        <w:t xml:space="preserve">You can do this with the </w:t>
      </w:r>
      <w:r w:rsidRPr="00513373">
        <w:rPr>
          <w:rStyle w:val="inlinecode"/>
        </w:rPr>
        <w:t>continue</w:t>
      </w:r>
      <w:r>
        <w:t xml:space="preserve"> statement. </w:t>
      </w:r>
      <w:r w:rsidR="00734A70">
        <w:t xml:space="preserve"> </w:t>
      </w:r>
      <w:r w:rsidR="004E77A1">
        <w:t>Imagine</w:t>
      </w:r>
      <w:r>
        <w:t xml:space="preserve"> a program that asks the user if they wish to see the times table for all of the numbers 1 to 12 one at a time. </w:t>
      </w:r>
      <w:r w:rsidR="00734A70">
        <w:t xml:space="preserve"> </w:t>
      </w:r>
      <w:r>
        <w:t xml:space="preserve">If the user </w:t>
      </w:r>
      <w:r w:rsidR="009C1927">
        <w:t>doesn't want</w:t>
      </w:r>
      <w:r>
        <w:t xml:space="preserve"> to see the times table they can enter </w:t>
      </w:r>
      <w:r w:rsidRPr="009C1927">
        <w:rPr>
          <w:rStyle w:val="inlinecode"/>
        </w:rPr>
        <w:t>'</w:t>
      </w:r>
      <w:r w:rsidR="009C1927">
        <w:rPr>
          <w:rStyle w:val="inlinecode"/>
        </w:rPr>
        <w:t>N</w:t>
      </w:r>
      <w:r w:rsidRPr="009C1927">
        <w:rPr>
          <w:rStyle w:val="inlinecode"/>
        </w:rPr>
        <w:t>'</w:t>
      </w:r>
      <w:r>
        <w:t xml:space="preserve">, any other character will mean that the times table </w:t>
      </w:r>
      <w:r w:rsidR="009C1927">
        <w:t>will</w:t>
      </w:r>
      <w:r>
        <w:t xml:space="preserve"> be displayed</w:t>
      </w:r>
      <w:r w:rsidR="009C1927">
        <w:t>:</w:t>
      </w:r>
    </w:p>
    <w:p w:rsidR="001C334E" w:rsidRDefault="001C334E" w:rsidP="00F96B31">
      <w:pPr>
        <w:pStyle w:val="NoSpacing"/>
      </w:pPr>
    </w:p>
    <w:p w:rsidR="00FA75B1" w:rsidRDefault="00FA75B1" w:rsidP="00F96B31">
      <w:pPr>
        <w:pStyle w:val="NoSpacing"/>
      </w:pPr>
    </w:p>
    <w:p w:rsidR="00FA75B1" w:rsidRDefault="00FA75B1" w:rsidP="00F96B31">
      <w:pPr>
        <w:pStyle w:val="NoSpacing"/>
      </w:pPr>
    </w:p>
    <w:p w:rsidR="009C1927" w:rsidRPr="009B7D1E" w:rsidRDefault="009C1927" w:rsidP="009C1927">
      <w:pPr>
        <w:pStyle w:val="code"/>
        <w:rPr>
          <w:sz w:val="17"/>
          <w:szCs w:val="17"/>
        </w:rPr>
      </w:pPr>
      <w:r w:rsidRPr="009B7D1E">
        <w:rPr>
          <w:sz w:val="17"/>
          <w:szCs w:val="17"/>
        </w:rPr>
        <w:lastRenderedPageBreak/>
        <w:t>char input_char;</w:t>
      </w:r>
    </w:p>
    <w:p w:rsidR="009C1927" w:rsidRPr="009B7D1E" w:rsidRDefault="009C1927" w:rsidP="009C1927">
      <w:pPr>
        <w:pStyle w:val="code"/>
        <w:rPr>
          <w:sz w:val="17"/>
          <w:szCs w:val="17"/>
        </w:rPr>
      </w:pPr>
    </w:p>
    <w:p w:rsidR="009C1927" w:rsidRPr="009B7D1E" w:rsidRDefault="009C1927" w:rsidP="009C1927">
      <w:pPr>
        <w:pStyle w:val="code"/>
        <w:rPr>
          <w:sz w:val="17"/>
          <w:szCs w:val="17"/>
        </w:rPr>
      </w:pPr>
      <w:r w:rsidRPr="009B7D1E">
        <w:rPr>
          <w:sz w:val="17"/>
          <w:szCs w:val="17"/>
        </w:rPr>
        <w:t>for(int i = 1; i &lt; 13; i++)</w:t>
      </w:r>
    </w:p>
    <w:p w:rsidR="009C1927" w:rsidRPr="009B7D1E" w:rsidRDefault="009C1927" w:rsidP="009C1927">
      <w:pPr>
        <w:pStyle w:val="code"/>
        <w:rPr>
          <w:sz w:val="17"/>
          <w:szCs w:val="17"/>
        </w:rPr>
      </w:pPr>
      <w:r w:rsidRPr="009B7D1E">
        <w:rPr>
          <w:sz w:val="17"/>
          <w:szCs w:val="17"/>
        </w:rPr>
        <w:t>{</w:t>
      </w:r>
    </w:p>
    <w:p w:rsidR="009C1927" w:rsidRPr="009B7D1E" w:rsidRDefault="009C1927" w:rsidP="009C1927">
      <w:pPr>
        <w:pStyle w:val="code"/>
        <w:rPr>
          <w:sz w:val="17"/>
          <w:szCs w:val="17"/>
        </w:rPr>
      </w:pPr>
      <w:r w:rsidRPr="009B7D1E">
        <w:rPr>
          <w:sz w:val="17"/>
          <w:szCs w:val="17"/>
        </w:rPr>
        <w:tab/>
      </w:r>
      <w:r w:rsidR="0086647A">
        <w:rPr>
          <w:sz w:val="17"/>
          <w:szCs w:val="17"/>
        </w:rPr>
        <w:t>printf(</w:t>
      </w:r>
      <w:r w:rsidRPr="009B7D1E">
        <w:rPr>
          <w:sz w:val="17"/>
          <w:szCs w:val="17"/>
        </w:rPr>
        <w:t xml:space="preserve">"Do you want to see the </w:t>
      </w:r>
      <w:r w:rsidR="0086647A">
        <w:rPr>
          <w:sz w:val="17"/>
          <w:szCs w:val="17"/>
        </w:rPr>
        <w:t>%d</w:t>
      </w:r>
      <w:r w:rsidR="0086647A" w:rsidRPr="009B7D1E">
        <w:rPr>
          <w:sz w:val="17"/>
          <w:szCs w:val="17"/>
        </w:rPr>
        <w:t xml:space="preserve"> times table</w:t>
      </w:r>
      <w:r w:rsidR="0086647A">
        <w:rPr>
          <w:sz w:val="17"/>
          <w:szCs w:val="17"/>
        </w:rPr>
        <w:t xml:space="preserve"> (Y or N)</w:t>
      </w:r>
      <w:r w:rsidR="0086647A" w:rsidRPr="009B7D1E">
        <w:rPr>
          <w:sz w:val="17"/>
          <w:szCs w:val="17"/>
        </w:rPr>
        <w:t>?</w:t>
      </w:r>
      <w:r w:rsidR="0086647A">
        <w:rPr>
          <w:sz w:val="17"/>
          <w:szCs w:val="17"/>
        </w:rPr>
        <w:t>\n</w:t>
      </w:r>
      <w:r w:rsidRPr="009B7D1E">
        <w:rPr>
          <w:sz w:val="17"/>
          <w:szCs w:val="17"/>
        </w:rPr>
        <w:t>"</w:t>
      </w:r>
      <w:r w:rsidR="0086647A">
        <w:rPr>
          <w:sz w:val="17"/>
          <w:szCs w:val="17"/>
        </w:rPr>
        <w:t>,</w:t>
      </w:r>
      <w:r w:rsidRPr="009B7D1E">
        <w:rPr>
          <w:sz w:val="17"/>
          <w:szCs w:val="17"/>
        </w:rPr>
        <w:t xml:space="preserve"> i</w:t>
      </w:r>
      <w:r w:rsidR="0086647A">
        <w:rPr>
          <w:sz w:val="17"/>
          <w:szCs w:val="17"/>
        </w:rPr>
        <w:t>)</w:t>
      </w:r>
      <w:r w:rsidRPr="009B7D1E">
        <w:rPr>
          <w:sz w:val="17"/>
          <w:szCs w:val="17"/>
        </w:rPr>
        <w:t>;</w:t>
      </w:r>
    </w:p>
    <w:p w:rsidR="009C1927" w:rsidRPr="009B7D1E" w:rsidRDefault="009C1927" w:rsidP="009C1927">
      <w:pPr>
        <w:pStyle w:val="code"/>
        <w:rPr>
          <w:sz w:val="17"/>
          <w:szCs w:val="17"/>
        </w:rPr>
      </w:pPr>
      <w:r w:rsidRPr="009B7D1E">
        <w:rPr>
          <w:sz w:val="17"/>
          <w:szCs w:val="17"/>
        </w:rPr>
        <w:tab/>
      </w:r>
      <w:r w:rsidR="00734A70">
        <w:rPr>
          <w:sz w:val="17"/>
          <w:szCs w:val="17"/>
        </w:rPr>
        <w:t>scanf</w:t>
      </w:r>
      <w:r w:rsidR="0086647A">
        <w:rPr>
          <w:sz w:val="17"/>
          <w:szCs w:val="17"/>
        </w:rPr>
        <w:t>(“%d\n”,</w:t>
      </w:r>
      <w:r w:rsidRPr="009B7D1E">
        <w:rPr>
          <w:sz w:val="17"/>
          <w:szCs w:val="17"/>
        </w:rPr>
        <w:t xml:space="preserve"> </w:t>
      </w:r>
      <w:r w:rsidR="0086647A">
        <w:rPr>
          <w:sz w:val="17"/>
          <w:szCs w:val="17"/>
        </w:rPr>
        <w:t>&amp;</w:t>
      </w:r>
      <w:r w:rsidRPr="009B7D1E">
        <w:rPr>
          <w:sz w:val="17"/>
          <w:szCs w:val="17"/>
        </w:rPr>
        <w:t>input_char</w:t>
      </w:r>
      <w:r w:rsidR="0086647A">
        <w:rPr>
          <w:sz w:val="17"/>
          <w:szCs w:val="17"/>
        </w:rPr>
        <w:t>)</w:t>
      </w:r>
      <w:r w:rsidRPr="009B7D1E">
        <w:rPr>
          <w:sz w:val="17"/>
          <w:szCs w:val="17"/>
        </w:rPr>
        <w:t>;</w:t>
      </w:r>
    </w:p>
    <w:p w:rsidR="009C1927" w:rsidRPr="009B7D1E" w:rsidRDefault="009C1927" w:rsidP="009C1927">
      <w:pPr>
        <w:pStyle w:val="code"/>
        <w:rPr>
          <w:sz w:val="17"/>
          <w:szCs w:val="17"/>
        </w:rPr>
      </w:pPr>
    </w:p>
    <w:p w:rsidR="009C1927" w:rsidRPr="009B7D1E" w:rsidRDefault="009C1927" w:rsidP="009C1927">
      <w:pPr>
        <w:pStyle w:val="code"/>
        <w:rPr>
          <w:sz w:val="17"/>
          <w:szCs w:val="17"/>
        </w:rPr>
      </w:pPr>
      <w:r w:rsidRPr="009B7D1E">
        <w:rPr>
          <w:sz w:val="17"/>
          <w:szCs w:val="17"/>
        </w:rPr>
        <w:tab/>
      </w:r>
      <w:r w:rsidRPr="009B7D1E">
        <w:rPr>
          <w:sz w:val="17"/>
          <w:szCs w:val="17"/>
          <w:highlight w:val="yellow"/>
        </w:rPr>
        <w:t>if( input_char == 'N' || input_char == 'n')</w:t>
      </w:r>
      <w:r w:rsidRPr="009B7D1E">
        <w:rPr>
          <w:sz w:val="17"/>
          <w:szCs w:val="17"/>
        </w:rPr>
        <w:t xml:space="preserve"> </w:t>
      </w:r>
    </w:p>
    <w:p w:rsidR="009C1927" w:rsidRPr="009B7D1E" w:rsidRDefault="009C1927" w:rsidP="009C1927">
      <w:pPr>
        <w:pStyle w:val="code"/>
        <w:rPr>
          <w:sz w:val="17"/>
          <w:szCs w:val="17"/>
        </w:rPr>
      </w:pPr>
      <w:r w:rsidRPr="009B7D1E">
        <w:rPr>
          <w:sz w:val="17"/>
          <w:szCs w:val="17"/>
        </w:rPr>
        <w:tab/>
      </w:r>
      <w:r w:rsidRPr="009B7D1E">
        <w:rPr>
          <w:sz w:val="17"/>
          <w:szCs w:val="17"/>
          <w:highlight w:val="yellow"/>
        </w:rPr>
        <w:t>{</w:t>
      </w:r>
    </w:p>
    <w:p w:rsidR="009C1927" w:rsidRPr="009B7D1E" w:rsidRDefault="009C1927" w:rsidP="009C1927">
      <w:pPr>
        <w:pStyle w:val="code"/>
        <w:rPr>
          <w:sz w:val="17"/>
          <w:szCs w:val="17"/>
        </w:rPr>
      </w:pPr>
      <w:r w:rsidRPr="009B7D1E">
        <w:rPr>
          <w:sz w:val="17"/>
          <w:szCs w:val="17"/>
        </w:rPr>
        <w:tab/>
      </w:r>
      <w:r w:rsidRPr="009B7D1E">
        <w:rPr>
          <w:sz w:val="17"/>
          <w:szCs w:val="17"/>
        </w:rPr>
        <w:tab/>
      </w:r>
      <w:r w:rsidRPr="009B7D1E">
        <w:rPr>
          <w:sz w:val="17"/>
          <w:szCs w:val="17"/>
          <w:highlight w:val="yellow"/>
        </w:rPr>
        <w:t>continue;</w:t>
      </w:r>
    </w:p>
    <w:p w:rsidR="009C1927" w:rsidRPr="009B7D1E" w:rsidRDefault="009C1927" w:rsidP="009C1927">
      <w:pPr>
        <w:pStyle w:val="code"/>
        <w:rPr>
          <w:sz w:val="17"/>
          <w:szCs w:val="17"/>
        </w:rPr>
      </w:pPr>
      <w:r w:rsidRPr="009B7D1E">
        <w:rPr>
          <w:sz w:val="17"/>
          <w:szCs w:val="17"/>
        </w:rPr>
        <w:tab/>
      </w:r>
      <w:r w:rsidRPr="009B7D1E">
        <w:rPr>
          <w:sz w:val="17"/>
          <w:szCs w:val="17"/>
          <w:highlight w:val="yellow"/>
        </w:rPr>
        <w:t>}</w:t>
      </w:r>
    </w:p>
    <w:p w:rsidR="009C1927" w:rsidRPr="009B7D1E" w:rsidRDefault="009C1927" w:rsidP="009C1927">
      <w:pPr>
        <w:pStyle w:val="code"/>
        <w:rPr>
          <w:sz w:val="17"/>
          <w:szCs w:val="17"/>
        </w:rPr>
      </w:pPr>
    </w:p>
    <w:p w:rsidR="009C1927" w:rsidRPr="009B7D1E" w:rsidRDefault="009C1927" w:rsidP="009C1927">
      <w:pPr>
        <w:pStyle w:val="code"/>
        <w:rPr>
          <w:sz w:val="17"/>
          <w:szCs w:val="17"/>
        </w:rPr>
      </w:pPr>
      <w:r w:rsidRPr="009B7D1E">
        <w:rPr>
          <w:sz w:val="17"/>
          <w:szCs w:val="17"/>
        </w:rPr>
        <w:tab/>
        <w:t>for(int j = 1; j &lt; 13; j++)</w:t>
      </w:r>
    </w:p>
    <w:p w:rsidR="009C1927" w:rsidRPr="009B7D1E" w:rsidRDefault="009C1927" w:rsidP="009C1927">
      <w:pPr>
        <w:pStyle w:val="code"/>
        <w:rPr>
          <w:sz w:val="17"/>
          <w:szCs w:val="17"/>
        </w:rPr>
      </w:pPr>
      <w:r w:rsidRPr="009B7D1E">
        <w:rPr>
          <w:sz w:val="17"/>
          <w:szCs w:val="17"/>
        </w:rPr>
        <w:tab/>
        <w:t>{</w:t>
      </w:r>
    </w:p>
    <w:p w:rsidR="009C1927" w:rsidRPr="009B7D1E" w:rsidRDefault="009C1927" w:rsidP="009C1927">
      <w:pPr>
        <w:pStyle w:val="code"/>
        <w:rPr>
          <w:sz w:val="17"/>
          <w:szCs w:val="17"/>
        </w:rPr>
      </w:pPr>
      <w:r w:rsidRPr="009B7D1E">
        <w:rPr>
          <w:sz w:val="17"/>
          <w:szCs w:val="17"/>
        </w:rPr>
        <w:tab/>
      </w:r>
      <w:r w:rsidRPr="009B7D1E">
        <w:rPr>
          <w:sz w:val="17"/>
          <w:szCs w:val="17"/>
        </w:rPr>
        <w:tab/>
      </w:r>
      <w:r w:rsidR="0086647A">
        <w:rPr>
          <w:sz w:val="17"/>
          <w:szCs w:val="17"/>
        </w:rPr>
        <w:t>Printf(“%d * %d = %d”, j, i ,i*j);</w:t>
      </w:r>
    </w:p>
    <w:p w:rsidR="009C1927" w:rsidRPr="009B7D1E" w:rsidRDefault="009C1927" w:rsidP="009C1927">
      <w:pPr>
        <w:pStyle w:val="code"/>
        <w:rPr>
          <w:sz w:val="17"/>
          <w:szCs w:val="17"/>
        </w:rPr>
      </w:pPr>
      <w:r w:rsidRPr="009B7D1E">
        <w:rPr>
          <w:sz w:val="17"/>
          <w:szCs w:val="17"/>
        </w:rPr>
        <w:tab/>
        <w:t>}</w:t>
      </w:r>
    </w:p>
    <w:p w:rsidR="00513373" w:rsidRPr="000A1E4B" w:rsidRDefault="000A1E4B" w:rsidP="009C1927">
      <w:pPr>
        <w:pStyle w:val="code"/>
        <w:rPr>
          <w:sz w:val="17"/>
          <w:szCs w:val="17"/>
        </w:rPr>
      </w:pPr>
      <w:r>
        <w:rPr>
          <w:sz w:val="17"/>
          <w:szCs w:val="17"/>
        </w:rPr>
        <w:t>}</w:t>
      </w:r>
    </w:p>
    <w:p w:rsidR="00FA75B1" w:rsidRDefault="00FA75B1" w:rsidP="00F96B31">
      <w:pPr>
        <w:pStyle w:val="NoSpacing"/>
      </w:pPr>
    </w:p>
    <w:p w:rsidR="009B7D1E" w:rsidRDefault="00734A70" w:rsidP="00F96B31">
      <w:pPr>
        <w:pStyle w:val="NoSpacing"/>
      </w:pPr>
      <w:r>
        <w:t>However, in general</w:t>
      </w:r>
      <w:r w:rsidR="009B7D1E">
        <w:t xml:space="preserve"> </w:t>
      </w:r>
      <w:r w:rsidR="009B7D1E" w:rsidRPr="009B7D1E">
        <w:rPr>
          <w:rStyle w:val="inlinecode"/>
        </w:rPr>
        <w:t>continue</w:t>
      </w:r>
      <w:r w:rsidR="009B7D1E">
        <w:t xml:space="preserve"> is used just as a </w:t>
      </w:r>
      <w:r w:rsidR="004E77A1">
        <w:t>convenience</w:t>
      </w:r>
      <w:r w:rsidR="009B7D1E">
        <w:t>, o</w:t>
      </w:r>
      <w:r>
        <w:t>r to make the intention clearer.</w:t>
      </w:r>
      <w:r w:rsidR="009B7D1E">
        <w:t xml:space="preserve"> </w:t>
      </w:r>
      <w:r>
        <w:t xml:space="preserve"> I</w:t>
      </w:r>
      <w:r w:rsidR="009B7D1E">
        <w:t xml:space="preserve">t is usually possible to </w:t>
      </w:r>
      <w:r w:rsidR="004E77A1">
        <w:t>trivially</w:t>
      </w:r>
      <w:r w:rsidR="009B7D1E">
        <w:t xml:space="preserve"> rewrite the logic of a program to not need the </w:t>
      </w:r>
      <w:r w:rsidR="009B7D1E" w:rsidRPr="004E77A1">
        <w:rPr>
          <w:rStyle w:val="inlinecode"/>
        </w:rPr>
        <w:t>continue</w:t>
      </w:r>
      <w:r w:rsidR="004E77A1">
        <w:t xml:space="preserve"> statement</w:t>
      </w:r>
      <w:r w:rsidR="009B7D1E">
        <w:t>, e.g.:</w:t>
      </w:r>
    </w:p>
    <w:p w:rsidR="000A1E4B" w:rsidRDefault="000A1E4B" w:rsidP="00F96B31">
      <w:pPr>
        <w:pStyle w:val="NoSpacing"/>
      </w:pPr>
    </w:p>
    <w:p w:rsidR="009B7D1E" w:rsidRPr="009B7D1E" w:rsidRDefault="009B7D1E" w:rsidP="009B7D1E">
      <w:pPr>
        <w:pStyle w:val="code"/>
        <w:rPr>
          <w:sz w:val="17"/>
          <w:szCs w:val="17"/>
        </w:rPr>
      </w:pPr>
      <w:r w:rsidRPr="009B7D1E">
        <w:rPr>
          <w:sz w:val="17"/>
          <w:szCs w:val="17"/>
        </w:rPr>
        <w:t>char input_char;</w:t>
      </w:r>
    </w:p>
    <w:p w:rsidR="009B7D1E" w:rsidRPr="009B7D1E" w:rsidRDefault="009B7D1E" w:rsidP="009B7D1E">
      <w:pPr>
        <w:pStyle w:val="code"/>
        <w:rPr>
          <w:sz w:val="17"/>
          <w:szCs w:val="17"/>
        </w:rPr>
      </w:pPr>
    </w:p>
    <w:p w:rsidR="009B7D1E" w:rsidRPr="009B7D1E" w:rsidRDefault="009B7D1E" w:rsidP="009B7D1E">
      <w:pPr>
        <w:pStyle w:val="code"/>
        <w:rPr>
          <w:sz w:val="17"/>
          <w:szCs w:val="17"/>
        </w:rPr>
      </w:pPr>
      <w:r w:rsidRPr="009B7D1E">
        <w:rPr>
          <w:sz w:val="17"/>
          <w:szCs w:val="17"/>
        </w:rPr>
        <w:t>for(int i = 1; i &lt; 13; i++)</w:t>
      </w:r>
    </w:p>
    <w:p w:rsidR="009B7D1E" w:rsidRPr="009B7D1E" w:rsidRDefault="009B7D1E" w:rsidP="009B7D1E">
      <w:pPr>
        <w:pStyle w:val="code"/>
        <w:rPr>
          <w:sz w:val="17"/>
          <w:szCs w:val="17"/>
        </w:rPr>
      </w:pPr>
      <w:r w:rsidRPr="009B7D1E">
        <w:rPr>
          <w:sz w:val="17"/>
          <w:szCs w:val="17"/>
        </w:rPr>
        <w:t>{</w:t>
      </w:r>
    </w:p>
    <w:p w:rsidR="009B7D1E" w:rsidRPr="009B7D1E" w:rsidRDefault="009B7D1E" w:rsidP="009B7D1E">
      <w:pPr>
        <w:pStyle w:val="code"/>
        <w:rPr>
          <w:sz w:val="17"/>
          <w:szCs w:val="17"/>
        </w:rPr>
      </w:pPr>
      <w:r w:rsidRPr="009B7D1E">
        <w:rPr>
          <w:sz w:val="17"/>
          <w:szCs w:val="17"/>
        </w:rPr>
        <w:tab/>
      </w:r>
      <w:r w:rsidR="0086647A">
        <w:rPr>
          <w:sz w:val="17"/>
          <w:szCs w:val="17"/>
        </w:rPr>
        <w:t>Printf(</w:t>
      </w:r>
      <w:r w:rsidRPr="009B7D1E">
        <w:rPr>
          <w:sz w:val="17"/>
          <w:szCs w:val="17"/>
        </w:rPr>
        <w:t xml:space="preserve">"Do you want to see the </w:t>
      </w:r>
      <w:r w:rsidR="0086647A">
        <w:rPr>
          <w:sz w:val="17"/>
          <w:szCs w:val="17"/>
        </w:rPr>
        <w:t>%d</w:t>
      </w:r>
      <w:r w:rsidR="0086647A" w:rsidRPr="009B7D1E">
        <w:rPr>
          <w:sz w:val="17"/>
          <w:szCs w:val="17"/>
        </w:rPr>
        <w:t xml:space="preserve"> times table?</w:t>
      </w:r>
      <w:r w:rsidRPr="009B7D1E">
        <w:rPr>
          <w:sz w:val="17"/>
          <w:szCs w:val="17"/>
        </w:rPr>
        <w:t>"</w:t>
      </w:r>
      <w:r w:rsidR="0086647A">
        <w:rPr>
          <w:sz w:val="17"/>
          <w:szCs w:val="17"/>
        </w:rPr>
        <w:t xml:space="preserve">, </w:t>
      </w:r>
      <w:r w:rsidRPr="009B7D1E">
        <w:rPr>
          <w:sz w:val="17"/>
          <w:szCs w:val="17"/>
        </w:rPr>
        <w:t>i</w:t>
      </w:r>
      <w:r w:rsidR="0086647A">
        <w:rPr>
          <w:sz w:val="17"/>
          <w:szCs w:val="17"/>
        </w:rPr>
        <w:t>)</w:t>
      </w:r>
      <w:r w:rsidRPr="009B7D1E">
        <w:rPr>
          <w:sz w:val="17"/>
          <w:szCs w:val="17"/>
        </w:rPr>
        <w:t>;</w:t>
      </w:r>
    </w:p>
    <w:p w:rsidR="009B7D1E" w:rsidRPr="009B7D1E" w:rsidRDefault="009B7D1E" w:rsidP="009B7D1E">
      <w:pPr>
        <w:pStyle w:val="code"/>
        <w:rPr>
          <w:sz w:val="17"/>
          <w:szCs w:val="17"/>
        </w:rPr>
      </w:pPr>
      <w:r w:rsidRPr="009B7D1E">
        <w:rPr>
          <w:sz w:val="17"/>
          <w:szCs w:val="17"/>
        </w:rPr>
        <w:tab/>
      </w:r>
      <w:r w:rsidR="0086647A">
        <w:rPr>
          <w:sz w:val="17"/>
          <w:szCs w:val="17"/>
        </w:rPr>
        <w:t>Scanf_s(“%d”,</w:t>
      </w:r>
      <w:r w:rsidRPr="009B7D1E">
        <w:rPr>
          <w:sz w:val="17"/>
          <w:szCs w:val="17"/>
        </w:rPr>
        <w:t xml:space="preserve"> input_char</w:t>
      </w:r>
      <w:r w:rsidR="0086647A">
        <w:rPr>
          <w:sz w:val="17"/>
          <w:szCs w:val="17"/>
        </w:rPr>
        <w:t>)</w:t>
      </w:r>
      <w:r w:rsidRPr="009B7D1E">
        <w:rPr>
          <w:sz w:val="17"/>
          <w:szCs w:val="17"/>
        </w:rPr>
        <w:t>;</w:t>
      </w:r>
    </w:p>
    <w:p w:rsidR="009B7D1E" w:rsidRPr="009B7D1E" w:rsidRDefault="009B7D1E" w:rsidP="009B7D1E">
      <w:pPr>
        <w:pStyle w:val="code"/>
        <w:rPr>
          <w:sz w:val="17"/>
          <w:szCs w:val="17"/>
        </w:rPr>
      </w:pPr>
    </w:p>
    <w:p w:rsidR="009B7D1E" w:rsidRPr="009B7D1E" w:rsidRDefault="009B7D1E" w:rsidP="009B7D1E">
      <w:pPr>
        <w:pStyle w:val="code"/>
        <w:rPr>
          <w:sz w:val="17"/>
          <w:szCs w:val="17"/>
        </w:rPr>
      </w:pPr>
      <w:r w:rsidRPr="009B7D1E">
        <w:rPr>
          <w:sz w:val="17"/>
          <w:szCs w:val="17"/>
        </w:rPr>
        <w:tab/>
      </w:r>
      <w:r w:rsidRPr="009B7D1E">
        <w:rPr>
          <w:sz w:val="17"/>
          <w:szCs w:val="17"/>
          <w:highlight w:val="yellow"/>
        </w:rPr>
        <w:t>if(</w:t>
      </w:r>
      <w:r w:rsidR="00BF55BD">
        <w:rPr>
          <w:sz w:val="17"/>
          <w:szCs w:val="17"/>
          <w:highlight w:val="yellow"/>
        </w:rPr>
        <w:t xml:space="preserve"> !</w:t>
      </w:r>
      <w:r w:rsidRPr="009B7D1E">
        <w:rPr>
          <w:sz w:val="17"/>
          <w:szCs w:val="17"/>
          <w:highlight w:val="yellow"/>
        </w:rPr>
        <w:t>(input_char == 'N' || input_char == 'n') )</w:t>
      </w:r>
      <w:r w:rsidRPr="009B7D1E">
        <w:rPr>
          <w:sz w:val="17"/>
          <w:szCs w:val="17"/>
        </w:rPr>
        <w:t xml:space="preserve"> // use NOT to invert expression</w:t>
      </w:r>
    </w:p>
    <w:p w:rsidR="009B7D1E" w:rsidRPr="009B7D1E" w:rsidRDefault="009B7D1E" w:rsidP="009B7D1E">
      <w:pPr>
        <w:pStyle w:val="code"/>
        <w:rPr>
          <w:sz w:val="17"/>
          <w:szCs w:val="17"/>
        </w:rPr>
      </w:pPr>
      <w:r w:rsidRPr="009B7D1E">
        <w:rPr>
          <w:sz w:val="17"/>
          <w:szCs w:val="17"/>
        </w:rPr>
        <w:tab/>
        <w:t>{</w:t>
      </w:r>
    </w:p>
    <w:p w:rsidR="009B7D1E" w:rsidRPr="009B7D1E" w:rsidRDefault="009B7D1E" w:rsidP="009B7D1E">
      <w:pPr>
        <w:pStyle w:val="code"/>
        <w:rPr>
          <w:sz w:val="17"/>
          <w:szCs w:val="17"/>
        </w:rPr>
      </w:pPr>
      <w:r w:rsidRPr="009B7D1E">
        <w:rPr>
          <w:sz w:val="17"/>
          <w:szCs w:val="17"/>
        </w:rPr>
        <w:tab/>
      </w:r>
      <w:r w:rsidRPr="009B7D1E">
        <w:rPr>
          <w:sz w:val="17"/>
          <w:szCs w:val="17"/>
        </w:rPr>
        <w:tab/>
        <w:t>for(int j = 1; j &lt; 13; j++)</w:t>
      </w:r>
    </w:p>
    <w:p w:rsidR="009B7D1E" w:rsidRPr="009B7D1E" w:rsidRDefault="009B7D1E" w:rsidP="009B7D1E">
      <w:pPr>
        <w:pStyle w:val="code"/>
        <w:rPr>
          <w:sz w:val="17"/>
          <w:szCs w:val="17"/>
        </w:rPr>
      </w:pPr>
      <w:r w:rsidRPr="009B7D1E">
        <w:rPr>
          <w:sz w:val="17"/>
          <w:szCs w:val="17"/>
        </w:rPr>
        <w:tab/>
      </w:r>
      <w:r w:rsidRPr="009B7D1E">
        <w:rPr>
          <w:sz w:val="17"/>
          <w:szCs w:val="17"/>
        </w:rPr>
        <w:tab/>
        <w:t>{</w:t>
      </w:r>
    </w:p>
    <w:p w:rsidR="009B7D1E" w:rsidRPr="009B7D1E" w:rsidRDefault="009B7D1E" w:rsidP="009B7D1E">
      <w:pPr>
        <w:pStyle w:val="code"/>
        <w:rPr>
          <w:sz w:val="17"/>
          <w:szCs w:val="17"/>
        </w:rPr>
      </w:pPr>
      <w:r w:rsidRPr="009B7D1E">
        <w:rPr>
          <w:sz w:val="17"/>
          <w:szCs w:val="17"/>
        </w:rPr>
        <w:tab/>
      </w:r>
      <w:r w:rsidRPr="009B7D1E">
        <w:rPr>
          <w:sz w:val="17"/>
          <w:szCs w:val="17"/>
        </w:rPr>
        <w:tab/>
      </w:r>
      <w:r w:rsidRPr="009B7D1E">
        <w:rPr>
          <w:sz w:val="17"/>
          <w:szCs w:val="17"/>
        </w:rPr>
        <w:tab/>
      </w:r>
      <w:r w:rsidR="0086647A">
        <w:rPr>
          <w:sz w:val="17"/>
          <w:szCs w:val="17"/>
        </w:rPr>
        <w:t xml:space="preserve">Ptinf(“%d * %d = %d\n” </w:t>
      </w:r>
      <w:r w:rsidRPr="009B7D1E">
        <w:rPr>
          <w:sz w:val="17"/>
          <w:szCs w:val="17"/>
        </w:rPr>
        <w:t>j</w:t>
      </w:r>
      <w:r w:rsidR="0082679F">
        <w:rPr>
          <w:sz w:val="17"/>
          <w:szCs w:val="17"/>
        </w:rPr>
        <w:t>,</w:t>
      </w:r>
      <w:r w:rsidRPr="009B7D1E">
        <w:rPr>
          <w:sz w:val="17"/>
          <w:szCs w:val="17"/>
        </w:rPr>
        <w:t xml:space="preserve"> </w:t>
      </w:r>
      <w:r w:rsidR="0082679F">
        <w:rPr>
          <w:sz w:val="17"/>
          <w:szCs w:val="17"/>
        </w:rPr>
        <w:t>i,</w:t>
      </w:r>
      <w:r w:rsidRPr="009B7D1E">
        <w:rPr>
          <w:sz w:val="17"/>
          <w:szCs w:val="17"/>
        </w:rPr>
        <w:t>i * j</w:t>
      </w:r>
      <w:r w:rsidR="0082679F">
        <w:rPr>
          <w:sz w:val="17"/>
          <w:szCs w:val="17"/>
        </w:rPr>
        <w:t>)</w:t>
      </w:r>
      <w:r w:rsidRPr="009B7D1E">
        <w:rPr>
          <w:sz w:val="17"/>
          <w:szCs w:val="17"/>
        </w:rPr>
        <w:t>;</w:t>
      </w:r>
    </w:p>
    <w:p w:rsidR="009B7D1E" w:rsidRPr="009B7D1E" w:rsidRDefault="009B7D1E" w:rsidP="009B7D1E">
      <w:pPr>
        <w:pStyle w:val="code"/>
        <w:rPr>
          <w:sz w:val="17"/>
          <w:szCs w:val="17"/>
        </w:rPr>
      </w:pPr>
      <w:r w:rsidRPr="009B7D1E">
        <w:rPr>
          <w:sz w:val="17"/>
          <w:szCs w:val="17"/>
        </w:rPr>
        <w:tab/>
      </w:r>
      <w:r w:rsidRPr="009B7D1E">
        <w:rPr>
          <w:sz w:val="17"/>
          <w:szCs w:val="17"/>
        </w:rPr>
        <w:tab/>
        <w:t>}</w:t>
      </w:r>
    </w:p>
    <w:p w:rsidR="009B7D1E" w:rsidRPr="009B7D1E" w:rsidRDefault="009B7D1E" w:rsidP="009B7D1E">
      <w:pPr>
        <w:pStyle w:val="code"/>
        <w:rPr>
          <w:sz w:val="17"/>
          <w:szCs w:val="17"/>
        </w:rPr>
      </w:pPr>
      <w:r w:rsidRPr="009B7D1E">
        <w:rPr>
          <w:sz w:val="17"/>
          <w:szCs w:val="17"/>
        </w:rPr>
        <w:tab/>
        <w:t>}</w:t>
      </w:r>
    </w:p>
    <w:p w:rsidR="009B7D1E" w:rsidRPr="000A1E4B" w:rsidRDefault="000A1E4B" w:rsidP="009B7D1E">
      <w:pPr>
        <w:pStyle w:val="code"/>
        <w:rPr>
          <w:sz w:val="17"/>
          <w:szCs w:val="17"/>
        </w:rPr>
      </w:pPr>
      <w:r>
        <w:rPr>
          <w:sz w:val="17"/>
          <w:szCs w:val="17"/>
        </w:rPr>
        <w:t>}</w:t>
      </w:r>
    </w:p>
    <w:p w:rsidR="009B7D1E" w:rsidRDefault="009B7D1E" w:rsidP="00F96B31">
      <w:pPr>
        <w:pStyle w:val="NoSpacing"/>
      </w:pPr>
    </w:p>
    <w:p w:rsidR="000A1E4B" w:rsidRDefault="000A1E4B" w:rsidP="00F96B31">
      <w:pPr>
        <w:pStyle w:val="NoSpacing"/>
      </w:pPr>
    </w:p>
    <w:p w:rsidR="00D53912" w:rsidRDefault="00D53912" w:rsidP="00D53912">
      <w:pPr>
        <w:pStyle w:val="Heading2"/>
      </w:pPr>
      <w:r>
        <w:t>Exercises</w:t>
      </w:r>
    </w:p>
    <w:p w:rsidR="00D53912" w:rsidRDefault="00D53912" w:rsidP="00D53912">
      <w:pPr>
        <w:pStyle w:val="NoSpacing"/>
      </w:pPr>
    </w:p>
    <w:p w:rsidR="00D53912" w:rsidRDefault="00D53912" w:rsidP="00D53912">
      <w:pPr>
        <w:pStyle w:val="NoSpacing"/>
      </w:pPr>
    </w:p>
    <w:p w:rsidR="00106867" w:rsidRDefault="00D53912" w:rsidP="00CB019F">
      <w:pPr>
        <w:pStyle w:val="Heading4"/>
      </w:pPr>
      <w:r>
        <w:t xml:space="preserve">Exercise </w:t>
      </w:r>
      <w:r w:rsidR="00B020BC">
        <w:t>0</w:t>
      </w:r>
      <w:r>
        <w:t>1</w:t>
      </w:r>
    </w:p>
    <w:p w:rsidR="00CB019F" w:rsidRPr="00CB019F" w:rsidRDefault="00CB019F" w:rsidP="00CB019F"/>
    <w:p w:rsidR="00D53912" w:rsidRDefault="000C508A" w:rsidP="00D53912">
      <w:pPr>
        <w:pStyle w:val="NoSpacing"/>
      </w:pPr>
      <w:r>
        <w:t>Design and implement a program that asks the user for a positive number, then displays a count down from that number down to 1, then displays "FIRE!"</w:t>
      </w:r>
    </w:p>
    <w:p w:rsidR="00CB019F" w:rsidRDefault="00CB019F" w:rsidP="00D53912">
      <w:pPr>
        <w:pStyle w:val="NoSpacing"/>
      </w:pPr>
    </w:p>
    <w:p w:rsidR="000C508A" w:rsidRDefault="000C508A" w:rsidP="00D53912">
      <w:pPr>
        <w:pStyle w:val="NoSpacing"/>
      </w:pPr>
    </w:p>
    <w:p w:rsidR="000C508A" w:rsidRDefault="000C508A" w:rsidP="000C508A">
      <w:pPr>
        <w:pStyle w:val="Heading4"/>
      </w:pPr>
      <w:r>
        <w:t xml:space="preserve">Exercise </w:t>
      </w:r>
      <w:r w:rsidR="00B020BC">
        <w:t>0</w:t>
      </w:r>
      <w:r>
        <w:t>2</w:t>
      </w:r>
    </w:p>
    <w:p w:rsidR="00BF55BD" w:rsidRDefault="00BF55BD" w:rsidP="00BF55BD">
      <w:pPr>
        <w:pStyle w:val="List1"/>
        <w:numPr>
          <w:ilvl w:val="0"/>
          <w:numId w:val="0"/>
        </w:numPr>
      </w:pPr>
      <w:r>
        <w:t xml:space="preserve">Design and implement a program that asks the user for a positive number and then displays all of the numbers from 0 up to and including that number. </w:t>
      </w:r>
      <w:r w:rsidR="002B1721">
        <w:t xml:space="preserve"> </w:t>
      </w:r>
      <w:r>
        <w:t>Do this 3 times in the same program, using</w:t>
      </w:r>
      <w:r w:rsidR="007721AB">
        <w:t xml:space="preserve"> each of the</w:t>
      </w:r>
      <w:r>
        <w:t xml:space="preserve"> </w:t>
      </w:r>
      <w:proofErr w:type="gramStart"/>
      <w:r w:rsidR="007721AB" w:rsidRPr="00F96B31">
        <w:rPr>
          <w:rStyle w:val="inlinecode"/>
        </w:rPr>
        <w:t>while(</w:t>
      </w:r>
      <w:proofErr w:type="gramEnd"/>
      <w:r w:rsidR="007721AB" w:rsidRPr="00F96B31">
        <w:rPr>
          <w:rStyle w:val="inlinecode"/>
        </w:rPr>
        <w:t>)</w:t>
      </w:r>
      <w:r w:rsidR="007721AB" w:rsidRPr="00F96B31">
        <w:t xml:space="preserve">, </w:t>
      </w:r>
      <w:proofErr w:type="spellStart"/>
      <w:r w:rsidR="007721AB" w:rsidRPr="00F96B31">
        <w:rPr>
          <w:rStyle w:val="inlinecode"/>
        </w:rPr>
        <w:t>do..while</w:t>
      </w:r>
      <w:proofErr w:type="spellEnd"/>
      <w:r w:rsidR="007721AB" w:rsidRPr="00F96B31">
        <w:rPr>
          <w:rStyle w:val="inlinecode"/>
        </w:rPr>
        <w:t>()</w:t>
      </w:r>
      <w:r w:rsidR="007721AB" w:rsidRPr="00F96B31">
        <w:t xml:space="preserve">, and </w:t>
      </w:r>
      <w:r w:rsidR="007721AB" w:rsidRPr="00F96B31">
        <w:rPr>
          <w:rStyle w:val="inlinecode"/>
        </w:rPr>
        <w:t>for()</w:t>
      </w:r>
      <w:r w:rsidR="007721AB">
        <w:t xml:space="preserve"> l</w:t>
      </w:r>
      <w:r w:rsidR="007721AB" w:rsidRPr="00F96B31">
        <w:t>oops</w:t>
      </w:r>
      <w:r w:rsidR="007721AB">
        <w:t>.</w:t>
      </w:r>
    </w:p>
    <w:p w:rsidR="00BF55BD" w:rsidRDefault="00BF55BD" w:rsidP="00D53912">
      <w:pPr>
        <w:pStyle w:val="NoSpacing"/>
      </w:pPr>
    </w:p>
    <w:p w:rsidR="000C508A" w:rsidRDefault="000C508A" w:rsidP="00D53912">
      <w:pPr>
        <w:pStyle w:val="NoSpacing"/>
      </w:pPr>
    </w:p>
    <w:p w:rsidR="000C508A" w:rsidRDefault="000C508A" w:rsidP="000C508A">
      <w:pPr>
        <w:pStyle w:val="Heading4"/>
      </w:pPr>
      <w:r>
        <w:t xml:space="preserve">Exercise </w:t>
      </w:r>
      <w:r w:rsidR="00B020BC">
        <w:t>0</w:t>
      </w:r>
      <w:r w:rsidR="00084F33">
        <w:t>3</w:t>
      </w:r>
    </w:p>
    <w:p w:rsidR="000C508A" w:rsidRDefault="000C508A" w:rsidP="00D53912">
      <w:pPr>
        <w:pStyle w:val="NoSpacing"/>
      </w:pPr>
    </w:p>
    <w:p w:rsidR="000C508A" w:rsidRDefault="00FE782A" w:rsidP="00D53912">
      <w:pPr>
        <w:pStyle w:val="NoSpacing"/>
      </w:pPr>
      <w:r>
        <w:t xml:space="preserve">The following </w:t>
      </w:r>
      <w:r w:rsidR="00241378">
        <w:t>lines of code generate</w:t>
      </w:r>
      <w:r>
        <w:t xml:space="preserve"> a random number between 0 and 9:</w:t>
      </w:r>
    </w:p>
    <w:p w:rsidR="00FE782A" w:rsidRDefault="00FE782A" w:rsidP="00D53912">
      <w:pPr>
        <w:pStyle w:val="NoSpacing"/>
      </w:pPr>
    </w:p>
    <w:p w:rsidR="001C334E" w:rsidRPr="001C334E" w:rsidRDefault="001C334E" w:rsidP="001C334E">
      <w:pPr>
        <w:pStyle w:val="code"/>
      </w:pPr>
      <w:r w:rsidRPr="001C334E">
        <w:t>#include "time.h"</w:t>
      </w:r>
      <w:r>
        <w:t xml:space="preserve"> // needed to use time f</w:t>
      </w:r>
      <w:r w:rsidR="00293A94">
        <w:t>unctions</w:t>
      </w:r>
    </w:p>
    <w:p w:rsidR="001C334E" w:rsidRPr="001C334E" w:rsidRDefault="001C334E" w:rsidP="001C334E">
      <w:pPr>
        <w:pStyle w:val="code"/>
      </w:pPr>
      <w:r w:rsidRPr="001C334E">
        <w:t>#include "stdlib.h"</w:t>
      </w:r>
      <w:r w:rsidR="00293A94">
        <w:t xml:space="preserve"> // needed to use rand function</w:t>
      </w:r>
    </w:p>
    <w:p w:rsidR="001C334E" w:rsidRPr="001C334E" w:rsidRDefault="001C334E" w:rsidP="001C334E">
      <w:pPr>
        <w:pStyle w:val="code"/>
      </w:pPr>
    </w:p>
    <w:p w:rsidR="001C334E" w:rsidRPr="001C334E" w:rsidRDefault="001C334E" w:rsidP="001C334E">
      <w:pPr>
        <w:pStyle w:val="code"/>
      </w:pPr>
      <w:r w:rsidRPr="001C334E">
        <w:t>int main(void)</w:t>
      </w:r>
    </w:p>
    <w:p w:rsidR="001C334E" w:rsidRPr="001C334E" w:rsidRDefault="001C334E" w:rsidP="001C334E">
      <w:pPr>
        <w:pStyle w:val="code"/>
      </w:pPr>
      <w:r w:rsidRPr="001C334E">
        <w:t>{</w:t>
      </w:r>
    </w:p>
    <w:p w:rsidR="001C334E" w:rsidRPr="001C334E" w:rsidRDefault="001C334E" w:rsidP="001C334E">
      <w:pPr>
        <w:pStyle w:val="code"/>
      </w:pPr>
      <w:r>
        <w:t xml:space="preserve">    </w:t>
      </w:r>
      <w:r w:rsidRPr="001C334E">
        <w:t xml:space="preserve">srand(time(NULL)); // </w:t>
      </w:r>
      <w:r>
        <w:t>'seeds' random number generator with current time</w:t>
      </w:r>
    </w:p>
    <w:p w:rsidR="001C334E" w:rsidRPr="001C334E" w:rsidRDefault="001C334E" w:rsidP="001C334E">
      <w:pPr>
        <w:pStyle w:val="code"/>
      </w:pPr>
      <w:r>
        <w:t xml:space="preserve">    </w:t>
      </w:r>
      <w:r w:rsidRPr="001C334E">
        <w:t>int random_number = (rand() % 10); // generates random integer between 0 and 9;</w:t>
      </w:r>
    </w:p>
    <w:p w:rsidR="001C334E" w:rsidRPr="001C334E" w:rsidRDefault="001C334E" w:rsidP="001C334E">
      <w:pPr>
        <w:pStyle w:val="code"/>
      </w:pPr>
      <w:r w:rsidRPr="001C334E">
        <w:t xml:space="preserve">    return 0;</w:t>
      </w:r>
    </w:p>
    <w:p w:rsidR="001C334E" w:rsidRPr="001C334E" w:rsidRDefault="001C334E" w:rsidP="001C334E">
      <w:pPr>
        <w:pStyle w:val="code"/>
      </w:pPr>
      <w:r w:rsidRPr="001C334E">
        <w:t>}</w:t>
      </w:r>
    </w:p>
    <w:p w:rsidR="00FE782A" w:rsidRPr="000A1E4B" w:rsidRDefault="000A1E4B" w:rsidP="000A1E4B">
      <w:pPr>
        <w:autoSpaceDE w:val="0"/>
        <w:autoSpaceDN w:val="0"/>
        <w:adjustRightInd w:val="0"/>
        <w:rPr>
          <w:rFonts w:ascii="Consolas" w:eastAsia="MS Mincho" w:hAnsi="Consolas" w:cs="Consolas"/>
          <w:sz w:val="19"/>
          <w:szCs w:val="19"/>
          <w:lang w:eastAsia="en-GB" w:bidi="ar-SA"/>
        </w:rPr>
      </w:pPr>
      <w:r>
        <w:rPr>
          <w:rFonts w:ascii="Consolas" w:eastAsia="MS Mincho" w:hAnsi="Consolas" w:cs="Consolas"/>
          <w:sz w:val="19"/>
          <w:szCs w:val="19"/>
          <w:lang w:eastAsia="en-GB" w:bidi="ar-SA"/>
        </w:rPr>
        <w:lastRenderedPageBreak/>
        <w:t xml:space="preserve"> </w:t>
      </w:r>
    </w:p>
    <w:p w:rsidR="000A1E4B" w:rsidRDefault="00241378" w:rsidP="00293A94">
      <w:pPr>
        <w:pStyle w:val="NoSpacing"/>
      </w:pPr>
      <w:proofErr w:type="spellStart"/>
      <w:proofErr w:type="gramStart"/>
      <w:r w:rsidRPr="00241378">
        <w:rPr>
          <w:rStyle w:val="inlinecode"/>
        </w:rPr>
        <w:t>srand</w:t>
      </w:r>
      <w:proofErr w:type="spellEnd"/>
      <w:r w:rsidRPr="00241378">
        <w:rPr>
          <w:rStyle w:val="inlinecode"/>
        </w:rPr>
        <w:t>(</w:t>
      </w:r>
      <w:proofErr w:type="gramEnd"/>
      <w:r w:rsidRPr="00241378">
        <w:rPr>
          <w:rStyle w:val="inlinecode"/>
        </w:rPr>
        <w:t>)</w:t>
      </w:r>
      <w:r>
        <w:t xml:space="preserve"> </w:t>
      </w:r>
      <w:r w:rsidR="00293A94">
        <w:t>'</w:t>
      </w:r>
      <w:r>
        <w:t>seeds</w:t>
      </w:r>
      <w:r w:rsidR="00293A94">
        <w:t>'</w:t>
      </w:r>
      <w:r>
        <w:t xml:space="preserve"> the random number generator</w:t>
      </w:r>
      <w:r w:rsidR="00293A94">
        <w:t>, which means it is initialised to a particular set of</w:t>
      </w:r>
      <w:r w:rsidR="00293A94" w:rsidRPr="00293A94">
        <w:rPr>
          <w:b/>
        </w:rPr>
        <w:t xml:space="preserve"> pseudo-random </w:t>
      </w:r>
      <w:r w:rsidR="00293A94">
        <w:t xml:space="preserve">numbers. </w:t>
      </w:r>
      <w:r w:rsidR="002B1721">
        <w:t xml:space="preserve"> </w:t>
      </w:r>
      <w:r w:rsidR="000A1E4B">
        <w:t>The random number generator is called pseu</w:t>
      </w:r>
      <w:r w:rsidR="00084F33">
        <w:t>do-random as initialising to</w:t>
      </w:r>
      <w:r w:rsidR="000A1E4B">
        <w:t xml:space="preserve"> </w:t>
      </w:r>
      <w:r w:rsidR="000A1E4B">
        <w:rPr>
          <w:b/>
        </w:rPr>
        <w:t>a specific</w:t>
      </w:r>
      <w:r w:rsidR="000A1E4B" w:rsidRPr="000A1E4B">
        <w:rPr>
          <w:b/>
        </w:rPr>
        <w:t xml:space="preserve"> seed</w:t>
      </w:r>
      <w:r w:rsidR="000A1E4B">
        <w:rPr>
          <w:b/>
        </w:rPr>
        <w:t xml:space="preserve"> value</w:t>
      </w:r>
      <w:r w:rsidR="000A1E4B">
        <w:t xml:space="preserve"> will result in the </w:t>
      </w:r>
      <w:r w:rsidR="000A1E4B" w:rsidRPr="000A1E4B">
        <w:rPr>
          <w:b/>
        </w:rPr>
        <w:t>same sequence of random numbers</w:t>
      </w:r>
      <w:r w:rsidR="000A1E4B">
        <w:t>.</w:t>
      </w:r>
      <w:r w:rsidR="002B1721">
        <w:t xml:space="preserve"> </w:t>
      </w:r>
      <w:r w:rsidR="000A1E4B">
        <w:t xml:space="preserve"> </w:t>
      </w:r>
      <w:r>
        <w:t xml:space="preserve">You need to call this just once in any program, somewhere near the start of </w:t>
      </w:r>
      <w:proofErr w:type="gramStart"/>
      <w:r w:rsidRPr="00241378">
        <w:rPr>
          <w:rStyle w:val="inlinecode"/>
        </w:rPr>
        <w:t>main(</w:t>
      </w:r>
      <w:proofErr w:type="gramEnd"/>
      <w:r w:rsidRPr="00241378">
        <w:rPr>
          <w:rStyle w:val="inlinecode"/>
        </w:rPr>
        <w:t>)</w:t>
      </w:r>
      <w:r w:rsidR="00293A94">
        <w:t>,</w:t>
      </w:r>
      <w:r w:rsidR="000A1E4B">
        <w:t xml:space="preserve"> and the current time is used as a seed to try to ensure a different set of random numbers for every execution of the program.</w:t>
      </w:r>
    </w:p>
    <w:p w:rsidR="000A1E4B" w:rsidRDefault="000A1E4B" w:rsidP="00293A94">
      <w:pPr>
        <w:pStyle w:val="NoSpacing"/>
      </w:pPr>
    </w:p>
    <w:p w:rsidR="00293A94" w:rsidRDefault="00293A94" w:rsidP="00293A94">
      <w:pPr>
        <w:pStyle w:val="NoSpacing"/>
      </w:pPr>
      <w:proofErr w:type="gramStart"/>
      <w:r w:rsidRPr="00744A2A">
        <w:rPr>
          <w:rStyle w:val="inlinecode"/>
        </w:rPr>
        <w:t>rand(</w:t>
      </w:r>
      <w:proofErr w:type="gramEnd"/>
      <w:r w:rsidRPr="00744A2A">
        <w:rPr>
          <w:rStyle w:val="inlinecode"/>
        </w:rPr>
        <w:t>)</w:t>
      </w:r>
      <w:r>
        <w:t xml:space="preserve"> generates a pseudo-random integer between 0 and </w:t>
      </w:r>
      <w:r w:rsidRPr="00744A2A">
        <w:rPr>
          <w:rStyle w:val="inlinecode"/>
        </w:rPr>
        <w:t>RAND_MAX</w:t>
      </w:r>
      <w:r>
        <w:t xml:space="preserve"> (which is the constant </w:t>
      </w:r>
      <w:r w:rsidRPr="00744A2A">
        <w:rPr>
          <w:rFonts w:ascii="Verdana" w:hAnsi="Verdana"/>
          <w:b/>
          <w:color w:val="000000"/>
          <w:sz w:val="18"/>
          <w:szCs w:val="18"/>
        </w:rPr>
        <w:t>32767</w:t>
      </w:r>
      <w:r>
        <w:t xml:space="preserve"> defined by the Visual C/C++ headers). </w:t>
      </w:r>
      <w:r w:rsidR="002B1721">
        <w:t xml:space="preserve"> </w:t>
      </w:r>
      <w:r>
        <w:t>The modulus is used to limit the range of values, in the above case from 0 to 9.</w:t>
      </w:r>
    </w:p>
    <w:p w:rsidR="00293A94" w:rsidRDefault="00293A94" w:rsidP="00D53912">
      <w:pPr>
        <w:pStyle w:val="NoSpacing"/>
      </w:pPr>
    </w:p>
    <w:p w:rsidR="00FE782A" w:rsidRDefault="00293A94" w:rsidP="00D53912">
      <w:pPr>
        <w:pStyle w:val="NoSpacing"/>
      </w:pPr>
      <w:r>
        <w:t>Don't worry how these functions work, essentially they ensure that different random numbers are used every time the program is executed</w:t>
      </w:r>
      <w:r w:rsidR="002B1721">
        <w:t>.</w:t>
      </w:r>
    </w:p>
    <w:p w:rsidR="00744A2A" w:rsidRDefault="00744A2A" w:rsidP="00D53912">
      <w:pPr>
        <w:pStyle w:val="NoSpacing"/>
      </w:pPr>
    </w:p>
    <w:p w:rsidR="00744A2A" w:rsidRDefault="00744A2A" w:rsidP="00D53912">
      <w:pPr>
        <w:pStyle w:val="NoSpacing"/>
      </w:pPr>
      <w:r>
        <w:t>Use th</w:t>
      </w:r>
      <w:r w:rsidR="00241378">
        <w:t>ese</w:t>
      </w:r>
      <w:r>
        <w:t xml:space="preserve"> function</w:t>
      </w:r>
      <w:r w:rsidR="00241378">
        <w:t>s</w:t>
      </w:r>
      <w:r>
        <w:t xml:space="preserve"> to design and implement a</w:t>
      </w:r>
      <w:r w:rsidR="006958C0">
        <w:t xml:space="preserve"> guessing game</w:t>
      </w:r>
      <w:r>
        <w:t xml:space="preserve"> program that:</w:t>
      </w:r>
    </w:p>
    <w:p w:rsidR="00744A2A" w:rsidRDefault="00744A2A" w:rsidP="006958C0">
      <w:pPr>
        <w:pStyle w:val="List1"/>
      </w:pPr>
      <w:r>
        <w:t>Generates a</w:t>
      </w:r>
      <w:r w:rsidR="002B1721">
        <w:t xml:space="preserve"> random number in the range of </w:t>
      </w:r>
      <w:r w:rsidRPr="006958C0">
        <w:rPr>
          <w:b/>
        </w:rPr>
        <w:t>1 to 20 inclusive</w:t>
      </w:r>
      <w:r>
        <w:t>.</w:t>
      </w:r>
    </w:p>
    <w:p w:rsidR="006958C0" w:rsidRDefault="006958C0" w:rsidP="006958C0">
      <w:pPr>
        <w:pStyle w:val="List1"/>
      </w:pPr>
      <w:r>
        <w:t>Asks the user to guess a number.</w:t>
      </w:r>
    </w:p>
    <w:p w:rsidR="006958C0" w:rsidRDefault="006958C0" w:rsidP="006958C0">
      <w:pPr>
        <w:pStyle w:val="List1"/>
      </w:pPr>
      <w:r>
        <w:t>If the number not equal to the random number, loop back and ask the user to guess again.</w:t>
      </w:r>
    </w:p>
    <w:p w:rsidR="006958C0" w:rsidRDefault="006958C0" w:rsidP="006958C0">
      <w:pPr>
        <w:pStyle w:val="List1"/>
      </w:pPr>
      <w:r>
        <w:t xml:space="preserve">If the number is equal display </w:t>
      </w:r>
      <w:r w:rsidR="002B1721">
        <w:t>“C</w:t>
      </w:r>
      <w:r>
        <w:t>ongratulations</w:t>
      </w:r>
      <w:r w:rsidR="002B1721">
        <w:t>!”</w:t>
      </w:r>
      <w:r>
        <w:t xml:space="preserve"> and exit the program.</w:t>
      </w:r>
    </w:p>
    <w:p w:rsidR="000A1E4B" w:rsidRDefault="000A1E4B" w:rsidP="00D53912">
      <w:pPr>
        <w:pStyle w:val="NoSpacing"/>
      </w:pPr>
    </w:p>
    <w:p w:rsidR="000C508A" w:rsidRDefault="000C508A" w:rsidP="000C508A">
      <w:pPr>
        <w:pStyle w:val="Heading4"/>
      </w:pPr>
      <w:r>
        <w:t xml:space="preserve">Exercise </w:t>
      </w:r>
      <w:r w:rsidR="00B020BC">
        <w:t>0</w:t>
      </w:r>
      <w:r w:rsidR="00084F33">
        <w:t>4(extra)</w:t>
      </w:r>
    </w:p>
    <w:p w:rsidR="00C910BA" w:rsidRDefault="00C910BA" w:rsidP="00C910BA"/>
    <w:p w:rsidR="00C910BA" w:rsidRDefault="00C910BA" w:rsidP="00C910BA">
      <w:r>
        <w:t xml:space="preserve">Design and implement a program that asks the user for a single character and two positive integers </w:t>
      </w:r>
      <w:r w:rsidRPr="00C910BA">
        <w:rPr>
          <w:rStyle w:val="inlinecode"/>
        </w:rPr>
        <w:t>x</w:t>
      </w:r>
      <w:r>
        <w:t xml:space="preserve"> and </w:t>
      </w:r>
      <w:r w:rsidRPr="00C910BA">
        <w:rPr>
          <w:rStyle w:val="inlinecode"/>
        </w:rPr>
        <w:t>y</w:t>
      </w:r>
      <w:r>
        <w:t xml:space="preserve">, then displays a grid of that character that has </w:t>
      </w:r>
      <w:r w:rsidRPr="00A87078">
        <w:rPr>
          <w:rStyle w:val="inlinecode"/>
        </w:rPr>
        <w:t>x</w:t>
      </w:r>
      <w:r>
        <w:t xml:space="preserve"> columns and </w:t>
      </w:r>
      <w:r w:rsidRPr="00A87078">
        <w:rPr>
          <w:rStyle w:val="inlinecode"/>
        </w:rPr>
        <w:t>y</w:t>
      </w:r>
      <w:r>
        <w:t xml:space="preserve"> rows, e.g. for </w:t>
      </w:r>
      <w:r w:rsidR="002B1721">
        <w:rPr>
          <w:rStyle w:val="inlinecode"/>
        </w:rPr>
        <w:t>A</w:t>
      </w:r>
      <w:r>
        <w:t>, 3 and 5 entered:</w:t>
      </w:r>
    </w:p>
    <w:p w:rsidR="00C910BA" w:rsidRDefault="00C910BA" w:rsidP="00C910BA"/>
    <w:p w:rsidR="00C910BA" w:rsidRDefault="002B1721" w:rsidP="00C910BA">
      <w:pPr>
        <w:rPr>
          <w:rStyle w:val="inlinecode"/>
        </w:rPr>
      </w:pPr>
      <w:r>
        <w:rPr>
          <w:rStyle w:val="inlinecode"/>
        </w:rPr>
        <w:t>AAA</w:t>
      </w:r>
    </w:p>
    <w:p w:rsidR="002B1721" w:rsidRDefault="002B1721" w:rsidP="00C910BA">
      <w:pPr>
        <w:rPr>
          <w:rStyle w:val="inlinecode"/>
        </w:rPr>
      </w:pPr>
      <w:r>
        <w:rPr>
          <w:rStyle w:val="inlinecode"/>
        </w:rPr>
        <w:t>AAA</w:t>
      </w:r>
    </w:p>
    <w:p w:rsidR="002B1721" w:rsidRDefault="002B1721" w:rsidP="00C910BA">
      <w:pPr>
        <w:rPr>
          <w:rStyle w:val="inlinecode"/>
        </w:rPr>
      </w:pPr>
      <w:r>
        <w:rPr>
          <w:rStyle w:val="inlinecode"/>
        </w:rPr>
        <w:t>AAA</w:t>
      </w:r>
    </w:p>
    <w:p w:rsidR="002B1721" w:rsidRDefault="002B1721" w:rsidP="00C910BA">
      <w:pPr>
        <w:rPr>
          <w:rStyle w:val="inlinecode"/>
        </w:rPr>
      </w:pPr>
      <w:r>
        <w:rPr>
          <w:rStyle w:val="inlinecode"/>
        </w:rPr>
        <w:t>AAA</w:t>
      </w:r>
    </w:p>
    <w:p w:rsidR="002B1721" w:rsidRPr="00A87078" w:rsidRDefault="002B1721" w:rsidP="00C910BA">
      <w:pPr>
        <w:rPr>
          <w:rStyle w:val="inlinecode"/>
        </w:rPr>
      </w:pPr>
      <w:r>
        <w:rPr>
          <w:rStyle w:val="inlinecode"/>
        </w:rPr>
        <w:t>AAA</w:t>
      </w:r>
    </w:p>
    <w:sectPr w:rsidR="002B1721" w:rsidRPr="00A87078" w:rsidSect="006B3EBE">
      <w:footerReference w:type="default" r:id="rId8"/>
      <w:type w:val="continuous"/>
      <w:pgSz w:w="11906" w:h="16838" w:code="9"/>
      <w:pgMar w:top="720" w:right="720" w:bottom="567"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7E4" w:rsidRDefault="007E17E4" w:rsidP="00E404CA">
      <w:r>
        <w:separator/>
      </w:r>
    </w:p>
  </w:endnote>
  <w:endnote w:type="continuationSeparator" w:id="0">
    <w:p w:rsidR="007E17E4" w:rsidRDefault="007E17E4" w:rsidP="00E4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B40" w:rsidRDefault="00F87B40">
    <w:pPr>
      <w:pStyle w:val="Footer"/>
      <w:jc w:val="right"/>
    </w:pPr>
    <w:r>
      <w:fldChar w:fldCharType="begin"/>
    </w:r>
    <w:r>
      <w:instrText xml:space="preserve"> PAGE   \* MERGEFORMAT </w:instrText>
    </w:r>
    <w:r>
      <w:fldChar w:fldCharType="separate"/>
    </w:r>
    <w:r w:rsidR="00A34264">
      <w:rPr>
        <w:noProof/>
      </w:rPr>
      <w:t>5</w:t>
    </w:r>
    <w:r>
      <w:rPr>
        <w:noProof/>
      </w:rPr>
      <w:fldChar w:fldCharType="end"/>
    </w:r>
  </w:p>
  <w:p w:rsidR="00F87B40" w:rsidRDefault="00F87B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7E4" w:rsidRDefault="007E17E4" w:rsidP="00E404CA">
      <w:r>
        <w:separator/>
      </w:r>
    </w:p>
  </w:footnote>
  <w:footnote w:type="continuationSeparator" w:id="0">
    <w:p w:rsidR="007E17E4" w:rsidRDefault="007E17E4" w:rsidP="00E404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368C"/>
    <w:multiLevelType w:val="multilevel"/>
    <w:tmpl w:val="A936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D6214"/>
    <w:multiLevelType w:val="hybridMultilevel"/>
    <w:tmpl w:val="C7382A92"/>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 w15:restartNumberingAfterBreak="0">
    <w:nsid w:val="14053DEC"/>
    <w:multiLevelType w:val="hybridMultilevel"/>
    <w:tmpl w:val="CA6E7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8413D"/>
    <w:multiLevelType w:val="hybridMultilevel"/>
    <w:tmpl w:val="2C228CAC"/>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4" w15:restartNumberingAfterBreak="0">
    <w:nsid w:val="157558DF"/>
    <w:multiLevelType w:val="hybridMultilevel"/>
    <w:tmpl w:val="E5023FE2"/>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5" w15:restartNumberingAfterBreak="0">
    <w:nsid w:val="17392D2C"/>
    <w:multiLevelType w:val="multilevel"/>
    <w:tmpl w:val="64F4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10605"/>
    <w:multiLevelType w:val="hybridMultilevel"/>
    <w:tmpl w:val="29A60B28"/>
    <w:lvl w:ilvl="0" w:tplc="6E120086">
      <w:start w:val="1"/>
      <w:numFmt w:val="bullet"/>
      <w:pStyle w:val="StyleBulleted8pt"/>
      <w:lvlText w:val=""/>
      <w:lvlJc w:val="left"/>
      <w:pPr>
        <w:tabs>
          <w:tab w:val="num" w:pos="340"/>
        </w:tabs>
        <w:ind w:left="340" w:hanging="17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743B86"/>
    <w:multiLevelType w:val="hybridMultilevel"/>
    <w:tmpl w:val="A1D8422E"/>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8" w15:restartNumberingAfterBreak="0">
    <w:nsid w:val="248B27A0"/>
    <w:multiLevelType w:val="multilevel"/>
    <w:tmpl w:val="6A8AA06A"/>
    <w:styleLink w:val="mylist"/>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7E8015F"/>
    <w:multiLevelType w:val="multilevel"/>
    <w:tmpl w:val="29A60B28"/>
    <w:styleLink w:val="StyleBulleted8pt1"/>
    <w:lvl w:ilvl="0">
      <w:start w:val="1"/>
      <w:numFmt w:val="bullet"/>
      <w:lvlText w:val=""/>
      <w:lvlJc w:val="left"/>
      <w:pPr>
        <w:tabs>
          <w:tab w:val="num" w:pos="340"/>
        </w:tabs>
        <w:ind w:left="340" w:hanging="170"/>
      </w:pPr>
      <w:rPr>
        <w:rFonts w:ascii="Impact" w:hAnsi="Impac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F667A5"/>
    <w:multiLevelType w:val="hybridMultilevel"/>
    <w:tmpl w:val="EC40E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065C26"/>
    <w:multiLevelType w:val="multilevel"/>
    <w:tmpl w:val="195ADC40"/>
    <w:lvl w:ilvl="0">
      <w:start w:val="1"/>
      <w:numFmt w:val="decimal"/>
      <w:pStyle w:val="StyleEmphasisLatinConsolasAsianMSMinchoBoldNotIta"/>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86474"/>
    <w:multiLevelType w:val="hybridMultilevel"/>
    <w:tmpl w:val="EDC428D2"/>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3" w15:restartNumberingAfterBreak="0">
    <w:nsid w:val="481B73DB"/>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A6E1C05"/>
    <w:multiLevelType w:val="hybridMultilevel"/>
    <w:tmpl w:val="62023A68"/>
    <w:lvl w:ilvl="0" w:tplc="9BCED0FA">
      <w:start w:val="1"/>
      <w:numFmt w:val="decimal"/>
      <w:pStyle w:val="List1"/>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8E7A1D"/>
    <w:multiLevelType w:val="hybridMultilevel"/>
    <w:tmpl w:val="062C4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9D6B42"/>
    <w:multiLevelType w:val="hybridMultilevel"/>
    <w:tmpl w:val="536A6D48"/>
    <w:lvl w:ilvl="0" w:tplc="0809000F">
      <w:start w:val="1"/>
      <w:numFmt w:val="decimal"/>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A70508"/>
    <w:multiLevelType w:val="multilevel"/>
    <w:tmpl w:val="6E1A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37E82"/>
    <w:multiLevelType w:val="hybridMultilevel"/>
    <w:tmpl w:val="436E3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F22A21"/>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BAB55BF"/>
    <w:multiLevelType w:val="multilevel"/>
    <w:tmpl w:val="95FE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651C6"/>
    <w:multiLevelType w:val="hybridMultilevel"/>
    <w:tmpl w:val="8898AD06"/>
    <w:lvl w:ilvl="0" w:tplc="3306F5E8">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0759CE"/>
    <w:multiLevelType w:val="multilevel"/>
    <w:tmpl w:val="14E05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793BD8"/>
    <w:multiLevelType w:val="multilevel"/>
    <w:tmpl w:val="6A8AA06A"/>
    <w:styleLink w:val="CurrentList1"/>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36F2986"/>
    <w:multiLevelType w:val="multilevel"/>
    <w:tmpl w:val="658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9"/>
  </w:num>
  <w:num w:numId="4">
    <w:abstractNumId w:val="13"/>
  </w:num>
  <w:num w:numId="5">
    <w:abstractNumId w:val="23"/>
  </w:num>
  <w:num w:numId="6">
    <w:abstractNumId w:val="8"/>
  </w:num>
  <w:num w:numId="7">
    <w:abstractNumId w:val="19"/>
  </w:num>
  <w:num w:numId="8">
    <w:abstractNumId w:val="17"/>
  </w:num>
  <w:num w:numId="9">
    <w:abstractNumId w:val="24"/>
  </w:num>
  <w:num w:numId="10">
    <w:abstractNumId w:val="5"/>
  </w:num>
  <w:num w:numId="11">
    <w:abstractNumId w:val="22"/>
  </w:num>
  <w:num w:numId="12">
    <w:abstractNumId w:val="15"/>
  </w:num>
  <w:num w:numId="13">
    <w:abstractNumId w:val="10"/>
  </w:num>
  <w:num w:numId="14">
    <w:abstractNumId w:val="2"/>
  </w:num>
  <w:num w:numId="15">
    <w:abstractNumId w:val="14"/>
  </w:num>
  <w:num w:numId="16">
    <w:abstractNumId w:val="1"/>
  </w:num>
  <w:num w:numId="17">
    <w:abstractNumId w:val="6"/>
  </w:num>
  <w:num w:numId="18">
    <w:abstractNumId w:val="3"/>
  </w:num>
  <w:num w:numId="19">
    <w:abstractNumId w:val="4"/>
  </w:num>
  <w:num w:numId="20">
    <w:abstractNumId w:val="7"/>
  </w:num>
  <w:num w:numId="21">
    <w:abstractNumId w:val="12"/>
  </w:num>
  <w:num w:numId="22">
    <w:abstractNumId w:val="6"/>
  </w:num>
  <w:num w:numId="23">
    <w:abstractNumId w:val="6"/>
  </w:num>
  <w:num w:numId="24">
    <w:abstractNumId w:val="6"/>
  </w:num>
  <w:num w:numId="25">
    <w:abstractNumId w:val="6"/>
  </w:num>
  <w:num w:numId="26">
    <w:abstractNumId w:val="16"/>
  </w:num>
  <w:num w:numId="27">
    <w:abstractNumId w:val="21"/>
  </w:num>
  <w:num w:numId="28">
    <w:abstractNumId w:val="14"/>
    <w:lvlOverride w:ilvl="0">
      <w:startOverride w:val="1"/>
    </w:lvlOverride>
  </w:num>
  <w:num w:numId="29">
    <w:abstractNumId w:val="14"/>
    <w:lvlOverride w:ilvl="0">
      <w:startOverride w:val="1"/>
    </w:lvlOverride>
  </w:num>
  <w:num w:numId="30">
    <w:abstractNumId w:val="18"/>
  </w:num>
  <w:num w:numId="31">
    <w:abstractNumId w:val="14"/>
    <w:lvlOverride w:ilvl="0">
      <w:startOverride w:val="1"/>
    </w:lvlOverride>
  </w:num>
  <w:num w:numId="32">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33">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34">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35">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36">
    <w:abstractNumId w:val="14"/>
    <w:lvlOverride w:ilvl="0">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num>
  <w:num w:numId="39">
    <w:abstractNumId w:val="14"/>
    <w:lvlOverride w:ilvl="0">
      <w:startOverride w:val="1"/>
    </w:lvlOverride>
  </w:num>
  <w:num w:numId="40">
    <w:abstractNumId w:val="20"/>
  </w:num>
  <w:num w:numId="41">
    <w:abstractNumId w:val="0"/>
  </w:num>
  <w:num w:numId="42">
    <w:abstractNumId w:val="14"/>
    <w:lvlOverride w:ilvl="0">
      <w:startOverride w:val="1"/>
    </w:lvlOverride>
  </w:num>
  <w:num w:numId="43">
    <w:abstractNumId w:val="14"/>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97"/>
  <w:clickAndTypeStyle w:val="NoSpacing"/>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77"/>
    <w:rsid w:val="00006B7B"/>
    <w:rsid w:val="00007782"/>
    <w:rsid w:val="0001038B"/>
    <w:rsid w:val="000115E6"/>
    <w:rsid w:val="00014F90"/>
    <w:rsid w:val="00017B59"/>
    <w:rsid w:val="00020B25"/>
    <w:rsid w:val="00023811"/>
    <w:rsid w:val="00024412"/>
    <w:rsid w:val="000248C8"/>
    <w:rsid w:val="000347C4"/>
    <w:rsid w:val="00035296"/>
    <w:rsid w:val="000515D6"/>
    <w:rsid w:val="0005693C"/>
    <w:rsid w:val="000652AE"/>
    <w:rsid w:val="000675C5"/>
    <w:rsid w:val="00070EAD"/>
    <w:rsid w:val="000711F0"/>
    <w:rsid w:val="00072AE1"/>
    <w:rsid w:val="00072CF6"/>
    <w:rsid w:val="00072FF2"/>
    <w:rsid w:val="000741F9"/>
    <w:rsid w:val="000768B4"/>
    <w:rsid w:val="00080DEB"/>
    <w:rsid w:val="00084F33"/>
    <w:rsid w:val="00093AAC"/>
    <w:rsid w:val="000946D3"/>
    <w:rsid w:val="000A11B6"/>
    <w:rsid w:val="000A1E4B"/>
    <w:rsid w:val="000A650F"/>
    <w:rsid w:val="000B0EC2"/>
    <w:rsid w:val="000B435A"/>
    <w:rsid w:val="000B471E"/>
    <w:rsid w:val="000B589E"/>
    <w:rsid w:val="000B6166"/>
    <w:rsid w:val="000C19F2"/>
    <w:rsid w:val="000C3CEB"/>
    <w:rsid w:val="000C508A"/>
    <w:rsid w:val="000C6583"/>
    <w:rsid w:val="000D3A15"/>
    <w:rsid w:val="000D4AD1"/>
    <w:rsid w:val="000D582B"/>
    <w:rsid w:val="000E20A1"/>
    <w:rsid w:val="000E323F"/>
    <w:rsid w:val="000E5A2C"/>
    <w:rsid w:val="000E7D36"/>
    <w:rsid w:val="000F39FF"/>
    <w:rsid w:val="00101DE2"/>
    <w:rsid w:val="0010251A"/>
    <w:rsid w:val="0010331D"/>
    <w:rsid w:val="00105ED1"/>
    <w:rsid w:val="00106867"/>
    <w:rsid w:val="00107709"/>
    <w:rsid w:val="0011107D"/>
    <w:rsid w:val="0011115D"/>
    <w:rsid w:val="00116311"/>
    <w:rsid w:val="001234D7"/>
    <w:rsid w:val="001247EB"/>
    <w:rsid w:val="00134DF1"/>
    <w:rsid w:val="001353DF"/>
    <w:rsid w:val="00136A68"/>
    <w:rsid w:val="00155117"/>
    <w:rsid w:val="00156FBE"/>
    <w:rsid w:val="00157CFC"/>
    <w:rsid w:val="00161737"/>
    <w:rsid w:val="00165113"/>
    <w:rsid w:val="00166859"/>
    <w:rsid w:val="001720AD"/>
    <w:rsid w:val="00173A16"/>
    <w:rsid w:val="00177902"/>
    <w:rsid w:val="00180AD7"/>
    <w:rsid w:val="00184AB5"/>
    <w:rsid w:val="00190494"/>
    <w:rsid w:val="0019487B"/>
    <w:rsid w:val="001955BF"/>
    <w:rsid w:val="001A45C4"/>
    <w:rsid w:val="001B3CFE"/>
    <w:rsid w:val="001B4504"/>
    <w:rsid w:val="001B4D69"/>
    <w:rsid w:val="001B51FC"/>
    <w:rsid w:val="001B6EA2"/>
    <w:rsid w:val="001B7E1A"/>
    <w:rsid w:val="001C06D7"/>
    <w:rsid w:val="001C1631"/>
    <w:rsid w:val="001C2346"/>
    <w:rsid w:val="001C3317"/>
    <w:rsid w:val="001C334E"/>
    <w:rsid w:val="001C641A"/>
    <w:rsid w:val="001D40EC"/>
    <w:rsid w:val="001E4139"/>
    <w:rsid w:val="001E6586"/>
    <w:rsid w:val="001E6D92"/>
    <w:rsid w:val="001E71BB"/>
    <w:rsid w:val="001F745E"/>
    <w:rsid w:val="002013C5"/>
    <w:rsid w:val="00211A4D"/>
    <w:rsid w:val="002122F8"/>
    <w:rsid w:val="00214416"/>
    <w:rsid w:val="00215229"/>
    <w:rsid w:val="002257D6"/>
    <w:rsid w:val="00230B6A"/>
    <w:rsid w:val="00234B6E"/>
    <w:rsid w:val="0023777F"/>
    <w:rsid w:val="00241378"/>
    <w:rsid w:val="00244390"/>
    <w:rsid w:val="002458DA"/>
    <w:rsid w:val="00246E9F"/>
    <w:rsid w:val="0025653A"/>
    <w:rsid w:val="002568A2"/>
    <w:rsid w:val="00267084"/>
    <w:rsid w:val="00267C1B"/>
    <w:rsid w:val="0027223E"/>
    <w:rsid w:val="002732D8"/>
    <w:rsid w:val="00275D82"/>
    <w:rsid w:val="00281042"/>
    <w:rsid w:val="0028189A"/>
    <w:rsid w:val="0028209A"/>
    <w:rsid w:val="002822CB"/>
    <w:rsid w:val="00287020"/>
    <w:rsid w:val="00293A94"/>
    <w:rsid w:val="002958E3"/>
    <w:rsid w:val="00295CD6"/>
    <w:rsid w:val="002A0A70"/>
    <w:rsid w:val="002A22A8"/>
    <w:rsid w:val="002A72F2"/>
    <w:rsid w:val="002B1246"/>
    <w:rsid w:val="002B1721"/>
    <w:rsid w:val="002B4011"/>
    <w:rsid w:val="002B643F"/>
    <w:rsid w:val="002B6913"/>
    <w:rsid w:val="002C059F"/>
    <w:rsid w:val="002C6DD0"/>
    <w:rsid w:val="002D106C"/>
    <w:rsid w:val="002D67D4"/>
    <w:rsid w:val="002D7184"/>
    <w:rsid w:val="002E46B7"/>
    <w:rsid w:val="002E67AC"/>
    <w:rsid w:val="002F0111"/>
    <w:rsid w:val="002F2F70"/>
    <w:rsid w:val="002F3C76"/>
    <w:rsid w:val="00301177"/>
    <w:rsid w:val="00301EE4"/>
    <w:rsid w:val="003025F2"/>
    <w:rsid w:val="0030455F"/>
    <w:rsid w:val="0031192E"/>
    <w:rsid w:val="00311BE1"/>
    <w:rsid w:val="003151BE"/>
    <w:rsid w:val="003160D3"/>
    <w:rsid w:val="003176B3"/>
    <w:rsid w:val="003205F8"/>
    <w:rsid w:val="00324A84"/>
    <w:rsid w:val="003262C6"/>
    <w:rsid w:val="00331DEF"/>
    <w:rsid w:val="00331FFF"/>
    <w:rsid w:val="00336E25"/>
    <w:rsid w:val="00343A4B"/>
    <w:rsid w:val="003527B9"/>
    <w:rsid w:val="00353969"/>
    <w:rsid w:val="00355DC3"/>
    <w:rsid w:val="0036159E"/>
    <w:rsid w:val="00367430"/>
    <w:rsid w:val="00371143"/>
    <w:rsid w:val="003736E1"/>
    <w:rsid w:val="0037797A"/>
    <w:rsid w:val="00380268"/>
    <w:rsid w:val="00381432"/>
    <w:rsid w:val="00382858"/>
    <w:rsid w:val="00383C3D"/>
    <w:rsid w:val="00383C6F"/>
    <w:rsid w:val="003846A9"/>
    <w:rsid w:val="0038520C"/>
    <w:rsid w:val="00385A5A"/>
    <w:rsid w:val="00386C68"/>
    <w:rsid w:val="00391F91"/>
    <w:rsid w:val="00393473"/>
    <w:rsid w:val="00395D30"/>
    <w:rsid w:val="003A1243"/>
    <w:rsid w:val="003A17EB"/>
    <w:rsid w:val="003B022B"/>
    <w:rsid w:val="003B4418"/>
    <w:rsid w:val="003B5277"/>
    <w:rsid w:val="003B6835"/>
    <w:rsid w:val="003B7997"/>
    <w:rsid w:val="003D41FA"/>
    <w:rsid w:val="003D5748"/>
    <w:rsid w:val="003E533D"/>
    <w:rsid w:val="003E53A6"/>
    <w:rsid w:val="003E5EB4"/>
    <w:rsid w:val="003F0B11"/>
    <w:rsid w:val="003F1B6F"/>
    <w:rsid w:val="00403685"/>
    <w:rsid w:val="0041719F"/>
    <w:rsid w:val="00423DAD"/>
    <w:rsid w:val="00423E42"/>
    <w:rsid w:val="00430774"/>
    <w:rsid w:val="00442C95"/>
    <w:rsid w:val="00442E5F"/>
    <w:rsid w:val="00443B4F"/>
    <w:rsid w:val="004506DC"/>
    <w:rsid w:val="00460E4F"/>
    <w:rsid w:val="0046476F"/>
    <w:rsid w:val="00465FBE"/>
    <w:rsid w:val="00466DF2"/>
    <w:rsid w:val="00471035"/>
    <w:rsid w:val="00481873"/>
    <w:rsid w:val="004819D2"/>
    <w:rsid w:val="00491226"/>
    <w:rsid w:val="004A3B85"/>
    <w:rsid w:val="004A4566"/>
    <w:rsid w:val="004A66E0"/>
    <w:rsid w:val="004B1A73"/>
    <w:rsid w:val="004B301F"/>
    <w:rsid w:val="004C0202"/>
    <w:rsid w:val="004C035D"/>
    <w:rsid w:val="004D511F"/>
    <w:rsid w:val="004E2B57"/>
    <w:rsid w:val="004E3679"/>
    <w:rsid w:val="004E6EE6"/>
    <w:rsid w:val="004E77A1"/>
    <w:rsid w:val="004F0C2A"/>
    <w:rsid w:val="004F244C"/>
    <w:rsid w:val="004F585D"/>
    <w:rsid w:val="004F5D44"/>
    <w:rsid w:val="004F6AF7"/>
    <w:rsid w:val="0050343E"/>
    <w:rsid w:val="0051109C"/>
    <w:rsid w:val="00511CCD"/>
    <w:rsid w:val="00513373"/>
    <w:rsid w:val="00515BB0"/>
    <w:rsid w:val="0052638B"/>
    <w:rsid w:val="00526A66"/>
    <w:rsid w:val="00531DFB"/>
    <w:rsid w:val="005328A9"/>
    <w:rsid w:val="005352A9"/>
    <w:rsid w:val="0053680F"/>
    <w:rsid w:val="00545575"/>
    <w:rsid w:val="005505CF"/>
    <w:rsid w:val="00560917"/>
    <w:rsid w:val="005642FB"/>
    <w:rsid w:val="00566E70"/>
    <w:rsid w:val="005723E9"/>
    <w:rsid w:val="00572D9F"/>
    <w:rsid w:val="00573605"/>
    <w:rsid w:val="00581FE9"/>
    <w:rsid w:val="005848C3"/>
    <w:rsid w:val="0059391A"/>
    <w:rsid w:val="005A5949"/>
    <w:rsid w:val="005B024D"/>
    <w:rsid w:val="005B35BF"/>
    <w:rsid w:val="005B5AAE"/>
    <w:rsid w:val="005B5F19"/>
    <w:rsid w:val="005B6255"/>
    <w:rsid w:val="005C4FD9"/>
    <w:rsid w:val="005C641A"/>
    <w:rsid w:val="005C77DC"/>
    <w:rsid w:val="005C7A2E"/>
    <w:rsid w:val="005D20EF"/>
    <w:rsid w:val="005D48BE"/>
    <w:rsid w:val="005D6660"/>
    <w:rsid w:val="005E18AC"/>
    <w:rsid w:val="005E33E3"/>
    <w:rsid w:val="005E44A1"/>
    <w:rsid w:val="005E5139"/>
    <w:rsid w:val="005F1253"/>
    <w:rsid w:val="005F3163"/>
    <w:rsid w:val="005F3D8A"/>
    <w:rsid w:val="005F7A75"/>
    <w:rsid w:val="006029E4"/>
    <w:rsid w:val="00614D2A"/>
    <w:rsid w:val="00615B54"/>
    <w:rsid w:val="00622BFF"/>
    <w:rsid w:val="00623DE0"/>
    <w:rsid w:val="00627103"/>
    <w:rsid w:val="00631C45"/>
    <w:rsid w:val="006338F5"/>
    <w:rsid w:val="006355F3"/>
    <w:rsid w:val="006406E5"/>
    <w:rsid w:val="006527EA"/>
    <w:rsid w:val="00653A3E"/>
    <w:rsid w:val="0065584D"/>
    <w:rsid w:val="00656D2C"/>
    <w:rsid w:val="006625F8"/>
    <w:rsid w:val="006633F4"/>
    <w:rsid w:val="00666F3B"/>
    <w:rsid w:val="00666F5B"/>
    <w:rsid w:val="0067534B"/>
    <w:rsid w:val="00675E59"/>
    <w:rsid w:val="00684E38"/>
    <w:rsid w:val="00685BEC"/>
    <w:rsid w:val="00686320"/>
    <w:rsid w:val="00687AB4"/>
    <w:rsid w:val="00694461"/>
    <w:rsid w:val="006958C0"/>
    <w:rsid w:val="00697BCA"/>
    <w:rsid w:val="006A0F62"/>
    <w:rsid w:val="006A410A"/>
    <w:rsid w:val="006A512C"/>
    <w:rsid w:val="006A6019"/>
    <w:rsid w:val="006B3EBE"/>
    <w:rsid w:val="006B5332"/>
    <w:rsid w:val="006B7F9A"/>
    <w:rsid w:val="006C7646"/>
    <w:rsid w:val="006D01C6"/>
    <w:rsid w:val="006D160A"/>
    <w:rsid w:val="006D2ADC"/>
    <w:rsid w:val="006D4FC9"/>
    <w:rsid w:val="006D4FDE"/>
    <w:rsid w:val="006D6CE5"/>
    <w:rsid w:val="006D75CB"/>
    <w:rsid w:val="006E2E6B"/>
    <w:rsid w:val="006E4D53"/>
    <w:rsid w:val="006F03DA"/>
    <w:rsid w:val="006F58B2"/>
    <w:rsid w:val="006F5B4B"/>
    <w:rsid w:val="006F7240"/>
    <w:rsid w:val="00700D21"/>
    <w:rsid w:val="0070254C"/>
    <w:rsid w:val="00702615"/>
    <w:rsid w:val="00706EB1"/>
    <w:rsid w:val="0070728C"/>
    <w:rsid w:val="007107B5"/>
    <w:rsid w:val="00720E0E"/>
    <w:rsid w:val="00722A07"/>
    <w:rsid w:val="0073115F"/>
    <w:rsid w:val="0073268E"/>
    <w:rsid w:val="00734699"/>
    <w:rsid w:val="00734A70"/>
    <w:rsid w:val="00734C4E"/>
    <w:rsid w:val="007351D0"/>
    <w:rsid w:val="00737C10"/>
    <w:rsid w:val="007401F5"/>
    <w:rsid w:val="00741317"/>
    <w:rsid w:val="0074199A"/>
    <w:rsid w:val="0074319B"/>
    <w:rsid w:val="00744A2A"/>
    <w:rsid w:val="007464DD"/>
    <w:rsid w:val="007524F3"/>
    <w:rsid w:val="00752758"/>
    <w:rsid w:val="00753308"/>
    <w:rsid w:val="007533F1"/>
    <w:rsid w:val="00754B93"/>
    <w:rsid w:val="00756F0C"/>
    <w:rsid w:val="007640D6"/>
    <w:rsid w:val="007721AB"/>
    <w:rsid w:val="0077237C"/>
    <w:rsid w:val="00776092"/>
    <w:rsid w:val="00784F8B"/>
    <w:rsid w:val="00785063"/>
    <w:rsid w:val="00786065"/>
    <w:rsid w:val="007933C6"/>
    <w:rsid w:val="00794442"/>
    <w:rsid w:val="00796889"/>
    <w:rsid w:val="007A1566"/>
    <w:rsid w:val="007A4456"/>
    <w:rsid w:val="007A5B04"/>
    <w:rsid w:val="007B0D8D"/>
    <w:rsid w:val="007B26EA"/>
    <w:rsid w:val="007B6B8A"/>
    <w:rsid w:val="007C4283"/>
    <w:rsid w:val="007D5EAE"/>
    <w:rsid w:val="007D6880"/>
    <w:rsid w:val="007E17E4"/>
    <w:rsid w:val="007E3893"/>
    <w:rsid w:val="007E3F54"/>
    <w:rsid w:val="007E6E52"/>
    <w:rsid w:val="007F41B1"/>
    <w:rsid w:val="007F7E93"/>
    <w:rsid w:val="0080373F"/>
    <w:rsid w:val="0080621E"/>
    <w:rsid w:val="008100E7"/>
    <w:rsid w:val="00815EAB"/>
    <w:rsid w:val="008239D7"/>
    <w:rsid w:val="0082679F"/>
    <w:rsid w:val="008324FA"/>
    <w:rsid w:val="00833FA9"/>
    <w:rsid w:val="00835D7F"/>
    <w:rsid w:val="00841CD5"/>
    <w:rsid w:val="00846376"/>
    <w:rsid w:val="00850CCA"/>
    <w:rsid w:val="008529C6"/>
    <w:rsid w:val="00852D85"/>
    <w:rsid w:val="00853CC7"/>
    <w:rsid w:val="008552F6"/>
    <w:rsid w:val="0086647A"/>
    <w:rsid w:val="00872609"/>
    <w:rsid w:val="0087561F"/>
    <w:rsid w:val="008767C7"/>
    <w:rsid w:val="00876A5C"/>
    <w:rsid w:val="00876B31"/>
    <w:rsid w:val="008819CA"/>
    <w:rsid w:val="00881F00"/>
    <w:rsid w:val="00890219"/>
    <w:rsid w:val="00895A7D"/>
    <w:rsid w:val="008C1129"/>
    <w:rsid w:val="008C1A70"/>
    <w:rsid w:val="008C7799"/>
    <w:rsid w:val="008D5291"/>
    <w:rsid w:val="008D7B63"/>
    <w:rsid w:val="008E4968"/>
    <w:rsid w:val="008E4D49"/>
    <w:rsid w:val="008E6C02"/>
    <w:rsid w:val="008E7DC2"/>
    <w:rsid w:val="008F59D2"/>
    <w:rsid w:val="008F6340"/>
    <w:rsid w:val="0090040B"/>
    <w:rsid w:val="00901073"/>
    <w:rsid w:val="0090388F"/>
    <w:rsid w:val="009041D2"/>
    <w:rsid w:val="00905199"/>
    <w:rsid w:val="00910118"/>
    <w:rsid w:val="009108A2"/>
    <w:rsid w:val="00924813"/>
    <w:rsid w:val="00926286"/>
    <w:rsid w:val="009343DF"/>
    <w:rsid w:val="009362FC"/>
    <w:rsid w:val="00937D29"/>
    <w:rsid w:val="00952262"/>
    <w:rsid w:val="00972575"/>
    <w:rsid w:val="00972AAF"/>
    <w:rsid w:val="009830FC"/>
    <w:rsid w:val="00983100"/>
    <w:rsid w:val="009876B3"/>
    <w:rsid w:val="009934F5"/>
    <w:rsid w:val="00994AEE"/>
    <w:rsid w:val="009A2356"/>
    <w:rsid w:val="009A3C92"/>
    <w:rsid w:val="009A7B6D"/>
    <w:rsid w:val="009B3232"/>
    <w:rsid w:val="009B36E3"/>
    <w:rsid w:val="009B7D1E"/>
    <w:rsid w:val="009C089B"/>
    <w:rsid w:val="009C1927"/>
    <w:rsid w:val="009C238D"/>
    <w:rsid w:val="009D1FF4"/>
    <w:rsid w:val="009D3728"/>
    <w:rsid w:val="009E018D"/>
    <w:rsid w:val="009E0490"/>
    <w:rsid w:val="009E618B"/>
    <w:rsid w:val="009E6B8F"/>
    <w:rsid w:val="009F00B6"/>
    <w:rsid w:val="009F031A"/>
    <w:rsid w:val="009F1267"/>
    <w:rsid w:val="009F1B6C"/>
    <w:rsid w:val="009F5209"/>
    <w:rsid w:val="00A06520"/>
    <w:rsid w:val="00A10D32"/>
    <w:rsid w:val="00A13C0A"/>
    <w:rsid w:val="00A1467E"/>
    <w:rsid w:val="00A15370"/>
    <w:rsid w:val="00A2465B"/>
    <w:rsid w:val="00A2592C"/>
    <w:rsid w:val="00A26E6F"/>
    <w:rsid w:val="00A30312"/>
    <w:rsid w:val="00A322A8"/>
    <w:rsid w:val="00A34264"/>
    <w:rsid w:val="00A355A4"/>
    <w:rsid w:val="00A3689B"/>
    <w:rsid w:val="00A36AB1"/>
    <w:rsid w:val="00A40087"/>
    <w:rsid w:val="00A46F97"/>
    <w:rsid w:val="00A523D2"/>
    <w:rsid w:val="00A53E6E"/>
    <w:rsid w:val="00A55714"/>
    <w:rsid w:val="00A616FA"/>
    <w:rsid w:val="00A649C2"/>
    <w:rsid w:val="00A64B87"/>
    <w:rsid w:val="00A70066"/>
    <w:rsid w:val="00A759B2"/>
    <w:rsid w:val="00A87078"/>
    <w:rsid w:val="00A90C0A"/>
    <w:rsid w:val="00A93259"/>
    <w:rsid w:val="00AA4A42"/>
    <w:rsid w:val="00AA6776"/>
    <w:rsid w:val="00AB1D1B"/>
    <w:rsid w:val="00AB4F6D"/>
    <w:rsid w:val="00AB569A"/>
    <w:rsid w:val="00AC2CAA"/>
    <w:rsid w:val="00AC542B"/>
    <w:rsid w:val="00AE228C"/>
    <w:rsid w:val="00AE3B6B"/>
    <w:rsid w:val="00AE4FB1"/>
    <w:rsid w:val="00AE5BC1"/>
    <w:rsid w:val="00AE67C7"/>
    <w:rsid w:val="00AE6FE5"/>
    <w:rsid w:val="00AF31C6"/>
    <w:rsid w:val="00AF72F4"/>
    <w:rsid w:val="00AF79DB"/>
    <w:rsid w:val="00B020BC"/>
    <w:rsid w:val="00B02395"/>
    <w:rsid w:val="00B071B2"/>
    <w:rsid w:val="00B24284"/>
    <w:rsid w:val="00B32FA4"/>
    <w:rsid w:val="00B33D1C"/>
    <w:rsid w:val="00B343B9"/>
    <w:rsid w:val="00B40AFC"/>
    <w:rsid w:val="00B50A4D"/>
    <w:rsid w:val="00B5534E"/>
    <w:rsid w:val="00B56B47"/>
    <w:rsid w:val="00B60A97"/>
    <w:rsid w:val="00B63E84"/>
    <w:rsid w:val="00B64997"/>
    <w:rsid w:val="00B66DE4"/>
    <w:rsid w:val="00B7427A"/>
    <w:rsid w:val="00B759F7"/>
    <w:rsid w:val="00B815FD"/>
    <w:rsid w:val="00B82345"/>
    <w:rsid w:val="00B92D28"/>
    <w:rsid w:val="00B97332"/>
    <w:rsid w:val="00B975F8"/>
    <w:rsid w:val="00BA24BF"/>
    <w:rsid w:val="00BA50B7"/>
    <w:rsid w:val="00BB1A39"/>
    <w:rsid w:val="00BB213A"/>
    <w:rsid w:val="00BB6FE7"/>
    <w:rsid w:val="00BC1629"/>
    <w:rsid w:val="00BC1E01"/>
    <w:rsid w:val="00BC6063"/>
    <w:rsid w:val="00BE3DB2"/>
    <w:rsid w:val="00BF092B"/>
    <w:rsid w:val="00BF2C8A"/>
    <w:rsid w:val="00BF55BD"/>
    <w:rsid w:val="00C10775"/>
    <w:rsid w:val="00C10886"/>
    <w:rsid w:val="00C12E7F"/>
    <w:rsid w:val="00C14B89"/>
    <w:rsid w:val="00C15376"/>
    <w:rsid w:val="00C16AD1"/>
    <w:rsid w:val="00C207D8"/>
    <w:rsid w:val="00C330BF"/>
    <w:rsid w:val="00C348D5"/>
    <w:rsid w:val="00C34D46"/>
    <w:rsid w:val="00C37AF2"/>
    <w:rsid w:val="00C414E3"/>
    <w:rsid w:val="00C42398"/>
    <w:rsid w:val="00C45067"/>
    <w:rsid w:val="00C47D34"/>
    <w:rsid w:val="00C50361"/>
    <w:rsid w:val="00C50F71"/>
    <w:rsid w:val="00C518BE"/>
    <w:rsid w:val="00C5472D"/>
    <w:rsid w:val="00C633E3"/>
    <w:rsid w:val="00C72979"/>
    <w:rsid w:val="00C729B8"/>
    <w:rsid w:val="00C77389"/>
    <w:rsid w:val="00C8517D"/>
    <w:rsid w:val="00C852E7"/>
    <w:rsid w:val="00C910BA"/>
    <w:rsid w:val="00C94358"/>
    <w:rsid w:val="00C95D0E"/>
    <w:rsid w:val="00C969C1"/>
    <w:rsid w:val="00C96B27"/>
    <w:rsid w:val="00C97BFD"/>
    <w:rsid w:val="00C97D46"/>
    <w:rsid w:val="00CA61B1"/>
    <w:rsid w:val="00CB019F"/>
    <w:rsid w:val="00CB13F0"/>
    <w:rsid w:val="00CB176D"/>
    <w:rsid w:val="00CB2597"/>
    <w:rsid w:val="00CB2C36"/>
    <w:rsid w:val="00CB45BF"/>
    <w:rsid w:val="00CB47B9"/>
    <w:rsid w:val="00CB72C4"/>
    <w:rsid w:val="00CD01E1"/>
    <w:rsid w:val="00CD1882"/>
    <w:rsid w:val="00CD1AF9"/>
    <w:rsid w:val="00CD1D1B"/>
    <w:rsid w:val="00CD5106"/>
    <w:rsid w:val="00CE0B6F"/>
    <w:rsid w:val="00CE4896"/>
    <w:rsid w:val="00CF0364"/>
    <w:rsid w:val="00CF624E"/>
    <w:rsid w:val="00CF68A7"/>
    <w:rsid w:val="00D04AB8"/>
    <w:rsid w:val="00D05472"/>
    <w:rsid w:val="00D17647"/>
    <w:rsid w:val="00D20C74"/>
    <w:rsid w:val="00D2184D"/>
    <w:rsid w:val="00D234EE"/>
    <w:rsid w:val="00D23ABA"/>
    <w:rsid w:val="00D26109"/>
    <w:rsid w:val="00D27FD3"/>
    <w:rsid w:val="00D31C6D"/>
    <w:rsid w:val="00D3230C"/>
    <w:rsid w:val="00D36348"/>
    <w:rsid w:val="00D36DF5"/>
    <w:rsid w:val="00D373E0"/>
    <w:rsid w:val="00D4227E"/>
    <w:rsid w:val="00D51E01"/>
    <w:rsid w:val="00D52BCC"/>
    <w:rsid w:val="00D53912"/>
    <w:rsid w:val="00D6276A"/>
    <w:rsid w:val="00D649F8"/>
    <w:rsid w:val="00D669CD"/>
    <w:rsid w:val="00D7469E"/>
    <w:rsid w:val="00D82401"/>
    <w:rsid w:val="00D851D1"/>
    <w:rsid w:val="00D94AA5"/>
    <w:rsid w:val="00DB71EB"/>
    <w:rsid w:val="00DC01AE"/>
    <w:rsid w:val="00DC18E3"/>
    <w:rsid w:val="00DC2AE7"/>
    <w:rsid w:val="00DC32DF"/>
    <w:rsid w:val="00DD3B23"/>
    <w:rsid w:val="00DE1D5D"/>
    <w:rsid w:val="00DE2599"/>
    <w:rsid w:val="00DE5E58"/>
    <w:rsid w:val="00DF3B2D"/>
    <w:rsid w:val="00DF5262"/>
    <w:rsid w:val="00E04945"/>
    <w:rsid w:val="00E060EC"/>
    <w:rsid w:val="00E0673E"/>
    <w:rsid w:val="00E07F5E"/>
    <w:rsid w:val="00E12198"/>
    <w:rsid w:val="00E12434"/>
    <w:rsid w:val="00E16294"/>
    <w:rsid w:val="00E1638C"/>
    <w:rsid w:val="00E2162C"/>
    <w:rsid w:val="00E27AB0"/>
    <w:rsid w:val="00E314E4"/>
    <w:rsid w:val="00E404CA"/>
    <w:rsid w:val="00E5033C"/>
    <w:rsid w:val="00E517F3"/>
    <w:rsid w:val="00E57390"/>
    <w:rsid w:val="00E57D63"/>
    <w:rsid w:val="00E61904"/>
    <w:rsid w:val="00E62A1B"/>
    <w:rsid w:val="00E6642D"/>
    <w:rsid w:val="00E66B45"/>
    <w:rsid w:val="00E701F2"/>
    <w:rsid w:val="00E7371A"/>
    <w:rsid w:val="00E737A3"/>
    <w:rsid w:val="00E757FC"/>
    <w:rsid w:val="00E82D96"/>
    <w:rsid w:val="00E860C3"/>
    <w:rsid w:val="00E909AD"/>
    <w:rsid w:val="00E90F5A"/>
    <w:rsid w:val="00EA73BE"/>
    <w:rsid w:val="00EB1062"/>
    <w:rsid w:val="00EB6B78"/>
    <w:rsid w:val="00EC02BA"/>
    <w:rsid w:val="00EC0942"/>
    <w:rsid w:val="00EC1868"/>
    <w:rsid w:val="00EC2148"/>
    <w:rsid w:val="00EC414C"/>
    <w:rsid w:val="00EC4FFA"/>
    <w:rsid w:val="00ED10C2"/>
    <w:rsid w:val="00ED3F74"/>
    <w:rsid w:val="00ED4DB9"/>
    <w:rsid w:val="00EE1DF6"/>
    <w:rsid w:val="00EE69CE"/>
    <w:rsid w:val="00EF0A18"/>
    <w:rsid w:val="00EF323A"/>
    <w:rsid w:val="00F158EC"/>
    <w:rsid w:val="00F27A41"/>
    <w:rsid w:val="00F27E7B"/>
    <w:rsid w:val="00F31743"/>
    <w:rsid w:val="00F32293"/>
    <w:rsid w:val="00F327E2"/>
    <w:rsid w:val="00F3572E"/>
    <w:rsid w:val="00F459B6"/>
    <w:rsid w:val="00F478BF"/>
    <w:rsid w:val="00F525FB"/>
    <w:rsid w:val="00F53CA2"/>
    <w:rsid w:val="00F74116"/>
    <w:rsid w:val="00F749E1"/>
    <w:rsid w:val="00F74D4A"/>
    <w:rsid w:val="00F75D0A"/>
    <w:rsid w:val="00F82CD1"/>
    <w:rsid w:val="00F86859"/>
    <w:rsid w:val="00F87B40"/>
    <w:rsid w:val="00F90A68"/>
    <w:rsid w:val="00F92EA5"/>
    <w:rsid w:val="00F963B2"/>
    <w:rsid w:val="00F96B31"/>
    <w:rsid w:val="00F97F36"/>
    <w:rsid w:val="00FA0EEE"/>
    <w:rsid w:val="00FA4EA7"/>
    <w:rsid w:val="00FA75B1"/>
    <w:rsid w:val="00FB52FF"/>
    <w:rsid w:val="00FC4084"/>
    <w:rsid w:val="00FC4930"/>
    <w:rsid w:val="00FD3481"/>
    <w:rsid w:val="00FE01D7"/>
    <w:rsid w:val="00FE483D"/>
    <w:rsid w:val="00FE6283"/>
    <w:rsid w:val="00FE67D6"/>
    <w:rsid w:val="00FE7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94028"/>
  <w15:chartTrackingRefBased/>
  <w15:docId w15:val="{302B2F3D-0F9C-41BB-A5BD-9A7C15E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1253"/>
    <w:rPr>
      <w:rFonts w:ascii="Calibri" w:eastAsia="Times New Roman" w:hAnsi="Calibri"/>
      <w:sz w:val="22"/>
      <w:szCs w:val="22"/>
      <w:lang w:eastAsia="en-US" w:bidi="en-US"/>
    </w:rPr>
  </w:style>
  <w:style w:type="paragraph" w:styleId="Heading1">
    <w:name w:val="heading 1"/>
    <w:basedOn w:val="Normal"/>
    <w:next w:val="Normal"/>
    <w:link w:val="Heading1Char"/>
    <w:qFormat/>
    <w:rsid w:val="00C37AF2"/>
    <w:pPr>
      <w:keepNext/>
      <w:keepLines/>
      <w:spacing w:before="480"/>
      <w:outlineLvl w:val="0"/>
    </w:pPr>
    <w:rPr>
      <w:rFonts w:ascii="Cambria" w:eastAsia="MS Mincho" w:hAnsi="Cambria"/>
      <w:b/>
      <w:bCs/>
      <w:color w:val="365F91"/>
      <w:sz w:val="28"/>
      <w:szCs w:val="28"/>
    </w:rPr>
  </w:style>
  <w:style w:type="paragraph" w:styleId="Heading2">
    <w:name w:val="heading 2"/>
    <w:basedOn w:val="Normal"/>
    <w:next w:val="NoSpacing"/>
    <w:link w:val="Heading2Char"/>
    <w:qFormat/>
    <w:rsid w:val="00C37AF2"/>
    <w:pPr>
      <w:keepNext/>
      <w:keepLines/>
      <w:outlineLvl w:val="1"/>
    </w:pPr>
    <w:rPr>
      <w:rFonts w:ascii="Cambria" w:eastAsia="MS Mincho" w:hAnsi="Cambria"/>
      <w:b/>
      <w:bCs/>
      <w:color w:val="4F81BD"/>
      <w:sz w:val="26"/>
      <w:szCs w:val="26"/>
    </w:rPr>
  </w:style>
  <w:style w:type="paragraph" w:styleId="Heading3">
    <w:name w:val="heading 3"/>
    <w:basedOn w:val="Normal"/>
    <w:next w:val="Normal"/>
    <w:link w:val="Heading3Char"/>
    <w:qFormat/>
    <w:rsid w:val="00C37AF2"/>
    <w:pPr>
      <w:keepNext/>
      <w:keepLines/>
      <w:outlineLvl w:val="2"/>
    </w:pPr>
    <w:rPr>
      <w:rFonts w:ascii="Cambria" w:eastAsia="MS Mincho" w:hAnsi="Cambria"/>
      <w:b/>
      <w:bCs/>
      <w:color w:val="4F81BD"/>
    </w:rPr>
  </w:style>
  <w:style w:type="paragraph" w:styleId="Heading4">
    <w:name w:val="heading 4"/>
    <w:basedOn w:val="Normal"/>
    <w:next w:val="Normal"/>
    <w:link w:val="Heading4Char"/>
    <w:qFormat/>
    <w:rsid w:val="00C37AF2"/>
    <w:pPr>
      <w:keepNext/>
      <w:keepLines/>
      <w:outlineLvl w:val="3"/>
    </w:pPr>
    <w:rPr>
      <w:rFonts w:ascii="Cambria" w:eastAsia="MS Mincho"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0774"/>
    <w:rPr>
      <w:rFonts w:ascii="Cambria" w:hAnsi="Cambria"/>
      <w:b/>
      <w:bCs/>
      <w:color w:val="365F91"/>
      <w:sz w:val="28"/>
      <w:szCs w:val="28"/>
      <w:lang w:eastAsia="en-US" w:bidi="en-US"/>
    </w:rPr>
  </w:style>
  <w:style w:type="character" w:customStyle="1" w:styleId="Heading2Char">
    <w:name w:val="Heading 2 Char"/>
    <w:link w:val="Heading2"/>
    <w:rsid w:val="00C348D5"/>
    <w:rPr>
      <w:rFonts w:ascii="Cambria" w:hAnsi="Cambria"/>
      <w:b/>
      <w:bCs/>
      <w:color w:val="4F81BD"/>
      <w:sz w:val="26"/>
      <w:szCs w:val="26"/>
      <w:lang w:eastAsia="en-US" w:bidi="en-US"/>
    </w:rPr>
  </w:style>
  <w:style w:type="character" w:customStyle="1" w:styleId="Heading3Char">
    <w:name w:val="Heading 3 Char"/>
    <w:link w:val="Heading3"/>
    <w:rsid w:val="00C348D5"/>
    <w:rPr>
      <w:rFonts w:ascii="Cambria" w:hAnsi="Cambria"/>
      <w:b/>
      <w:bCs/>
      <w:color w:val="4F81BD"/>
      <w:sz w:val="24"/>
      <w:szCs w:val="22"/>
      <w:lang w:eastAsia="en-US" w:bidi="en-US"/>
    </w:rPr>
  </w:style>
  <w:style w:type="character" w:customStyle="1" w:styleId="Heading4Char">
    <w:name w:val="Heading 4 Char"/>
    <w:link w:val="Heading4"/>
    <w:rsid w:val="00C348D5"/>
    <w:rPr>
      <w:rFonts w:ascii="Cambria" w:hAnsi="Cambria"/>
      <w:b/>
      <w:bCs/>
      <w:i/>
      <w:iCs/>
      <w:color w:val="4F81BD"/>
      <w:sz w:val="24"/>
      <w:szCs w:val="22"/>
      <w:lang w:eastAsia="en-US" w:bidi="en-US"/>
    </w:rPr>
  </w:style>
  <w:style w:type="character" w:styleId="Strong">
    <w:name w:val="Strong"/>
    <w:uiPriority w:val="22"/>
    <w:rsid w:val="00430774"/>
    <w:rPr>
      <w:b/>
      <w:bCs/>
    </w:rPr>
  </w:style>
  <w:style w:type="character" w:styleId="Emphasis">
    <w:name w:val="Emphasis"/>
    <w:uiPriority w:val="20"/>
    <w:rsid w:val="00430774"/>
    <w:rPr>
      <w:i/>
      <w:iCs/>
    </w:rPr>
  </w:style>
  <w:style w:type="paragraph" w:styleId="HTMLPreformatted">
    <w:name w:val="HTML Preformatted"/>
    <w:basedOn w:val="Normal"/>
    <w:link w:val="HTMLPreformattedChar"/>
    <w:uiPriority w:val="99"/>
    <w:unhideWhenUsed/>
    <w:rsid w:val="004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en-GB" w:bidi="ar-SA"/>
    </w:rPr>
  </w:style>
  <w:style w:type="character" w:customStyle="1" w:styleId="HTMLPreformattedChar">
    <w:name w:val="HTML Preformatted Char"/>
    <w:link w:val="HTMLPreformatted"/>
    <w:uiPriority w:val="99"/>
    <w:rsid w:val="00430774"/>
    <w:rPr>
      <w:rFonts w:ascii="Courier New" w:hAnsi="Courier New" w:cs="Courier New"/>
      <w:lang w:val="en-GB" w:eastAsia="en-GB" w:bidi="ar-SA"/>
    </w:rPr>
  </w:style>
  <w:style w:type="paragraph" w:styleId="NormalWeb">
    <w:name w:val="Normal (Web)"/>
    <w:basedOn w:val="Normal"/>
    <w:link w:val="NormalWebChar"/>
    <w:unhideWhenUsed/>
    <w:rsid w:val="00F525FB"/>
    <w:rPr>
      <w:rFonts w:ascii="Times New Roman" w:eastAsia="MS Mincho" w:hAnsi="Times New Roman"/>
      <w:szCs w:val="24"/>
      <w:lang w:eastAsia="en-GB" w:bidi="ar-SA"/>
    </w:rPr>
  </w:style>
  <w:style w:type="paragraph" w:styleId="Title">
    <w:name w:val="Title"/>
    <w:basedOn w:val="Normal"/>
    <w:next w:val="Normal"/>
    <w:link w:val="TitleChar"/>
    <w:rsid w:val="00403685"/>
    <w:pPr>
      <w:pBdr>
        <w:bottom w:val="single" w:sz="8" w:space="4" w:color="4F81BD"/>
      </w:pBdr>
      <w:spacing w:after="300"/>
      <w:contextualSpacing/>
    </w:pPr>
    <w:rPr>
      <w:rFonts w:ascii="Cambria" w:eastAsia="MS Mincho" w:hAnsi="Cambria"/>
      <w:color w:val="17365D"/>
      <w:spacing w:val="5"/>
      <w:kern w:val="28"/>
      <w:sz w:val="52"/>
      <w:szCs w:val="52"/>
    </w:rPr>
  </w:style>
  <w:style w:type="character" w:customStyle="1" w:styleId="TitleChar">
    <w:name w:val="Title Char"/>
    <w:link w:val="Title"/>
    <w:rsid w:val="00403685"/>
    <w:rPr>
      <w:rFonts w:ascii="Cambria" w:hAnsi="Cambria"/>
      <w:color w:val="17365D"/>
      <w:spacing w:val="5"/>
      <w:kern w:val="28"/>
      <w:sz w:val="52"/>
      <w:szCs w:val="52"/>
      <w:lang w:val="en-GB" w:eastAsia="en-US" w:bidi="en-US"/>
    </w:rPr>
  </w:style>
  <w:style w:type="paragraph" w:customStyle="1" w:styleId="StyleLatinConsolasAsianMSMincho95ptLeft127cm">
    <w:name w:val="Style (Latin) Consolas (Asian) MS Mincho 9.5 pt Left:  1.27 cm ..."/>
    <w:basedOn w:val="Normal"/>
    <w:rsid w:val="00754B93"/>
    <w:pPr>
      <w:shd w:val="clear" w:color="auto" w:fill="99CCFF"/>
    </w:pPr>
    <w:rPr>
      <w:rFonts w:ascii="Courier New" w:eastAsia="MS Mincho" w:hAnsi="Courier New"/>
      <w:sz w:val="19"/>
      <w:szCs w:val="19"/>
    </w:rPr>
  </w:style>
  <w:style w:type="paragraph" w:styleId="NoSpacing">
    <w:name w:val="No Spacing"/>
    <w:uiPriority w:val="1"/>
    <w:qFormat/>
    <w:rsid w:val="00A649C2"/>
    <w:rPr>
      <w:rFonts w:ascii="Calibri" w:eastAsia="Times New Roman" w:hAnsi="Calibri"/>
      <w:sz w:val="22"/>
      <w:szCs w:val="22"/>
      <w:lang w:eastAsia="en-US" w:bidi="en-US"/>
    </w:rPr>
  </w:style>
  <w:style w:type="character" w:customStyle="1" w:styleId="NormalWebChar">
    <w:name w:val="Normal (Web) Char"/>
    <w:link w:val="NormalWeb"/>
    <w:rsid w:val="00F525FB"/>
    <w:rPr>
      <w:sz w:val="24"/>
      <w:szCs w:val="24"/>
      <w:lang w:val="en-GB" w:eastAsia="en-GB" w:bidi="ar-SA"/>
    </w:rPr>
  </w:style>
  <w:style w:type="character" w:styleId="Hyperlink">
    <w:name w:val="Hyperlink"/>
    <w:rsid w:val="00A36AB1"/>
    <w:rPr>
      <w:color w:val="0000FF"/>
      <w:u w:val="single"/>
    </w:rPr>
  </w:style>
  <w:style w:type="paragraph" w:customStyle="1" w:styleId="StyleNormalWebCalibri">
    <w:name w:val="Style Normal (Web) + Calibri"/>
    <w:basedOn w:val="NormalWeb"/>
    <w:link w:val="StyleNormalWebCalibriChar"/>
    <w:rsid w:val="00F525FB"/>
    <w:rPr>
      <w:rFonts w:ascii="Calibri" w:hAnsi="Calibri"/>
    </w:rPr>
  </w:style>
  <w:style w:type="character" w:customStyle="1" w:styleId="StyleNormalWebCalibriChar">
    <w:name w:val="Style Normal (Web) + Calibri Char"/>
    <w:link w:val="StyleNormalWebCalibri"/>
    <w:rsid w:val="00F525FB"/>
    <w:rPr>
      <w:rFonts w:ascii="Calibri" w:hAnsi="Calibri"/>
      <w:sz w:val="24"/>
      <w:szCs w:val="24"/>
      <w:lang w:val="en-GB" w:eastAsia="en-GB" w:bidi="ar-SA"/>
    </w:rPr>
  </w:style>
  <w:style w:type="paragraph" w:customStyle="1" w:styleId="StyleBefore5ptAfter5ptLinespacingsingle">
    <w:name w:val="Style Before:  5 pt After:  5 pt Line spacing:  single"/>
    <w:basedOn w:val="Normal"/>
    <w:rsid w:val="00C16AD1"/>
    <w:rPr>
      <w:szCs w:val="20"/>
    </w:rPr>
  </w:style>
  <w:style w:type="paragraph" w:customStyle="1" w:styleId="StyleBefore5ptAfter5ptLinespacingsingle1">
    <w:name w:val="Style Before:  5 pt After:  5 pt Line spacing:  single1"/>
    <w:basedOn w:val="Normal"/>
    <w:rsid w:val="00C16AD1"/>
    <w:rPr>
      <w:szCs w:val="20"/>
    </w:rPr>
  </w:style>
  <w:style w:type="paragraph" w:customStyle="1" w:styleId="StyleBulleted8pt">
    <w:name w:val="Style Bulleted 8 pt"/>
    <w:basedOn w:val="Normal"/>
    <w:link w:val="StyleBulleted8ptChar"/>
    <w:rsid w:val="0074199A"/>
    <w:pPr>
      <w:numPr>
        <w:numId w:val="2"/>
      </w:numPr>
      <w:spacing w:before="120" w:after="120"/>
    </w:pPr>
  </w:style>
  <w:style w:type="numbering" w:customStyle="1" w:styleId="StyleBulleted8pt1">
    <w:name w:val="Style Bulleted 8 pt1"/>
    <w:basedOn w:val="NoList"/>
    <w:rsid w:val="0074199A"/>
    <w:pPr>
      <w:numPr>
        <w:numId w:val="3"/>
      </w:numPr>
    </w:pPr>
  </w:style>
  <w:style w:type="character" w:customStyle="1" w:styleId="StyleEmphasisConsolasBoldNotItalic">
    <w:name w:val="Style Emphasis + Consolas Bold Not Italic"/>
    <w:rsid w:val="00F97F36"/>
    <w:rPr>
      <w:rFonts w:ascii="Consolas" w:hAnsi="Consolas"/>
      <w:b/>
      <w:bCs/>
      <w:sz w:val="24"/>
      <w:szCs w:val="24"/>
      <w:lang w:val="en-GB" w:eastAsia="en-GB" w:bidi="ar-SA"/>
    </w:rPr>
  </w:style>
  <w:style w:type="paragraph" w:customStyle="1" w:styleId="StyleEmphasisLatinConsolasAsianMSMinchoBoldNotIta">
    <w:name w:val="Style Emphasis + (Latin) Consolas (Asian) MS Mincho Bold Not Ita..."/>
    <w:basedOn w:val="Normal"/>
    <w:rsid w:val="00697BCA"/>
    <w:pPr>
      <w:numPr>
        <w:numId w:val="1"/>
      </w:numPr>
      <w:spacing w:before="100" w:beforeAutospacing="1" w:after="100" w:afterAutospacing="1"/>
    </w:pPr>
    <w:rPr>
      <w:rFonts w:ascii="Consolas" w:eastAsia="MS Mincho" w:hAnsi="Consolas"/>
      <w:b/>
    </w:rPr>
  </w:style>
  <w:style w:type="paragraph" w:styleId="DocumentMap">
    <w:name w:val="Document Map"/>
    <w:basedOn w:val="Normal"/>
    <w:semiHidden/>
    <w:rsid w:val="0005693C"/>
    <w:pPr>
      <w:shd w:val="clear" w:color="auto" w:fill="000080"/>
    </w:pPr>
    <w:rPr>
      <w:rFonts w:ascii="Tahoma" w:hAnsi="Tahoma" w:cs="Tahoma"/>
    </w:rPr>
  </w:style>
  <w:style w:type="character" w:customStyle="1" w:styleId="inlinecode">
    <w:name w:val="inline code"/>
    <w:qFormat/>
    <w:rsid w:val="0023777F"/>
    <w:rPr>
      <w:rFonts w:ascii="Courier New" w:hAnsi="Courier New"/>
      <w:b/>
      <w:bCs/>
      <w:sz w:val="22"/>
    </w:rPr>
  </w:style>
  <w:style w:type="character" w:customStyle="1" w:styleId="typ1">
    <w:name w:val="typ1"/>
    <w:rsid w:val="00B24284"/>
    <w:rPr>
      <w:color w:val="2B91AF"/>
      <w:sz w:val="26"/>
      <w:szCs w:val="26"/>
      <w:shd w:val="clear" w:color="auto" w:fill="auto"/>
    </w:rPr>
  </w:style>
  <w:style w:type="character" w:customStyle="1" w:styleId="pln1">
    <w:name w:val="pln1"/>
    <w:rsid w:val="00B24284"/>
    <w:rPr>
      <w:color w:val="000000"/>
      <w:sz w:val="26"/>
      <w:szCs w:val="26"/>
      <w:shd w:val="clear" w:color="auto" w:fill="auto"/>
    </w:rPr>
  </w:style>
  <w:style w:type="character" w:customStyle="1" w:styleId="pun1">
    <w:name w:val="pun1"/>
    <w:rsid w:val="00B24284"/>
    <w:rPr>
      <w:color w:val="000000"/>
      <w:sz w:val="26"/>
      <w:szCs w:val="26"/>
      <w:shd w:val="clear" w:color="auto" w:fill="auto"/>
    </w:rPr>
  </w:style>
  <w:style w:type="character" w:customStyle="1" w:styleId="lit1">
    <w:name w:val="lit1"/>
    <w:rsid w:val="00B24284"/>
    <w:rPr>
      <w:color w:val="800000"/>
      <w:sz w:val="26"/>
      <w:szCs w:val="26"/>
      <w:shd w:val="clear" w:color="auto" w:fill="auto"/>
    </w:rPr>
  </w:style>
  <w:style w:type="character" w:styleId="FollowedHyperlink">
    <w:name w:val="FollowedHyperlink"/>
    <w:rsid w:val="00F90A68"/>
    <w:rPr>
      <w:color w:val="800080"/>
      <w:u w:val="single"/>
    </w:rPr>
  </w:style>
  <w:style w:type="numbering" w:customStyle="1" w:styleId="CurrentList1">
    <w:name w:val="Current List1"/>
    <w:rsid w:val="002B6913"/>
    <w:pPr>
      <w:numPr>
        <w:numId w:val="5"/>
      </w:numPr>
    </w:pPr>
  </w:style>
  <w:style w:type="numbering" w:customStyle="1" w:styleId="mylist">
    <w:name w:val="mylist"/>
    <w:rsid w:val="002B6913"/>
    <w:pPr>
      <w:numPr>
        <w:numId w:val="6"/>
      </w:numPr>
    </w:pPr>
  </w:style>
  <w:style w:type="paragraph" w:styleId="Header">
    <w:name w:val="header"/>
    <w:basedOn w:val="Normal"/>
    <w:link w:val="HeaderChar"/>
    <w:uiPriority w:val="99"/>
    <w:unhideWhenUsed/>
    <w:rsid w:val="00E404CA"/>
    <w:pPr>
      <w:tabs>
        <w:tab w:val="center" w:pos="4513"/>
        <w:tab w:val="right" w:pos="9026"/>
      </w:tabs>
    </w:pPr>
  </w:style>
  <w:style w:type="numbering" w:styleId="1ai">
    <w:name w:val="Outline List 1"/>
    <w:basedOn w:val="NoList"/>
    <w:rsid w:val="00F92EA5"/>
    <w:pPr>
      <w:numPr>
        <w:numId w:val="7"/>
      </w:numPr>
    </w:pPr>
  </w:style>
  <w:style w:type="character" w:customStyle="1" w:styleId="HeaderChar">
    <w:name w:val="Header Char"/>
    <w:link w:val="Header"/>
    <w:uiPriority w:val="99"/>
    <w:rsid w:val="00E404CA"/>
    <w:rPr>
      <w:rFonts w:ascii="Calibri" w:eastAsia="Times New Roman" w:hAnsi="Calibri"/>
      <w:sz w:val="24"/>
      <w:szCs w:val="22"/>
      <w:lang w:eastAsia="en-US" w:bidi="en-US"/>
    </w:rPr>
  </w:style>
  <w:style w:type="paragraph" w:styleId="Footer">
    <w:name w:val="footer"/>
    <w:basedOn w:val="Normal"/>
    <w:link w:val="FooterChar"/>
    <w:uiPriority w:val="99"/>
    <w:unhideWhenUsed/>
    <w:rsid w:val="00E404CA"/>
    <w:pPr>
      <w:tabs>
        <w:tab w:val="center" w:pos="4513"/>
        <w:tab w:val="right" w:pos="9026"/>
      </w:tabs>
    </w:pPr>
  </w:style>
  <w:style w:type="character" w:customStyle="1" w:styleId="FooterChar">
    <w:name w:val="Footer Char"/>
    <w:link w:val="Footer"/>
    <w:uiPriority w:val="99"/>
    <w:rsid w:val="00E404CA"/>
    <w:rPr>
      <w:rFonts w:ascii="Calibri" w:eastAsia="Times New Roman" w:hAnsi="Calibri"/>
      <w:sz w:val="24"/>
      <w:szCs w:val="22"/>
      <w:lang w:eastAsia="en-US" w:bidi="en-US"/>
    </w:rPr>
  </w:style>
  <w:style w:type="paragraph" w:customStyle="1" w:styleId="code">
    <w:name w:val="code"/>
    <w:basedOn w:val="HTMLPreformatted"/>
    <w:link w:val="codeChar"/>
    <w:qFormat/>
    <w:rsid w:val="00CD01E1"/>
    <w:pPr>
      <w:shd w:val="clear" w:color="auto" w:fill="95B3D7"/>
    </w:pPr>
    <w:rPr>
      <w:noProof/>
      <w:sz w:val="18"/>
      <w:szCs w:val="18"/>
    </w:rPr>
  </w:style>
  <w:style w:type="paragraph" w:customStyle="1" w:styleId="List1">
    <w:name w:val="List1"/>
    <w:basedOn w:val="StyleBulleted8pt"/>
    <w:link w:val="listChar"/>
    <w:qFormat/>
    <w:rsid w:val="00CA61B1"/>
    <w:pPr>
      <w:numPr>
        <w:numId w:val="15"/>
      </w:numPr>
    </w:pPr>
    <w:rPr>
      <w:rFonts w:eastAsia="MS Mincho"/>
    </w:rPr>
  </w:style>
  <w:style w:type="character" w:customStyle="1" w:styleId="codeChar">
    <w:name w:val="code Char"/>
    <w:link w:val="code"/>
    <w:rsid w:val="00CD01E1"/>
    <w:rPr>
      <w:rFonts w:ascii="Courier New" w:hAnsi="Courier New" w:cs="Courier New"/>
      <w:noProof/>
      <w:sz w:val="18"/>
      <w:szCs w:val="18"/>
      <w:shd w:val="clear" w:color="auto" w:fill="95B3D7"/>
    </w:rPr>
  </w:style>
  <w:style w:type="table" w:styleId="TableGrid">
    <w:name w:val="Table Grid"/>
    <w:basedOn w:val="TableNormal"/>
    <w:uiPriority w:val="59"/>
    <w:rsid w:val="003A1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Bulleted8ptChar">
    <w:name w:val="Style Bulleted 8 pt Char"/>
    <w:link w:val="StyleBulleted8pt"/>
    <w:rsid w:val="00CA61B1"/>
    <w:rPr>
      <w:rFonts w:ascii="Calibri" w:eastAsia="Times New Roman" w:hAnsi="Calibri"/>
      <w:sz w:val="24"/>
      <w:szCs w:val="22"/>
      <w:lang w:eastAsia="en-US" w:bidi="en-US"/>
    </w:rPr>
  </w:style>
  <w:style w:type="character" w:customStyle="1" w:styleId="listChar">
    <w:name w:val="list Char"/>
    <w:link w:val="List1"/>
    <w:rsid w:val="00CA61B1"/>
    <w:rPr>
      <w:rFonts w:ascii="Calibri" w:hAnsi="Calibri"/>
      <w:sz w:val="22"/>
      <w:szCs w:val="22"/>
      <w:lang w:eastAsia="en-US" w:bidi="en-US"/>
    </w:rPr>
  </w:style>
  <w:style w:type="paragraph" w:styleId="BalloonText">
    <w:name w:val="Balloon Text"/>
    <w:basedOn w:val="Normal"/>
    <w:link w:val="BalloonTextChar"/>
    <w:uiPriority w:val="99"/>
    <w:semiHidden/>
    <w:unhideWhenUsed/>
    <w:rsid w:val="00F158EC"/>
    <w:rPr>
      <w:rFonts w:ascii="Tahoma" w:hAnsi="Tahoma" w:cs="Tahoma"/>
      <w:sz w:val="16"/>
      <w:szCs w:val="16"/>
    </w:rPr>
  </w:style>
  <w:style w:type="character" w:customStyle="1" w:styleId="BalloonTextChar">
    <w:name w:val="Balloon Text Char"/>
    <w:link w:val="BalloonText"/>
    <w:uiPriority w:val="99"/>
    <w:semiHidden/>
    <w:rsid w:val="00F158EC"/>
    <w:rPr>
      <w:rFonts w:ascii="Tahoma" w:eastAsia="Times New Roman" w:hAnsi="Tahoma" w:cs="Tahoma"/>
      <w:sz w:val="16"/>
      <w:szCs w:val="16"/>
      <w:lang w:eastAsia="en-US" w:bidi="en-US"/>
    </w:rPr>
  </w:style>
  <w:style w:type="character" w:styleId="HTMLTypewriter">
    <w:name w:val="HTML Typewriter"/>
    <w:uiPriority w:val="99"/>
    <w:semiHidden/>
    <w:unhideWhenUsed/>
    <w:rsid w:val="00734C4E"/>
    <w:rPr>
      <w:rFonts w:ascii="Courier New" w:eastAsia="Times New Roman" w:hAnsi="Courier New" w:cs="Courier New"/>
      <w:sz w:val="20"/>
      <w:szCs w:val="20"/>
    </w:rPr>
  </w:style>
  <w:style w:type="paragraph" w:customStyle="1" w:styleId="Code0">
    <w:name w:val="Code"/>
    <w:basedOn w:val="Normal"/>
    <w:link w:val="CodeChar1"/>
    <w:rsid w:val="00101DE2"/>
    <w:pPr>
      <w:pBdr>
        <w:top w:val="single" w:sz="4" w:space="0" w:color="000000"/>
        <w:left w:val="single" w:sz="4" w:space="0" w:color="000000"/>
        <w:bottom w:val="single" w:sz="4" w:space="0" w:color="000000"/>
        <w:right w:val="single" w:sz="4" w:space="0" w:color="000000"/>
      </w:pBdr>
      <w:tabs>
        <w:tab w:val="left" w:pos="1984"/>
        <w:tab w:val="left" w:pos="2835"/>
        <w:tab w:val="left" w:pos="3685"/>
        <w:tab w:val="left" w:pos="4536"/>
        <w:tab w:val="left" w:pos="5386"/>
      </w:tabs>
      <w:ind w:left="567" w:right="567"/>
    </w:pPr>
    <w:rPr>
      <w:rFonts w:ascii="Courier New" w:hAnsi="Courier New" w:cs="Courier New"/>
      <w:sz w:val="20"/>
      <w:szCs w:val="20"/>
      <w:lang w:bidi="ar-SA"/>
    </w:rPr>
  </w:style>
  <w:style w:type="character" w:customStyle="1" w:styleId="CodeChar1">
    <w:name w:val="Code Char1"/>
    <w:link w:val="Code0"/>
    <w:rsid w:val="00101DE2"/>
    <w:rPr>
      <w:rFonts w:ascii="Courier New" w:eastAsia="Times New Roman" w:hAnsi="Courier New" w:cs="Courier New"/>
      <w:lang w:eastAsia="en-US"/>
    </w:rPr>
  </w:style>
  <w:style w:type="character" w:customStyle="1" w:styleId="CodeChar0">
    <w:name w:val="Code Char"/>
    <w:rsid w:val="006625F8"/>
    <w:rPr>
      <w:rFonts w:ascii="Courier New" w:eastAsia="Times New Roman" w:hAnsi="Courier New" w:cs="Courier New"/>
      <w:sz w:val="20"/>
      <w:szCs w:val="2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880">
      <w:bodyDiv w:val="1"/>
      <w:marLeft w:val="0"/>
      <w:marRight w:val="0"/>
      <w:marTop w:val="0"/>
      <w:marBottom w:val="0"/>
      <w:divBdr>
        <w:top w:val="none" w:sz="0" w:space="0" w:color="auto"/>
        <w:left w:val="none" w:sz="0" w:space="0" w:color="auto"/>
        <w:bottom w:val="none" w:sz="0" w:space="0" w:color="auto"/>
        <w:right w:val="none" w:sz="0" w:space="0" w:color="auto"/>
      </w:divBdr>
    </w:div>
    <w:div w:id="43217303">
      <w:bodyDiv w:val="1"/>
      <w:marLeft w:val="0"/>
      <w:marRight w:val="0"/>
      <w:marTop w:val="0"/>
      <w:marBottom w:val="0"/>
      <w:divBdr>
        <w:top w:val="none" w:sz="0" w:space="0" w:color="auto"/>
        <w:left w:val="none" w:sz="0" w:space="0" w:color="auto"/>
        <w:bottom w:val="none" w:sz="0" w:space="0" w:color="auto"/>
        <w:right w:val="none" w:sz="0" w:space="0" w:color="auto"/>
      </w:divBdr>
    </w:div>
    <w:div w:id="157888757">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22896287">
      <w:bodyDiv w:val="1"/>
      <w:marLeft w:val="0"/>
      <w:marRight w:val="0"/>
      <w:marTop w:val="0"/>
      <w:marBottom w:val="0"/>
      <w:divBdr>
        <w:top w:val="none" w:sz="0" w:space="0" w:color="auto"/>
        <w:left w:val="none" w:sz="0" w:space="0" w:color="auto"/>
        <w:bottom w:val="none" w:sz="0" w:space="0" w:color="auto"/>
        <w:right w:val="none" w:sz="0" w:space="0" w:color="auto"/>
      </w:divBdr>
    </w:div>
    <w:div w:id="437264460">
      <w:bodyDiv w:val="1"/>
      <w:marLeft w:val="0"/>
      <w:marRight w:val="0"/>
      <w:marTop w:val="0"/>
      <w:marBottom w:val="0"/>
      <w:divBdr>
        <w:top w:val="none" w:sz="0" w:space="0" w:color="auto"/>
        <w:left w:val="none" w:sz="0" w:space="0" w:color="auto"/>
        <w:bottom w:val="none" w:sz="0" w:space="0" w:color="auto"/>
        <w:right w:val="none" w:sz="0" w:space="0" w:color="auto"/>
      </w:divBdr>
      <w:divsChild>
        <w:div w:id="381754427">
          <w:marLeft w:val="0"/>
          <w:marRight w:val="0"/>
          <w:marTop w:val="0"/>
          <w:marBottom w:val="0"/>
          <w:divBdr>
            <w:top w:val="none" w:sz="0" w:space="0" w:color="auto"/>
            <w:left w:val="none" w:sz="0" w:space="0" w:color="auto"/>
            <w:bottom w:val="none" w:sz="0" w:space="0" w:color="auto"/>
            <w:right w:val="none" w:sz="0" w:space="0" w:color="auto"/>
          </w:divBdr>
          <w:divsChild>
            <w:div w:id="14472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8578">
      <w:bodyDiv w:val="1"/>
      <w:marLeft w:val="0"/>
      <w:marRight w:val="0"/>
      <w:marTop w:val="0"/>
      <w:marBottom w:val="0"/>
      <w:divBdr>
        <w:top w:val="none" w:sz="0" w:space="0" w:color="auto"/>
        <w:left w:val="none" w:sz="0" w:space="0" w:color="auto"/>
        <w:bottom w:val="none" w:sz="0" w:space="0" w:color="auto"/>
        <w:right w:val="none" w:sz="0" w:space="0" w:color="auto"/>
      </w:divBdr>
    </w:div>
    <w:div w:id="477235582">
      <w:bodyDiv w:val="1"/>
      <w:marLeft w:val="0"/>
      <w:marRight w:val="0"/>
      <w:marTop w:val="0"/>
      <w:marBottom w:val="0"/>
      <w:divBdr>
        <w:top w:val="none" w:sz="0" w:space="0" w:color="auto"/>
        <w:left w:val="none" w:sz="0" w:space="0" w:color="auto"/>
        <w:bottom w:val="none" w:sz="0" w:space="0" w:color="auto"/>
        <w:right w:val="none" w:sz="0" w:space="0" w:color="auto"/>
      </w:divBdr>
    </w:div>
    <w:div w:id="501772799">
      <w:bodyDiv w:val="1"/>
      <w:marLeft w:val="0"/>
      <w:marRight w:val="0"/>
      <w:marTop w:val="0"/>
      <w:marBottom w:val="0"/>
      <w:divBdr>
        <w:top w:val="none" w:sz="0" w:space="0" w:color="auto"/>
        <w:left w:val="none" w:sz="0" w:space="0" w:color="auto"/>
        <w:bottom w:val="none" w:sz="0" w:space="0" w:color="auto"/>
        <w:right w:val="none" w:sz="0" w:space="0" w:color="auto"/>
      </w:divBdr>
    </w:div>
    <w:div w:id="566380182">
      <w:bodyDiv w:val="1"/>
      <w:marLeft w:val="0"/>
      <w:marRight w:val="0"/>
      <w:marTop w:val="0"/>
      <w:marBottom w:val="0"/>
      <w:divBdr>
        <w:top w:val="none" w:sz="0" w:space="0" w:color="auto"/>
        <w:left w:val="none" w:sz="0" w:space="0" w:color="auto"/>
        <w:bottom w:val="none" w:sz="0" w:space="0" w:color="auto"/>
        <w:right w:val="none" w:sz="0" w:space="0" w:color="auto"/>
      </w:divBdr>
      <w:divsChild>
        <w:div w:id="46074962">
          <w:marLeft w:val="1166"/>
          <w:marRight w:val="0"/>
          <w:marTop w:val="96"/>
          <w:marBottom w:val="0"/>
          <w:divBdr>
            <w:top w:val="none" w:sz="0" w:space="0" w:color="auto"/>
            <w:left w:val="none" w:sz="0" w:space="0" w:color="auto"/>
            <w:bottom w:val="none" w:sz="0" w:space="0" w:color="auto"/>
            <w:right w:val="none" w:sz="0" w:space="0" w:color="auto"/>
          </w:divBdr>
        </w:div>
        <w:div w:id="620385320">
          <w:marLeft w:val="1166"/>
          <w:marRight w:val="0"/>
          <w:marTop w:val="67"/>
          <w:marBottom w:val="0"/>
          <w:divBdr>
            <w:top w:val="none" w:sz="0" w:space="0" w:color="auto"/>
            <w:left w:val="none" w:sz="0" w:space="0" w:color="auto"/>
            <w:bottom w:val="none" w:sz="0" w:space="0" w:color="auto"/>
            <w:right w:val="none" w:sz="0" w:space="0" w:color="auto"/>
          </w:divBdr>
        </w:div>
        <w:div w:id="694234335">
          <w:marLeft w:val="1166"/>
          <w:marRight w:val="0"/>
          <w:marTop w:val="67"/>
          <w:marBottom w:val="0"/>
          <w:divBdr>
            <w:top w:val="none" w:sz="0" w:space="0" w:color="auto"/>
            <w:left w:val="none" w:sz="0" w:space="0" w:color="auto"/>
            <w:bottom w:val="none" w:sz="0" w:space="0" w:color="auto"/>
            <w:right w:val="none" w:sz="0" w:space="0" w:color="auto"/>
          </w:divBdr>
        </w:div>
        <w:div w:id="798763953">
          <w:marLeft w:val="1166"/>
          <w:marRight w:val="0"/>
          <w:marTop w:val="96"/>
          <w:marBottom w:val="0"/>
          <w:divBdr>
            <w:top w:val="none" w:sz="0" w:space="0" w:color="auto"/>
            <w:left w:val="none" w:sz="0" w:space="0" w:color="auto"/>
            <w:bottom w:val="none" w:sz="0" w:space="0" w:color="auto"/>
            <w:right w:val="none" w:sz="0" w:space="0" w:color="auto"/>
          </w:divBdr>
        </w:div>
        <w:div w:id="820343567">
          <w:marLeft w:val="547"/>
          <w:marRight w:val="0"/>
          <w:marTop w:val="115"/>
          <w:marBottom w:val="0"/>
          <w:divBdr>
            <w:top w:val="none" w:sz="0" w:space="0" w:color="auto"/>
            <w:left w:val="none" w:sz="0" w:space="0" w:color="auto"/>
            <w:bottom w:val="none" w:sz="0" w:space="0" w:color="auto"/>
            <w:right w:val="none" w:sz="0" w:space="0" w:color="auto"/>
          </w:divBdr>
        </w:div>
        <w:div w:id="1085877898">
          <w:marLeft w:val="1166"/>
          <w:marRight w:val="0"/>
          <w:marTop w:val="96"/>
          <w:marBottom w:val="0"/>
          <w:divBdr>
            <w:top w:val="none" w:sz="0" w:space="0" w:color="auto"/>
            <w:left w:val="none" w:sz="0" w:space="0" w:color="auto"/>
            <w:bottom w:val="none" w:sz="0" w:space="0" w:color="auto"/>
            <w:right w:val="none" w:sz="0" w:space="0" w:color="auto"/>
          </w:divBdr>
        </w:div>
        <w:div w:id="1102649932">
          <w:marLeft w:val="1166"/>
          <w:marRight w:val="0"/>
          <w:marTop w:val="96"/>
          <w:marBottom w:val="0"/>
          <w:divBdr>
            <w:top w:val="none" w:sz="0" w:space="0" w:color="auto"/>
            <w:left w:val="none" w:sz="0" w:space="0" w:color="auto"/>
            <w:bottom w:val="none" w:sz="0" w:space="0" w:color="auto"/>
            <w:right w:val="none" w:sz="0" w:space="0" w:color="auto"/>
          </w:divBdr>
        </w:div>
        <w:div w:id="1474786917">
          <w:marLeft w:val="547"/>
          <w:marRight w:val="0"/>
          <w:marTop w:val="115"/>
          <w:marBottom w:val="0"/>
          <w:divBdr>
            <w:top w:val="none" w:sz="0" w:space="0" w:color="auto"/>
            <w:left w:val="none" w:sz="0" w:space="0" w:color="auto"/>
            <w:bottom w:val="none" w:sz="0" w:space="0" w:color="auto"/>
            <w:right w:val="none" w:sz="0" w:space="0" w:color="auto"/>
          </w:divBdr>
        </w:div>
        <w:div w:id="1919754759">
          <w:marLeft w:val="1166"/>
          <w:marRight w:val="0"/>
          <w:marTop w:val="86"/>
          <w:marBottom w:val="0"/>
          <w:divBdr>
            <w:top w:val="none" w:sz="0" w:space="0" w:color="auto"/>
            <w:left w:val="none" w:sz="0" w:space="0" w:color="auto"/>
            <w:bottom w:val="none" w:sz="0" w:space="0" w:color="auto"/>
            <w:right w:val="none" w:sz="0" w:space="0" w:color="auto"/>
          </w:divBdr>
        </w:div>
        <w:div w:id="1933275324">
          <w:marLeft w:val="1166"/>
          <w:marRight w:val="0"/>
          <w:marTop w:val="96"/>
          <w:marBottom w:val="0"/>
          <w:divBdr>
            <w:top w:val="none" w:sz="0" w:space="0" w:color="auto"/>
            <w:left w:val="none" w:sz="0" w:space="0" w:color="auto"/>
            <w:bottom w:val="none" w:sz="0" w:space="0" w:color="auto"/>
            <w:right w:val="none" w:sz="0" w:space="0" w:color="auto"/>
          </w:divBdr>
        </w:div>
        <w:div w:id="2055302430">
          <w:marLeft w:val="547"/>
          <w:marRight w:val="0"/>
          <w:marTop w:val="115"/>
          <w:marBottom w:val="0"/>
          <w:divBdr>
            <w:top w:val="none" w:sz="0" w:space="0" w:color="auto"/>
            <w:left w:val="none" w:sz="0" w:space="0" w:color="auto"/>
            <w:bottom w:val="none" w:sz="0" w:space="0" w:color="auto"/>
            <w:right w:val="none" w:sz="0" w:space="0" w:color="auto"/>
          </w:divBdr>
        </w:div>
        <w:div w:id="2061440319">
          <w:marLeft w:val="1166"/>
          <w:marRight w:val="0"/>
          <w:marTop w:val="67"/>
          <w:marBottom w:val="0"/>
          <w:divBdr>
            <w:top w:val="none" w:sz="0" w:space="0" w:color="auto"/>
            <w:left w:val="none" w:sz="0" w:space="0" w:color="auto"/>
            <w:bottom w:val="none" w:sz="0" w:space="0" w:color="auto"/>
            <w:right w:val="none" w:sz="0" w:space="0" w:color="auto"/>
          </w:divBdr>
        </w:div>
        <w:div w:id="2074037889">
          <w:marLeft w:val="1166"/>
          <w:marRight w:val="0"/>
          <w:marTop w:val="96"/>
          <w:marBottom w:val="0"/>
          <w:divBdr>
            <w:top w:val="none" w:sz="0" w:space="0" w:color="auto"/>
            <w:left w:val="none" w:sz="0" w:space="0" w:color="auto"/>
            <w:bottom w:val="none" w:sz="0" w:space="0" w:color="auto"/>
            <w:right w:val="none" w:sz="0" w:space="0" w:color="auto"/>
          </w:divBdr>
        </w:div>
        <w:div w:id="2125692032">
          <w:marLeft w:val="1166"/>
          <w:marRight w:val="0"/>
          <w:marTop w:val="96"/>
          <w:marBottom w:val="0"/>
          <w:divBdr>
            <w:top w:val="none" w:sz="0" w:space="0" w:color="auto"/>
            <w:left w:val="none" w:sz="0" w:space="0" w:color="auto"/>
            <w:bottom w:val="none" w:sz="0" w:space="0" w:color="auto"/>
            <w:right w:val="none" w:sz="0" w:space="0" w:color="auto"/>
          </w:divBdr>
        </w:div>
      </w:divsChild>
    </w:div>
    <w:div w:id="607851854">
      <w:bodyDiv w:val="1"/>
      <w:marLeft w:val="0"/>
      <w:marRight w:val="0"/>
      <w:marTop w:val="0"/>
      <w:marBottom w:val="0"/>
      <w:divBdr>
        <w:top w:val="none" w:sz="0" w:space="0" w:color="auto"/>
        <w:left w:val="none" w:sz="0" w:space="0" w:color="auto"/>
        <w:bottom w:val="none" w:sz="0" w:space="0" w:color="auto"/>
        <w:right w:val="none" w:sz="0" w:space="0" w:color="auto"/>
      </w:divBdr>
      <w:divsChild>
        <w:div w:id="1849519179">
          <w:marLeft w:val="0"/>
          <w:marRight w:val="0"/>
          <w:marTop w:val="0"/>
          <w:marBottom w:val="0"/>
          <w:divBdr>
            <w:top w:val="none" w:sz="0" w:space="0" w:color="auto"/>
            <w:left w:val="none" w:sz="0" w:space="0" w:color="auto"/>
            <w:bottom w:val="none" w:sz="0" w:space="0" w:color="auto"/>
            <w:right w:val="none" w:sz="0" w:space="0" w:color="auto"/>
          </w:divBdr>
          <w:divsChild>
            <w:div w:id="11799282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627277707">
      <w:bodyDiv w:val="1"/>
      <w:marLeft w:val="225"/>
      <w:marRight w:val="225"/>
      <w:marTop w:val="0"/>
      <w:marBottom w:val="0"/>
      <w:divBdr>
        <w:top w:val="none" w:sz="0" w:space="0" w:color="auto"/>
        <w:left w:val="none" w:sz="0" w:space="0" w:color="auto"/>
        <w:bottom w:val="none" w:sz="0" w:space="0" w:color="auto"/>
        <w:right w:val="none" w:sz="0" w:space="0" w:color="auto"/>
      </w:divBdr>
      <w:divsChild>
        <w:div w:id="1770006018">
          <w:marLeft w:val="0"/>
          <w:marRight w:val="0"/>
          <w:marTop w:val="0"/>
          <w:marBottom w:val="0"/>
          <w:divBdr>
            <w:top w:val="none" w:sz="0" w:space="0" w:color="auto"/>
            <w:left w:val="none" w:sz="0" w:space="0" w:color="auto"/>
            <w:bottom w:val="none" w:sz="0" w:space="0" w:color="auto"/>
            <w:right w:val="none" w:sz="0" w:space="0" w:color="auto"/>
          </w:divBdr>
          <w:divsChild>
            <w:div w:id="1271091111">
              <w:marLeft w:val="0"/>
              <w:marRight w:val="0"/>
              <w:marTop w:val="75"/>
              <w:marBottom w:val="150"/>
              <w:divBdr>
                <w:top w:val="none" w:sz="0" w:space="0" w:color="auto"/>
                <w:left w:val="none" w:sz="0" w:space="0" w:color="auto"/>
                <w:bottom w:val="none" w:sz="0" w:space="0" w:color="auto"/>
                <w:right w:val="none" w:sz="0" w:space="0" w:color="auto"/>
              </w:divBdr>
              <w:divsChild>
                <w:div w:id="1538008679">
                  <w:marLeft w:val="0"/>
                  <w:marRight w:val="0"/>
                  <w:marTop w:val="0"/>
                  <w:marBottom w:val="0"/>
                  <w:divBdr>
                    <w:top w:val="none" w:sz="0" w:space="0" w:color="auto"/>
                    <w:left w:val="none" w:sz="0" w:space="0" w:color="auto"/>
                    <w:bottom w:val="none" w:sz="0" w:space="0" w:color="auto"/>
                    <w:right w:val="none" w:sz="0" w:space="0" w:color="auto"/>
                  </w:divBdr>
                  <w:divsChild>
                    <w:div w:id="511188760">
                      <w:marLeft w:val="0"/>
                      <w:marRight w:val="0"/>
                      <w:marTop w:val="0"/>
                      <w:marBottom w:val="0"/>
                      <w:divBdr>
                        <w:top w:val="none" w:sz="0" w:space="0" w:color="auto"/>
                        <w:left w:val="none" w:sz="0" w:space="0" w:color="auto"/>
                        <w:bottom w:val="none" w:sz="0" w:space="0" w:color="auto"/>
                        <w:right w:val="none" w:sz="0" w:space="0" w:color="auto"/>
                      </w:divBdr>
                      <w:divsChild>
                        <w:div w:id="698353782">
                          <w:marLeft w:val="0"/>
                          <w:marRight w:val="0"/>
                          <w:marTop w:val="0"/>
                          <w:marBottom w:val="0"/>
                          <w:divBdr>
                            <w:top w:val="none" w:sz="0" w:space="0" w:color="auto"/>
                            <w:left w:val="none" w:sz="0" w:space="0" w:color="auto"/>
                            <w:bottom w:val="none" w:sz="0" w:space="0" w:color="auto"/>
                            <w:right w:val="none" w:sz="0" w:space="0" w:color="auto"/>
                          </w:divBdr>
                          <w:divsChild>
                            <w:div w:id="493182333">
                              <w:marLeft w:val="0"/>
                              <w:marRight w:val="0"/>
                              <w:marTop w:val="0"/>
                              <w:marBottom w:val="0"/>
                              <w:divBdr>
                                <w:top w:val="none" w:sz="0" w:space="0" w:color="auto"/>
                                <w:left w:val="none" w:sz="0" w:space="0" w:color="auto"/>
                                <w:bottom w:val="none" w:sz="0" w:space="0" w:color="auto"/>
                                <w:right w:val="none" w:sz="0" w:space="0" w:color="auto"/>
                              </w:divBdr>
                              <w:divsChild>
                                <w:div w:id="336856015">
                                  <w:marLeft w:val="0"/>
                                  <w:marRight w:val="0"/>
                                  <w:marTop w:val="0"/>
                                  <w:marBottom w:val="0"/>
                                  <w:divBdr>
                                    <w:top w:val="none" w:sz="0" w:space="0" w:color="auto"/>
                                    <w:left w:val="none" w:sz="0" w:space="0" w:color="auto"/>
                                    <w:bottom w:val="none" w:sz="0" w:space="0" w:color="auto"/>
                                    <w:right w:val="none" w:sz="0" w:space="0" w:color="auto"/>
                                  </w:divBdr>
                                  <w:divsChild>
                                    <w:div w:id="7461930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390679">
                                          <w:marLeft w:val="300"/>
                                          <w:marRight w:val="300"/>
                                          <w:marTop w:val="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594031">
      <w:bodyDiv w:val="1"/>
      <w:marLeft w:val="0"/>
      <w:marRight w:val="0"/>
      <w:marTop w:val="600"/>
      <w:marBottom w:val="0"/>
      <w:divBdr>
        <w:top w:val="none" w:sz="0" w:space="0" w:color="auto"/>
        <w:left w:val="none" w:sz="0" w:space="0" w:color="auto"/>
        <w:bottom w:val="none" w:sz="0" w:space="0" w:color="auto"/>
        <w:right w:val="none" w:sz="0" w:space="0" w:color="auto"/>
      </w:divBdr>
      <w:divsChild>
        <w:div w:id="126893582">
          <w:marLeft w:val="0"/>
          <w:marRight w:val="0"/>
          <w:marTop w:val="0"/>
          <w:marBottom w:val="0"/>
          <w:divBdr>
            <w:top w:val="none" w:sz="0" w:space="0" w:color="auto"/>
            <w:left w:val="none" w:sz="0" w:space="0" w:color="auto"/>
            <w:bottom w:val="none" w:sz="0" w:space="0" w:color="auto"/>
            <w:right w:val="none" w:sz="0" w:space="0" w:color="auto"/>
          </w:divBdr>
          <w:divsChild>
            <w:div w:id="538202485">
              <w:marLeft w:val="0"/>
              <w:marRight w:val="0"/>
              <w:marTop w:val="0"/>
              <w:marBottom w:val="600"/>
              <w:divBdr>
                <w:top w:val="none" w:sz="0" w:space="0" w:color="auto"/>
                <w:left w:val="none" w:sz="0" w:space="0" w:color="auto"/>
                <w:bottom w:val="none" w:sz="0" w:space="0" w:color="auto"/>
                <w:right w:val="none" w:sz="0" w:space="0" w:color="auto"/>
              </w:divBdr>
              <w:divsChild>
                <w:div w:id="393090834">
                  <w:marLeft w:val="0"/>
                  <w:marRight w:val="0"/>
                  <w:marTop w:val="0"/>
                  <w:marBottom w:val="600"/>
                  <w:divBdr>
                    <w:top w:val="none" w:sz="0" w:space="0" w:color="auto"/>
                    <w:left w:val="none" w:sz="0" w:space="0" w:color="auto"/>
                    <w:bottom w:val="none" w:sz="0" w:space="0" w:color="auto"/>
                    <w:right w:val="none" w:sz="0" w:space="0" w:color="auto"/>
                  </w:divBdr>
                  <w:divsChild>
                    <w:div w:id="1272400481">
                      <w:marLeft w:val="0"/>
                      <w:marRight w:val="0"/>
                      <w:marTop w:val="0"/>
                      <w:marBottom w:val="600"/>
                      <w:divBdr>
                        <w:top w:val="none" w:sz="0" w:space="0" w:color="auto"/>
                        <w:left w:val="none" w:sz="0" w:space="0" w:color="auto"/>
                        <w:bottom w:val="single" w:sz="6" w:space="15" w:color="AAAAAA"/>
                        <w:right w:val="none" w:sz="0" w:space="0" w:color="auto"/>
                      </w:divBdr>
                      <w:divsChild>
                        <w:div w:id="32199931">
                          <w:marLeft w:val="0"/>
                          <w:marRight w:val="75"/>
                          <w:marTop w:val="0"/>
                          <w:marBottom w:val="75"/>
                          <w:divBdr>
                            <w:top w:val="none" w:sz="0" w:space="0" w:color="auto"/>
                            <w:left w:val="none" w:sz="0" w:space="0" w:color="auto"/>
                            <w:bottom w:val="single" w:sz="6" w:space="15" w:color="AAAAAA"/>
                            <w:right w:val="none" w:sz="0" w:space="0" w:color="auto"/>
                          </w:divBdr>
                        </w:div>
                      </w:divsChild>
                    </w:div>
                  </w:divsChild>
                </w:div>
              </w:divsChild>
            </w:div>
          </w:divsChild>
        </w:div>
      </w:divsChild>
    </w:div>
    <w:div w:id="900142742">
      <w:bodyDiv w:val="1"/>
      <w:marLeft w:val="0"/>
      <w:marRight w:val="0"/>
      <w:marTop w:val="0"/>
      <w:marBottom w:val="0"/>
      <w:divBdr>
        <w:top w:val="none" w:sz="0" w:space="0" w:color="auto"/>
        <w:left w:val="none" w:sz="0" w:space="0" w:color="auto"/>
        <w:bottom w:val="none" w:sz="0" w:space="0" w:color="auto"/>
        <w:right w:val="none" w:sz="0" w:space="0" w:color="auto"/>
      </w:divBdr>
    </w:div>
    <w:div w:id="976035650">
      <w:bodyDiv w:val="1"/>
      <w:marLeft w:val="0"/>
      <w:marRight w:val="0"/>
      <w:marTop w:val="0"/>
      <w:marBottom w:val="0"/>
      <w:divBdr>
        <w:top w:val="none" w:sz="0" w:space="0" w:color="auto"/>
        <w:left w:val="none" w:sz="0" w:space="0" w:color="auto"/>
        <w:bottom w:val="none" w:sz="0" w:space="0" w:color="auto"/>
        <w:right w:val="none" w:sz="0" w:space="0" w:color="auto"/>
      </w:divBdr>
    </w:div>
    <w:div w:id="1057044856">
      <w:bodyDiv w:val="1"/>
      <w:marLeft w:val="0"/>
      <w:marRight w:val="0"/>
      <w:marTop w:val="0"/>
      <w:marBottom w:val="0"/>
      <w:divBdr>
        <w:top w:val="none" w:sz="0" w:space="0" w:color="auto"/>
        <w:left w:val="none" w:sz="0" w:space="0" w:color="auto"/>
        <w:bottom w:val="none" w:sz="0" w:space="0" w:color="auto"/>
        <w:right w:val="none" w:sz="0" w:space="0" w:color="auto"/>
      </w:divBdr>
    </w:div>
    <w:div w:id="1162349750">
      <w:bodyDiv w:val="1"/>
      <w:marLeft w:val="0"/>
      <w:marRight w:val="0"/>
      <w:marTop w:val="0"/>
      <w:marBottom w:val="0"/>
      <w:divBdr>
        <w:top w:val="none" w:sz="0" w:space="0" w:color="auto"/>
        <w:left w:val="none" w:sz="0" w:space="0" w:color="auto"/>
        <w:bottom w:val="none" w:sz="0" w:space="0" w:color="auto"/>
        <w:right w:val="none" w:sz="0" w:space="0" w:color="auto"/>
      </w:divBdr>
    </w:div>
    <w:div w:id="1165559732">
      <w:bodyDiv w:val="1"/>
      <w:marLeft w:val="0"/>
      <w:marRight w:val="0"/>
      <w:marTop w:val="0"/>
      <w:marBottom w:val="0"/>
      <w:divBdr>
        <w:top w:val="none" w:sz="0" w:space="0" w:color="auto"/>
        <w:left w:val="none" w:sz="0" w:space="0" w:color="auto"/>
        <w:bottom w:val="none" w:sz="0" w:space="0" w:color="auto"/>
        <w:right w:val="none" w:sz="0" w:space="0" w:color="auto"/>
      </w:divBdr>
    </w:div>
    <w:div w:id="1187020144">
      <w:bodyDiv w:val="1"/>
      <w:marLeft w:val="0"/>
      <w:marRight w:val="0"/>
      <w:marTop w:val="0"/>
      <w:marBottom w:val="0"/>
      <w:divBdr>
        <w:top w:val="none" w:sz="0" w:space="0" w:color="auto"/>
        <w:left w:val="none" w:sz="0" w:space="0" w:color="auto"/>
        <w:bottom w:val="none" w:sz="0" w:space="0" w:color="auto"/>
        <w:right w:val="none" w:sz="0" w:space="0" w:color="auto"/>
      </w:divBdr>
    </w:div>
    <w:div w:id="1380936714">
      <w:bodyDiv w:val="1"/>
      <w:marLeft w:val="0"/>
      <w:marRight w:val="0"/>
      <w:marTop w:val="0"/>
      <w:marBottom w:val="0"/>
      <w:divBdr>
        <w:top w:val="none" w:sz="0" w:space="0" w:color="auto"/>
        <w:left w:val="none" w:sz="0" w:space="0" w:color="auto"/>
        <w:bottom w:val="none" w:sz="0" w:space="0" w:color="auto"/>
        <w:right w:val="none" w:sz="0" w:space="0" w:color="auto"/>
      </w:divBdr>
    </w:div>
    <w:div w:id="1481993973">
      <w:bodyDiv w:val="1"/>
      <w:marLeft w:val="0"/>
      <w:marRight w:val="0"/>
      <w:marTop w:val="0"/>
      <w:marBottom w:val="0"/>
      <w:divBdr>
        <w:top w:val="none" w:sz="0" w:space="0" w:color="auto"/>
        <w:left w:val="none" w:sz="0" w:space="0" w:color="auto"/>
        <w:bottom w:val="none" w:sz="0" w:space="0" w:color="auto"/>
        <w:right w:val="none" w:sz="0" w:space="0" w:color="auto"/>
      </w:divBdr>
    </w:div>
    <w:div w:id="1566062326">
      <w:bodyDiv w:val="1"/>
      <w:marLeft w:val="0"/>
      <w:marRight w:val="0"/>
      <w:marTop w:val="0"/>
      <w:marBottom w:val="0"/>
      <w:divBdr>
        <w:top w:val="none" w:sz="0" w:space="0" w:color="auto"/>
        <w:left w:val="none" w:sz="0" w:space="0" w:color="auto"/>
        <w:bottom w:val="none" w:sz="0" w:space="0" w:color="auto"/>
        <w:right w:val="none" w:sz="0" w:space="0" w:color="auto"/>
      </w:divBdr>
    </w:div>
    <w:div w:id="1867478161">
      <w:bodyDiv w:val="1"/>
      <w:marLeft w:val="0"/>
      <w:marRight w:val="0"/>
      <w:marTop w:val="0"/>
      <w:marBottom w:val="0"/>
      <w:divBdr>
        <w:top w:val="none" w:sz="0" w:space="0" w:color="auto"/>
        <w:left w:val="none" w:sz="0" w:space="0" w:color="auto"/>
        <w:bottom w:val="none" w:sz="0" w:space="0" w:color="auto"/>
        <w:right w:val="none" w:sz="0" w:space="0" w:color="auto"/>
      </w:divBdr>
    </w:div>
    <w:div w:id="1868714765">
      <w:bodyDiv w:val="1"/>
      <w:marLeft w:val="0"/>
      <w:marRight w:val="0"/>
      <w:marTop w:val="0"/>
      <w:marBottom w:val="0"/>
      <w:divBdr>
        <w:top w:val="none" w:sz="0" w:space="0" w:color="auto"/>
        <w:left w:val="none" w:sz="0" w:space="0" w:color="auto"/>
        <w:bottom w:val="none" w:sz="0" w:space="0" w:color="auto"/>
        <w:right w:val="none" w:sz="0" w:space="0" w:color="auto"/>
      </w:divBdr>
    </w:div>
    <w:div w:id="1901552699">
      <w:bodyDiv w:val="1"/>
      <w:marLeft w:val="0"/>
      <w:marRight w:val="0"/>
      <w:marTop w:val="0"/>
      <w:marBottom w:val="0"/>
      <w:divBdr>
        <w:top w:val="none" w:sz="0" w:space="0" w:color="auto"/>
        <w:left w:val="none" w:sz="0" w:space="0" w:color="auto"/>
        <w:bottom w:val="none" w:sz="0" w:space="0" w:color="auto"/>
        <w:right w:val="none" w:sz="0" w:space="0" w:color="auto"/>
      </w:divBdr>
    </w:div>
    <w:div w:id="21200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26C8B-18EA-4AA3-95B4-3E7113A8F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A082B430.dotm</Template>
  <TotalTime>73</TotalTime>
  <Pages>9</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dc:creator>
  <cp:keywords/>
  <cp:lastModifiedBy>Windows User</cp:lastModifiedBy>
  <cp:revision>12</cp:revision>
  <dcterms:created xsi:type="dcterms:W3CDTF">2017-09-22T12:05:00Z</dcterms:created>
  <dcterms:modified xsi:type="dcterms:W3CDTF">2017-09-25T10:13:00Z</dcterms:modified>
</cp:coreProperties>
</file>