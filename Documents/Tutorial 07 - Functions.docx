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D1" w:rsidRPr="00750637" w:rsidRDefault="00696A02" w:rsidP="00750637">
      <w:pPr>
        <w:pStyle w:val="Title"/>
        <w:rPr>
          <w:rFonts w:ascii="Lucida Sans" w:hAnsi="Lucida Sans"/>
          <w:sz w:val="28"/>
          <w:szCs w:val="28"/>
        </w:rPr>
      </w:pPr>
      <w:r>
        <w:t>Programming Fundamentals</w:t>
      </w:r>
      <w:r w:rsidR="00403685">
        <w:br/>
      </w:r>
      <w:r w:rsidR="00531DFB" w:rsidRPr="00F96B31">
        <w:rPr>
          <w:rFonts w:ascii="Lucida Sans" w:hAnsi="Lucida Sans"/>
          <w:sz w:val="28"/>
          <w:szCs w:val="28"/>
        </w:rPr>
        <w:t>Tutorial</w:t>
      </w:r>
      <w:r w:rsidR="00CD5106" w:rsidRPr="00F96B31">
        <w:rPr>
          <w:rFonts w:ascii="Lucida Sans" w:hAnsi="Lucida Sans"/>
          <w:sz w:val="28"/>
          <w:szCs w:val="28"/>
        </w:rPr>
        <w:t xml:space="preserve"> </w:t>
      </w:r>
      <w:r w:rsidR="00290E6B">
        <w:rPr>
          <w:rFonts w:ascii="Lucida Sans" w:hAnsi="Lucida Sans"/>
          <w:sz w:val="28"/>
          <w:szCs w:val="28"/>
        </w:rPr>
        <w:t>07</w:t>
      </w:r>
      <w:r w:rsidR="002E4727">
        <w:rPr>
          <w:rFonts w:ascii="Lucida Sans" w:hAnsi="Lucida Sans"/>
          <w:sz w:val="28"/>
          <w:szCs w:val="28"/>
        </w:rPr>
        <w:t xml:space="preserve"> - Functions</w:t>
      </w:r>
    </w:p>
    <w:p w:rsidR="00531DFB" w:rsidRDefault="00531DFB" w:rsidP="00ED10C2">
      <w:pPr>
        <w:pStyle w:val="Heading2"/>
      </w:pPr>
      <w:r w:rsidRPr="00531DFB">
        <w:t>Introduction</w:t>
      </w:r>
    </w:p>
    <w:p w:rsidR="00F96B31" w:rsidRDefault="00F96B31" w:rsidP="00F96B31">
      <w:pPr>
        <w:pStyle w:val="NoSpacing"/>
      </w:pPr>
    </w:p>
    <w:p w:rsidR="009F040E" w:rsidRDefault="002E4727" w:rsidP="00F96B31">
      <w:pPr>
        <w:pStyle w:val="NoSpacing"/>
      </w:pPr>
      <w:r>
        <w:t xml:space="preserve">So far you have only been dealing with relatively simple problems that can be fully coded inside the statement block that represents </w:t>
      </w:r>
      <w:proofErr w:type="gramStart"/>
      <w:r w:rsidRPr="009103D0">
        <w:rPr>
          <w:rStyle w:val="inlinecode"/>
        </w:rPr>
        <w:t>main(</w:t>
      </w:r>
      <w:proofErr w:type="gramEnd"/>
      <w:r w:rsidRPr="009103D0">
        <w:rPr>
          <w:rStyle w:val="inlinecode"/>
        </w:rPr>
        <w:t>)</w:t>
      </w:r>
      <w:r w:rsidR="00514371">
        <w:rPr>
          <w:rStyle w:val="inlinecode"/>
        </w:rPr>
        <w:t>.</w:t>
      </w:r>
      <w:r w:rsidRPr="00C7596F">
        <w:t xml:space="preserve"> </w:t>
      </w:r>
      <w:r w:rsidR="00514371">
        <w:t xml:space="preserve"> However,</w:t>
      </w:r>
      <w:r>
        <w:t xml:space="preserve"> the programs you write </w:t>
      </w:r>
      <w:r w:rsidR="00514371">
        <w:t>in future may</w:t>
      </w:r>
      <w:r>
        <w:t xml:space="preserve"> become too long and complex to realistically fit within </w:t>
      </w:r>
      <w:proofErr w:type="gramStart"/>
      <w:r w:rsidRPr="00C7596F">
        <w:rPr>
          <w:rStyle w:val="inlinecode"/>
        </w:rPr>
        <w:t>main(</w:t>
      </w:r>
      <w:proofErr w:type="gramEnd"/>
      <w:r w:rsidRPr="00C7596F">
        <w:rPr>
          <w:rStyle w:val="inlinecode"/>
        </w:rPr>
        <w:t>)</w:t>
      </w:r>
      <w:r>
        <w:t xml:space="preserve">. </w:t>
      </w:r>
      <w:r w:rsidR="00514371">
        <w:t xml:space="preserve"> </w:t>
      </w:r>
      <w:r>
        <w:t xml:space="preserve">In this tutorial you will look at how to use </w:t>
      </w:r>
      <w:r w:rsidRPr="002E4727">
        <w:rPr>
          <w:b/>
        </w:rPr>
        <w:t>functions</w:t>
      </w:r>
      <w:r>
        <w:t xml:space="preserve"> to help structure your progr</w:t>
      </w:r>
      <w:r w:rsidR="000463E6">
        <w:t xml:space="preserve">ams and make them more readable, </w:t>
      </w:r>
      <w:r w:rsidR="00514371">
        <w:t>as well as</w:t>
      </w:r>
      <w:r>
        <w:t xml:space="preserve"> how to use </w:t>
      </w:r>
      <w:r w:rsidR="00514371">
        <w:t>them</w:t>
      </w:r>
      <w:r>
        <w:t xml:space="preserve"> to process data in an efficient and reusable way</w:t>
      </w:r>
      <w:r w:rsidR="00FF493B">
        <w:t xml:space="preserve">. </w:t>
      </w:r>
      <w:r w:rsidR="00514371">
        <w:t xml:space="preserve"> </w:t>
      </w:r>
      <w:r w:rsidR="00FF493B">
        <w:t>Finally</w:t>
      </w:r>
      <w:r w:rsidR="00514371">
        <w:t>,</w:t>
      </w:r>
      <w:r w:rsidR="00FF493B">
        <w:t xml:space="preserve"> you will be shown </w:t>
      </w:r>
      <w:r>
        <w:t>how to use the problem solving processes you've previously learned to design and implement programs using functions.</w:t>
      </w:r>
    </w:p>
    <w:p w:rsidR="009F040E" w:rsidRDefault="009F040E" w:rsidP="00F96B31">
      <w:pPr>
        <w:pStyle w:val="NoSpacing"/>
      </w:pPr>
    </w:p>
    <w:p w:rsidR="00BB07CA" w:rsidRDefault="00BB07CA" w:rsidP="00F96B31">
      <w:pPr>
        <w:pStyle w:val="NoSpacing"/>
      </w:pPr>
    </w:p>
    <w:p w:rsidR="009103D0" w:rsidRDefault="009103D0" w:rsidP="00C16530">
      <w:pPr>
        <w:pStyle w:val="Heading2"/>
      </w:pPr>
      <w:r w:rsidRPr="009F040E">
        <w:t xml:space="preserve">Functions </w:t>
      </w:r>
    </w:p>
    <w:p w:rsidR="009F040E" w:rsidRPr="009F040E" w:rsidRDefault="009F040E" w:rsidP="00F96B31">
      <w:pPr>
        <w:pStyle w:val="NoSpacing"/>
      </w:pPr>
    </w:p>
    <w:p w:rsidR="00562313" w:rsidRDefault="009F040E" w:rsidP="00F96B31">
      <w:pPr>
        <w:pStyle w:val="NoSpacing"/>
      </w:pPr>
      <w:r>
        <w:t xml:space="preserve">A </w:t>
      </w:r>
      <w:r w:rsidRPr="00C7596F">
        <w:rPr>
          <w:b/>
        </w:rPr>
        <w:t>function</w:t>
      </w:r>
      <w:r>
        <w:t xml:space="preserve"> (or </w:t>
      </w:r>
      <w:r w:rsidRPr="00C7596F">
        <w:rPr>
          <w:b/>
        </w:rPr>
        <w:t>procedure</w:t>
      </w:r>
      <w:r w:rsidR="002E4727">
        <w:t>) is</w:t>
      </w:r>
      <w:r>
        <w:t xml:space="preserve"> a sequence of statements that does a specific set of operations in order to solve a problem</w:t>
      </w:r>
      <w:r w:rsidR="00562313">
        <w:t xml:space="preserve"> or perform a task</w:t>
      </w:r>
      <w:r>
        <w:t xml:space="preserve">. </w:t>
      </w:r>
      <w:r w:rsidR="00993A4C">
        <w:t xml:space="preserve"> </w:t>
      </w:r>
      <w:r w:rsidR="009103D0">
        <w:t xml:space="preserve">As you already know, the </w:t>
      </w:r>
      <w:proofErr w:type="gramStart"/>
      <w:r w:rsidR="009103D0" w:rsidRPr="009103D0">
        <w:rPr>
          <w:rStyle w:val="inlinecode"/>
        </w:rPr>
        <w:t>main(</w:t>
      </w:r>
      <w:proofErr w:type="gramEnd"/>
      <w:r w:rsidR="009103D0" w:rsidRPr="009103D0">
        <w:rPr>
          <w:rStyle w:val="inlinecode"/>
        </w:rPr>
        <w:t>)</w:t>
      </w:r>
      <w:r w:rsidR="009103D0">
        <w:t xml:space="preserve"> </w:t>
      </w:r>
      <w:r w:rsidR="009103D0" w:rsidRPr="00C7596F">
        <w:t>function</w:t>
      </w:r>
      <w:r w:rsidR="009103D0">
        <w:t xml:space="preserve"> is where all programs begin running</w:t>
      </w:r>
      <w:r w:rsidR="00C7596F">
        <w:t xml:space="preserve"> </w:t>
      </w:r>
      <w:r w:rsidR="00562313">
        <w:t>and you have also used</w:t>
      </w:r>
      <w:r w:rsidR="00C7596F">
        <w:t xml:space="preserve"> function</w:t>
      </w:r>
      <w:r w:rsidR="00562313">
        <w:t>s</w:t>
      </w:r>
      <w:r w:rsidR="00C7596F">
        <w:t xml:space="preserve"> </w:t>
      </w:r>
      <w:r w:rsidR="00562313">
        <w:t xml:space="preserve">such as </w:t>
      </w:r>
      <w:proofErr w:type="spellStart"/>
      <w:r w:rsidR="00562313" w:rsidRPr="00562313">
        <w:rPr>
          <w:rStyle w:val="inlinecode"/>
        </w:rPr>
        <w:t>getch</w:t>
      </w:r>
      <w:r w:rsidR="00993A4C">
        <w:rPr>
          <w:rStyle w:val="inlinecode"/>
        </w:rPr>
        <w:t>ar</w:t>
      </w:r>
      <w:proofErr w:type="spellEnd"/>
      <w:r w:rsidR="00562313" w:rsidRPr="00562313">
        <w:rPr>
          <w:rStyle w:val="inlinecode"/>
        </w:rPr>
        <w:t>()</w:t>
      </w:r>
      <w:r w:rsidR="00562313">
        <w:t xml:space="preserve">, </w:t>
      </w:r>
      <w:r w:rsidR="00C7596F" w:rsidRPr="00C7596F">
        <w:rPr>
          <w:rStyle w:val="inlinecode"/>
        </w:rPr>
        <w:t>rand()</w:t>
      </w:r>
      <w:r w:rsidR="00562313">
        <w:t xml:space="preserve">, </w:t>
      </w:r>
      <w:r w:rsidR="00993A4C">
        <w:t xml:space="preserve">and </w:t>
      </w:r>
      <w:proofErr w:type="spellStart"/>
      <w:r w:rsidR="006568A6">
        <w:rPr>
          <w:rStyle w:val="inlinecode"/>
        </w:rPr>
        <w:t>fgets</w:t>
      </w:r>
      <w:proofErr w:type="spellEnd"/>
      <w:r w:rsidR="00562313" w:rsidRPr="00562313">
        <w:rPr>
          <w:rStyle w:val="inlinecode"/>
        </w:rPr>
        <w:t xml:space="preserve">() </w:t>
      </w:r>
      <w:r w:rsidR="0082264B">
        <w:t>amongst</w:t>
      </w:r>
      <w:r w:rsidR="00562313">
        <w:t xml:space="preserve"> others</w:t>
      </w:r>
      <w:r>
        <w:t xml:space="preserve">. </w:t>
      </w:r>
      <w:r w:rsidR="00993A4C">
        <w:t xml:space="preserve"> </w:t>
      </w:r>
      <w:r>
        <w:t>In fact</w:t>
      </w:r>
      <w:r w:rsidR="00993A4C">
        <w:t>,</w:t>
      </w:r>
      <w:r>
        <w:t xml:space="preserve"> there are many pre</w:t>
      </w:r>
      <w:r w:rsidR="00993A4C">
        <w:t>-</w:t>
      </w:r>
      <w:r>
        <w:t>defined functions available in C/C++ that perform all sorts of different operations</w:t>
      </w:r>
      <w:r w:rsidR="0021445A">
        <w:t xml:space="preserve">. </w:t>
      </w:r>
      <w:r w:rsidR="00993A4C">
        <w:t xml:space="preserve"> O</w:t>
      </w:r>
      <w:r w:rsidR="0021445A">
        <w:t xml:space="preserve">ne of the characteristics of a good programmer is an inquisitive and exploratory approach to solving problems, which includes finding out and understanding new concepts.  Investigating and experimenting with these </w:t>
      </w:r>
      <w:r w:rsidR="00993A4C">
        <w:t xml:space="preserve">pre-defined </w:t>
      </w:r>
      <w:r w:rsidR="0021445A">
        <w:t xml:space="preserve">functions </w:t>
      </w:r>
      <w:r w:rsidR="00D90F9F">
        <w:t xml:space="preserve">is </w:t>
      </w:r>
      <w:r w:rsidR="00993A4C">
        <w:t>part of being a good programmer</w:t>
      </w:r>
      <w:r w:rsidR="00D90F9F">
        <w:t xml:space="preserve"> and is</w:t>
      </w:r>
      <w:r w:rsidR="0021445A">
        <w:t xml:space="preserve"> a great way to improve programming skills</w:t>
      </w:r>
      <w:r>
        <w:t>.</w:t>
      </w:r>
    </w:p>
    <w:p w:rsidR="00562313" w:rsidRDefault="00562313" w:rsidP="00F96B31">
      <w:pPr>
        <w:pStyle w:val="NoSpacing"/>
      </w:pPr>
    </w:p>
    <w:p w:rsidR="009103D0" w:rsidRDefault="002E4727" w:rsidP="00F96B31">
      <w:pPr>
        <w:pStyle w:val="NoSpacing"/>
      </w:pPr>
      <w:r>
        <w:t>Your programs are not just limited to using pre</w:t>
      </w:r>
      <w:r w:rsidR="00993A4C">
        <w:t>-</w:t>
      </w:r>
      <w:r>
        <w:t xml:space="preserve">defined functions, </w:t>
      </w:r>
      <w:r w:rsidR="00993A4C">
        <w:t xml:space="preserve">however.  </w:t>
      </w:r>
      <w:r>
        <w:t xml:space="preserve">C/C++ allows you to </w:t>
      </w:r>
      <w:r w:rsidRPr="000463E6">
        <w:rPr>
          <w:b/>
        </w:rPr>
        <w:t>write your own</w:t>
      </w:r>
      <w:r>
        <w:t xml:space="preserve"> too. </w:t>
      </w:r>
      <w:r w:rsidR="00993A4C">
        <w:t xml:space="preserve"> </w:t>
      </w:r>
      <w:r>
        <w:t>B</w:t>
      </w:r>
      <w:r w:rsidR="0082264B">
        <w:t xml:space="preserve">y </w:t>
      </w:r>
      <w:r w:rsidR="0082264B" w:rsidRPr="002E4727">
        <w:t>creating your own</w:t>
      </w:r>
      <w:r w:rsidR="009F040E" w:rsidRPr="002E4727">
        <w:t xml:space="preserve"> functions</w:t>
      </w:r>
      <w:r w:rsidR="00993A4C">
        <w:t>,</w:t>
      </w:r>
      <w:r w:rsidR="009F040E">
        <w:t xml:space="preserve"> </w:t>
      </w:r>
      <w:r w:rsidR="0082264B">
        <w:t>you can</w:t>
      </w:r>
      <w:r w:rsidR="009F040E">
        <w:t xml:space="preserve"> </w:t>
      </w:r>
      <w:r w:rsidR="009F040E" w:rsidRPr="000463E6">
        <w:rPr>
          <w:b/>
        </w:rPr>
        <w:t>break up</w:t>
      </w:r>
      <w:r w:rsidR="009F040E">
        <w:t xml:space="preserve"> large </w:t>
      </w:r>
      <w:r w:rsidR="00562313">
        <w:t>sections of a program into smaller</w:t>
      </w:r>
      <w:r w:rsidR="007A52FB">
        <w:t>,</w:t>
      </w:r>
      <w:r w:rsidR="00562313">
        <w:t xml:space="preserve"> more easily coded and understood piece</w:t>
      </w:r>
      <w:r w:rsidR="00562313" w:rsidRPr="00664B20">
        <w:t xml:space="preserve">s. </w:t>
      </w:r>
      <w:r w:rsidR="007A52FB">
        <w:t xml:space="preserve"> Functions can also be beneficial for</w:t>
      </w:r>
      <w:r w:rsidR="00562313" w:rsidRPr="00664B20">
        <w:t xml:space="preserve"> operation</w:t>
      </w:r>
      <w:r w:rsidR="007A52FB">
        <w:t>s</w:t>
      </w:r>
      <w:r w:rsidR="00562313" w:rsidRPr="00664B20">
        <w:t xml:space="preserve"> that </w:t>
      </w:r>
      <w:r w:rsidR="007A52FB">
        <w:t>are</w:t>
      </w:r>
      <w:r w:rsidR="00562313" w:rsidRPr="00664B20">
        <w:t xml:space="preserve"> repeate</w:t>
      </w:r>
      <w:r w:rsidR="000463E6">
        <w:t>d several times in your program -</w:t>
      </w:r>
      <w:r w:rsidR="00562313" w:rsidRPr="00664B20">
        <w:t xml:space="preserve"> instead of </w:t>
      </w:r>
      <w:r w:rsidRPr="00664B20">
        <w:t>repeating</w:t>
      </w:r>
      <w:r w:rsidR="00562313" w:rsidRPr="00664B20">
        <w:t xml:space="preserve"> the code you can simply write a function </w:t>
      </w:r>
      <w:r w:rsidR="007A52FB">
        <w:t>to carry out that</w:t>
      </w:r>
      <w:r w:rsidR="00562313" w:rsidRPr="00664B20">
        <w:t xml:space="preserve"> operation, then call the function </w:t>
      </w:r>
      <w:r w:rsidR="00562313" w:rsidRPr="000463E6">
        <w:rPr>
          <w:b/>
        </w:rPr>
        <w:t>in place of the repeated code</w:t>
      </w:r>
      <w:r w:rsidR="00562313" w:rsidRPr="00664B20">
        <w:t>.</w:t>
      </w:r>
      <w:r w:rsidR="00883904" w:rsidRPr="00664B20">
        <w:t xml:space="preserve"> </w:t>
      </w:r>
      <w:r w:rsidR="007A52FB">
        <w:t xml:space="preserve"> </w:t>
      </w:r>
      <w:r w:rsidR="00883904" w:rsidRPr="00664B20">
        <w:t xml:space="preserve">Most importantly, you can create functions that </w:t>
      </w:r>
      <w:r w:rsidR="00883904" w:rsidRPr="000463E6">
        <w:rPr>
          <w:b/>
        </w:rPr>
        <w:t xml:space="preserve">accept </w:t>
      </w:r>
      <w:r w:rsidR="00664B20" w:rsidRPr="000463E6">
        <w:rPr>
          <w:b/>
        </w:rPr>
        <w:t>values</w:t>
      </w:r>
      <w:r w:rsidR="00664B20" w:rsidRPr="00664B20">
        <w:t>, do some processing that is affected by those values, and</w:t>
      </w:r>
      <w:r w:rsidR="00664B20" w:rsidRPr="000463E6">
        <w:rPr>
          <w:b/>
        </w:rPr>
        <w:t xml:space="preserve"> return a result</w:t>
      </w:r>
      <w:r w:rsidR="00664B20" w:rsidRPr="00664B20">
        <w:t>.</w:t>
      </w:r>
      <w:r w:rsidR="00BB07CA">
        <w:t xml:space="preserve"> </w:t>
      </w:r>
      <w:r w:rsidR="007A52FB">
        <w:t xml:space="preserve"> </w:t>
      </w:r>
      <w:r w:rsidR="00BB07CA">
        <w:t>Functions are an excellent way of structuring and organising programs, as well as</w:t>
      </w:r>
      <w:r w:rsidR="00BB07CA" w:rsidRPr="00BB07CA">
        <w:t xml:space="preserve"> </w:t>
      </w:r>
      <w:r w:rsidR="00BB07CA">
        <w:t xml:space="preserve">an enormously powerful tool for </w:t>
      </w:r>
      <w:r w:rsidR="00750637">
        <w:t>processing data within a program.</w:t>
      </w:r>
    </w:p>
    <w:p w:rsidR="00A0729C" w:rsidRDefault="00A0729C" w:rsidP="00F96B31">
      <w:pPr>
        <w:pStyle w:val="NoSpacing"/>
      </w:pPr>
    </w:p>
    <w:p w:rsidR="009F040E" w:rsidRDefault="009F040E" w:rsidP="00F96B31">
      <w:pPr>
        <w:pStyle w:val="NoSpacing"/>
      </w:pPr>
    </w:p>
    <w:p w:rsidR="009F040E" w:rsidRDefault="00562313" w:rsidP="00C16530">
      <w:pPr>
        <w:pStyle w:val="Heading3"/>
      </w:pPr>
      <w:r>
        <w:t>Declaring</w:t>
      </w:r>
      <w:r w:rsidR="00CE1EC2">
        <w:t xml:space="preserve"> and D</w:t>
      </w:r>
      <w:r w:rsidR="0082264B">
        <w:t>efin</w:t>
      </w:r>
      <w:r w:rsidR="005F7D0E">
        <w:t>ing</w:t>
      </w:r>
      <w:r w:rsidR="00A97902">
        <w:t xml:space="preserve"> F</w:t>
      </w:r>
      <w:r>
        <w:t>unctions</w:t>
      </w:r>
    </w:p>
    <w:p w:rsidR="00562313" w:rsidRDefault="00562313" w:rsidP="00F96B31">
      <w:pPr>
        <w:pStyle w:val="NoSpacing"/>
      </w:pPr>
    </w:p>
    <w:p w:rsidR="005F7D0E" w:rsidRDefault="005F7D0E" w:rsidP="00F96B31">
      <w:pPr>
        <w:pStyle w:val="NoSpacing"/>
      </w:pPr>
      <w:r>
        <w:t xml:space="preserve">Before a function can be used it must first be </w:t>
      </w:r>
      <w:r w:rsidRPr="005F7D0E">
        <w:rPr>
          <w:b/>
        </w:rPr>
        <w:t>declared</w:t>
      </w:r>
      <w:r>
        <w:t xml:space="preserve"> and </w:t>
      </w:r>
      <w:r w:rsidRPr="005F7D0E">
        <w:rPr>
          <w:b/>
        </w:rPr>
        <w:t>defined</w:t>
      </w:r>
      <w:r>
        <w:t xml:space="preserve">. </w:t>
      </w:r>
      <w:r w:rsidR="007A52FB">
        <w:t xml:space="preserve"> </w:t>
      </w:r>
      <w:r>
        <w:t>Here's a simp</w:t>
      </w:r>
      <w:r w:rsidR="00BF35C0">
        <w:t>l</w:t>
      </w:r>
      <w:r>
        <w:t>e ex</w:t>
      </w:r>
      <w:r w:rsidR="0082264B">
        <w:t>am</w:t>
      </w:r>
      <w:r>
        <w:t>ple:</w:t>
      </w:r>
    </w:p>
    <w:p w:rsidR="005F7D0E" w:rsidRDefault="005F7D0E" w:rsidP="00F96B31">
      <w:pPr>
        <w:pStyle w:val="NoSpacing"/>
      </w:pPr>
    </w:p>
    <w:p w:rsidR="005F7D0E" w:rsidRPr="0061280B" w:rsidRDefault="005F7D0E" w:rsidP="005F7D0E">
      <w:pPr>
        <w:pStyle w:val="code"/>
      </w:pPr>
      <w:r w:rsidRPr="0061280B">
        <w:t>#include &lt;</w:t>
      </w:r>
      <w:r w:rsidR="007A52FB">
        <w:t>stdio.h</w:t>
      </w:r>
      <w:r w:rsidRPr="0061280B">
        <w:t>&gt;</w:t>
      </w:r>
    </w:p>
    <w:p w:rsidR="005F7D0E" w:rsidRPr="0061280B" w:rsidRDefault="005F7D0E" w:rsidP="005F7D0E">
      <w:pPr>
        <w:pStyle w:val="code"/>
      </w:pPr>
    </w:p>
    <w:p w:rsidR="0082264B" w:rsidRPr="0061280B" w:rsidRDefault="005F7D0E" w:rsidP="005F7D0E">
      <w:pPr>
        <w:pStyle w:val="code"/>
      </w:pPr>
      <w:r w:rsidRPr="0061280B">
        <w:t xml:space="preserve">// </w:t>
      </w:r>
      <w:r w:rsidRPr="00A97902">
        <w:rPr>
          <w:highlight w:val="lightGray"/>
        </w:rPr>
        <w:t>DECLARE</w:t>
      </w:r>
      <w:r w:rsidRPr="0061280B">
        <w:t xml:space="preserve"> function</w:t>
      </w:r>
      <w:r w:rsidR="00BF35C0" w:rsidRPr="0061280B">
        <w:t xml:space="preserve"> </w:t>
      </w:r>
    </w:p>
    <w:p w:rsidR="005F7D0E" w:rsidRPr="0061280B" w:rsidRDefault="005F7D0E" w:rsidP="005F7D0E">
      <w:pPr>
        <w:pStyle w:val="code"/>
      </w:pPr>
      <w:r w:rsidRPr="0061280B">
        <w:rPr>
          <w:highlight w:val="green"/>
        </w:rPr>
        <w:t>void DisplayHello(void)</w:t>
      </w:r>
      <w:r w:rsidRPr="0061280B">
        <w:rPr>
          <w:highlight w:val="yellow"/>
        </w:rPr>
        <w:t>;</w:t>
      </w:r>
      <w:r w:rsidR="0082264B" w:rsidRPr="0061280B">
        <w:t xml:space="preserve"> </w:t>
      </w:r>
      <w:r w:rsidR="0082264B" w:rsidRPr="00CE1EC2">
        <w:rPr>
          <w:highlight w:val="lightGray"/>
        </w:rPr>
        <w:t xml:space="preserve">// function </w:t>
      </w:r>
      <w:r w:rsidR="0082264B" w:rsidRPr="00CE1EC2">
        <w:rPr>
          <w:b/>
          <w:highlight w:val="lightGray"/>
        </w:rPr>
        <w:t>PROTOTYPE</w:t>
      </w:r>
      <w:r w:rsidR="00845A9C">
        <w:rPr>
          <w:b/>
        </w:rPr>
        <w:t xml:space="preserve"> </w:t>
      </w:r>
      <w:r w:rsidR="00845A9C" w:rsidRPr="00845A9C">
        <w:rPr>
          <w:b/>
          <w:highlight w:val="yellow"/>
        </w:rPr>
        <w:t>(NOTE: semicolon needed)</w:t>
      </w:r>
    </w:p>
    <w:p w:rsidR="00BF35C0" w:rsidRPr="0061280B" w:rsidRDefault="00BF35C0" w:rsidP="005F7D0E">
      <w:pPr>
        <w:pStyle w:val="code"/>
      </w:pPr>
    </w:p>
    <w:p w:rsidR="005F7D0E" w:rsidRPr="0061280B" w:rsidRDefault="005F7D0E" w:rsidP="005F7D0E">
      <w:pPr>
        <w:pStyle w:val="code"/>
      </w:pPr>
      <w:r w:rsidRPr="0061280B">
        <w:t>int main()</w:t>
      </w:r>
    </w:p>
    <w:p w:rsidR="005F7D0E" w:rsidRPr="0061280B" w:rsidRDefault="005F7D0E" w:rsidP="005F7D0E">
      <w:pPr>
        <w:pStyle w:val="code"/>
      </w:pPr>
      <w:r w:rsidRPr="0061280B">
        <w:t>{</w:t>
      </w:r>
    </w:p>
    <w:p w:rsidR="005F7D0E" w:rsidRPr="0061280B" w:rsidRDefault="005F7D0E" w:rsidP="005F7D0E">
      <w:pPr>
        <w:pStyle w:val="code"/>
      </w:pPr>
      <w:r w:rsidRPr="0061280B">
        <w:tab/>
      </w:r>
      <w:r w:rsidRPr="00DC23CD">
        <w:rPr>
          <w:highlight w:val="green"/>
        </w:rPr>
        <w:t>DisplayHello()</w:t>
      </w:r>
      <w:r w:rsidRPr="0061280B">
        <w:t xml:space="preserve">; // </w:t>
      </w:r>
      <w:r w:rsidRPr="00DC23CD">
        <w:rPr>
          <w:highlight w:val="lightGray"/>
        </w:rPr>
        <w:t>CALL</w:t>
      </w:r>
      <w:r w:rsidRPr="0061280B">
        <w:t xml:space="preserve"> </w:t>
      </w:r>
      <w:r w:rsidR="00BF35C0" w:rsidRPr="0061280B">
        <w:t xml:space="preserve">the </w:t>
      </w:r>
      <w:r w:rsidRPr="0061280B">
        <w:t>function</w:t>
      </w:r>
      <w:r w:rsidR="00BF35C0" w:rsidRPr="0061280B">
        <w:t xml:space="preserve"> </w:t>
      </w:r>
      <w:r w:rsidR="00E70A2A" w:rsidRPr="0061280B">
        <w:t>(jumps to and executes the code in the function)</w:t>
      </w:r>
    </w:p>
    <w:p w:rsidR="00E70A2A" w:rsidRPr="0061280B" w:rsidRDefault="00E70A2A" w:rsidP="005F7D0E">
      <w:pPr>
        <w:pStyle w:val="code"/>
      </w:pPr>
      <w:r w:rsidRPr="0061280B">
        <w:tab/>
      </w:r>
      <w:r w:rsidR="00400295">
        <w:t>printf(</w:t>
      </w:r>
      <w:r w:rsidRPr="0061280B">
        <w:t>"World</w:t>
      </w:r>
      <w:r w:rsidR="00400295">
        <w:t>\n</w:t>
      </w:r>
      <w:r w:rsidRPr="0061280B">
        <w:t>"</w:t>
      </w:r>
      <w:r w:rsidR="00400295">
        <w:t>)</w:t>
      </w:r>
      <w:r w:rsidRPr="0061280B">
        <w:t>;</w:t>
      </w:r>
    </w:p>
    <w:p w:rsidR="005F7D0E" w:rsidRPr="0061280B" w:rsidRDefault="007A52FB" w:rsidP="005F7D0E">
      <w:pPr>
        <w:pStyle w:val="code"/>
      </w:pPr>
      <w:r>
        <w:tab/>
      </w:r>
      <w:r w:rsidR="005F7D0E" w:rsidRPr="0061280B">
        <w:t>getch</w:t>
      </w:r>
      <w:r>
        <w:t>ar</w:t>
      </w:r>
      <w:r w:rsidR="005F7D0E" w:rsidRPr="0061280B">
        <w:t>();</w:t>
      </w:r>
    </w:p>
    <w:p w:rsidR="005F7D0E" w:rsidRPr="0061280B" w:rsidRDefault="005F7D0E" w:rsidP="005F7D0E">
      <w:pPr>
        <w:pStyle w:val="code"/>
      </w:pPr>
      <w:r w:rsidRPr="0061280B">
        <w:t>}</w:t>
      </w:r>
    </w:p>
    <w:p w:rsidR="00BF35C0" w:rsidRPr="0061280B" w:rsidRDefault="00BF35C0" w:rsidP="005F7D0E">
      <w:pPr>
        <w:pStyle w:val="code"/>
      </w:pPr>
    </w:p>
    <w:p w:rsidR="005F7D0E" w:rsidRPr="0061280B" w:rsidRDefault="005F7D0E" w:rsidP="005F7D0E">
      <w:pPr>
        <w:pStyle w:val="code"/>
      </w:pPr>
      <w:r w:rsidRPr="0061280B">
        <w:t xml:space="preserve">// </w:t>
      </w:r>
      <w:r w:rsidRPr="00A97902">
        <w:rPr>
          <w:highlight w:val="lightGray"/>
        </w:rPr>
        <w:t>DEFINE</w:t>
      </w:r>
      <w:r w:rsidRPr="0061280B">
        <w:t xml:space="preserve"> function</w:t>
      </w:r>
    </w:p>
    <w:p w:rsidR="005F7D0E" w:rsidRPr="0061280B" w:rsidRDefault="005F7D0E" w:rsidP="005F7D0E">
      <w:pPr>
        <w:pStyle w:val="code"/>
      </w:pPr>
      <w:r w:rsidRPr="0061280B">
        <w:rPr>
          <w:highlight w:val="green"/>
        </w:rPr>
        <w:t>void DisplayHello(void)</w:t>
      </w:r>
      <w:r w:rsidR="0082264B" w:rsidRPr="00CE1EC2">
        <w:rPr>
          <w:highlight w:val="lightGray"/>
        </w:rPr>
        <w:t xml:space="preserve">// function </w:t>
      </w:r>
      <w:r w:rsidR="0082264B" w:rsidRPr="00CE1EC2">
        <w:rPr>
          <w:b/>
          <w:highlight w:val="lightGray"/>
        </w:rPr>
        <w:t>HEADER</w:t>
      </w:r>
      <w:r w:rsidR="00845A9C">
        <w:rPr>
          <w:b/>
        </w:rPr>
        <w:t xml:space="preserve"> </w:t>
      </w:r>
      <w:r w:rsidR="00845A9C" w:rsidRPr="00845A9C">
        <w:rPr>
          <w:b/>
          <w:highlight w:val="yellow"/>
        </w:rPr>
        <w:t>(NOTE: no semicolon here)</w:t>
      </w:r>
    </w:p>
    <w:p w:rsidR="0082264B" w:rsidRPr="0061280B" w:rsidRDefault="005F7D0E" w:rsidP="005F7D0E">
      <w:pPr>
        <w:pStyle w:val="code"/>
      </w:pPr>
      <w:r w:rsidRPr="0061280B">
        <w:t>{</w:t>
      </w:r>
    </w:p>
    <w:p w:rsidR="0082264B" w:rsidRPr="0061280B" w:rsidRDefault="0082264B" w:rsidP="005F7D0E">
      <w:pPr>
        <w:pStyle w:val="code"/>
      </w:pPr>
      <w:r w:rsidRPr="0061280B">
        <w:tab/>
      </w:r>
      <w:r w:rsidRPr="00CE1EC2">
        <w:rPr>
          <w:highlight w:val="lightGray"/>
        </w:rPr>
        <w:t xml:space="preserve">// function </w:t>
      </w:r>
      <w:r w:rsidRPr="00CE1EC2">
        <w:rPr>
          <w:b/>
          <w:highlight w:val="lightGray"/>
        </w:rPr>
        <w:t>BODY</w:t>
      </w:r>
    </w:p>
    <w:p w:rsidR="005F7D0E" w:rsidRPr="0061280B" w:rsidRDefault="00400295" w:rsidP="005F7D0E">
      <w:pPr>
        <w:pStyle w:val="code"/>
      </w:pPr>
      <w:r>
        <w:tab/>
        <w:t>printf(</w:t>
      </w:r>
      <w:r w:rsidR="005F7D0E" w:rsidRPr="0061280B">
        <w:t>"Hello</w:t>
      </w:r>
      <w:r>
        <w:t>\n</w:t>
      </w:r>
      <w:r w:rsidR="005F7D0E" w:rsidRPr="0061280B">
        <w:t>"</w:t>
      </w:r>
      <w:r>
        <w:t>)</w:t>
      </w:r>
      <w:r w:rsidR="005F7D0E" w:rsidRPr="0061280B">
        <w:t>;</w:t>
      </w:r>
    </w:p>
    <w:p w:rsidR="00A0729C" w:rsidRPr="0061280B" w:rsidRDefault="00A0729C" w:rsidP="005F7D0E">
      <w:pPr>
        <w:pStyle w:val="code"/>
      </w:pPr>
    </w:p>
    <w:p w:rsidR="0059515D" w:rsidRPr="0061280B" w:rsidRDefault="0059515D" w:rsidP="005F7D0E">
      <w:pPr>
        <w:pStyle w:val="code"/>
      </w:pPr>
      <w:r w:rsidRPr="0061280B">
        <w:tab/>
        <w:t xml:space="preserve">return; // program </w:t>
      </w:r>
      <w:r w:rsidR="00A31CC0" w:rsidRPr="00A97902">
        <w:rPr>
          <w:highlight w:val="lightGray"/>
        </w:rPr>
        <w:t>JUMPS BACK</w:t>
      </w:r>
      <w:r w:rsidRPr="0061280B">
        <w:t xml:space="preserve"> to where it was called from</w:t>
      </w:r>
    </w:p>
    <w:p w:rsidR="005F7D0E" w:rsidRPr="0061280B" w:rsidRDefault="005F7D0E" w:rsidP="005F7D0E">
      <w:pPr>
        <w:pStyle w:val="code"/>
      </w:pPr>
      <w:r w:rsidRPr="0061280B">
        <w:t>}</w:t>
      </w:r>
      <w:r w:rsidR="00E70A2A" w:rsidRPr="0061280B">
        <w:t xml:space="preserve"> </w:t>
      </w:r>
    </w:p>
    <w:p w:rsidR="00BF35C0" w:rsidRDefault="00BF35C0" w:rsidP="00F96B31">
      <w:pPr>
        <w:pStyle w:val="NoSpacing"/>
      </w:pPr>
      <w:r>
        <w:t xml:space="preserve">The function </w:t>
      </w:r>
      <w:proofErr w:type="spellStart"/>
      <w:proofErr w:type="gramStart"/>
      <w:r w:rsidRPr="00BF35C0">
        <w:rPr>
          <w:rStyle w:val="inlinecode"/>
        </w:rPr>
        <w:t>DisplayHello</w:t>
      </w:r>
      <w:proofErr w:type="spellEnd"/>
      <w:r w:rsidRPr="00BF35C0">
        <w:rPr>
          <w:rStyle w:val="inlinecode"/>
        </w:rPr>
        <w:t>(</w:t>
      </w:r>
      <w:proofErr w:type="gramEnd"/>
      <w:r w:rsidRPr="00BF35C0">
        <w:rPr>
          <w:rStyle w:val="inlinecode"/>
        </w:rPr>
        <w:t>)</w:t>
      </w:r>
      <w:r>
        <w:t xml:space="preserve"> simply outputs "</w:t>
      </w:r>
      <w:r w:rsidRPr="00BF35C0">
        <w:rPr>
          <w:b/>
        </w:rPr>
        <w:t>Hello</w:t>
      </w:r>
      <w:r>
        <w:t xml:space="preserve">" to the console window. </w:t>
      </w:r>
      <w:r w:rsidR="007A52FB">
        <w:t xml:space="preserve"> </w:t>
      </w:r>
      <w:r w:rsidR="00845A9C">
        <w:t xml:space="preserve">The name of any function created should match what the function does as closely as possible, this makes programs much easier to read and </w:t>
      </w:r>
      <w:r w:rsidR="00845A9C">
        <w:lastRenderedPageBreak/>
        <w:t xml:space="preserve">understand. </w:t>
      </w:r>
      <w:r w:rsidR="007A52FB">
        <w:t xml:space="preserve"> </w:t>
      </w:r>
      <w:r w:rsidR="00A31CC0">
        <w:t xml:space="preserve">The two </w:t>
      </w:r>
      <w:r w:rsidR="00A31CC0" w:rsidRPr="00A31CC0">
        <w:rPr>
          <w:rStyle w:val="inlinecode"/>
        </w:rPr>
        <w:t>void</w:t>
      </w:r>
      <w:r w:rsidR="00A31CC0">
        <w:t xml:space="preserve"> keywords specify that the function neither returns nor accepts any values, more on this later </w:t>
      </w:r>
      <w:r w:rsidR="00750637">
        <w:t>in the tutorial</w:t>
      </w:r>
      <w:r w:rsidR="00A31CC0">
        <w:t xml:space="preserve">. </w:t>
      </w:r>
      <w:r w:rsidR="007A52FB">
        <w:t xml:space="preserve"> </w:t>
      </w:r>
      <w:r>
        <w:t xml:space="preserve">The </w:t>
      </w:r>
      <w:proofErr w:type="gramStart"/>
      <w:r w:rsidRPr="00BF35C0">
        <w:rPr>
          <w:rStyle w:val="inlinecode"/>
        </w:rPr>
        <w:t>main(</w:t>
      </w:r>
      <w:proofErr w:type="gramEnd"/>
      <w:r w:rsidRPr="00BF35C0">
        <w:rPr>
          <w:rStyle w:val="inlinecode"/>
        </w:rPr>
        <w:t>)</w:t>
      </w:r>
      <w:r>
        <w:t xml:space="preserve"> function </w:t>
      </w:r>
      <w:r w:rsidRPr="00BF35C0">
        <w:rPr>
          <w:b/>
        </w:rPr>
        <w:t>calls</w:t>
      </w:r>
      <w:r>
        <w:t xml:space="preserve"> the </w:t>
      </w:r>
      <w:proofErr w:type="spellStart"/>
      <w:r w:rsidRPr="00BF35C0">
        <w:rPr>
          <w:rStyle w:val="inlinecode"/>
        </w:rPr>
        <w:t>DisplayHello</w:t>
      </w:r>
      <w:proofErr w:type="spellEnd"/>
      <w:r w:rsidRPr="00BF35C0">
        <w:rPr>
          <w:rStyle w:val="inlinecode"/>
        </w:rPr>
        <w:t>()</w:t>
      </w:r>
      <w:r>
        <w:t>function, which means the program</w:t>
      </w:r>
      <w:r w:rsidRPr="00E70A2A">
        <w:rPr>
          <w:b/>
        </w:rPr>
        <w:t xml:space="preserve"> jumps to the function</w:t>
      </w:r>
      <w:r>
        <w:t xml:space="preserve"> and starts executing the code inside the function.</w:t>
      </w:r>
      <w:r w:rsidR="007A52FB">
        <w:t xml:space="preserve"> </w:t>
      </w:r>
      <w:r>
        <w:t xml:space="preserve"> Once the end of the function is reached the program </w:t>
      </w:r>
      <w:r w:rsidRPr="00E70A2A">
        <w:rPr>
          <w:b/>
        </w:rPr>
        <w:t>jumps back to</w:t>
      </w:r>
      <w:r w:rsidR="00E70A2A" w:rsidRPr="00E70A2A">
        <w:rPr>
          <w:b/>
        </w:rPr>
        <w:t xml:space="preserve"> where it was called from</w:t>
      </w:r>
      <w:r w:rsidR="00E70A2A">
        <w:t xml:space="preserve"> </w:t>
      </w:r>
      <w:r w:rsidR="0059515D">
        <w:t xml:space="preserve">using the </w:t>
      </w:r>
      <w:r w:rsidR="0059515D" w:rsidRPr="0059515D">
        <w:rPr>
          <w:rStyle w:val="inlinecode"/>
        </w:rPr>
        <w:t>return</w:t>
      </w:r>
      <w:r w:rsidR="007A52FB">
        <w:t xml:space="preserve"> keyword.</w:t>
      </w:r>
      <w:r w:rsidR="0059515D">
        <w:t xml:space="preserve"> </w:t>
      </w:r>
      <w:r w:rsidR="007A52FB">
        <w:t xml:space="preserve"> T</w:t>
      </w:r>
      <w:r w:rsidR="00E70A2A">
        <w:t>he code continues from there</w:t>
      </w:r>
      <w:r w:rsidR="007A52FB">
        <w:t xml:space="preserve"> </w:t>
      </w:r>
      <w:r w:rsidR="00A31CC0">
        <w:t>by displaying "</w:t>
      </w:r>
      <w:r w:rsidR="00A31CC0">
        <w:rPr>
          <w:b/>
        </w:rPr>
        <w:t>W</w:t>
      </w:r>
      <w:r w:rsidR="00A31CC0" w:rsidRPr="00A31CC0">
        <w:rPr>
          <w:b/>
        </w:rPr>
        <w:t>orld</w:t>
      </w:r>
      <w:r w:rsidR="00A31CC0">
        <w:t>" on the next line</w:t>
      </w:r>
      <w:r w:rsidR="00DA2379">
        <w:t xml:space="preserve"> in </w:t>
      </w:r>
      <w:proofErr w:type="gramStart"/>
      <w:r w:rsidR="007A52FB">
        <w:rPr>
          <w:rStyle w:val="inlinecode"/>
        </w:rPr>
        <w:t>main(</w:t>
      </w:r>
      <w:proofErr w:type="gramEnd"/>
      <w:r w:rsidR="007A52FB">
        <w:rPr>
          <w:rStyle w:val="inlinecode"/>
        </w:rPr>
        <w:t>)</w:t>
      </w:r>
      <w:r w:rsidR="00E70A2A">
        <w:t>.</w:t>
      </w:r>
    </w:p>
    <w:p w:rsidR="004C3E1A" w:rsidRDefault="004C3E1A" w:rsidP="00F96B31">
      <w:pPr>
        <w:pStyle w:val="NoSpacing"/>
      </w:pPr>
    </w:p>
    <w:p w:rsidR="009F040E" w:rsidRDefault="00E70A2A" w:rsidP="00F96B31">
      <w:pPr>
        <w:pStyle w:val="NoSpacing"/>
      </w:pPr>
      <w:r>
        <w:t>The</w:t>
      </w:r>
      <w:r w:rsidR="005F7D0E">
        <w:t xml:space="preserve"> </w:t>
      </w:r>
      <w:r w:rsidR="005F7D0E" w:rsidRPr="004C3E1A">
        <w:rPr>
          <w:b/>
        </w:rPr>
        <w:t>function</w:t>
      </w:r>
      <w:r w:rsidR="005F7D0E">
        <w:t xml:space="preserve"> </w:t>
      </w:r>
      <w:r w:rsidR="005F7D0E" w:rsidRPr="004C3E1A">
        <w:rPr>
          <w:b/>
        </w:rPr>
        <w:t>declaration</w:t>
      </w:r>
      <w:r>
        <w:t xml:space="preserve"> is </w:t>
      </w:r>
      <w:r w:rsidR="004C3E1A">
        <w:t xml:space="preserve">also </w:t>
      </w:r>
      <w:r>
        <w:t xml:space="preserve">called the </w:t>
      </w:r>
      <w:r w:rsidRPr="004C3E1A">
        <w:rPr>
          <w:b/>
        </w:rPr>
        <w:t>function prototype</w:t>
      </w:r>
      <w:r>
        <w:t xml:space="preserve"> and it </w:t>
      </w:r>
      <w:r w:rsidR="00BF35C0" w:rsidRPr="00BF35C0">
        <w:rPr>
          <w:b/>
        </w:rPr>
        <w:t>must</w:t>
      </w:r>
      <w:r w:rsidR="00BF35C0">
        <w:t xml:space="preserve"> come </w:t>
      </w:r>
      <w:r w:rsidR="00BF35C0" w:rsidRPr="00E70A2A">
        <w:rPr>
          <w:b/>
        </w:rPr>
        <w:t>before</w:t>
      </w:r>
      <w:r w:rsidR="00BF35C0">
        <w:t xml:space="preserve"> the function definition</w:t>
      </w:r>
      <w:r w:rsidR="004C3E1A">
        <w:t xml:space="preserve">. </w:t>
      </w:r>
      <w:r w:rsidR="007A52FB">
        <w:t xml:space="preserve"> </w:t>
      </w:r>
      <w:r w:rsidR="004C3E1A">
        <w:t xml:space="preserve">It must also come </w:t>
      </w:r>
      <w:r w:rsidR="004C3E1A" w:rsidRPr="004C3E1A">
        <w:rPr>
          <w:b/>
        </w:rPr>
        <w:t>before it is called</w:t>
      </w:r>
      <w:r w:rsidR="004C3E1A">
        <w:t xml:space="preserve">, in this case before </w:t>
      </w:r>
      <w:r w:rsidR="002E4727">
        <w:t>its</w:t>
      </w:r>
      <w:r w:rsidR="004C3E1A">
        <w:t xml:space="preserve"> use in </w:t>
      </w:r>
      <w:proofErr w:type="gramStart"/>
      <w:r w:rsidR="004C3E1A" w:rsidRPr="004C3E1A">
        <w:rPr>
          <w:rStyle w:val="inlinecode"/>
        </w:rPr>
        <w:t>main(</w:t>
      </w:r>
      <w:proofErr w:type="gramEnd"/>
      <w:r w:rsidR="004C3E1A" w:rsidRPr="004C3E1A">
        <w:rPr>
          <w:rStyle w:val="inlinecode"/>
        </w:rPr>
        <w:t>)</w:t>
      </w:r>
      <w:r w:rsidR="004C3E1A">
        <w:t xml:space="preserve">, otherwise the compiler won't know what it is and will generate an error. </w:t>
      </w:r>
      <w:r w:rsidR="007A52FB">
        <w:t xml:space="preserve"> </w:t>
      </w:r>
      <w:r w:rsidR="004C3E1A">
        <w:t xml:space="preserve">Note that the </w:t>
      </w:r>
      <w:r w:rsidR="002E4727">
        <w:t>declaration</w:t>
      </w:r>
      <w:r w:rsidR="004C3E1A">
        <w:t xml:space="preserve"> ends with a semicolon, if you miss th</w:t>
      </w:r>
      <w:r w:rsidR="00220E7F">
        <w:t xml:space="preserve">is out </w:t>
      </w:r>
      <w:r w:rsidR="004C3E1A">
        <w:t xml:space="preserve">there will </w:t>
      </w:r>
      <w:r w:rsidR="00220E7F">
        <w:t xml:space="preserve">also </w:t>
      </w:r>
      <w:r w:rsidR="004C3E1A">
        <w:t>be a compiler error.</w:t>
      </w:r>
    </w:p>
    <w:p w:rsidR="004C3E1A" w:rsidRDefault="004C3E1A" w:rsidP="00F96B31">
      <w:pPr>
        <w:pStyle w:val="NoSpacing"/>
      </w:pPr>
    </w:p>
    <w:p w:rsidR="004C3E1A" w:rsidRDefault="004C3E1A" w:rsidP="00F96B31">
      <w:pPr>
        <w:pStyle w:val="NoSpacing"/>
      </w:pPr>
      <w:r>
        <w:t>The</w:t>
      </w:r>
      <w:r w:rsidRPr="004C3E1A">
        <w:rPr>
          <w:b/>
        </w:rPr>
        <w:t xml:space="preserve"> function definition</w:t>
      </w:r>
      <w:r>
        <w:t xml:space="preserve"> is where the</w:t>
      </w:r>
      <w:r w:rsidR="00402898">
        <w:t xml:space="preserve"> code that performs the </w:t>
      </w:r>
      <w:r w:rsidR="002E4727">
        <w:t>operations</w:t>
      </w:r>
      <w:r w:rsidR="00402898">
        <w:t xml:space="preserve"> is located. </w:t>
      </w:r>
      <w:r w:rsidR="00220E7F">
        <w:t xml:space="preserve"> </w:t>
      </w:r>
      <w:r w:rsidR="00402898">
        <w:t>The definition</w:t>
      </w:r>
      <w:r w:rsidR="0082264B">
        <w:t xml:space="preserve"> begins with</w:t>
      </w:r>
      <w:r w:rsidR="00402898">
        <w:t xml:space="preserve"> the </w:t>
      </w:r>
      <w:r w:rsidR="00402898" w:rsidRPr="00402898">
        <w:rPr>
          <w:b/>
        </w:rPr>
        <w:t>function header</w:t>
      </w:r>
      <w:r w:rsidR="00402898">
        <w:t xml:space="preserve">, which needs to be </w:t>
      </w:r>
      <w:r w:rsidR="00402898" w:rsidRPr="0082264B">
        <w:rPr>
          <w:b/>
        </w:rPr>
        <w:t>exactly the same</w:t>
      </w:r>
      <w:r w:rsidR="00402898">
        <w:t xml:space="preserve"> as the function declaration but </w:t>
      </w:r>
      <w:r w:rsidR="00402898" w:rsidRPr="00402898">
        <w:rPr>
          <w:b/>
        </w:rPr>
        <w:t>without</w:t>
      </w:r>
      <w:r w:rsidR="00402898">
        <w:t xml:space="preserve"> the semicolon at the end</w:t>
      </w:r>
      <w:r w:rsidR="0061280B">
        <w:t xml:space="preserve">. </w:t>
      </w:r>
      <w:r w:rsidR="00220E7F">
        <w:t xml:space="preserve"> </w:t>
      </w:r>
      <w:r w:rsidR="0061280B">
        <w:t>The header is</w:t>
      </w:r>
      <w:r w:rsidR="00402898">
        <w:t xml:space="preserve"> followed by the </w:t>
      </w:r>
      <w:r w:rsidR="00402898" w:rsidRPr="00402898">
        <w:rPr>
          <w:b/>
        </w:rPr>
        <w:t>function body</w:t>
      </w:r>
      <w:r w:rsidR="00402898">
        <w:t xml:space="preserve">, which is a statement block containing all of the </w:t>
      </w:r>
      <w:r w:rsidR="00220E7F">
        <w:t xml:space="preserve">function’s </w:t>
      </w:r>
      <w:r w:rsidR="00402898">
        <w:t xml:space="preserve">code. </w:t>
      </w:r>
      <w:r w:rsidR="00220E7F">
        <w:t xml:space="preserve"> </w:t>
      </w:r>
      <w:r w:rsidR="00402898">
        <w:t xml:space="preserve">The function definition </w:t>
      </w:r>
      <w:r w:rsidR="00236018">
        <w:t>needs to</w:t>
      </w:r>
      <w:r w:rsidR="00402898">
        <w:t xml:space="preserve"> be in the source file </w:t>
      </w:r>
      <w:r w:rsidR="00402898" w:rsidRPr="00236018">
        <w:rPr>
          <w:b/>
        </w:rPr>
        <w:t>after</w:t>
      </w:r>
      <w:r w:rsidR="00402898">
        <w:t xml:space="preserve"> the</w:t>
      </w:r>
      <w:r w:rsidR="00220E7F">
        <w:t xml:space="preserve"> declaration</w:t>
      </w:r>
      <w:r w:rsidR="00236018">
        <w:t xml:space="preserve"> and it cannot be within another function's statement block.</w:t>
      </w:r>
    </w:p>
    <w:p w:rsidR="00402898" w:rsidRDefault="00402898" w:rsidP="00F96B31">
      <w:pPr>
        <w:pStyle w:val="NoSpacing"/>
      </w:pPr>
    </w:p>
    <w:p w:rsidR="00402898" w:rsidRPr="004C3E1A" w:rsidRDefault="00402898" w:rsidP="00F96B31">
      <w:pPr>
        <w:pStyle w:val="NoSpacing"/>
      </w:pPr>
      <w:r>
        <w:t xml:space="preserve">You normally declare a function </w:t>
      </w:r>
      <w:r w:rsidRPr="00402898">
        <w:rPr>
          <w:b/>
        </w:rPr>
        <w:t>outside</w:t>
      </w:r>
      <w:r>
        <w:t xml:space="preserve"> of any other function's statement block, otherwise it will only be visible within that </w:t>
      </w:r>
      <w:r w:rsidR="002E4727">
        <w:t>statement</w:t>
      </w:r>
      <w:r>
        <w:t xml:space="preserve"> block</w:t>
      </w:r>
      <w:r w:rsidR="00236018">
        <w:t>.</w:t>
      </w:r>
    </w:p>
    <w:p w:rsidR="00A31CC0" w:rsidRDefault="00A31CC0" w:rsidP="00F96B31">
      <w:pPr>
        <w:pStyle w:val="NoSpacing"/>
      </w:pPr>
    </w:p>
    <w:p w:rsidR="00DA2379" w:rsidRDefault="00DA2379" w:rsidP="00F96B31">
      <w:pPr>
        <w:pStyle w:val="NoSpacing"/>
      </w:pPr>
      <w:r>
        <w:t xml:space="preserve">You are not limited to calling a function from a specific place, nor is there any limit on the number of times that you can call a function. The below code shows how the </w:t>
      </w:r>
      <w:proofErr w:type="spellStart"/>
      <w:proofErr w:type="gramStart"/>
      <w:r w:rsidRPr="00BF35C0">
        <w:rPr>
          <w:rStyle w:val="inlinecode"/>
        </w:rPr>
        <w:t>DisplayHello</w:t>
      </w:r>
      <w:proofErr w:type="spellEnd"/>
      <w:r w:rsidRPr="00BF35C0">
        <w:rPr>
          <w:rStyle w:val="inlinecode"/>
        </w:rPr>
        <w:t>(</w:t>
      </w:r>
      <w:proofErr w:type="gramEnd"/>
      <w:r w:rsidRPr="00BF35C0">
        <w:rPr>
          <w:rStyle w:val="inlinecode"/>
        </w:rPr>
        <w:t>)</w:t>
      </w:r>
      <w:r>
        <w:t>function can be called many different times from different places in the code:</w:t>
      </w:r>
    </w:p>
    <w:p w:rsidR="009439B9" w:rsidRDefault="009439B9" w:rsidP="00F96B31">
      <w:pPr>
        <w:pStyle w:val="NoSpacing"/>
      </w:pPr>
    </w:p>
    <w:p w:rsidR="00DA2379" w:rsidRPr="0061280B" w:rsidRDefault="00DA2379" w:rsidP="00DA2379">
      <w:pPr>
        <w:pStyle w:val="code"/>
      </w:pPr>
      <w:r w:rsidRPr="0061280B">
        <w:t>int main()</w:t>
      </w:r>
    </w:p>
    <w:p w:rsidR="00DA2379" w:rsidRPr="0061280B" w:rsidRDefault="00DA2379" w:rsidP="00DA2379">
      <w:pPr>
        <w:pStyle w:val="code"/>
      </w:pPr>
      <w:r w:rsidRPr="0061280B">
        <w:t>{</w:t>
      </w:r>
    </w:p>
    <w:p w:rsidR="00DA2379" w:rsidRDefault="00DA2379" w:rsidP="00DA2379">
      <w:pPr>
        <w:pStyle w:val="code"/>
      </w:pPr>
      <w:r w:rsidRPr="0061280B">
        <w:tab/>
      </w:r>
      <w:r w:rsidRPr="00DC23CD">
        <w:rPr>
          <w:highlight w:val="yellow"/>
        </w:rPr>
        <w:t>DisplayHello()</w:t>
      </w:r>
      <w:r w:rsidRPr="0061280B">
        <w:t>;</w:t>
      </w:r>
      <w:r w:rsidR="00DC23CD">
        <w:t xml:space="preserve"> // CALL function</w:t>
      </w:r>
    </w:p>
    <w:p w:rsidR="00DA2379" w:rsidRDefault="00DA2379" w:rsidP="00DA2379">
      <w:pPr>
        <w:pStyle w:val="code"/>
      </w:pPr>
      <w:r w:rsidRPr="0061280B">
        <w:tab/>
      </w:r>
      <w:r w:rsidR="00400295">
        <w:t>printf(</w:t>
      </w:r>
      <w:r w:rsidRPr="0061280B">
        <w:t>"World</w:t>
      </w:r>
      <w:r w:rsidR="00400295">
        <w:t>\n</w:t>
      </w:r>
      <w:r w:rsidRPr="0061280B">
        <w:t>"</w:t>
      </w:r>
      <w:r w:rsidR="00400295">
        <w:t>)</w:t>
      </w:r>
      <w:r w:rsidRPr="0061280B">
        <w:t>;</w:t>
      </w:r>
    </w:p>
    <w:p w:rsidR="00DA2379" w:rsidRDefault="00DA2379" w:rsidP="00DA2379">
      <w:pPr>
        <w:pStyle w:val="code"/>
      </w:pPr>
    </w:p>
    <w:p w:rsidR="00DA2379" w:rsidRDefault="00DA2379" w:rsidP="00DA2379">
      <w:pPr>
        <w:pStyle w:val="code"/>
      </w:pPr>
      <w:r w:rsidRPr="0061280B">
        <w:tab/>
      </w:r>
      <w:r w:rsidRPr="00DC23CD">
        <w:rPr>
          <w:highlight w:val="yellow"/>
        </w:rPr>
        <w:t>DisplayHello()</w:t>
      </w:r>
      <w:r w:rsidRPr="0061280B">
        <w:t>;</w:t>
      </w:r>
      <w:r w:rsidR="00DC23CD">
        <w:t xml:space="preserve"> // CALL function</w:t>
      </w:r>
    </w:p>
    <w:p w:rsidR="00DA2379" w:rsidRDefault="00DA2379" w:rsidP="00DA2379">
      <w:pPr>
        <w:pStyle w:val="code"/>
      </w:pPr>
      <w:r w:rsidRPr="0061280B">
        <w:tab/>
      </w:r>
      <w:r w:rsidR="00400295">
        <w:t>printf(</w:t>
      </w:r>
      <w:r w:rsidRPr="0061280B">
        <w:t>"</w:t>
      </w:r>
      <w:r>
        <w:t>Mum</w:t>
      </w:r>
      <w:r w:rsidR="00400295">
        <w:t>\n</w:t>
      </w:r>
      <w:r w:rsidR="005965A6" w:rsidRPr="001530AC">
        <w:t>"</w:t>
      </w:r>
      <w:r w:rsidR="00400295">
        <w:t>)</w:t>
      </w:r>
      <w:r w:rsidRPr="0061280B">
        <w:t>;</w:t>
      </w:r>
    </w:p>
    <w:p w:rsidR="00DA2379" w:rsidRDefault="00DA2379" w:rsidP="00DA2379">
      <w:pPr>
        <w:pStyle w:val="code"/>
      </w:pPr>
    </w:p>
    <w:p w:rsidR="00DA2379" w:rsidRDefault="00DA2379" w:rsidP="00DA2379">
      <w:pPr>
        <w:pStyle w:val="code"/>
      </w:pPr>
      <w:r>
        <w:tab/>
        <w:t>for(int i=0; i&lt;10; i++)</w:t>
      </w:r>
    </w:p>
    <w:p w:rsidR="00DA2379" w:rsidRDefault="00DA2379" w:rsidP="00DA2379">
      <w:pPr>
        <w:pStyle w:val="code"/>
      </w:pPr>
      <w:r>
        <w:tab/>
        <w:t>{</w:t>
      </w:r>
    </w:p>
    <w:p w:rsidR="00DA2379" w:rsidRDefault="00DA2379" w:rsidP="00DA2379">
      <w:pPr>
        <w:pStyle w:val="code"/>
      </w:pPr>
      <w:r>
        <w:tab/>
      </w:r>
      <w:r w:rsidRPr="0061280B">
        <w:tab/>
      </w:r>
      <w:r w:rsidRPr="00DC23CD">
        <w:rPr>
          <w:highlight w:val="yellow"/>
        </w:rPr>
        <w:t>DisplayHello()</w:t>
      </w:r>
      <w:r w:rsidRPr="0061280B">
        <w:t>;</w:t>
      </w:r>
      <w:r w:rsidR="00DC23CD">
        <w:t xml:space="preserve"> // CALL function</w:t>
      </w:r>
    </w:p>
    <w:p w:rsidR="00DA2379" w:rsidRDefault="00DA2379" w:rsidP="00DA2379">
      <w:pPr>
        <w:pStyle w:val="code"/>
      </w:pPr>
      <w:r>
        <w:tab/>
        <w:t>}</w:t>
      </w:r>
    </w:p>
    <w:p w:rsidR="00DA2379" w:rsidRPr="0061280B" w:rsidRDefault="00DA2379" w:rsidP="00DA2379">
      <w:pPr>
        <w:pStyle w:val="code"/>
      </w:pPr>
    </w:p>
    <w:p w:rsidR="00DA2379" w:rsidRPr="0061280B" w:rsidRDefault="002C29C1" w:rsidP="00DA2379">
      <w:pPr>
        <w:pStyle w:val="code"/>
      </w:pPr>
      <w:r>
        <w:tab/>
      </w:r>
      <w:r w:rsidR="00DA2379" w:rsidRPr="0061280B">
        <w:t>getch</w:t>
      </w:r>
      <w:r>
        <w:t>ar</w:t>
      </w:r>
      <w:r w:rsidR="00DA2379" w:rsidRPr="0061280B">
        <w:t>();</w:t>
      </w:r>
    </w:p>
    <w:p w:rsidR="00DA2379" w:rsidRDefault="00DA2379" w:rsidP="00DA2379">
      <w:pPr>
        <w:pStyle w:val="code"/>
      </w:pPr>
      <w:r w:rsidRPr="0061280B">
        <w:t>}</w:t>
      </w:r>
    </w:p>
    <w:p w:rsidR="00DA2379" w:rsidRDefault="00DA2379" w:rsidP="00F96B31">
      <w:pPr>
        <w:pStyle w:val="NoSpacing"/>
      </w:pPr>
    </w:p>
    <w:p w:rsidR="00DA2379" w:rsidRDefault="00DA2379" w:rsidP="00F96B31">
      <w:pPr>
        <w:pStyle w:val="NoSpacing"/>
      </w:pPr>
    </w:p>
    <w:p w:rsidR="009439B9" w:rsidRDefault="009439B9" w:rsidP="009439B9">
      <w:pPr>
        <w:pStyle w:val="Heading2"/>
      </w:pPr>
      <w:r>
        <w:t>Using Functions to Process Data</w:t>
      </w:r>
    </w:p>
    <w:p w:rsidR="009439B9" w:rsidRDefault="009439B9" w:rsidP="00F96B31">
      <w:pPr>
        <w:pStyle w:val="NoSpacing"/>
      </w:pPr>
    </w:p>
    <w:p w:rsidR="009439B9" w:rsidRDefault="009439B9" w:rsidP="009439B9">
      <w:pPr>
        <w:pStyle w:val="NoSpacing"/>
      </w:pPr>
      <w:r>
        <w:t xml:space="preserve">The </w:t>
      </w:r>
      <w:proofErr w:type="spellStart"/>
      <w:proofErr w:type="gramStart"/>
      <w:r w:rsidRPr="00BF35C0">
        <w:rPr>
          <w:rStyle w:val="inlinecode"/>
        </w:rPr>
        <w:t>DisplayHello</w:t>
      </w:r>
      <w:proofErr w:type="spellEnd"/>
      <w:r w:rsidRPr="00BF35C0">
        <w:rPr>
          <w:rStyle w:val="inlinecode"/>
        </w:rPr>
        <w:t>(</w:t>
      </w:r>
      <w:proofErr w:type="gramEnd"/>
      <w:r w:rsidRPr="00BF35C0">
        <w:rPr>
          <w:rStyle w:val="inlinecode"/>
        </w:rPr>
        <w:t>)</w:t>
      </w:r>
      <w:r w:rsidRPr="0061280B">
        <w:t>function</w:t>
      </w:r>
      <w:r>
        <w:rPr>
          <w:rStyle w:val="inlinecode"/>
        </w:rPr>
        <w:t xml:space="preserve"> </w:t>
      </w:r>
      <w:r w:rsidRPr="0061280B">
        <w:t xml:space="preserve">demonstrates </w:t>
      </w:r>
      <w:r>
        <w:t xml:space="preserve">how functions might be used to divide up a larger program into smaller, reusable sections. </w:t>
      </w:r>
      <w:r w:rsidR="002C29C1">
        <w:t xml:space="preserve"> </w:t>
      </w:r>
      <w:r>
        <w:t xml:space="preserve">However, functions can be much more useful if you can </w:t>
      </w:r>
      <w:r w:rsidRPr="002C29C1">
        <w:rPr>
          <w:b/>
        </w:rPr>
        <w:t>pass data</w:t>
      </w:r>
      <w:r>
        <w:t xml:space="preserve"> to them for </w:t>
      </w:r>
      <w:r w:rsidR="002E4727">
        <w:t>processing</w:t>
      </w:r>
      <w:r>
        <w:t xml:space="preserve"> and</w:t>
      </w:r>
      <w:r w:rsidR="00DA2379">
        <w:t>/or</w:t>
      </w:r>
      <w:r>
        <w:t xml:space="preserve"> return the results of that processing back to </w:t>
      </w:r>
      <w:r w:rsidR="002E4727">
        <w:t>wherever</w:t>
      </w:r>
      <w:r>
        <w:t xml:space="preserve"> the function was called from.</w:t>
      </w:r>
    </w:p>
    <w:p w:rsidR="0061280B" w:rsidRDefault="0061280B" w:rsidP="00F96B31">
      <w:pPr>
        <w:pStyle w:val="NoSpacing"/>
      </w:pPr>
    </w:p>
    <w:p w:rsidR="00DA2379" w:rsidRDefault="00DA2379" w:rsidP="00F96B31">
      <w:pPr>
        <w:pStyle w:val="NoSpacing"/>
      </w:pPr>
    </w:p>
    <w:p w:rsidR="0061280B" w:rsidRDefault="0061280B" w:rsidP="0061280B">
      <w:pPr>
        <w:pStyle w:val="Heading3"/>
      </w:pPr>
      <w:r>
        <w:t xml:space="preserve">Passing </w:t>
      </w:r>
      <w:r w:rsidR="00443E78">
        <w:t>Data</w:t>
      </w:r>
      <w:r>
        <w:t xml:space="preserve"> to Functions</w:t>
      </w:r>
    </w:p>
    <w:p w:rsidR="00A31CC0" w:rsidRDefault="00A31CC0" w:rsidP="00F96B31">
      <w:pPr>
        <w:pStyle w:val="NoSpacing"/>
      </w:pPr>
    </w:p>
    <w:p w:rsidR="00B31A95" w:rsidRDefault="009439B9" w:rsidP="009439B9">
      <w:pPr>
        <w:pStyle w:val="NoSpacing"/>
      </w:pPr>
      <w:r>
        <w:t xml:space="preserve">In order to send data to a function you need to provide a </w:t>
      </w:r>
      <w:r w:rsidRPr="00DD382A">
        <w:rPr>
          <w:b/>
        </w:rPr>
        <w:t>parameter list</w:t>
      </w:r>
      <w:r w:rsidR="002C29C1">
        <w:t xml:space="preserve">. </w:t>
      </w:r>
      <w:r w:rsidR="00DA2379">
        <w:t xml:space="preserve"> </w:t>
      </w:r>
      <w:r w:rsidR="002C29C1">
        <w:t>This</w:t>
      </w:r>
      <w:r w:rsidR="00DA2379">
        <w:t xml:space="preserve"> </w:t>
      </w:r>
      <w:r>
        <w:t xml:space="preserve">is a </w:t>
      </w:r>
      <w:r w:rsidRPr="00DD382A">
        <w:t>list</w:t>
      </w:r>
      <w:r>
        <w:t xml:space="preserve"> of </w:t>
      </w:r>
      <w:r w:rsidR="00845A9C">
        <w:t>one</w:t>
      </w:r>
      <w:r>
        <w:t xml:space="preserve"> or more values that you want to pass to the function</w:t>
      </w:r>
      <w:r w:rsidR="00DA2379">
        <w:t xml:space="preserve">. </w:t>
      </w:r>
      <w:r>
        <w:t xml:space="preserve"> </w:t>
      </w:r>
      <w:r w:rsidR="00DA2379">
        <w:t>The parameter list is specified</w:t>
      </w:r>
      <w:r>
        <w:t xml:space="preserve"> in </w:t>
      </w:r>
      <w:r w:rsidR="00DA2379">
        <w:t>a</w:t>
      </w:r>
      <w:r>
        <w:t xml:space="preserve"> function prototype and header between the round brackets.</w:t>
      </w:r>
      <w:r w:rsidR="002C29C1">
        <w:t xml:space="preserve"> </w:t>
      </w:r>
      <w:r>
        <w:t xml:space="preserve"> Each parameter should provide a </w:t>
      </w:r>
      <w:r w:rsidRPr="00DD382A">
        <w:rPr>
          <w:b/>
        </w:rPr>
        <w:t>type</w:t>
      </w:r>
      <w:r>
        <w:t xml:space="preserve"> and a </w:t>
      </w:r>
      <w:r w:rsidRPr="00DD382A">
        <w:rPr>
          <w:b/>
        </w:rPr>
        <w:t>name</w:t>
      </w:r>
      <w:r>
        <w:t xml:space="preserve"> for the </w:t>
      </w:r>
      <w:r w:rsidR="00443E78">
        <w:t>data</w:t>
      </w:r>
      <w:r>
        <w:t xml:space="preserve"> that should be passed in</w:t>
      </w:r>
      <w:r w:rsidR="00D77CE0">
        <w:t>, declared in the same way you would normal variables</w:t>
      </w:r>
      <w:r>
        <w:t xml:space="preserve">. </w:t>
      </w:r>
      <w:r w:rsidR="002C29C1">
        <w:t xml:space="preserve"> </w:t>
      </w:r>
      <w:r w:rsidR="00845A9C">
        <w:t xml:space="preserve">The types </w:t>
      </w:r>
      <w:r w:rsidR="002C29C1">
        <w:t xml:space="preserve">of the </w:t>
      </w:r>
      <w:r w:rsidR="00845A9C">
        <w:t>parameter</w:t>
      </w:r>
      <w:r w:rsidR="002C29C1">
        <w:t xml:space="preserve"> list</w:t>
      </w:r>
      <w:r w:rsidR="00845A9C">
        <w:t xml:space="preserve"> must </w:t>
      </w:r>
      <w:r w:rsidR="002C29C1">
        <w:t>match</w:t>
      </w:r>
      <w:r w:rsidR="00845A9C">
        <w:t xml:space="preserve"> </w:t>
      </w:r>
      <w:r w:rsidR="002C29C1">
        <w:t xml:space="preserve">with </w:t>
      </w:r>
      <w:r w:rsidR="00845A9C">
        <w:t xml:space="preserve">and </w:t>
      </w:r>
      <w:r w:rsidR="002C29C1">
        <w:t xml:space="preserve">be </w:t>
      </w:r>
      <w:r w:rsidR="00845A9C">
        <w:t xml:space="preserve">in the same order in </w:t>
      </w:r>
      <w:r w:rsidR="002C29C1">
        <w:t xml:space="preserve">both </w:t>
      </w:r>
      <w:r w:rsidR="00845A9C">
        <w:t xml:space="preserve">the declaration and </w:t>
      </w:r>
      <w:r w:rsidR="002C29C1">
        <w:t xml:space="preserve">the </w:t>
      </w:r>
      <w:r w:rsidR="00845A9C">
        <w:t xml:space="preserve">definition of a function.  </w:t>
      </w:r>
      <w:r>
        <w:t xml:space="preserve">You can have as many parameters as you like, with any mixture of data types, with each parameter </w:t>
      </w:r>
      <w:r w:rsidR="002E4727">
        <w:t>separated</w:t>
      </w:r>
      <w:r>
        <w:t xml:space="preserve"> by a comma. </w:t>
      </w:r>
      <w:r w:rsidR="00B31A95">
        <w:t xml:space="preserve"> </w:t>
      </w:r>
      <w:r w:rsidR="00E717FF">
        <w:t xml:space="preserve">It's also a good idea to name the parameters in a way that reflects </w:t>
      </w:r>
      <w:r w:rsidR="00B31A95">
        <w:t>how they are to be used</w:t>
      </w:r>
      <w:r w:rsidR="00E717FF">
        <w:t xml:space="preserve">. </w:t>
      </w:r>
    </w:p>
    <w:p w:rsidR="00B31A95" w:rsidRDefault="00B31A95" w:rsidP="009439B9">
      <w:pPr>
        <w:pStyle w:val="NoSpacing"/>
      </w:pPr>
    </w:p>
    <w:p w:rsidR="00B31A95" w:rsidRDefault="00B31A95" w:rsidP="009439B9">
      <w:pPr>
        <w:pStyle w:val="NoSpacing"/>
      </w:pPr>
    </w:p>
    <w:p w:rsidR="009439B9" w:rsidRDefault="009439B9" w:rsidP="009439B9">
      <w:pPr>
        <w:pStyle w:val="NoSpacing"/>
      </w:pPr>
      <w:r>
        <w:lastRenderedPageBreak/>
        <w:t>Here are two examples:</w:t>
      </w:r>
    </w:p>
    <w:p w:rsidR="00B31A95" w:rsidRDefault="00B31A95" w:rsidP="009439B9">
      <w:pPr>
        <w:pStyle w:val="NoSpacing"/>
      </w:pPr>
    </w:p>
    <w:p w:rsidR="009439B9" w:rsidRPr="005F7D0E" w:rsidRDefault="009439B9" w:rsidP="00B31A95">
      <w:pPr>
        <w:pStyle w:val="code"/>
      </w:pPr>
      <w:r w:rsidRPr="005F7D0E">
        <w:t xml:space="preserve">#include </w:t>
      </w:r>
      <w:r w:rsidR="00B31A95">
        <w:t>&lt;stdio.h&gt;</w:t>
      </w:r>
    </w:p>
    <w:p w:rsidR="009439B9" w:rsidRPr="005F7D0E" w:rsidRDefault="009439B9" w:rsidP="009439B9">
      <w:pPr>
        <w:pStyle w:val="code"/>
      </w:pPr>
    </w:p>
    <w:p w:rsidR="009439B9" w:rsidRDefault="009439B9" w:rsidP="009439B9">
      <w:pPr>
        <w:pStyle w:val="code"/>
        <w:rPr>
          <w:b/>
        </w:rPr>
      </w:pPr>
      <w:r w:rsidRPr="00845A9C">
        <w:rPr>
          <w:b/>
          <w:highlight w:val="lightGray"/>
        </w:rPr>
        <w:t>//</w:t>
      </w:r>
      <w:r w:rsidRPr="00845A9C">
        <w:rPr>
          <w:highlight w:val="lightGray"/>
        </w:rPr>
        <w:t xml:space="preserve"> </w:t>
      </w:r>
      <w:r w:rsidRPr="00845A9C">
        <w:rPr>
          <w:b/>
          <w:highlight w:val="lightGray"/>
        </w:rPr>
        <w:t>DECLARE functions</w:t>
      </w:r>
    </w:p>
    <w:p w:rsidR="00E717FF" w:rsidRPr="005F7D0E" w:rsidRDefault="00E717FF" w:rsidP="009439B9">
      <w:pPr>
        <w:pStyle w:val="code"/>
        <w:rPr>
          <w:b/>
        </w:rPr>
      </w:pPr>
    </w:p>
    <w:p w:rsidR="009439B9" w:rsidRPr="005F7D0E" w:rsidRDefault="009439B9" w:rsidP="009439B9">
      <w:pPr>
        <w:pStyle w:val="code"/>
      </w:pPr>
      <w:r>
        <w:t>void</w:t>
      </w:r>
      <w:r w:rsidRPr="005F7D0E">
        <w:t xml:space="preserve"> </w:t>
      </w:r>
      <w:r>
        <w:t>DisplayFloatTimesTwo</w:t>
      </w:r>
      <w:r w:rsidRPr="00D77CE0">
        <w:rPr>
          <w:highlight w:val="yellow"/>
        </w:rPr>
        <w:t>(</w:t>
      </w:r>
      <w:r w:rsidR="00D77CE0" w:rsidRPr="00D77CE0">
        <w:rPr>
          <w:highlight w:val="yellow"/>
        </w:rPr>
        <w:t>float</w:t>
      </w:r>
      <w:r w:rsidRPr="00D77CE0">
        <w:rPr>
          <w:highlight w:val="yellow"/>
        </w:rPr>
        <w:t xml:space="preserve"> number)</w:t>
      </w:r>
      <w:r>
        <w:t>;</w:t>
      </w:r>
    </w:p>
    <w:p w:rsidR="009439B9" w:rsidRDefault="00D77CE0" w:rsidP="009439B9">
      <w:pPr>
        <w:pStyle w:val="code"/>
      </w:pPr>
      <w:r>
        <w:t>void</w:t>
      </w:r>
      <w:r w:rsidRPr="005F7D0E">
        <w:t xml:space="preserve"> </w:t>
      </w:r>
      <w:r w:rsidR="009439B9">
        <w:t>DisplayAddition</w:t>
      </w:r>
      <w:r w:rsidR="009439B9" w:rsidRPr="00D77CE0">
        <w:rPr>
          <w:highlight w:val="green"/>
        </w:rPr>
        <w:t>(int number1, int number2)</w:t>
      </w:r>
      <w:r w:rsidR="009439B9">
        <w:t>;</w:t>
      </w:r>
    </w:p>
    <w:p w:rsidR="009439B9" w:rsidRPr="005F7D0E" w:rsidRDefault="009439B9" w:rsidP="009439B9">
      <w:pPr>
        <w:pStyle w:val="code"/>
      </w:pPr>
    </w:p>
    <w:p w:rsidR="009439B9" w:rsidRPr="005F7D0E" w:rsidRDefault="009439B9" w:rsidP="009439B9">
      <w:pPr>
        <w:pStyle w:val="code"/>
      </w:pPr>
      <w:r w:rsidRPr="005F7D0E">
        <w:t>int main()</w:t>
      </w:r>
    </w:p>
    <w:p w:rsidR="009439B9" w:rsidRDefault="009439B9" w:rsidP="009439B9">
      <w:pPr>
        <w:pStyle w:val="code"/>
      </w:pPr>
      <w:r w:rsidRPr="005F7D0E">
        <w:t>{</w:t>
      </w:r>
    </w:p>
    <w:p w:rsidR="00E717FF" w:rsidRDefault="00E717FF" w:rsidP="009439B9">
      <w:pPr>
        <w:pStyle w:val="code"/>
      </w:pPr>
      <w:r>
        <w:tab/>
      </w:r>
      <w:r w:rsidRPr="00E717FF">
        <w:rPr>
          <w:highlight w:val="lightGray"/>
        </w:rPr>
        <w:t>// CALL functions</w:t>
      </w:r>
    </w:p>
    <w:p w:rsidR="00E717FF" w:rsidRDefault="00E717FF" w:rsidP="009439B9">
      <w:pPr>
        <w:pStyle w:val="code"/>
      </w:pPr>
    </w:p>
    <w:p w:rsidR="009439B9" w:rsidRDefault="009439B9" w:rsidP="009439B9">
      <w:pPr>
        <w:pStyle w:val="code"/>
      </w:pPr>
      <w:r>
        <w:tab/>
        <w:t>DisplayFloatTimesTwo</w:t>
      </w:r>
      <w:r w:rsidRPr="00D77CE0">
        <w:rPr>
          <w:highlight w:val="yellow"/>
        </w:rPr>
        <w:t>(5.3</w:t>
      </w:r>
      <w:r w:rsidR="00CA5729">
        <w:rPr>
          <w:highlight w:val="yellow"/>
        </w:rPr>
        <w:t>f</w:t>
      </w:r>
      <w:r w:rsidRPr="00D77CE0">
        <w:rPr>
          <w:highlight w:val="yellow"/>
        </w:rPr>
        <w:t>)</w:t>
      </w:r>
      <w:r>
        <w:t>;</w:t>
      </w:r>
      <w:r w:rsidR="00CA5729">
        <w:t xml:space="preserve"> // outputs 10.6</w:t>
      </w:r>
    </w:p>
    <w:p w:rsidR="009439B9" w:rsidRDefault="009439B9" w:rsidP="009439B9">
      <w:pPr>
        <w:pStyle w:val="code"/>
      </w:pPr>
    </w:p>
    <w:p w:rsidR="009439B9" w:rsidRDefault="009439B9" w:rsidP="009439B9">
      <w:pPr>
        <w:pStyle w:val="code"/>
      </w:pPr>
      <w:r>
        <w:tab/>
      </w:r>
      <w:r w:rsidR="00D77CE0">
        <w:t>DisplayAddition</w:t>
      </w:r>
      <w:r w:rsidRPr="00D77CE0">
        <w:rPr>
          <w:highlight w:val="green"/>
        </w:rPr>
        <w:t>(11, 23)</w:t>
      </w:r>
      <w:r>
        <w:t>;</w:t>
      </w:r>
      <w:r w:rsidR="00CA5729">
        <w:t xml:space="preserve">    // outputs 34</w:t>
      </w:r>
    </w:p>
    <w:p w:rsidR="009439B9" w:rsidRDefault="009439B9" w:rsidP="009439B9">
      <w:pPr>
        <w:pStyle w:val="code"/>
      </w:pPr>
    </w:p>
    <w:p w:rsidR="009439B9" w:rsidRPr="005F7D0E" w:rsidRDefault="00B31A95" w:rsidP="009439B9">
      <w:pPr>
        <w:pStyle w:val="code"/>
      </w:pPr>
      <w:r>
        <w:tab/>
      </w:r>
      <w:r w:rsidR="009439B9" w:rsidRPr="005F7D0E">
        <w:t>getch</w:t>
      </w:r>
      <w:r>
        <w:t>ar</w:t>
      </w:r>
      <w:r w:rsidR="009439B9" w:rsidRPr="005F7D0E">
        <w:t>();</w:t>
      </w:r>
    </w:p>
    <w:p w:rsidR="009439B9" w:rsidRDefault="009439B9" w:rsidP="009439B9">
      <w:pPr>
        <w:pStyle w:val="code"/>
      </w:pPr>
      <w:r w:rsidRPr="005F7D0E">
        <w:t>}</w:t>
      </w:r>
    </w:p>
    <w:p w:rsidR="009439B9" w:rsidRDefault="009439B9" w:rsidP="009439B9">
      <w:pPr>
        <w:pStyle w:val="code"/>
      </w:pPr>
    </w:p>
    <w:p w:rsidR="00664B20" w:rsidRDefault="00664B20" w:rsidP="009439B9">
      <w:pPr>
        <w:pStyle w:val="code"/>
      </w:pPr>
    </w:p>
    <w:p w:rsidR="009439B9" w:rsidRDefault="00664B20" w:rsidP="009439B9">
      <w:pPr>
        <w:pStyle w:val="code"/>
      </w:pPr>
      <w:r w:rsidRPr="00845A9C">
        <w:rPr>
          <w:highlight w:val="lightGray"/>
        </w:rPr>
        <w:t xml:space="preserve">// </w:t>
      </w:r>
      <w:r w:rsidRPr="00845A9C">
        <w:rPr>
          <w:b/>
          <w:highlight w:val="lightGray"/>
        </w:rPr>
        <w:t>DEFINE</w:t>
      </w:r>
      <w:r w:rsidRPr="00845A9C">
        <w:rPr>
          <w:highlight w:val="lightGray"/>
        </w:rPr>
        <w:t xml:space="preserve"> functions</w:t>
      </w:r>
    </w:p>
    <w:p w:rsidR="00E717FF" w:rsidRDefault="00E717FF" w:rsidP="009439B9">
      <w:pPr>
        <w:pStyle w:val="code"/>
      </w:pPr>
    </w:p>
    <w:p w:rsidR="009439B9" w:rsidRDefault="009439B9" w:rsidP="009439B9">
      <w:pPr>
        <w:pStyle w:val="code"/>
      </w:pPr>
      <w:r>
        <w:t xml:space="preserve">// </w:t>
      </w:r>
      <w:r w:rsidR="00B31A95">
        <w:t>Multiplies the passed float value by two and displays the result</w:t>
      </w:r>
    </w:p>
    <w:p w:rsidR="00D77CE0" w:rsidRDefault="00D77CE0" w:rsidP="009439B9">
      <w:pPr>
        <w:pStyle w:val="code"/>
      </w:pPr>
      <w:r>
        <w:t>void</w:t>
      </w:r>
      <w:r w:rsidRPr="005F7D0E">
        <w:t xml:space="preserve"> </w:t>
      </w:r>
      <w:r>
        <w:t>DisplayFloatTimesTwo</w:t>
      </w:r>
      <w:r w:rsidRPr="00D77CE0">
        <w:rPr>
          <w:highlight w:val="yellow"/>
        </w:rPr>
        <w:t>(float number)</w:t>
      </w:r>
    </w:p>
    <w:p w:rsidR="009439B9" w:rsidRDefault="009439B9" w:rsidP="009439B9">
      <w:pPr>
        <w:pStyle w:val="code"/>
      </w:pPr>
      <w:r>
        <w:t>{</w:t>
      </w:r>
    </w:p>
    <w:p w:rsidR="009439B9" w:rsidRDefault="009439B9" w:rsidP="009439B9">
      <w:pPr>
        <w:pStyle w:val="code"/>
      </w:pPr>
      <w:r>
        <w:tab/>
      </w:r>
      <w:r w:rsidR="00400295">
        <w:t>printf(</w:t>
      </w:r>
      <w:r w:rsidR="005965A6" w:rsidRPr="001530AC">
        <w:t>"</w:t>
      </w:r>
      <w:r w:rsidR="00400295">
        <w:t>%f\n</w:t>
      </w:r>
      <w:r w:rsidR="005965A6" w:rsidRPr="001530AC">
        <w:t>"</w:t>
      </w:r>
      <w:r w:rsidR="00400295">
        <w:t xml:space="preserve">, </w:t>
      </w:r>
      <w:r>
        <w:t>number * 2</w:t>
      </w:r>
      <w:r w:rsidR="00D77CE0">
        <w:t>.0f</w:t>
      </w:r>
      <w:r w:rsidR="00400295">
        <w:t>);</w:t>
      </w:r>
    </w:p>
    <w:p w:rsidR="009439B9" w:rsidRDefault="009439B9" w:rsidP="009439B9">
      <w:pPr>
        <w:pStyle w:val="code"/>
      </w:pPr>
      <w:r>
        <w:tab/>
        <w:t>return;</w:t>
      </w:r>
    </w:p>
    <w:p w:rsidR="009439B9" w:rsidRDefault="009439B9" w:rsidP="009439B9">
      <w:pPr>
        <w:pStyle w:val="code"/>
      </w:pPr>
      <w:r>
        <w:t>}</w:t>
      </w:r>
    </w:p>
    <w:p w:rsidR="009439B9" w:rsidRDefault="009439B9" w:rsidP="009439B9">
      <w:pPr>
        <w:pStyle w:val="code"/>
      </w:pPr>
    </w:p>
    <w:p w:rsidR="009439B9" w:rsidRDefault="009439B9" w:rsidP="009439B9">
      <w:pPr>
        <w:pStyle w:val="code"/>
      </w:pPr>
    </w:p>
    <w:p w:rsidR="009439B9" w:rsidRPr="005F7D0E" w:rsidRDefault="009439B9" w:rsidP="009439B9">
      <w:pPr>
        <w:pStyle w:val="code"/>
      </w:pPr>
      <w:r>
        <w:t xml:space="preserve">// </w:t>
      </w:r>
      <w:r w:rsidR="00D77CE0">
        <w:t>Displays</w:t>
      </w:r>
      <w:r>
        <w:t xml:space="preserve"> addition of two integers</w:t>
      </w:r>
    </w:p>
    <w:p w:rsidR="009439B9" w:rsidRDefault="00D77CE0" w:rsidP="009439B9">
      <w:pPr>
        <w:pStyle w:val="code"/>
      </w:pPr>
      <w:r>
        <w:t>void</w:t>
      </w:r>
      <w:r w:rsidRPr="005F7D0E">
        <w:t xml:space="preserve"> </w:t>
      </w:r>
      <w:r>
        <w:t>DisplayAddition</w:t>
      </w:r>
      <w:r w:rsidR="009439B9" w:rsidRPr="00D77CE0">
        <w:rPr>
          <w:highlight w:val="green"/>
        </w:rPr>
        <w:t>(int number1, int number2)</w:t>
      </w:r>
    </w:p>
    <w:p w:rsidR="009439B9" w:rsidRDefault="009439B9" w:rsidP="009439B9">
      <w:pPr>
        <w:pStyle w:val="code"/>
      </w:pPr>
      <w:r>
        <w:t>{</w:t>
      </w:r>
    </w:p>
    <w:p w:rsidR="009439B9" w:rsidRDefault="009439B9" w:rsidP="009439B9">
      <w:pPr>
        <w:pStyle w:val="code"/>
      </w:pPr>
      <w:r>
        <w:tab/>
      </w:r>
      <w:r w:rsidR="00400295">
        <w:t>printf(</w:t>
      </w:r>
      <w:r w:rsidR="005965A6" w:rsidRPr="001530AC">
        <w:t>"</w:t>
      </w:r>
      <w:r w:rsidR="00400295">
        <w:t>%d\n</w:t>
      </w:r>
      <w:r w:rsidR="005965A6" w:rsidRPr="001530AC">
        <w:t>"</w:t>
      </w:r>
      <w:r w:rsidR="00400295">
        <w:t>,</w:t>
      </w:r>
      <w:r>
        <w:t>number1 + number2</w:t>
      </w:r>
      <w:r w:rsidR="00D77CE0">
        <w:t xml:space="preserve"> </w:t>
      </w:r>
      <w:r w:rsidR="00400295">
        <w:t>)</w:t>
      </w:r>
      <w:r>
        <w:t>;</w:t>
      </w:r>
    </w:p>
    <w:p w:rsidR="00D77CE0" w:rsidRDefault="00D77CE0" w:rsidP="009439B9">
      <w:pPr>
        <w:pStyle w:val="code"/>
      </w:pPr>
      <w:r>
        <w:tab/>
        <w:t>return;</w:t>
      </w:r>
    </w:p>
    <w:p w:rsidR="009439B9" w:rsidRPr="005F7D0E" w:rsidRDefault="009439B9" w:rsidP="009439B9">
      <w:pPr>
        <w:pStyle w:val="code"/>
      </w:pPr>
      <w:r>
        <w:t>}</w:t>
      </w:r>
    </w:p>
    <w:p w:rsidR="009439B9" w:rsidRDefault="009439B9" w:rsidP="009439B9">
      <w:pPr>
        <w:pStyle w:val="NoSpacing"/>
      </w:pPr>
    </w:p>
    <w:p w:rsidR="00D63633" w:rsidRDefault="00D77CE0" w:rsidP="00D77CE0">
      <w:pPr>
        <w:pStyle w:val="NoSpacing"/>
      </w:pPr>
      <w:r>
        <w:t xml:space="preserve">The </w:t>
      </w:r>
      <w:proofErr w:type="spellStart"/>
      <w:proofErr w:type="gramStart"/>
      <w:r w:rsidRPr="00D77CE0">
        <w:rPr>
          <w:rStyle w:val="inlinecode"/>
        </w:rPr>
        <w:t>DisplayFloatTimesTwo</w:t>
      </w:r>
      <w:proofErr w:type="spellEnd"/>
      <w:r w:rsidRPr="00852E5F">
        <w:rPr>
          <w:rStyle w:val="inlinecode"/>
        </w:rPr>
        <w:t>(</w:t>
      </w:r>
      <w:proofErr w:type="gramEnd"/>
      <w:r w:rsidRPr="00852E5F">
        <w:rPr>
          <w:rStyle w:val="inlinecode"/>
        </w:rPr>
        <w:t>)</w:t>
      </w:r>
      <w:r>
        <w:t xml:space="preserve"> function has a single </w:t>
      </w:r>
      <w:r>
        <w:rPr>
          <w:rStyle w:val="inlinecode"/>
        </w:rPr>
        <w:t>float</w:t>
      </w:r>
      <w:r>
        <w:t xml:space="preserve"> </w:t>
      </w:r>
      <w:r w:rsidRPr="002C2813">
        <w:rPr>
          <w:b/>
        </w:rPr>
        <w:t>parameter</w:t>
      </w:r>
      <w:r>
        <w:t xml:space="preserve"> called </w:t>
      </w:r>
      <w:r w:rsidRPr="00852E5F">
        <w:rPr>
          <w:rStyle w:val="inlinecode"/>
        </w:rPr>
        <w:t>number</w:t>
      </w:r>
      <w:r>
        <w:t xml:space="preserve"> and the </w:t>
      </w:r>
      <w:proofErr w:type="spellStart"/>
      <w:r w:rsidR="0039579A" w:rsidRPr="0039579A">
        <w:rPr>
          <w:rStyle w:val="inlinecode"/>
        </w:rPr>
        <w:t>DisplayAddition</w:t>
      </w:r>
      <w:proofErr w:type="spellEnd"/>
      <w:r w:rsidRPr="00852E5F">
        <w:rPr>
          <w:rStyle w:val="inlinecode"/>
        </w:rPr>
        <w:t>()</w:t>
      </w:r>
      <w:r>
        <w:t xml:space="preserve"> function has two </w:t>
      </w:r>
      <w:proofErr w:type="spellStart"/>
      <w:r w:rsidRPr="00852E5F">
        <w:rPr>
          <w:rStyle w:val="inlinecode"/>
        </w:rPr>
        <w:t>int</w:t>
      </w:r>
      <w:proofErr w:type="spellEnd"/>
      <w:r>
        <w:t xml:space="preserve"> </w:t>
      </w:r>
      <w:r w:rsidRPr="002C2813">
        <w:rPr>
          <w:b/>
        </w:rPr>
        <w:t>parameters</w:t>
      </w:r>
      <w:r>
        <w:t xml:space="preserve"> called </w:t>
      </w:r>
      <w:r w:rsidRPr="00852E5F">
        <w:rPr>
          <w:rStyle w:val="inlinecode"/>
        </w:rPr>
        <w:t>number1</w:t>
      </w:r>
      <w:r>
        <w:t xml:space="preserve"> and </w:t>
      </w:r>
      <w:r w:rsidRPr="00852E5F">
        <w:rPr>
          <w:rStyle w:val="inlinecode"/>
        </w:rPr>
        <w:t>number2</w:t>
      </w:r>
      <w:r>
        <w:t xml:space="preserve">. </w:t>
      </w:r>
      <w:r w:rsidR="00B31A95">
        <w:t xml:space="preserve"> </w:t>
      </w:r>
      <w:r>
        <w:t xml:space="preserve">Parameters declared in this way </w:t>
      </w:r>
      <w:r w:rsidR="000463E6">
        <w:t xml:space="preserve">are treated the same way, and </w:t>
      </w:r>
      <w:r w:rsidR="002E4727">
        <w:t>have the</w:t>
      </w:r>
      <w:r>
        <w:t xml:space="preserve"> same </w:t>
      </w:r>
      <w:r w:rsidR="00664B20">
        <w:t>scope</w:t>
      </w:r>
      <w:r w:rsidR="00697525">
        <w:t>,</w:t>
      </w:r>
      <w:r w:rsidR="00664B20">
        <w:t xml:space="preserve"> as </w:t>
      </w:r>
      <w:r>
        <w:t>local variables</w:t>
      </w:r>
      <w:r w:rsidR="00697525">
        <w:t xml:space="preserve">, meaning they </w:t>
      </w:r>
      <w:r w:rsidR="00664B20">
        <w:t xml:space="preserve">are only visible </w:t>
      </w:r>
      <w:r w:rsidR="00664B20" w:rsidRPr="00664B20">
        <w:rPr>
          <w:b/>
        </w:rPr>
        <w:t>within</w:t>
      </w:r>
      <w:r w:rsidR="00664B20">
        <w:t xml:space="preserve"> the function</w:t>
      </w:r>
      <w:r w:rsidR="00697525">
        <w:t>.  However,</w:t>
      </w:r>
      <w:r w:rsidR="0039579A">
        <w:t xml:space="preserve"> their initial values are set by the </w:t>
      </w:r>
      <w:r w:rsidR="0039579A" w:rsidRPr="0039579A">
        <w:rPr>
          <w:b/>
        </w:rPr>
        <w:t>arguments</w:t>
      </w:r>
      <w:r w:rsidR="00EF6B3F">
        <w:t xml:space="preserve"> which are </w:t>
      </w:r>
      <w:r w:rsidR="00EF6B3F">
        <w:rPr>
          <w:b/>
        </w:rPr>
        <w:t xml:space="preserve">passed </w:t>
      </w:r>
      <w:r w:rsidR="002C2813">
        <w:t>to the function</w:t>
      </w:r>
      <w:r w:rsidR="002E4727">
        <w:t xml:space="preserve"> whenever</w:t>
      </w:r>
      <w:r w:rsidR="00697525">
        <w:t xml:space="preserve"> </w:t>
      </w:r>
      <w:r w:rsidR="002C2813">
        <w:t>it’s</w:t>
      </w:r>
      <w:r w:rsidR="0039579A">
        <w:t xml:space="preserve"> called. </w:t>
      </w:r>
      <w:r w:rsidR="00697525">
        <w:t xml:space="preserve"> </w:t>
      </w:r>
      <w:r w:rsidR="0039579A">
        <w:t>In the above case,</w:t>
      </w:r>
      <w:r w:rsidR="0039579A" w:rsidRPr="0039579A">
        <w:rPr>
          <w:b/>
        </w:rPr>
        <w:t xml:space="preserve"> </w:t>
      </w:r>
      <w:r w:rsidR="0039579A" w:rsidRPr="00697525">
        <w:rPr>
          <w:b/>
          <w:i/>
        </w:rPr>
        <w:t>5.3</w:t>
      </w:r>
      <w:r w:rsidR="0039579A">
        <w:t xml:space="preserve"> is passed to the </w:t>
      </w:r>
      <w:proofErr w:type="spellStart"/>
      <w:proofErr w:type="gramStart"/>
      <w:r w:rsidR="0039579A" w:rsidRPr="00D77CE0">
        <w:rPr>
          <w:rStyle w:val="inlinecode"/>
        </w:rPr>
        <w:t>DisplayFloatTimesTwo</w:t>
      </w:r>
      <w:proofErr w:type="spellEnd"/>
      <w:r w:rsidR="0039579A" w:rsidRPr="00852E5F">
        <w:rPr>
          <w:rStyle w:val="inlinecode"/>
        </w:rPr>
        <w:t>(</w:t>
      </w:r>
      <w:proofErr w:type="gramEnd"/>
      <w:r w:rsidR="0039579A" w:rsidRPr="00852E5F">
        <w:rPr>
          <w:rStyle w:val="inlinecode"/>
        </w:rPr>
        <w:t>)</w:t>
      </w:r>
      <w:r w:rsidR="0039579A">
        <w:t xml:space="preserve"> function</w:t>
      </w:r>
      <w:r w:rsidR="00697525">
        <w:t>.</w:t>
      </w:r>
      <w:r w:rsidR="0039579A">
        <w:t xml:space="preserve"> </w:t>
      </w:r>
      <w:r w:rsidR="00697525">
        <w:t xml:space="preserve"> In other words, t</w:t>
      </w:r>
      <w:r w:rsidR="00443E78">
        <w:t xml:space="preserve">he </w:t>
      </w:r>
      <w:r w:rsidR="00443E78" w:rsidRPr="00697525">
        <w:rPr>
          <w:b/>
        </w:rPr>
        <w:t>argument</w:t>
      </w:r>
      <w:r w:rsidR="0039579A">
        <w:t xml:space="preserve"> </w:t>
      </w:r>
      <w:r w:rsidR="0039579A" w:rsidRPr="00697525">
        <w:rPr>
          <w:b/>
          <w:i/>
        </w:rPr>
        <w:t>5.3</w:t>
      </w:r>
      <w:r w:rsidR="0039579A" w:rsidRPr="0039579A">
        <w:rPr>
          <w:b/>
        </w:rPr>
        <w:t xml:space="preserve"> </w:t>
      </w:r>
      <w:r w:rsidR="0039579A">
        <w:t xml:space="preserve">is copied into the </w:t>
      </w:r>
      <w:r w:rsidR="0039579A" w:rsidRPr="0039579A">
        <w:rPr>
          <w:rStyle w:val="inlinecode"/>
        </w:rPr>
        <w:t>number</w:t>
      </w:r>
      <w:r w:rsidR="0039579A">
        <w:t xml:space="preserve"> </w:t>
      </w:r>
      <w:r w:rsidR="0039579A" w:rsidRPr="002C2813">
        <w:rPr>
          <w:b/>
        </w:rPr>
        <w:t>parameter</w:t>
      </w:r>
      <w:r w:rsidR="0039579A">
        <w:t xml:space="preserve">. </w:t>
      </w:r>
      <w:r w:rsidR="002C2813">
        <w:t xml:space="preserve"> </w:t>
      </w:r>
      <w:r w:rsidR="0039579A">
        <w:t xml:space="preserve">Similarly </w:t>
      </w:r>
      <w:r w:rsidR="002C2813">
        <w:t xml:space="preserve">the </w:t>
      </w:r>
      <w:r w:rsidR="002C2813">
        <w:rPr>
          <w:b/>
        </w:rPr>
        <w:t xml:space="preserve">arguments </w:t>
      </w:r>
      <w:r w:rsidR="0039579A" w:rsidRPr="002C2813">
        <w:rPr>
          <w:b/>
          <w:i/>
        </w:rPr>
        <w:t>11</w:t>
      </w:r>
      <w:r w:rsidR="0039579A">
        <w:t xml:space="preserve"> and </w:t>
      </w:r>
      <w:r w:rsidR="0039579A" w:rsidRPr="002C2813">
        <w:rPr>
          <w:b/>
          <w:i/>
        </w:rPr>
        <w:t>23</w:t>
      </w:r>
      <w:r w:rsidR="002C2813">
        <w:t xml:space="preserve"> are </w:t>
      </w:r>
      <w:r w:rsidR="002C2813" w:rsidRPr="002C2813">
        <w:rPr>
          <w:b/>
        </w:rPr>
        <w:t>passed</w:t>
      </w:r>
      <w:r w:rsidR="002C2813">
        <w:t xml:space="preserve"> </w:t>
      </w:r>
      <w:r w:rsidR="0039579A">
        <w:t xml:space="preserve">to the </w:t>
      </w:r>
      <w:proofErr w:type="spellStart"/>
      <w:proofErr w:type="gramStart"/>
      <w:r w:rsidR="0039579A" w:rsidRPr="0039579A">
        <w:rPr>
          <w:rStyle w:val="inlinecode"/>
        </w:rPr>
        <w:t>DisplayAddition</w:t>
      </w:r>
      <w:proofErr w:type="spellEnd"/>
      <w:r w:rsidR="0039579A" w:rsidRPr="00852E5F">
        <w:rPr>
          <w:rStyle w:val="inlinecode"/>
        </w:rPr>
        <w:t>(</w:t>
      </w:r>
      <w:proofErr w:type="gramEnd"/>
      <w:r w:rsidR="0039579A" w:rsidRPr="00852E5F">
        <w:rPr>
          <w:rStyle w:val="inlinecode"/>
        </w:rPr>
        <w:t>)</w:t>
      </w:r>
      <w:r w:rsidR="002C2813">
        <w:t xml:space="preserve"> function, meaning</w:t>
      </w:r>
      <w:r w:rsidR="0039579A">
        <w:t xml:space="preserve"> the </w:t>
      </w:r>
      <w:r w:rsidR="0039579A" w:rsidRPr="0039579A">
        <w:rPr>
          <w:rStyle w:val="inlinecode"/>
        </w:rPr>
        <w:t>number1</w:t>
      </w:r>
      <w:r w:rsidR="0039579A">
        <w:t xml:space="preserve"> and </w:t>
      </w:r>
      <w:r w:rsidR="0039579A" w:rsidRPr="0039579A">
        <w:rPr>
          <w:rStyle w:val="inlinecode"/>
        </w:rPr>
        <w:t>number2</w:t>
      </w:r>
      <w:r w:rsidR="0039579A">
        <w:t xml:space="preserve"> </w:t>
      </w:r>
      <w:r w:rsidR="0039579A" w:rsidRPr="002C2813">
        <w:rPr>
          <w:b/>
        </w:rPr>
        <w:t>parameters</w:t>
      </w:r>
      <w:r w:rsidR="0039579A">
        <w:t xml:space="preserve"> have th</w:t>
      </w:r>
      <w:r w:rsidR="002C2813">
        <w:t>e</w:t>
      </w:r>
      <w:r w:rsidR="0039579A">
        <w:t xml:space="preserve"> values </w:t>
      </w:r>
      <w:r w:rsidR="002C2813">
        <w:t xml:space="preserve">of those </w:t>
      </w:r>
      <w:r w:rsidR="002C2813" w:rsidRPr="002C2813">
        <w:rPr>
          <w:b/>
        </w:rPr>
        <w:t>arguments</w:t>
      </w:r>
      <w:r w:rsidR="002C2813">
        <w:t xml:space="preserve"> assigned</w:t>
      </w:r>
      <w:r w:rsidR="0039579A">
        <w:t xml:space="preserve"> </w:t>
      </w:r>
      <w:r w:rsidR="002C2813">
        <w:t>to them,</w:t>
      </w:r>
      <w:r w:rsidR="0039579A">
        <w:t xml:space="preserve"> respectively. </w:t>
      </w:r>
      <w:r w:rsidR="002C2813">
        <w:t xml:space="preserve"> </w:t>
      </w:r>
      <w:r w:rsidR="0039579A">
        <w:t>These values can then be used by the functions as required.</w:t>
      </w:r>
      <w:r w:rsidR="002C2813">
        <w:t xml:space="preserve">  </w:t>
      </w:r>
    </w:p>
    <w:p w:rsidR="00D63633" w:rsidRDefault="00D63633" w:rsidP="00D77CE0">
      <w:pPr>
        <w:pStyle w:val="NoSpacing"/>
      </w:pPr>
    </w:p>
    <w:p w:rsidR="00D77CE0" w:rsidRDefault="002C2813" w:rsidP="00D77CE0">
      <w:pPr>
        <w:pStyle w:val="NoSpacing"/>
      </w:pPr>
      <w:r>
        <w:t xml:space="preserve">Basically, </w:t>
      </w:r>
      <w:r w:rsidRPr="00D63633">
        <w:rPr>
          <w:b/>
        </w:rPr>
        <w:t>parameters</w:t>
      </w:r>
      <w:r>
        <w:t xml:space="preserve"> are </w:t>
      </w:r>
      <w:r w:rsidRPr="002C2813">
        <w:rPr>
          <w:b/>
        </w:rPr>
        <w:t>declared</w:t>
      </w:r>
      <w:r>
        <w:t xml:space="preserve"> variables waiting to be </w:t>
      </w:r>
      <w:r w:rsidRPr="002C2813">
        <w:rPr>
          <w:b/>
        </w:rPr>
        <w:t>defined</w:t>
      </w:r>
      <w:r>
        <w:t xml:space="preserve"> by the </w:t>
      </w:r>
      <w:r w:rsidRPr="00D63633">
        <w:rPr>
          <w:b/>
        </w:rPr>
        <w:t>arguments</w:t>
      </w:r>
      <w:r>
        <w:t xml:space="preserve"> which are passed to them.</w:t>
      </w:r>
    </w:p>
    <w:p w:rsidR="0039579A" w:rsidRDefault="0039579A" w:rsidP="00D77CE0">
      <w:pPr>
        <w:pStyle w:val="NoSpacing"/>
      </w:pPr>
    </w:p>
    <w:p w:rsidR="0039579A" w:rsidRDefault="0039579A" w:rsidP="00D77CE0">
      <w:pPr>
        <w:pStyle w:val="NoSpacing"/>
      </w:pPr>
      <w:r>
        <w:t>You are not limited to literal values, indeed</w:t>
      </w:r>
      <w:r w:rsidR="00E32A10">
        <w:t>,</w:t>
      </w:r>
      <w:r>
        <w:t xml:space="preserve"> functions are generally most useful when being passed variables. </w:t>
      </w:r>
      <w:r w:rsidR="00E32A10">
        <w:t xml:space="preserve"> </w:t>
      </w:r>
      <w:r>
        <w:t>Here's a simple loop</w:t>
      </w:r>
      <w:r w:rsidR="00443E78">
        <w:t xml:space="preserve"> that passes variables </w:t>
      </w:r>
      <w:r w:rsidR="00883904">
        <w:t xml:space="preserve">to </w:t>
      </w:r>
      <w:proofErr w:type="spellStart"/>
      <w:proofErr w:type="gramStart"/>
      <w:r w:rsidR="00883904" w:rsidRPr="0039579A">
        <w:rPr>
          <w:rStyle w:val="inlinecode"/>
        </w:rPr>
        <w:t>DisplayAddition</w:t>
      </w:r>
      <w:proofErr w:type="spellEnd"/>
      <w:r w:rsidR="00883904" w:rsidRPr="00852E5F">
        <w:rPr>
          <w:rStyle w:val="inlinecode"/>
        </w:rPr>
        <w:t>(</w:t>
      </w:r>
      <w:proofErr w:type="gramEnd"/>
      <w:r w:rsidR="00883904" w:rsidRPr="00852E5F">
        <w:rPr>
          <w:rStyle w:val="inlinecode"/>
        </w:rPr>
        <w:t>)</w:t>
      </w:r>
      <w:r w:rsidR="00883904">
        <w:t>:</w:t>
      </w:r>
    </w:p>
    <w:p w:rsidR="00883904" w:rsidRDefault="00883904" w:rsidP="00D77CE0">
      <w:pPr>
        <w:pStyle w:val="NoSpacing"/>
      </w:pPr>
    </w:p>
    <w:p w:rsidR="00883904" w:rsidRPr="00883904" w:rsidRDefault="00883904" w:rsidP="00883904">
      <w:pPr>
        <w:pStyle w:val="code"/>
      </w:pPr>
      <w:r w:rsidRPr="00883904">
        <w:tab/>
        <w:t>int x=3</w:t>
      </w:r>
      <w:r w:rsidR="00B91119">
        <w:t>, i</w:t>
      </w:r>
      <w:r w:rsidRPr="00883904">
        <w:t>;</w:t>
      </w:r>
    </w:p>
    <w:p w:rsidR="00883904" w:rsidRPr="00883904" w:rsidRDefault="00883904" w:rsidP="00883904">
      <w:pPr>
        <w:pStyle w:val="code"/>
      </w:pPr>
    </w:p>
    <w:p w:rsidR="00883904" w:rsidRPr="00883904" w:rsidRDefault="00B91119" w:rsidP="00883904">
      <w:pPr>
        <w:pStyle w:val="code"/>
      </w:pPr>
      <w:r>
        <w:tab/>
        <w:t>for(</w:t>
      </w:r>
      <w:r w:rsidR="00883904" w:rsidRPr="00883904">
        <w:t>i=0; i&lt;5; i++)</w:t>
      </w:r>
    </w:p>
    <w:p w:rsidR="00883904" w:rsidRPr="00883904" w:rsidRDefault="00883904" w:rsidP="00883904">
      <w:pPr>
        <w:pStyle w:val="code"/>
      </w:pPr>
      <w:r w:rsidRPr="00883904">
        <w:tab/>
        <w:t>{</w:t>
      </w:r>
    </w:p>
    <w:p w:rsidR="00883904" w:rsidRPr="00883904" w:rsidRDefault="00883904" w:rsidP="00883904">
      <w:pPr>
        <w:pStyle w:val="code"/>
      </w:pPr>
      <w:r w:rsidRPr="00883904">
        <w:tab/>
      </w:r>
      <w:r w:rsidRPr="00883904">
        <w:tab/>
        <w:t>DisplayAddition(x, i);</w:t>
      </w:r>
    </w:p>
    <w:p w:rsidR="00883904" w:rsidRDefault="00883904" w:rsidP="00883904">
      <w:pPr>
        <w:pStyle w:val="code"/>
      </w:pPr>
      <w:r w:rsidRPr="00883904">
        <w:tab/>
        <w:t>}</w:t>
      </w:r>
    </w:p>
    <w:p w:rsidR="00883904" w:rsidRDefault="00883904" w:rsidP="00883904">
      <w:pP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eastAsia="en-GB" w:bidi="ar-SA"/>
        </w:rPr>
      </w:pPr>
    </w:p>
    <w:p w:rsidR="009439B9" w:rsidRDefault="009439B9" w:rsidP="009439B9">
      <w:pPr>
        <w:pStyle w:val="NoSpacing"/>
      </w:pPr>
      <w:r>
        <w:t xml:space="preserve">If </w:t>
      </w:r>
      <w:r w:rsidRPr="00260DE1">
        <w:rPr>
          <w:b/>
        </w:rPr>
        <w:t>no</w:t>
      </w:r>
      <w:r>
        <w:t xml:space="preserve"> </w:t>
      </w:r>
      <w:r w:rsidR="00CA5729">
        <w:t>data is</w:t>
      </w:r>
      <w:r>
        <w:t xml:space="preserve"> being passed</w:t>
      </w:r>
      <w:r w:rsidR="00CA5729">
        <w:t xml:space="preserve"> to a function</w:t>
      </w:r>
      <w:r>
        <w:t xml:space="preserve">, you can simply put the keyword </w:t>
      </w:r>
      <w:r w:rsidRPr="00852E5F">
        <w:rPr>
          <w:rStyle w:val="inlinecode"/>
        </w:rPr>
        <w:t>void</w:t>
      </w:r>
      <w:r>
        <w:t xml:space="preserve"> in the parameter list just like the </w:t>
      </w:r>
      <w:proofErr w:type="spellStart"/>
      <w:proofErr w:type="gramStart"/>
      <w:r w:rsidRPr="00BF35C0">
        <w:rPr>
          <w:rStyle w:val="inlinecode"/>
        </w:rPr>
        <w:t>DisplayHello</w:t>
      </w:r>
      <w:proofErr w:type="spellEnd"/>
      <w:r w:rsidRPr="00BF35C0">
        <w:rPr>
          <w:rStyle w:val="inlinecode"/>
        </w:rPr>
        <w:t>(</w:t>
      </w:r>
      <w:proofErr w:type="gramEnd"/>
      <w:r w:rsidRPr="00BF35C0">
        <w:rPr>
          <w:rStyle w:val="inlinecode"/>
        </w:rPr>
        <w:t>)</w:t>
      </w:r>
      <w:r>
        <w:t>function earlier.</w:t>
      </w:r>
      <w:r w:rsidR="00883904">
        <w:t xml:space="preserve"> </w:t>
      </w:r>
      <w:r w:rsidR="00B91119">
        <w:t xml:space="preserve"> </w:t>
      </w:r>
      <w:r w:rsidR="00883904">
        <w:t>Remember that you must still include the brackets when calling a function with no parameters:</w:t>
      </w:r>
    </w:p>
    <w:p w:rsidR="00883904" w:rsidRDefault="00883904" w:rsidP="009439B9">
      <w:pPr>
        <w:pStyle w:val="NoSpacing"/>
      </w:pPr>
    </w:p>
    <w:p w:rsidR="00883904" w:rsidRPr="00883904" w:rsidRDefault="00346226" w:rsidP="00883904">
      <w:pPr>
        <w:pStyle w:val="code"/>
      </w:pPr>
      <w:r>
        <w:tab/>
      </w:r>
      <w:r w:rsidR="00883904" w:rsidRPr="00883904">
        <w:t xml:space="preserve">DisplayHello(); </w:t>
      </w:r>
      <w:r w:rsidR="00883904">
        <w:tab/>
      </w:r>
      <w:r w:rsidR="00883904" w:rsidRPr="00883904">
        <w:t>// Correct</w:t>
      </w:r>
    </w:p>
    <w:p w:rsidR="00883904" w:rsidRDefault="00346226" w:rsidP="00883904">
      <w:pPr>
        <w:pStyle w:val="code"/>
      </w:pPr>
      <w:r>
        <w:tab/>
      </w:r>
      <w:r w:rsidR="00883904" w:rsidRPr="00883904">
        <w:t xml:space="preserve">DisplayHello; </w:t>
      </w:r>
      <w:r w:rsidR="00883904">
        <w:tab/>
      </w:r>
      <w:r w:rsidR="00883904" w:rsidRPr="00883904">
        <w:t>// Incorrect</w:t>
      </w:r>
    </w:p>
    <w:p w:rsidR="009439B9" w:rsidRDefault="00260DE1" w:rsidP="00346226">
      <w:pPr>
        <w:pStyle w:val="Heading3"/>
      </w:pPr>
      <w:r>
        <w:lastRenderedPageBreak/>
        <w:t xml:space="preserve">Returning </w:t>
      </w:r>
      <w:r w:rsidR="00443E78">
        <w:t>Data</w:t>
      </w:r>
      <w:r>
        <w:t xml:space="preserve"> </w:t>
      </w:r>
      <w:r w:rsidR="002E4727">
        <w:t>from</w:t>
      </w:r>
      <w:r>
        <w:t xml:space="preserve"> Functions</w:t>
      </w:r>
    </w:p>
    <w:p w:rsidR="009439B9" w:rsidRDefault="009439B9" w:rsidP="00F96B31">
      <w:pPr>
        <w:pStyle w:val="NoSpacing"/>
      </w:pPr>
    </w:p>
    <w:p w:rsidR="009439B9" w:rsidRDefault="00346226" w:rsidP="00F96B31">
      <w:pPr>
        <w:pStyle w:val="NoSpacing"/>
      </w:pPr>
      <w:r>
        <w:t>Once a function has finished, a calculated value might need to be</w:t>
      </w:r>
      <w:r w:rsidRPr="000463E6">
        <w:rPr>
          <w:b/>
        </w:rPr>
        <w:t xml:space="preserve"> returned </w:t>
      </w:r>
      <w:r w:rsidRPr="00B04B85">
        <w:t>back</w:t>
      </w:r>
      <w:r>
        <w:t xml:space="preserve"> to the code that called it. </w:t>
      </w:r>
      <w:r w:rsidR="00B04B85">
        <w:t xml:space="preserve"> </w:t>
      </w:r>
      <w:r>
        <w:t>I</w:t>
      </w:r>
      <w:r w:rsidR="00B04B85">
        <w:t>f</w:t>
      </w:r>
      <w:r>
        <w:t xml:space="preserve"> you </w:t>
      </w:r>
      <w:r w:rsidR="00BB07CA">
        <w:t>need a</w:t>
      </w:r>
      <w:r>
        <w:t xml:space="preserve"> function to return data</w:t>
      </w:r>
      <w:r w:rsidR="00B04B85">
        <w:t>,</w:t>
      </w:r>
      <w:r>
        <w:t xml:space="preserve"> you </w:t>
      </w:r>
      <w:r w:rsidR="00B04B85">
        <w:t>must</w:t>
      </w:r>
      <w:r>
        <w:t xml:space="preserve"> specify a </w:t>
      </w:r>
      <w:r w:rsidRPr="00346226">
        <w:rPr>
          <w:b/>
        </w:rPr>
        <w:t>return type</w:t>
      </w:r>
      <w:r>
        <w:rPr>
          <w:b/>
        </w:rPr>
        <w:t xml:space="preserve"> </w:t>
      </w:r>
      <w:r w:rsidRPr="00346226">
        <w:t>for the function</w:t>
      </w:r>
      <w:r>
        <w:t xml:space="preserve">. </w:t>
      </w:r>
      <w:r w:rsidR="00B04B85">
        <w:t xml:space="preserve"> </w:t>
      </w:r>
      <w:r>
        <w:t xml:space="preserve">A return type can be any data type, and is declared simply by placing it </w:t>
      </w:r>
      <w:r w:rsidRPr="00346226">
        <w:rPr>
          <w:b/>
        </w:rPr>
        <w:t>before</w:t>
      </w:r>
      <w:r>
        <w:t xml:space="preserve"> the function name. </w:t>
      </w:r>
      <w:r w:rsidR="00B04B85">
        <w:t xml:space="preserve"> </w:t>
      </w:r>
      <w:r>
        <w:t xml:space="preserve">The functions you have seen so far in this tutorial have used </w:t>
      </w:r>
      <w:r w:rsidRPr="00346226">
        <w:rPr>
          <w:rStyle w:val="inlinecode"/>
        </w:rPr>
        <w:t>void</w:t>
      </w:r>
      <w:r>
        <w:t xml:space="preserve"> as the return type, which means that no value is returned.</w:t>
      </w:r>
      <w:r w:rsidR="00434644">
        <w:t xml:space="preserve">  By replacing </w:t>
      </w:r>
      <w:r w:rsidRPr="00346226">
        <w:rPr>
          <w:rStyle w:val="inlinecode"/>
        </w:rPr>
        <w:t>void</w:t>
      </w:r>
      <w:r>
        <w:t xml:space="preserve"> with a data type you declare that the function returns a value. </w:t>
      </w:r>
      <w:r w:rsidR="00C5639D">
        <w:t xml:space="preserve">The following code </w:t>
      </w:r>
      <w:r w:rsidR="00BB07CA">
        <w:t>demonstrates</w:t>
      </w:r>
      <w:r>
        <w:t xml:space="preserve"> a function that takes two integers, multiplies them together</w:t>
      </w:r>
      <w:r w:rsidR="00434644">
        <w:t>,</w:t>
      </w:r>
      <w:r>
        <w:t xml:space="preserve"> and returns the result</w:t>
      </w:r>
      <w:r w:rsidR="002E1199">
        <w:t xml:space="preserve"> as another integer:</w:t>
      </w:r>
    </w:p>
    <w:p w:rsidR="009439B9" w:rsidRDefault="009439B9" w:rsidP="00F96B31">
      <w:pPr>
        <w:pStyle w:val="NoSpacing"/>
      </w:pPr>
    </w:p>
    <w:p w:rsidR="002E1199" w:rsidRPr="005F7D0E" w:rsidRDefault="002E1199" w:rsidP="002E1199">
      <w:pPr>
        <w:pStyle w:val="code"/>
      </w:pPr>
      <w:r w:rsidRPr="005F7D0E">
        <w:t>#include &lt;</w:t>
      </w:r>
      <w:r w:rsidR="00434644">
        <w:t>stdio.h</w:t>
      </w:r>
      <w:r w:rsidRPr="005F7D0E">
        <w:t>&gt;</w:t>
      </w:r>
    </w:p>
    <w:p w:rsidR="002E1199" w:rsidRPr="005F7D0E" w:rsidRDefault="002E1199" w:rsidP="002E1199">
      <w:pPr>
        <w:pStyle w:val="code"/>
      </w:pPr>
    </w:p>
    <w:p w:rsidR="002E1199" w:rsidRPr="005F7D0E" w:rsidRDefault="002E1199" w:rsidP="002E1199">
      <w:pPr>
        <w:pStyle w:val="code"/>
        <w:rPr>
          <w:b/>
        </w:rPr>
      </w:pPr>
      <w:r w:rsidRPr="005F7D0E">
        <w:rPr>
          <w:b/>
        </w:rPr>
        <w:t>//</w:t>
      </w:r>
      <w:r w:rsidRPr="005F7D0E">
        <w:t xml:space="preserve"> </w:t>
      </w:r>
      <w:r w:rsidRPr="005F7D0E">
        <w:rPr>
          <w:b/>
        </w:rPr>
        <w:t>DECLARE function</w:t>
      </w:r>
      <w:r>
        <w:rPr>
          <w:b/>
        </w:rPr>
        <w:t>s</w:t>
      </w:r>
    </w:p>
    <w:p w:rsidR="002E1199" w:rsidRPr="005F7D0E" w:rsidRDefault="002E1199" w:rsidP="002E1199">
      <w:pPr>
        <w:pStyle w:val="code"/>
      </w:pPr>
    </w:p>
    <w:p w:rsidR="002E1199" w:rsidRDefault="002E1199" w:rsidP="002E1199">
      <w:pPr>
        <w:pStyle w:val="code"/>
      </w:pPr>
      <w:r w:rsidRPr="002E1199">
        <w:rPr>
          <w:highlight w:val="yellow"/>
        </w:rPr>
        <w:t>int</w:t>
      </w:r>
      <w:r w:rsidRPr="005F7D0E">
        <w:t xml:space="preserve"> </w:t>
      </w:r>
      <w:r>
        <w:t>MultiplyNumbers</w:t>
      </w:r>
      <w:r w:rsidRPr="005F7D0E">
        <w:t>(</w:t>
      </w:r>
      <w:r>
        <w:t>int number1, int number2</w:t>
      </w:r>
      <w:r w:rsidRPr="005F7D0E">
        <w:t>)</w:t>
      </w:r>
      <w:r>
        <w:t>;</w:t>
      </w:r>
    </w:p>
    <w:p w:rsidR="002E1199" w:rsidRPr="005F7D0E" w:rsidRDefault="002E1199" w:rsidP="002E1199">
      <w:pPr>
        <w:pStyle w:val="code"/>
      </w:pPr>
    </w:p>
    <w:p w:rsidR="002E1199" w:rsidRPr="005F7D0E" w:rsidRDefault="002E1199" w:rsidP="002E1199">
      <w:pPr>
        <w:pStyle w:val="code"/>
      </w:pPr>
      <w:r w:rsidRPr="005F7D0E">
        <w:t>int main()</w:t>
      </w:r>
    </w:p>
    <w:p w:rsidR="002E1199" w:rsidRDefault="002E1199" w:rsidP="002E1199">
      <w:pPr>
        <w:pStyle w:val="code"/>
      </w:pPr>
      <w:r w:rsidRPr="005F7D0E">
        <w:t>{</w:t>
      </w:r>
    </w:p>
    <w:p w:rsidR="009278EF" w:rsidRDefault="002E1199" w:rsidP="002E1199">
      <w:pPr>
        <w:pStyle w:val="code"/>
      </w:pPr>
      <w:r>
        <w:tab/>
        <w:t>int result;</w:t>
      </w:r>
      <w:r w:rsidR="009278EF" w:rsidRPr="009278EF">
        <w:t xml:space="preserve"> </w:t>
      </w:r>
    </w:p>
    <w:p w:rsidR="009278EF" w:rsidRDefault="009278EF" w:rsidP="002E1199">
      <w:pPr>
        <w:pStyle w:val="code"/>
      </w:pPr>
    </w:p>
    <w:p w:rsidR="009278EF" w:rsidRDefault="009278EF" w:rsidP="002E1199">
      <w:pPr>
        <w:pStyle w:val="code"/>
      </w:pPr>
      <w:r>
        <w:tab/>
      </w:r>
      <w:r w:rsidR="00400295">
        <w:t>printf(</w:t>
      </w:r>
      <w:r w:rsidR="005965A6" w:rsidRPr="001530AC">
        <w:t>"</w:t>
      </w:r>
      <w:r w:rsidR="00400295">
        <w:t>%d\n</w:t>
      </w:r>
      <w:r w:rsidR="005965A6" w:rsidRPr="001530AC">
        <w:t>"</w:t>
      </w:r>
      <w:r w:rsidR="00400295">
        <w:t>,</w:t>
      </w:r>
      <w:r w:rsidR="00434644">
        <w:t xml:space="preserve"> </w:t>
      </w:r>
      <w:r w:rsidRPr="00367861">
        <w:rPr>
          <w:highlight w:val="green"/>
        </w:rPr>
        <w:t>MultiplyNumbers(10, 4)</w:t>
      </w:r>
      <w:r w:rsidR="00400295">
        <w:t>)</w:t>
      </w:r>
      <w:r w:rsidRPr="009278EF">
        <w:t xml:space="preserve">;  </w:t>
      </w:r>
      <w:r>
        <w:t>// Output</w:t>
      </w:r>
      <w:r w:rsidR="00367861">
        <w:t>s</w:t>
      </w:r>
      <w:r>
        <w:t xml:space="preserve"> '40'</w:t>
      </w:r>
    </w:p>
    <w:p w:rsidR="002E1199" w:rsidRDefault="002E1199" w:rsidP="002E1199">
      <w:pPr>
        <w:pStyle w:val="code"/>
      </w:pPr>
    </w:p>
    <w:p w:rsidR="002E1199" w:rsidRDefault="002E1199" w:rsidP="002E1199">
      <w:pPr>
        <w:pStyle w:val="code"/>
      </w:pPr>
      <w:r>
        <w:tab/>
      </w:r>
      <w:r w:rsidRPr="002E1199">
        <w:rPr>
          <w:highlight w:val="green"/>
        </w:rPr>
        <w:t>result =</w:t>
      </w:r>
      <w:r>
        <w:t xml:space="preserve"> MultiplyNumbers(3, 5);</w:t>
      </w:r>
      <w:r w:rsidR="009278EF">
        <w:t xml:space="preserve"> // return value '15' copied into result</w:t>
      </w:r>
    </w:p>
    <w:p w:rsidR="002E1199" w:rsidRDefault="002E1199" w:rsidP="002E1199">
      <w:pPr>
        <w:pStyle w:val="code"/>
      </w:pPr>
    </w:p>
    <w:p w:rsidR="002E1199" w:rsidRDefault="002E1199" w:rsidP="002E1199">
      <w:pPr>
        <w:pStyle w:val="code"/>
      </w:pPr>
      <w:r>
        <w:tab/>
      </w:r>
      <w:r w:rsidR="005965A6">
        <w:t>printf(</w:t>
      </w:r>
      <w:r w:rsidR="005965A6" w:rsidRPr="001530AC">
        <w:t>"</w:t>
      </w:r>
      <w:r w:rsidR="005965A6">
        <w:t>%d\n</w:t>
      </w:r>
      <w:r w:rsidR="005965A6" w:rsidRPr="001530AC">
        <w:t>"</w:t>
      </w:r>
      <w:r w:rsidR="00400295">
        <w:t xml:space="preserve">, </w:t>
      </w:r>
      <w:r>
        <w:t>result</w:t>
      </w:r>
      <w:r w:rsidR="00400295">
        <w:t>)</w:t>
      </w:r>
      <w:r>
        <w:t>;</w:t>
      </w:r>
    </w:p>
    <w:p w:rsidR="00E717FF" w:rsidRPr="005F7D0E" w:rsidRDefault="00E717FF" w:rsidP="002E1199">
      <w:pPr>
        <w:pStyle w:val="code"/>
      </w:pPr>
    </w:p>
    <w:p w:rsidR="002E1199" w:rsidRPr="005F7D0E" w:rsidRDefault="00434644" w:rsidP="002E1199">
      <w:pPr>
        <w:pStyle w:val="code"/>
      </w:pPr>
      <w:r>
        <w:tab/>
      </w:r>
      <w:r w:rsidR="002E1199" w:rsidRPr="005F7D0E">
        <w:t>getch</w:t>
      </w:r>
      <w:r>
        <w:t>ar</w:t>
      </w:r>
      <w:r w:rsidR="002E1199" w:rsidRPr="005F7D0E">
        <w:t>();</w:t>
      </w:r>
    </w:p>
    <w:p w:rsidR="002E1199" w:rsidRDefault="002E1199" w:rsidP="002E1199">
      <w:pPr>
        <w:pStyle w:val="code"/>
      </w:pPr>
      <w:r w:rsidRPr="005F7D0E">
        <w:t>}</w:t>
      </w:r>
    </w:p>
    <w:p w:rsidR="002E1199" w:rsidRDefault="002E1199" w:rsidP="002E1199">
      <w:pPr>
        <w:pStyle w:val="code"/>
      </w:pPr>
    </w:p>
    <w:p w:rsidR="004203F0" w:rsidRDefault="00E717FF" w:rsidP="002E1199">
      <w:pPr>
        <w:pStyle w:val="code"/>
      </w:pPr>
      <w:r w:rsidRPr="00E717FF">
        <w:t>// DEFINE functions</w:t>
      </w:r>
    </w:p>
    <w:p w:rsidR="00E717FF" w:rsidRDefault="00E717FF" w:rsidP="002E1199">
      <w:pPr>
        <w:pStyle w:val="code"/>
      </w:pPr>
    </w:p>
    <w:p w:rsidR="002E1199" w:rsidRPr="005F7D0E" w:rsidRDefault="002E1199" w:rsidP="002E1199">
      <w:pPr>
        <w:pStyle w:val="code"/>
      </w:pPr>
      <w:r>
        <w:t xml:space="preserve">// </w:t>
      </w:r>
      <w:r w:rsidRPr="00C5639D">
        <w:rPr>
          <w:b/>
        </w:rPr>
        <w:t>R</w:t>
      </w:r>
      <w:r w:rsidR="00C5639D" w:rsidRPr="00C5639D">
        <w:rPr>
          <w:b/>
        </w:rPr>
        <w:t>ETURNS</w:t>
      </w:r>
      <w:r>
        <w:t xml:space="preserve"> multiplication of </w:t>
      </w:r>
      <w:r w:rsidR="00C5639D">
        <w:t xml:space="preserve">the </w:t>
      </w:r>
      <w:r>
        <w:t>two integers</w:t>
      </w:r>
      <w:r w:rsidR="00C5639D">
        <w:t xml:space="preserve"> passed in as </w:t>
      </w:r>
      <w:r w:rsidR="00C5639D" w:rsidRPr="00C5639D">
        <w:rPr>
          <w:b/>
        </w:rPr>
        <w:t>ARGUMENTS</w:t>
      </w:r>
    </w:p>
    <w:p w:rsidR="002E1199" w:rsidRDefault="002E1199" w:rsidP="002E1199">
      <w:pPr>
        <w:pStyle w:val="code"/>
      </w:pPr>
      <w:r w:rsidRPr="002E1199">
        <w:rPr>
          <w:highlight w:val="yellow"/>
        </w:rPr>
        <w:t>int</w:t>
      </w:r>
      <w:r w:rsidRPr="005F7D0E">
        <w:t xml:space="preserve"> </w:t>
      </w:r>
      <w:r>
        <w:t>MultiplyNumbers</w:t>
      </w:r>
      <w:r w:rsidRPr="005F7D0E">
        <w:t>(</w:t>
      </w:r>
      <w:r>
        <w:t>int number1, int number2</w:t>
      </w:r>
      <w:r w:rsidRPr="005F7D0E">
        <w:t>)</w:t>
      </w:r>
    </w:p>
    <w:p w:rsidR="002E1199" w:rsidRDefault="002E1199" w:rsidP="002E1199">
      <w:pPr>
        <w:pStyle w:val="code"/>
      </w:pPr>
      <w:r>
        <w:t>{</w:t>
      </w:r>
    </w:p>
    <w:p w:rsidR="002E1199" w:rsidRDefault="002E1199" w:rsidP="002E1199">
      <w:pPr>
        <w:pStyle w:val="code"/>
      </w:pPr>
      <w:r>
        <w:tab/>
      </w:r>
      <w:r w:rsidRPr="00CE1EC2">
        <w:t>int mult_result</w:t>
      </w:r>
      <w:r>
        <w:t>;</w:t>
      </w:r>
    </w:p>
    <w:p w:rsidR="00E717FF" w:rsidRDefault="00E717FF" w:rsidP="002E1199">
      <w:pPr>
        <w:pStyle w:val="code"/>
      </w:pPr>
    </w:p>
    <w:p w:rsidR="002E1199" w:rsidRDefault="002E1199" w:rsidP="002E1199">
      <w:pPr>
        <w:pStyle w:val="code"/>
      </w:pPr>
      <w:r>
        <w:tab/>
        <w:t>mult_result = number1 * number2;</w:t>
      </w:r>
    </w:p>
    <w:p w:rsidR="00E717FF" w:rsidRDefault="00E717FF" w:rsidP="002E1199">
      <w:pPr>
        <w:pStyle w:val="code"/>
      </w:pPr>
    </w:p>
    <w:p w:rsidR="002E1199" w:rsidRDefault="002E1199" w:rsidP="002E1199">
      <w:pPr>
        <w:pStyle w:val="code"/>
      </w:pPr>
      <w:r>
        <w:tab/>
      </w:r>
      <w:r w:rsidRPr="002E1199">
        <w:rPr>
          <w:highlight w:val="yellow"/>
        </w:rPr>
        <w:t>return mult_result;</w:t>
      </w:r>
    </w:p>
    <w:p w:rsidR="002E1199" w:rsidRDefault="002E1199" w:rsidP="002E1199">
      <w:pPr>
        <w:pStyle w:val="code"/>
      </w:pPr>
      <w:r>
        <w:t>}</w:t>
      </w:r>
    </w:p>
    <w:p w:rsidR="009439B9" w:rsidRDefault="009439B9" w:rsidP="00F96B31">
      <w:pPr>
        <w:pStyle w:val="NoSpacing"/>
      </w:pPr>
    </w:p>
    <w:p w:rsidR="009278EF" w:rsidRDefault="002E1199" w:rsidP="00F96B31">
      <w:pPr>
        <w:pStyle w:val="NoSpacing"/>
        <w:rPr>
          <w:rStyle w:val="inlinecode"/>
        </w:rPr>
      </w:pPr>
      <w:r>
        <w:t>The</w:t>
      </w:r>
      <w:r w:rsidR="00C5639D" w:rsidRPr="00C5639D">
        <w:t xml:space="preserve"> </w:t>
      </w:r>
      <w:proofErr w:type="spellStart"/>
      <w:proofErr w:type="gramStart"/>
      <w:r w:rsidR="00C5639D" w:rsidRPr="00C5639D">
        <w:rPr>
          <w:rStyle w:val="inlinecode"/>
        </w:rPr>
        <w:t>MultiplyNumbers</w:t>
      </w:r>
      <w:proofErr w:type="spellEnd"/>
      <w:r w:rsidR="00C5639D" w:rsidRPr="00C5639D">
        <w:rPr>
          <w:rStyle w:val="inlinecode"/>
        </w:rPr>
        <w:t>(</w:t>
      </w:r>
      <w:proofErr w:type="gramEnd"/>
      <w:r w:rsidR="00C5639D" w:rsidRPr="00C5639D">
        <w:rPr>
          <w:rStyle w:val="inlinecode"/>
        </w:rPr>
        <w:t>)</w:t>
      </w:r>
      <w:r>
        <w:t xml:space="preserve"> function prototype and header are </w:t>
      </w:r>
      <w:r w:rsidR="00BB07CA" w:rsidRPr="00C66A93">
        <w:rPr>
          <w:b/>
        </w:rPr>
        <w:t>preceded</w:t>
      </w:r>
      <w:r>
        <w:t xml:space="preserve"> by </w:t>
      </w:r>
      <w:proofErr w:type="spellStart"/>
      <w:r w:rsidRPr="002E1199">
        <w:rPr>
          <w:rStyle w:val="inlinecode"/>
        </w:rPr>
        <w:t>int</w:t>
      </w:r>
      <w:proofErr w:type="spellEnd"/>
      <w:r>
        <w:t xml:space="preserve">, which means the function returns an integer value. </w:t>
      </w:r>
      <w:r w:rsidR="00434644">
        <w:t xml:space="preserve"> </w:t>
      </w:r>
      <w:r>
        <w:t xml:space="preserve">Because the function is declared as having a return value you </w:t>
      </w:r>
      <w:r w:rsidRPr="009278EF">
        <w:rPr>
          <w:b/>
        </w:rPr>
        <w:t>must</w:t>
      </w:r>
      <w:r w:rsidR="00434644">
        <w:t xml:space="preserve"> </w:t>
      </w:r>
      <w:r>
        <w:t xml:space="preserve">return </w:t>
      </w:r>
      <w:r w:rsidR="00434644">
        <w:t>something of the correct datatype</w:t>
      </w:r>
      <w:r>
        <w:t>, in this case the result of the multiplication.</w:t>
      </w:r>
      <w:r w:rsidR="009278EF">
        <w:t xml:space="preserve"> </w:t>
      </w:r>
      <w:r w:rsidR="00434644">
        <w:t xml:space="preserve"> </w:t>
      </w:r>
      <w:r w:rsidR="009278EF">
        <w:t>T</w:t>
      </w:r>
      <w:r>
        <w:t>his return value can be used directly, e.g.</w:t>
      </w:r>
    </w:p>
    <w:p w:rsidR="009278EF" w:rsidRDefault="009278EF" w:rsidP="00F96B31">
      <w:pPr>
        <w:pStyle w:val="NoSpacing"/>
        <w:rPr>
          <w:rStyle w:val="inlinecode"/>
        </w:rPr>
      </w:pPr>
    </w:p>
    <w:p w:rsidR="009278EF" w:rsidRPr="00C66A93" w:rsidRDefault="00CA5729" w:rsidP="00C66A93">
      <w:pPr>
        <w:pStyle w:val="code"/>
        <w:rPr>
          <w:rStyle w:val="inlinecode"/>
          <w:b w:val="0"/>
          <w:bCs w:val="0"/>
          <w:sz w:val="18"/>
        </w:rPr>
      </w:pPr>
      <w:r>
        <w:rPr>
          <w:rStyle w:val="inlinecode"/>
          <w:b w:val="0"/>
          <w:bCs w:val="0"/>
          <w:sz w:val="18"/>
        </w:rPr>
        <w:tab/>
      </w:r>
      <w:r w:rsidR="00400295">
        <w:t xml:space="preserve">printf(“%d”, </w:t>
      </w:r>
      <w:r w:rsidR="009278EF" w:rsidRPr="00C66A93">
        <w:rPr>
          <w:rStyle w:val="inlinecode"/>
          <w:b w:val="0"/>
          <w:bCs w:val="0"/>
          <w:sz w:val="18"/>
        </w:rPr>
        <w:t>MultiplyNumbers(10, 4)</w:t>
      </w:r>
      <w:r w:rsidR="00400295">
        <w:rPr>
          <w:rStyle w:val="inlinecode"/>
          <w:b w:val="0"/>
          <w:bCs w:val="0"/>
          <w:sz w:val="18"/>
        </w:rPr>
        <w:t>)</w:t>
      </w:r>
      <w:r w:rsidR="009278EF" w:rsidRPr="00C66A93">
        <w:rPr>
          <w:rStyle w:val="inlinecode"/>
          <w:b w:val="0"/>
          <w:bCs w:val="0"/>
          <w:sz w:val="18"/>
        </w:rPr>
        <w:t>;</w:t>
      </w:r>
      <w:r w:rsidR="002E1199" w:rsidRPr="00C66A93">
        <w:rPr>
          <w:rStyle w:val="inlinecode"/>
          <w:b w:val="0"/>
          <w:bCs w:val="0"/>
          <w:sz w:val="18"/>
        </w:rPr>
        <w:t xml:space="preserve">  </w:t>
      </w:r>
    </w:p>
    <w:p w:rsidR="009278EF" w:rsidRDefault="009278EF" w:rsidP="00F96B31">
      <w:pPr>
        <w:pStyle w:val="NoSpacing"/>
      </w:pPr>
    </w:p>
    <w:p w:rsidR="009278EF" w:rsidRDefault="009278EF" w:rsidP="00F96B31">
      <w:pPr>
        <w:pStyle w:val="NoSpacing"/>
      </w:pPr>
      <w:r>
        <w:t xml:space="preserve">or can be </w:t>
      </w:r>
      <w:r w:rsidR="002E1199" w:rsidRPr="002E1199">
        <w:rPr>
          <w:b/>
        </w:rPr>
        <w:t>copied</w:t>
      </w:r>
      <w:r w:rsidR="002E1199">
        <w:rPr>
          <w:b/>
        </w:rPr>
        <w:t xml:space="preserve"> </w:t>
      </w:r>
      <w:r w:rsidR="002E1199" w:rsidRPr="002E1199">
        <w:t>into</w:t>
      </w:r>
      <w:r w:rsidR="002E1199">
        <w:t xml:space="preserve"> </w:t>
      </w:r>
      <w:r>
        <w:t>a</w:t>
      </w:r>
      <w:r w:rsidR="002E1199">
        <w:t xml:space="preserve"> variable</w:t>
      </w:r>
      <w:r w:rsidR="00434644">
        <w:t xml:space="preserve"> using an</w:t>
      </w:r>
      <w:r>
        <w:t xml:space="preserve"> assignment operator</w:t>
      </w:r>
      <w:r w:rsidR="00434644">
        <w:t>, e.g.</w:t>
      </w:r>
    </w:p>
    <w:p w:rsidR="00434644" w:rsidRDefault="00434644" w:rsidP="00F96B31">
      <w:pPr>
        <w:pStyle w:val="NoSpacing"/>
      </w:pPr>
    </w:p>
    <w:p w:rsidR="00434644" w:rsidRDefault="00434644" w:rsidP="00434644">
      <w:pPr>
        <w:pStyle w:val="code"/>
      </w:pPr>
      <w:r>
        <w:tab/>
      </w:r>
      <w:r w:rsidRPr="002E1199">
        <w:rPr>
          <w:highlight w:val="green"/>
        </w:rPr>
        <w:t>result =</w:t>
      </w:r>
      <w:r>
        <w:t xml:space="preserve"> MultiplyNumbers(3, 5); // return value '15' copied into result</w:t>
      </w:r>
    </w:p>
    <w:p w:rsidR="009278EF" w:rsidRDefault="009278EF" w:rsidP="00F96B31">
      <w:pPr>
        <w:pStyle w:val="NoSpacing"/>
      </w:pPr>
    </w:p>
    <w:p w:rsidR="009439B9" w:rsidRDefault="009278EF" w:rsidP="00F96B31">
      <w:pPr>
        <w:pStyle w:val="NoSpacing"/>
      </w:pPr>
      <w:r>
        <w:t>Note that the following syntax will compile and run just fine:</w:t>
      </w:r>
    </w:p>
    <w:p w:rsidR="00C66A93" w:rsidRDefault="00C66A93" w:rsidP="00F96B31">
      <w:pPr>
        <w:pStyle w:val="NoSpacing"/>
      </w:pPr>
    </w:p>
    <w:p w:rsidR="009278EF" w:rsidRDefault="009278EF" w:rsidP="009278EF">
      <w:pPr>
        <w:pStyle w:val="code"/>
      </w:pPr>
      <w:r>
        <w:tab/>
        <w:t xml:space="preserve">MultiplyNumbers(666, 666); // </w:t>
      </w:r>
      <w:r w:rsidR="004203F0" w:rsidRPr="004203F0">
        <w:rPr>
          <w:highlight w:val="yellow"/>
        </w:rPr>
        <w:t>DON'T DO THIS</w:t>
      </w:r>
      <w:r w:rsidR="004203F0">
        <w:t>. Doesn't do anything useful</w:t>
      </w:r>
    </w:p>
    <w:p w:rsidR="009439B9" w:rsidRDefault="009439B9" w:rsidP="00F96B31">
      <w:pPr>
        <w:pStyle w:val="NoSpacing"/>
      </w:pPr>
    </w:p>
    <w:p w:rsidR="009439B9" w:rsidRDefault="009278EF" w:rsidP="00F96B31">
      <w:pPr>
        <w:pStyle w:val="NoSpacing"/>
      </w:pPr>
      <w:r>
        <w:t xml:space="preserve">but since the result is not being used directly or stored in a variable this code effectively discards the result. </w:t>
      </w:r>
      <w:r w:rsidR="00434644">
        <w:t xml:space="preserve"> </w:t>
      </w:r>
      <w:r w:rsidR="004203F0">
        <w:t>T</w:t>
      </w:r>
      <w:r>
        <w:t>he call</w:t>
      </w:r>
      <w:r w:rsidR="004203F0">
        <w:t xml:space="preserve"> to the function in this case</w:t>
      </w:r>
      <w:r>
        <w:t xml:space="preserve"> just uses up time needlessly</w:t>
      </w:r>
      <w:r w:rsidR="00367861">
        <w:t xml:space="preserve"> and is probably the result of an oversight when coding. </w:t>
      </w:r>
      <w:r w:rsidR="00434644">
        <w:t xml:space="preserve"> </w:t>
      </w:r>
      <w:r w:rsidR="00367861">
        <w:t>Make sure you check that you are correctly using or storing any return values.</w:t>
      </w:r>
    </w:p>
    <w:p w:rsidR="00C5639D" w:rsidRDefault="00C5639D" w:rsidP="00F96B31">
      <w:pPr>
        <w:pStyle w:val="NoSpacing"/>
      </w:pPr>
    </w:p>
    <w:p w:rsidR="00443E78" w:rsidRDefault="00443E78" w:rsidP="00F96B31">
      <w:pPr>
        <w:pStyle w:val="NoSpacing"/>
      </w:pPr>
    </w:p>
    <w:p w:rsidR="00CA5729" w:rsidRDefault="00CA5729" w:rsidP="00443E78">
      <w:pPr>
        <w:pStyle w:val="Heading3"/>
      </w:pPr>
    </w:p>
    <w:p w:rsidR="009439B9" w:rsidRDefault="00CA5729" w:rsidP="00443E78">
      <w:pPr>
        <w:pStyle w:val="Heading3"/>
      </w:pPr>
      <w:r>
        <w:br w:type="page"/>
      </w:r>
      <w:r w:rsidR="00443E78">
        <w:lastRenderedPageBreak/>
        <w:t>Passing Arguments to Functions by Value and by Reference</w:t>
      </w:r>
    </w:p>
    <w:p w:rsidR="00443E78" w:rsidRDefault="00443E78" w:rsidP="00F96B31">
      <w:pPr>
        <w:pStyle w:val="NoSpacing"/>
      </w:pPr>
    </w:p>
    <w:p w:rsidR="00443E78" w:rsidRDefault="00443E78" w:rsidP="00F96B31">
      <w:pPr>
        <w:pStyle w:val="NoSpacing"/>
      </w:pPr>
      <w:r>
        <w:t xml:space="preserve">In the functions that you have seen so far the arguments that are used in the parameter list when calling a function are </w:t>
      </w:r>
      <w:r w:rsidRPr="00443E78">
        <w:rPr>
          <w:b/>
        </w:rPr>
        <w:t>copied</w:t>
      </w:r>
      <w:r>
        <w:t xml:space="preserve"> into local variables. </w:t>
      </w:r>
      <w:r w:rsidR="00D16A63">
        <w:t xml:space="preserve"> </w:t>
      </w:r>
      <w:r>
        <w:t xml:space="preserve">This is called </w:t>
      </w:r>
      <w:r w:rsidRPr="00443E78">
        <w:rPr>
          <w:b/>
        </w:rPr>
        <w:t>passing arguments by value</w:t>
      </w:r>
      <w:r>
        <w:t xml:space="preserve">. </w:t>
      </w:r>
      <w:r w:rsidR="00D16A63">
        <w:t xml:space="preserve"> </w:t>
      </w:r>
      <w:r w:rsidR="00C803CE">
        <w:t>If yo</w:t>
      </w:r>
      <w:r w:rsidR="00ED16A3">
        <w:t xml:space="preserve">u change the value of the </w:t>
      </w:r>
      <w:r w:rsidR="00C803CE">
        <w:t xml:space="preserve">copy </w:t>
      </w:r>
      <w:r w:rsidR="00ED16A3">
        <w:t xml:space="preserve">local to the function </w:t>
      </w:r>
      <w:r w:rsidR="00C803CE">
        <w:t xml:space="preserve">it </w:t>
      </w:r>
      <w:r w:rsidR="00C803CE" w:rsidRPr="004203F0">
        <w:rPr>
          <w:b/>
        </w:rPr>
        <w:t>makes no difference</w:t>
      </w:r>
      <w:r w:rsidR="00C803CE">
        <w:t xml:space="preserve"> to the value of the calling argument. </w:t>
      </w:r>
      <w:r w:rsidR="00D16A63">
        <w:t xml:space="preserve"> </w:t>
      </w:r>
      <w:r w:rsidR="00C803CE">
        <w:t xml:space="preserve">To demonstrate this you could rewrite the function </w:t>
      </w:r>
      <w:proofErr w:type="spellStart"/>
      <w:proofErr w:type="gramStart"/>
      <w:r w:rsidR="00C803CE" w:rsidRPr="00C803CE">
        <w:rPr>
          <w:rStyle w:val="inlinecode"/>
        </w:rPr>
        <w:t>DisplayFloatTimesTwo</w:t>
      </w:r>
      <w:proofErr w:type="spellEnd"/>
      <w:r w:rsidR="00C803CE" w:rsidRPr="00C803CE">
        <w:rPr>
          <w:rStyle w:val="inlinecode"/>
        </w:rPr>
        <w:t>(</w:t>
      </w:r>
      <w:proofErr w:type="gramEnd"/>
      <w:r w:rsidR="00C803CE" w:rsidRPr="00C803CE">
        <w:rPr>
          <w:rStyle w:val="inlinecode"/>
        </w:rPr>
        <w:t>)</w:t>
      </w:r>
      <w:r w:rsidR="00C803CE">
        <w:t>as follows:</w:t>
      </w:r>
    </w:p>
    <w:p w:rsidR="00C803CE" w:rsidRPr="00CA5729" w:rsidRDefault="00C803CE" w:rsidP="00F96B31">
      <w:pPr>
        <w:pStyle w:val="NoSpacing"/>
        <w:rPr>
          <w:sz w:val="16"/>
          <w:szCs w:val="16"/>
        </w:rPr>
      </w:pPr>
    </w:p>
    <w:p w:rsidR="00C803CE" w:rsidRDefault="00C803CE" w:rsidP="00C803CE">
      <w:pPr>
        <w:pStyle w:val="code"/>
      </w:pPr>
      <w:r>
        <w:t>void</w:t>
      </w:r>
      <w:r w:rsidRPr="005F7D0E">
        <w:t xml:space="preserve"> </w:t>
      </w:r>
      <w:r>
        <w:t>DisplayFloatTimesTwo</w:t>
      </w:r>
      <w:r w:rsidRPr="00C803CE">
        <w:t>(float number)</w:t>
      </w:r>
    </w:p>
    <w:p w:rsidR="00C803CE" w:rsidRDefault="00C803CE" w:rsidP="00C803CE">
      <w:pPr>
        <w:pStyle w:val="code"/>
      </w:pPr>
      <w:r>
        <w:t>{</w:t>
      </w:r>
    </w:p>
    <w:p w:rsidR="00C803CE" w:rsidRDefault="00C803CE" w:rsidP="00C803CE">
      <w:pPr>
        <w:pStyle w:val="code"/>
      </w:pPr>
      <w:r>
        <w:tab/>
      </w:r>
      <w:r w:rsidRPr="00C803CE">
        <w:rPr>
          <w:highlight w:val="yellow"/>
        </w:rPr>
        <w:t>number = number * 2.0f;</w:t>
      </w:r>
    </w:p>
    <w:p w:rsidR="00C803CE" w:rsidRDefault="00C803CE" w:rsidP="00C803CE">
      <w:pPr>
        <w:pStyle w:val="code"/>
      </w:pPr>
      <w:r>
        <w:tab/>
      </w:r>
      <w:r w:rsidR="005965A6">
        <w:t>printf(</w:t>
      </w:r>
      <w:r w:rsidR="005965A6" w:rsidRPr="001530AC">
        <w:t>"</w:t>
      </w:r>
      <w:r w:rsidR="00400295">
        <w:t>%f</w:t>
      </w:r>
      <w:r w:rsidR="005965A6" w:rsidRPr="001530AC">
        <w:t>"</w:t>
      </w:r>
      <w:r w:rsidR="00400295">
        <w:t>,number)</w:t>
      </w:r>
      <w:r>
        <w:t>;</w:t>
      </w:r>
    </w:p>
    <w:p w:rsidR="00C803CE" w:rsidRDefault="00C803CE" w:rsidP="00C803CE">
      <w:pPr>
        <w:pStyle w:val="code"/>
      </w:pPr>
      <w:r>
        <w:tab/>
        <w:t>return;</w:t>
      </w:r>
    </w:p>
    <w:p w:rsidR="00C803CE" w:rsidRDefault="00C803CE" w:rsidP="00C803CE">
      <w:pPr>
        <w:pStyle w:val="code"/>
      </w:pPr>
      <w:r>
        <w:t>}</w:t>
      </w:r>
    </w:p>
    <w:p w:rsidR="00443E78" w:rsidRPr="00CA5729" w:rsidRDefault="00443E78" w:rsidP="00F96B31">
      <w:pPr>
        <w:pStyle w:val="NoSpacing"/>
        <w:rPr>
          <w:sz w:val="16"/>
          <w:szCs w:val="16"/>
        </w:rPr>
      </w:pPr>
    </w:p>
    <w:p w:rsidR="00C803CE" w:rsidRDefault="00C803CE" w:rsidP="00F96B31">
      <w:pPr>
        <w:pStyle w:val="NoSpacing"/>
      </w:pPr>
      <w:r>
        <w:t xml:space="preserve">As you can see, the function now actually changes </w:t>
      </w:r>
      <w:r w:rsidRPr="00C803CE">
        <w:rPr>
          <w:rStyle w:val="inlinecode"/>
        </w:rPr>
        <w:t>number</w:t>
      </w:r>
      <w:r>
        <w:t xml:space="preserve"> before displaying it. This doesn't affect the calling argument though, so if you called the function like so:</w:t>
      </w:r>
    </w:p>
    <w:p w:rsidR="00C803CE" w:rsidRPr="00CA5729" w:rsidRDefault="00C803CE" w:rsidP="00F96B31">
      <w:pPr>
        <w:pStyle w:val="NoSpacing"/>
        <w:rPr>
          <w:sz w:val="16"/>
          <w:szCs w:val="16"/>
        </w:rPr>
      </w:pPr>
    </w:p>
    <w:p w:rsidR="00C803CE" w:rsidRDefault="00C803CE" w:rsidP="00C803CE">
      <w:pPr>
        <w:pStyle w:val="code"/>
      </w:pPr>
      <w:r>
        <w:t>float my_float = 6.3f</w:t>
      </w:r>
    </w:p>
    <w:p w:rsidR="00C803CE" w:rsidRDefault="00C803CE" w:rsidP="00C803CE">
      <w:pPr>
        <w:pStyle w:val="code"/>
      </w:pPr>
    </w:p>
    <w:p w:rsidR="00C803CE" w:rsidRDefault="00C803CE" w:rsidP="00C803CE">
      <w:pPr>
        <w:pStyle w:val="code"/>
      </w:pPr>
      <w:r>
        <w:t>DisplayFloatTimesTwo</w:t>
      </w:r>
      <w:r w:rsidRPr="00C803CE">
        <w:t>(</w:t>
      </w:r>
      <w:r>
        <w:t>my_float</w:t>
      </w:r>
      <w:r w:rsidRPr="00C803CE">
        <w:t>)</w:t>
      </w:r>
      <w:r>
        <w:t>; // displays 12.6</w:t>
      </w:r>
    </w:p>
    <w:p w:rsidR="00C803CE" w:rsidRDefault="00C803CE" w:rsidP="00C803CE">
      <w:pPr>
        <w:pStyle w:val="code"/>
      </w:pPr>
    </w:p>
    <w:p w:rsidR="00C803CE" w:rsidRDefault="00400295" w:rsidP="00C803CE">
      <w:pPr>
        <w:pStyle w:val="code"/>
      </w:pPr>
      <w:r>
        <w:t xml:space="preserve">Printf(“%f”, </w:t>
      </w:r>
      <w:r w:rsidR="00C803CE">
        <w:t>my_float</w:t>
      </w:r>
      <w:r>
        <w:t>)</w:t>
      </w:r>
      <w:r w:rsidR="00C803CE">
        <w:t>; // my_float is unchanged, displays 6.3</w:t>
      </w:r>
    </w:p>
    <w:p w:rsidR="00CA5729" w:rsidRPr="00CA5729" w:rsidRDefault="00CA5729" w:rsidP="00F96B31">
      <w:pPr>
        <w:pStyle w:val="NoSpacing"/>
        <w:rPr>
          <w:sz w:val="16"/>
          <w:szCs w:val="16"/>
        </w:rPr>
      </w:pPr>
    </w:p>
    <w:p w:rsidR="00C803CE" w:rsidRDefault="00ED16A3" w:rsidP="00F96B31">
      <w:pPr>
        <w:pStyle w:val="NoSpacing"/>
      </w:pPr>
      <w:r w:rsidRPr="002C5311">
        <w:rPr>
          <w:rStyle w:val="inlinecode"/>
          <w:rFonts w:ascii="Calibri" w:hAnsi="Calibri"/>
          <w:b w:val="0"/>
        </w:rPr>
        <w:t>So,</w:t>
      </w:r>
      <w:r>
        <w:rPr>
          <w:rStyle w:val="inlinecode"/>
        </w:rPr>
        <w:t xml:space="preserve"> </w:t>
      </w:r>
      <w:proofErr w:type="spellStart"/>
      <w:r w:rsidR="00C803CE" w:rsidRPr="00C803CE">
        <w:rPr>
          <w:rStyle w:val="inlinecode"/>
        </w:rPr>
        <w:t>my_float</w:t>
      </w:r>
      <w:proofErr w:type="spellEnd"/>
      <w:r w:rsidR="00D16A63">
        <w:t xml:space="preserve"> isn't modified, only the </w:t>
      </w:r>
      <w:r w:rsidR="00C803CE">
        <w:t xml:space="preserve">copy </w:t>
      </w:r>
      <w:r w:rsidR="00D16A63">
        <w:t xml:space="preserve">local to the function </w:t>
      </w:r>
      <w:r w:rsidR="00C803CE">
        <w:t>has been changed.</w:t>
      </w:r>
    </w:p>
    <w:p w:rsidR="00C803CE" w:rsidRDefault="00C803CE" w:rsidP="00F96B31">
      <w:pPr>
        <w:pStyle w:val="NoSpacing"/>
      </w:pPr>
    </w:p>
    <w:p w:rsidR="007A1A4F" w:rsidRDefault="00BE7E98" w:rsidP="00F96B31">
      <w:pPr>
        <w:pStyle w:val="NoSpacing"/>
      </w:pPr>
      <w:r>
        <w:t>Sometimes</w:t>
      </w:r>
      <w:r w:rsidR="00D16A63">
        <w:t>,</w:t>
      </w:r>
      <w:r>
        <w:t xml:space="preserve"> it can be usefu</w:t>
      </w:r>
      <w:r w:rsidR="0092589F">
        <w:t xml:space="preserve">l </w:t>
      </w:r>
      <w:r>
        <w:t xml:space="preserve">to modify an argument variable so that the changes are visible outside of the function. </w:t>
      </w:r>
      <w:r w:rsidR="007A1A4F">
        <w:t xml:space="preserve"> </w:t>
      </w:r>
      <w:r>
        <w:t xml:space="preserve">A likely </w:t>
      </w:r>
      <w:r w:rsidR="00BB07CA">
        <w:t>situation</w:t>
      </w:r>
      <w:r>
        <w:t xml:space="preserve"> where you might need this is if a function need</w:t>
      </w:r>
      <w:r w:rsidR="0092589F">
        <w:t>s to return more than one value -</w:t>
      </w:r>
      <w:r>
        <w:t xml:space="preserve"> the normal single return value would not be enough. </w:t>
      </w:r>
      <w:r w:rsidR="007A1A4F">
        <w:t xml:space="preserve"> </w:t>
      </w:r>
      <w:r>
        <w:t xml:space="preserve">In order to </w:t>
      </w:r>
      <w:r w:rsidR="0092589F">
        <w:t>achieve</w:t>
      </w:r>
      <w:r>
        <w:t xml:space="preserve"> this</w:t>
      </w:r>
      <w:r w:rsidR="0092589F">
        <w:t>,</w:t>
      </w:r>
      <w:r>
        <w:t xml:space="preserve"> you need to </w:t>
      </w:r>
      <w:r w:rsidRPr="00BE7E98">
        <w:rPr>
          <w:b/>
        </w:rPr>
        <w:t>pass the argument by reference</w:t>
      </w:r>
      <w:r w:rsidR="0092589F">
        <w:t xml:space="preserve"> rather than by value.</w:t>
      </w:r>
    </w:p>
    <w:p w:rsidR="007A1A4F" w:rsidRDefault="007A1A4F" w:rsidP="00F96B31">
      <w:pPr>
        <w:pStyle w:val="NoSpacing"/>
      </w:pPr>
    </w:p>
    <w:p w:rsidR="00BE7E98" w:rsidRDefault="007A1A4F" w:rsidP="00F96B31">
      <w:pPr>
        <w:pStyle w:val="NoSpacing"/>
      </w:pPr>
      <w:r>
        <w:t>Passing by reference</w:t>
      </w:r>
      <w:r w:rsidR="00BE7E98">
        <w:t xml:space="preserve"> means that instead of copying the data from the argument variable into a local variable</w:t>
      </w:r>
      <w:r w:rsidR="00167EC8">
        <w:t xml:space="preserve">, the function is instead given a </w:t>
      </w:r>
      <w:r w:rsidR="00167EC8" w:rsidRPr="00167EC8">
        <w:rPr>
          <w:b/>
        </w:rPr>
        <w:t>reference</w:t>
      </w:r>
      <w:r w:rsidR="00167EC8">
        <w:rPr>
          <w:b/>
        </w:rPr>
        <w:t xml:space="preserve"> variable</w:t>
      </w:r>
      <w:r w:rsidR="0092589F">
        <w:t>, or</w:t>
      </w:r>
      <w:r w:rsidR="00167EC8">
        <w:t xml:space="preserve"> </w:t>
      </w:r>
      <w:r w:rsidR="00167EC8" w:rsidRPr="00167EC8">
        <w:rPr>
          <w:b/>
        </w:rPr>
        <w:t>alias</w:t>
      </w:r>
      <w:r w:rsidR="0092589F">
        <w:t>,</w:t>
      </w:r>
      <w:r w:rsidR="00BB07CA">
        <w:t xml:space="preserve"> to</w:t>
      </w:r>
      <w:r w:rsidR="00167EC8">
        <w:t xml:space="preserve"> the </w:t>
      </w:r>
      <w:r w:rsidR="00BB07CA">
        <w:t>argument</w:t>
      </w:r>
      <w:r w:rsidR="00167EC8">
        <w:t xml:space="preserve"> variable. </w:t>
      </w:r>
      <w:r>
        <w:t xml:space="preserve"> </w:t>
      </w:r>
      <w:r w:rsidR="00167EC8">
        <w:t xml:space="preserve">This reference can be used to </w:t>
      </w:r>
      <w:r w:rsidR="00167EC8" w:rsidRPr="00794617">
        <w:rPr>
          <w:b/>
        </w:rPr>
        <w:t xml:space="preserve">directly access the </w:t>
      </w:r>
      <w:r w:rsidR="00F26C99" w:rsidRPr="00794617">
        <w:rPr>
          <w:b/>
        </w:rPr>
        <w:t xml:space="preserve">external </w:t>
      </w:r>
      <w:r w:rsidR="00167EC8" w:rsidRPr="00794617">
        <w:rPr>
          <w:b/>
        </w:rPr>
        <w:t>argument variable</w:t>
      </w:r>
      <w:r>
        <w:t xml:space="preserve"> from within the function.</w:t>
      </w:r>
    </w:p>
    <w:p w:rsidR="00167EC8" w:rsidRDefault="00167EC8" w:rsidP="00F96B31">
      <w:pPr>
        <w:pStyle w:val="NoSpacing"/>
      </w:pPr>
    </w:p>
    <w:p w:rsidR="00167EC8" w:rsidRDefault="00167EC8" w:rsidP="00F96B31">
      <w:pPr>
        <w:pStyle w:val="NoSpacing"/>
      </w:pPr>
      <w:r>
        <w:t>In order to pass by reference</w:t>
      </w:r>
      <w:r w:rsidR="0092589F">
        <w:t>,</w:t>
      </w:r>
      <w:r>
        <w:t xml:space="preserve"> you need to declare </w:t>
      </w:r>
      <w:r w:rsidR="00BB07CA">
        <w:t>a parameter</w:t>
      </w:r>
      <w:r>
        <w:t xml:space="preserve"> using the </w:t>
      </w:r>
      <w:r w:rsidR="00C70DFF">
        <w:t>de</w:t>
      </w:r>
      <w:r>
        <w:t>reference operator '</w:t>
      </w:r>
      <w:r w:rsidR="00C70DFF">
        <w:rPr>
          <w:rStyle w:val="inlinecode"/>
        </w:rPr>
        <w:t>*</w:t>
      </w:r>
      <w:r>
        <w:t xml:space="preserve">'. </w:t>
      </w:r>
      <w:r w:rsidR="004235E6">
        <w:t xml:space="preserve"> </w:t>
      </w:r>
      <w:r>
        <w:t xml:space="preserve">The </w:t>
      </w:r>
      <w:r w:rsidR="00BB07CA">
        <w:t>following</w:t>
      </w:r>
      <w:r>
        <w:t xml:space="preserve"> example shows how this is done:</w:t>
      </w:r>
    </w:p>
    <w:p w:rsidR="00167EC8" w:rsidRPr="00CA5729" w:rsidRDefault="00167EC8" w:rsidP="00F96B31">
      <w:pPr>
        <w:pStyle w:val="NoSpacing"/>
        <w:rPr>
          <w:sz w:val="16"/>
          <w:szCs w:val="16"/>
        </w:rPr>
      </w:pPr>
    </w:p>
    <w:p w:rsidR="00167EC8" w:rsidRDefault="00D03BBF" w:rsidP="00167EC8">
      <w:pPr>
        <w:pStyle w:val="code"/>
      </w:pPr>
      <w:r w:rsidRPr="0061280B">
        <w:t xml:space="preserve">// </w:t>
      </w:r>
      <w:r w:rsidRPr="0061280B">
        <w:rPr>
          <w:b/>
        </w:rPr>
        <w:t>DECLARE</w:t>
      </w:r>
      <w:r w:rsidRPr="0061280B">
        <w:t xml:space="preserve"> function </w:t>
      </w:r>
    </w:p>
    <w:p w:rsidR="00167EC8" w:rsidRDefault="00167EC8" w:rsidP="00167EC8">
      <w:pPr>
        <w:pStyle w:val="code"/>
      </w:pPr>
      <w:r>
        <w:t xml:space="preserve">void SwapIntegers(int </w:t>
      </w:r>
      <w:r w:rsidR="00C70DFF">
        <w:t>*</w:t>
      </w:r>
      <w:r w:rsidR="00D03BBF">
        <w:t>integer1</w:t>
      </w:r>
      <w:r>
        <w:t xml:space="preserve">, int </w:t>
      </w:r>
      <w:r w:rsidR="00C70DFF">
        <w:t>*</w:t>
      </w:r>
      <w:r w:rsidR="00D03BBF">
        <w:t>integer2</w:t>
      </w:r>
      <w:r>
        <w:t>);</w:t>
      </w:r>
    </w:p>
    <w:p w:rsidR="00167EC8" w:rsidRDefault="00167EC8" w:rsidP="00167EC8">
      <w:pPr>
        <w:pStyle w:val="code"/>
      </w:pPr>
    </w:p>
    <w:p w:rsidR="00D03BBF" w:rsidRPr="00F87778" w:rsidRDefault="00D03BBF" w:rsidP="00D03BBF">
      <w:pPr>
        <w:pStyle w:val="code"/>
      </w:pPr>
      <w:r>
        <w:t>// DEFINE function</w:t>
      </w:r>
    </w:p>
    <w:p w:rsidR="00D03BBF" w:rsidRDefault="00D03BBF" w:rsidP="00167EC8">
      <w:pPr>
        <w:pStyle w:val="code"/>
      </w:pPr>
      <w:r>
        <w:t>// Swaps 2 integer variables</w:t>
      </w:r>
    </w:p>
    <w:p w:rsidR="00167EC8" w:rsidRDefault="00167EC8" w:rsidP="00167EC8">
      <w:pPr>
        <w:pStyle w:val="code"/>
      </w:pPr>
      <w:r>
        <w:t xml:space="preserve">void SwapIntegers(int </w:t>
      </w:r>
      <w:r w:rsidR="00C70DFF">
        <w:t>*</w:t>
      </w:r>
      <w:r w:rsidR="00D03BBF">
        <w:t>integer1</w:t>
      </w:r>
      <w:r>
        <w:t xml:space="preserve">, int </w:t>
      </w:r>
      <w:r w:rsidR="00C70DFF">
        <w:t>*</w:t>
      </w:r>
      <w:r w:rsidR="00D03BBF">
        <w:t>integer2</w:t>
      </w:r>
      <w:r>
        <w:t>)</w:t>
      </w:r>
    </w:p>
    <w:p w:rsidR="00167EC8" w:rsidRDefault="00167EC8" w:rsidP="00167EC8">
      <w:pPr>
        <w:pStyle w:val="code"/>
      </w:pPr>
      <w:r>
        <w:t>{</w:t>
      </w:r>
    </w:p>
    <w:p w:rsidR="00167EC8" w:rsidRDefault="00167EC8" w:rsidP="00167EC8">
      <w:pPr>
        <w:pStyle w:val="code"/>
      </w:pPr>
      <w:r>
        <w:tab/>
        <w:t xml:space="preserve">int temp = </w:t>
      </w:r>
      <w:r w:rsidR="00C70DFF">
        <w:t>*</w:t>
      </w:r>
      <w:r w:rsidR="00D03BBF">
        <w:t>integer1</w:t>
      </w:r>
      <w:r>
        <w:t>;</w:t>
      </w:r>
    </w:p>
    <w:p w:rsidR="00167EC8" w:rsidRDefault="00167EC8" w:rsidP="00167EC8">
      <w:pPr>
        <w:pStyle w:val="code"/>
      </w:pPr>
      <w:r>
        <w:tab/>
      </w:r>
      <w:r w:rsidR="00C70DFF">
        <w:t>*</w:t>
      </w:r>
      <w:r w:rsidR="00D03BBF">
        <w:t xml:space="preserve">integer1 </w:t>
      </w:r>
      <w:r>
        <w:t>=</w:t>
      </w:r>
      <w:r w:rsidR="00D03BBF" w:rsidRPr="00D03BBF">
        <w:t xml:space="preserve"> </w:t>
      </w:r>
      <w:r w:rsidR="00C70DFF">
        <w:t>*</w:t>
      </w:r>
      <w:r w:rsidR="00D03BBF">
        <w:t>integer2</w:t>
      </w:r>
      <w:r>
        <w:t>;</w:t>
      </w:r>
      <w:r w:rsidR="00983A0D">
        <w:t xml:space="preserve"> </w:t>
      </w:r>
      <w:r w:rsidR="00983A0D" w:rsidRPr="00983A0D">
        <w:t>// changes external variable directly</w:t>
      </w:r>
    </w:p>
    <w:p w:rsidR="00167EC8" w:rsidRDefault="00167EC8" w:rsidP="00167EC8">
      <w:pPr>
        <w:pStyle w:val="code"/>
      </w:pPr>
      <w:r>
        <w:tab/>
      </w:r>
      <w:r w:rsidR="00C70DFF">
        <w:t>*</w:t>
      </w:r>
      <w:r w:rsidR="00D03BBF">
        <w:t xml:space="preserve">integer2 </w:t>
      </w:r>
      <w:r>
        <w:t>=</w:t>
      </w:r>
      <w:r w:rsidR="00D03BBF">
        <w:t xml:space="preserve"> </w:t>
      </w:r>
      <w:r>
        <w:t>temp;</w:t>
      </w:r>
      <w:r w:rsidR="00983A0D">
        <w:t xml:space="preserve">     </w:t>
      </w:r>
      <w:r w:rsidR="00983A0D" w:rsidRPr="00983A0D">
        <w:t>// changes external variable directly</w:t>
      </w:r>
    </w:p>
    <w:p w:rsidR="00167EC8" w:rsidRDefault="00167EC8" w:rsidP="00167EC8">
      <w:pPr>
        <w:pStyle w:val="code"/>
      </w:pPr>
      <w:r>
        <w:t>}</w:t>
      </w:r>
    </w:p>
    <w:p w:rsidR="00167EC8" w:rsidRPr="00CA5729" w:rsidRDefault="00167EC8" w:rsidP="00F96B31">
      <w:pPr>
        <w:pStyle w:val="NoSpacing"/>
        <w:rPr>
          <w:sz w:val="16"/>
          <w:szCs w:val="16"/>
        </w:rPr>
      </w:pPr>
    </w:p>
    <w:p w:rsidR="00167EC8" w:rsidRDefault="00167EC8" w:rsidP="00F96B31">
      <w:pPr>
        <w:pStyle w:val="NoSpacing"/>
      </w:pPr>
      <w:r>
        <w:t xml:space="preserve">The </w:t>
      </w:r>
      <w:proofErr w:type="spellStart"/>
      <w:proofErr w:type="gramStart"/>
      <w:r w:rsidRPr="00167EC8">
        <w:rPr>
          <w:rStyle w:val="inlinecode"/>
        </w:rPr>
        <w:t>SwapIntegers</w:t>
      </w:r>
      <w:proofErr w:type="spellEnd"/>
      <w:r w:rsidRPr="00167EC8">
        <w:rPr>
          <w:rStyle w:val="inlinecode"/>
        </w:rPr>
        <w:t>(</w:t>
      </w:r>
      <w:proofErr w:type="gramEnd"/>
      <w:r w:rsidRPr="00167EC8">
        <w:rPr>
          <w:rStyle w:val="inlinecode"/>
        </w:rPr>
        <w:t xml:space="preserve">) </w:t>
      </w:r>
      <w:r>
        <w:t xml:space="preserve">function clearly needs to return more than one value as it needs to return both swapped values, so it is appropriate to use </w:t>
      </w:r>
      <w:r w:rsidR="00D03BBF">
        <w:t xml:space="preserve">two </w:t>
      </w:r>
      <w:r>
        <w:t xml:space="preserve">references. </w:t>
      </w:r>
      <w:r w:rsidR="0092589F">
        <w:t xml:space="preserve"> </w:t>
      </w:r>
      <w:r w:rsidR="00D03BBF">
        <w:t>Both parameters have been declared and defined using '</w:t>
      </w:r>
      <w:proofErr w:type="spellStart"/>
      <w:r w:rsidR="00D03BBF" w:rsidRPr="00D03BBF">
        <w:rPr>
          <w:rStyle w:val="inlinecode"/>
        </w:rPr>
        <w:t>int</w:t>
      </w:r>
      <w:proofErr w:type="spellEnd"/>
      <w:r w:rsidR="00C70DFF">
        <w:rPr>
          <w:rStyle w:val="inlinecode"/>
        </w:rPr>
        <w:t xml:space="preserve"> *</w:t>
      </w:r>
      <w:r w:rsidR="00C70DFF" w:rsidRPr="00C70DFF">
        <w:rPr>
          <w:rStyle w:val="inlinecode"/>
          <w:i/>
        </w:rPr>
        <w:t>variable</w:t>
      </w:r>
      <w:r w:rsidR="0092589F">
        <w:t>', meaning</w:t>
      </w:r>
      <w:r w:rsidR="00D03BBF">
        <w:t xml:space="preserve"> '</w:t>
      </w:r>
      <w:r w:rsidR="00D03BBF" w:rsidRPr="00794617">
        <w:rPr>
          <w:b/>
        </w:rPr>
        <w:t xml:space="preserve">integer </w:t>
      </w:r>
      <w:r w:rsidR="00C70DFF">
        <w:rPr>
          <w:b/>
        </w:rPr>
        <w:t>de</w:t>
      </w:r>
      <w:r w:rsidR="00BB07CA" w:rsidRPr="00794617">
        <w:rPr>
          <w:b/>
        </w:rPr>
        <w:t>reference</w:t>
      </w:r>
      <w:r w:rsidR="00BB07CA">
        <w:t>',</w:t>
      </w:r>
      <w:r w:rsidR="00D03BBF">
        <w:t xml:space="preserve"> so instead of copying the arguments </w:t>
      </w:r>
      <w:r w:rsidR="0092589F">
        <w:t>to</w:t>
      </w:r>
      <w:r w:rsidR="00D03BBF">
        <w:t xml:space="preserve"> the function </w:t>
      </w:r>
      <w:r w:rsidR="0092589F">
        <w:t xml:space="preserve">they are </w:t>
      </w:r>
      <w:r w:rsidR="0092589F">
        <w:rPr>
          <w:b/>
        </w:rPr>
        <w:t>accessed</w:t>
      </w:r>
      <w:r w:rsidR="00D03BBF" w:rsidRPr="00794617">
        <w:rPr>
          <w:b/>
        </w:rPr>
        <w:t xml:space="preserve"> directly</w:t>
      </w:r>
      <w:r w:rsidR="00D03BBF">
        <w:t xml:space="preserve">. </w:t>
      </w:r>
      <w:r w:rsidR="0092589F">
        <w:t xml:space="preserve"> I</w:t>
      </w:r>
      <w:r w:rsidR="00D03BBF">
        <w:t>f the function is called with</w:t>
      </w:r>
      <w:r w:rsidR="00C70DFF">
        <w:t xml:space="preserve"> reference operators (&amp;) in front of the variables to be sent</w:t>
      </w:r>
      <w:r w:rsidR="00D03BBF">
        <w:t>:</w:t>
      </w:r>
    </w:p>
    <w:p w:rsidR="00D03BBF" w:rsidRDefault="00D03BBF" w:rsidP="00F96B31">
      <w:pPr>
        <w:pStyle w:val="NoSpacing"/>
      </w:pPr>
    </w:p>
    <w:p w:rsidR="00D86C61" w:rsidRDefault="00CA5729" w:rsidP="00D03BBF">
      <w:pPr>
        <w:pStyle w:val="code"/>
      </w:pPr>
      <w:r>
        <w:t>int x=10, y=5;</w:t>
      </w:r>
    </w:p>
    <w:p w:rsidR="00D86C61" w:rsidRDefault="00400295" w:rsidP="00D03BBF">
      <w:pPr>
        <w:pStyle w:val="code"/>
      </w:pPr>
      <w:r>
        <w:t>printf(</w:t>
      </w:r>
      <w:r w:rsidR="005965A6" w:rsidRPr="001530AC">
        <w:t>"</w:t>
      </w:r>
      <w:r>
        <w:t>%d,%d</w:t>
      </w:r>
      <w:r w:rsidR="005965A6" w:rsidRPr="001530AC">
        <w:t>"</w:t>
      </w:r>
      <w:r>
        <w:t>,</w:t>
      </w:r>
      <w:r w:rsidR="00D03BBF">
        <w:t xml:space="preserve"> x </w:t>
      </w:r>
      <w:r>
        <w:t>,</w:t>
      </w:r>
      <w:r w:rsidR="00D03BBF">
        <w:t xml:space="preserve">y </w:t>
      </w:r>
      <w:r>
        <w:t>)</w:t>
      </w:r>
      <w:r w:rsidR="00D03BBF">
        <w:t>;</w:t>
      </w:r>
      <w:r w:rsidR="00D86C61">
        <w:t xml:space="preserve"> // </w:t>
      </w:r>
      <w:r w:rsidR="00D86C61" w:rsidRPr="00D86C61">
        <w:rPr>
          <w:highlight w:val="yellow"/>
        </w:rPr>
        <w:t>outputs 10,5</w:t>
      </w:r>
    </w:p>
    <w:p w:rsidR="00CA5729" w:rsidRDefault="00CA5729" w:rsidP="00D03BBF">
      <w:pPr>
        <w:pStyle w:val="code"/>
      </w:pPr>
    </w:p>
    <w:p w:rsidR="00D86C61" w:rsidRDefault="00D03BBF" w:rsidP="00D03BBF">
      <w:pPr>
        <w:pStyle w:val="code"/>
      </w:pPr>
      <w:r>
        <w:t>SwapIntegers(</w:t>
      </w:r>
      <w:r w:rsidR="00C70DFF">
        <w:t>&amp;</w:t>
      </w:r>
      <w:r>
        <w:t xml:space="preserve">x, </w:t>
      </w:r>
      <w:r w:rsidR="00C70DFF">
        <w:t>&amp;</w:t>
      </w:r>
      <w:r>
        <w:t>y);</w:t>
      </w:r>
    </w:p>
    <w:p w:rsidR="00D86C61" w:rsidRDefault="005965A6" w:rsidP="00D86C61">
      <w:pPr>
        <w:pStyle w:val="code"/>
      </w:pPr>
      <w:r>
        <w:t>printf(</w:t>
      </w:r>
      <w:r w:rsidRPr="001530AC">
        <w:t>"</w:t>
      </w:r>
      <w:r>
        <w:t>%d,%d</w:t>
      </w:r>
      <w:r w:rsidRPr="001530AC">
        <w:t>"</w:t>
      </w:r>
      <w:r w:rsidR="00400295">
        <w:t>,</w:t>
      </w:r>
      <w:r w:rsidR="00D03BBF">
        <w:t xml:space="preserve">x </w:t>
      </w:r>
      <w:r w:rsidR="00400295">
        <w:t>,</w:t>
      </w:r>
      <w:r w:rsidR="00D03BBF">
        <w:t xml:space="preserve"> y </w:t>
      </w:r>
      <w:r w:rsidR="00400295">
        <w:t>)</w:t>
      </w:r>
      <w:r w:rsidR="00D03BBF">
        <w:t>;</w:t>
      </w:r>
      <w:r w:rsidR="00D86C61">
        <w:t xml:space="preserve"> // </w:t>
      </w:r>
      <w:r w:rsidR="00D86C61" w:rsidRPr="00D86C61">
        <w:rPr>
          <w:highlight w:val="yellow"/>
        </w:rPr>
        <w:t>outputs 5,10</w:t>
      </w:r>
    </w:p>
    <w:p w:rsidR="00BE7E98" w:rsidRDefault="00BE7E98" w:rsidP="00F96B31">
      <w:pPr>
        <w:pStyle w:val="NoSpacing"/>
      </w:pPr>
    </w:p>
    <w:p w:rsidR="00BE7E98" w:rsidRDefault="00CA5729" w:rsidP="00F96B31">
      <w:pPr>
        <w:pStyle w:val="NoSpacing"/>
      </w:pPr>
      <w:r>
        <w:t>t</w:t>
      </w:r>
      <w:r w:rsidR="00D86C61">
        <w:t>hen you can see the argument variables outside of the function have been changed</w:t>
      </w:r>
      <w:r w:rsidR="00B63AC6">
        <w:t xml:space="preserve">. </w:t>
      </w:r>
      <w:r w:rsidR="004E0CFD">
        <w:t xml:space="preserve"> </w:t>
      </w:r>
      <w:r w:rsidR="00B63AC6">
        <w:t xml:space="preserve">If you declared this function </w:t>
      </w:r>
      <w:r w:rsidR="00B63AC6" w:rsidRPr="00E96D2E">
        <w:rPr>
          <w:b/>
        </w:rPr>
        <w:t>without</w:t>
      </w:r>
      <w:r w:rsidR="00B63AC6">
        <w:t xml:space="preserve"> using </w:t>
      </w:r>
      <w:r w:rsidR="00BB07CA">
        <w:t>integer references</w:t>
      </w:r>
      <w:r w:rsidR="004E0CFD">
        <w:t xml:space="preserve">, then only the function’s local </w:t>
      </w:r>
      <w:r>
        <w:t>copies would be changed and the two variables used as arguments w</w:t>
      </w:r>
      <w:r w:rsidR="002C4CF5">
        <w:t>ouldn't be swapped as required.</w:t>
      </w:r>
    </w:p>
    <w:p w:rsidR="00B63AC6" w:rsidRDefault="00B63AC6" w:rsidP="00F96B31">
      <w:pPr>
        <w:pStyle w:val="NoSpacing"/>
      </w:pPr>
      <w:r>
        <w:lastRenderedPageBreak/>
        <w:t>Use caution when using references as it is easy to miss that a function is using pass by reference instead of by value</w:t>
      </w:r>
      <w:r w:rsidR="003905B7">
        <w:t xml:space="preserve">. </w:t>
      </w:r>
      <w:r>
        <w:t xml:space="preserve"> </w:t>
      </w:r>
      <w:r w:rsidR="003905B7" w:rsidRPr="003905B7">
        <w:rPr>
          <w:b/>
        </w:rPr>
        <w:t>The</w:t>
      </w:r>
      <w:r w:rsidRPr="003905B7">
        <w:rPr>
          <w:b/>
        </w:rPr>
        <w:t xml:space="preserve"> code to call the function looks </w:t>
      </w:r>
      <w:r w:rsidR="003905B7" w:rsidRPr="003905B7">
        <w:rPr>
          <w:b/>
        </w:rPr>
        <w:t xml:space="preserve">exactly </w:t>
      </w:r>
      <w:r w:rsidRPr="003905B7">
        <w:rPr>
          <w:b/>
        </w:rPr>
        <w:t>the same</w:t>
      </w:r>
      <w:r w:rsidR="00C70DFF">
        <w:rPr>
          <w:b/>
        </w:rPr>
        <w:t xml:space="preserve"> except for the reference operator ‘&amp;’ in front of each variable</w:t>
      </w:r>
      <w:r>
        <w:t xml:space="preserve">. </w:t>
      </w:r>
      <w:r w:rsidR="003905B7">
        <w:t xml:space="preserve"> </w:t>
      </w:r>
      <w:r>
        <w:t>Take the time to examine the function prototypes when using functions to make sure you know if it might alter the argument variables.</w:t>
      </w:r>
    </w:p>
    <w:p w:rsidR="00B63AC6" w:rsidRDefault="00B63AC6" w:rsidP="00F96B31">
      <w:pPr>
        <w:pStyle w:val="NoSpacing"/>
      </w:pPr>
    </w:p>
    <w:p w:rsidR="00F87778" w:rsidRDefault="00F87778" w:rsidP="00F96B31">
      <w:pPr>
        <w:pStyle w:val="NoSpacing"/>
      </w:pPr>
    </w:p>
    <w:p w:rsidR="00E96D2E" w:rsidRDefault="00E96D2E" w:rsidP="00E033D0">
      <w:pPr>
        <w:pStyle w:val="Heading3"/>
      </w:pPr>
      <w:r>
        <w:t>Passing Arrays to Functions</w:t>
      </w:r>
    </w:p>
    <w:p w:rsidR="00E033D0" w:rsidRDefault="00E033D0" w:rsidP="00F96B31">
      <w:pPr>
        <w:pStyle w:val="NoSpacing"/>
      </w:pPr>
    </w:p>
    <w:p w:rsidR="00E033D0" w:rsidRDefault="00E033D0" w:rsidP="00F96B31">
      <w:pPr>
        <w:pStyle w:val="NoSpacing"/>
      </w:pPr>
      <w:r>
        <w:t>The above examples show how to pass data via fundamental data types to functions. Sometimes data is stor</w:t>
      </w:r>
      <w:r w:rsidR="00E129AF">
        <w:t xml:space="preserve">ed in an array, so there needs </w:t>
      </w:r>
      <w:r>
        <w:t xml:space="preserve">to be a way to </w:t>
      </w:r>
      <w:r w:rsidR="00395FD0">
        <w:t>pass arrays to functions</w:t>
      </w:r>
      <w:r>
        <w:t xml:space="preserve">. </w:t>
      </w:r>
      <w:r w:rsidR="00E129AF">
        <w:t xml:space="preserve"> The only requirement is for</w:t>
      </w:r>
      <w:r>
        <w:t xml:space="preserve"> the array </w:t>
      </w:r>
      <w:r w:rsidR="00395FD0">
        <w:t>index operators '</w:t>
      </w:r>
      <w:r w:rsidR="00395FD0" w:rsidRPr="00395FD0">
        <w:rPr>
          <w:rStyle w:val="inlinecode"/>
        </w:rPr>
        <w:t>[]</w:t>
      </w:r>
      <w:r w:rsidR="00395FD0">
        <w:t>' to be included in the function declaration and definition:</w:t>
      </w:r>
    </w:p>
    <w:p w:rsidR="00E033D0" w:rsidRDefault="00E033D0" w:rsidP="00F96B31">
      <w:pPr>
        <w:pStyle w:val="NoSpacing"/>
      </w:pPr>
    </w:p>
    <w:p w:rsidR="00395FD0" w:rsidRDefault="009E5556" w:rsidP="00395FD0">
      <w:pPr>
        <w:pStyle w:val="code"/>
      </w:pPr>
      <w:r>
        <w:t>Include &lt;stdio.h&gt;</w:t>
      </w:r>
    </w:p>
    <w:p w:rsidR="00314E2D" w:rsidRPr="00395FD0" w:rsidRDefault="00314E2D" w:rsidP="00395FD0">
      <w:pPr>
        <w:pStyle w:val="code"/>
      </w:pPr>
    </w:p>
    <w:p w:rsidR="00314E2D" w:rsidRDefault="00314E2D" w:rsidP="00314E2D">
      <w:pPr>
        <w:pStyle w:val="code"/>
      </w:pPr>
      <w:r>
        <w:t>const int MYINTEGERARRAY1_SIZE = 4;</w:t>
      </w:r>
    </w:p>
    <w:p w:rsidR="00314E2D" w:rsidRDefault="00314E2D" w:rsidP="00314E2D">
      <w:pPr>
        <w:pStyle w:val="code"/>
      </w:pPr>
      <w:r>
        <w:t>const int MYINTEGERARRAY2_SIZE = 3;</w:t>
      </w:r>
    </w:p>
    <w:p w:rsidR="00395FD0" w:rsidRDefault="00395FD0" w:rsidP="00395FD0">
      <w:pPr>
        <w:pStyle w:val="code"/>
      </w:pPr>
    </w:p>
    <w:p w:rsidR="00395FD0" w:rsidRPr="00395FD0" w:rsidRDefault="00395FD0" w:rsidP="00395FD0">
      <w:pPr>
        <w:pStyle w:val="code"/>
      </w:pPr>
      <w:r>
        <w:t>//DECLARE function</w:t>
      </w:r>
    </w:p>
    <w:p w:rsidR="00395FD0" w:rsidRPr="00395FD0" w:rsidRDefault="00395FD0" w:rsidP="00395FD0">
      <w:pPr>
        <w:pStyle w:val="code"/>
      </w:pPr>
      <w:r w:rsidRPr="00395FD0">
        <w:t xml:space="preserve">void DisplayArrayElements(int </w:t>
      </w:r>
      <w:r w:rsidRPr="00395FD0">
        <w:rPr>
          <w:highlight w:val="yellow"/>
        </w:rPr>
        <w:t>an_array[]</w:t>
      </w:r>
      <w:r w:rsidRPr="00395FD0">
        <w:t>, int size</w:t>
      </w:r>
      <w:bookmarkStart w:id="0" w:name="_GoBack"/>
      <w:bookmarkEnd w:id="0"/>
      <w:r w:rsidRPr="00395FD0">
        <w:t>);</w:t>
      </w:r>
    </w:p>
    <w:p w:rsidR="00395FD0" w:rsidRPr="00395FD0" w:rsidRDefault="00395FD0" w:rsidP="00395FD0">
      <w:pPr>
        <w:pStyle w:val="code"/>
      </w:pPr>
    </w:p>
    <w:p w:rsidR="00395FD0" w:rsidRPr="00395FD0" w:rsidRDefault="009E5556" w:rsidP="00395FD0">
      <w:pPr>
        <w:pStyle w:val="code"/>
      </w:pPr>
      <w:r>
        <w:t>int main(</w:t>
      </w:r>
      <w:r w:rsidR="00395FD0" w:rsidRPr="00395FD0">
        <w:t>)</w:t>
      </w:r>
    </w:p>
    <w:p w:rsidR="00395FD0" w:rsidRPr="00395FD0" w:rsidRDefault="00395FD0" w:rsidP="00395FD0">
      <w:pPr>
        <w:pStyle w:val="code"/>
      </w:pPr>
      <w:r w:rsidRPr="00395FD0">
        <w:t>{</w:t>
      </w:r>
    </w:p>
    <w:p w:rsidR="00395FD0" w:rsidRDefault="00395FD0" w:rsidP="00395FD0">
      <w:pPr>
        <w:pStyle w:val="code"/>
      </w:pPr>
      <w:r>
        <w:tab/>
        <w:t>int MyIntegerArray1[MYINTEGERARRAY1_SIZE] = { 10, 23, 45, 78 };</w:t>
      </w:r>
    </w:p>
    <w:p w:rsidR="00395FD0" w:rsidRDefault="00395FD0" w:rsidP="00395FD0">
      <w:pPr>
        <w:pStyle w:val="code"/>
      </w:pPr>
      <w:r>
        <w:tab/>
        <w:t>int MyIntegerArray2[MYINTEGERARRAY2_SIZE] = { 98, 54, 32 };</w:t>
      </w:r>
    </w:p>
    <w:p w:rsidR="00395FD0" w:rsidRDefault="00395FD0" w:rsidP="00395FD0">
      <w:pPr>
        <w:pStyle w:val="code"/>
      </w:pPr>
    </w:p>
    <w:p w:rsidR="00395FD0" w:rsidRDefault="00395FD0" w:rsidP="00395FD0">
      <w:pPr>
        <w:pStyle w:val="code"/>
      </w:pPr>
      <w:r>
        <w:tab/>
        <w:t>DisplayArrayElements(</w:t>
      </w:r>
      <w:r w:rsidRPr="00F24E7A">
        <w:rPr>
          <w:highlight w:val="green"/>
        </w:rPr>
        <w:t>MyIntegerArray1</w:t>
      </w:r>
      <w:r w:rsidR="00314E2D">
        <w:t>, MYINTEGERARRAY1_SIZE</w:t>
      </w:r>
      <w:r w:rsidR="009E5556">
        <w:t>);</w:t>
      </w:r>
    </w:p>
    <w:p w:rsidR="00395FD0" w:rsidRDefault="00395FD0" w:rsidP="00395FD0">
      <w:pPr>
        <w:pStyle w:val="code"/>
      </w:pPr>
      <w:r>
        <w:tab/>
      </w:r>
      <w:r w:rsidR="009E5556">
        <w:t>p</w:t>
      </w:r>
      <w:r w:rsidR="005965A6">
        <w:t>rintf(</w:t>
      </w:r>
      <w:r w:rsidR="005965A6" w:rsidRPr="001530AC">
        <w:t>"</w:t>
      </w:r>
      <w:r w:rsidR="005965A6">
        <w:t>\n</w:t>
      </w:r>
      <w:r w:rsidR="005965A6" w:rsidRPr="001530AC">
        <w:t>"</w:t>
      </w:r>
      <w:r w:rsidR="00400295">
        <w:t>)</w:t>
      </w:r>
      <w:r>
        <w:t>;</w:t>
      </w:r>
    </w:p>
    <w:p w:rsidR="00395FD0" w:rsidRDefault="00395FD0" w:rsidP="00395FD0">
      <w:pPr>
        <w:pStyle w:val="code"/>
      </w:pPr>
      <w:r>
        <w:tab/>
        <w:t>DisplayArrayElements(</w:t>
      </w:r>
      <w:r w:rsidRPr="00F24E7A">
        <w:rPr>
          <w:highlight w:val="green"/>
        </w:rPr>
        <w:t>MyIntegerArray2</w:t>
      </w:r>
      <w:r>
        <w:t>, MYINTEGERAR</w:t>
      </w:r>
      <w:r w:rsidR="00314E2D">
        <w:t>RAY2_SIZE</w:t>
      </w:r>
      <w:r>
        <w:t>);</w:t>
      </w:r>
    </w:p>
    <w:p w:rsidR="00395FD0" w:rsidRDefault="00395FD0" w:rsidP="00395FD0">
      <w:pPr>
        <w:pStyle w:val="code"/>
      </w:pPr>
    </w:p>
    <w:p w:rsidR="00395FD0" w:rsidRDefault="009E5556" w:rsidP="00395FD0">
      <w:pPr>
        <w:pStyle w:val="code"/>
      </w:pPr>
      <w:r>
        <w:tab/>
        <w:t>g</w:t>
      </w:r>
      <w:r w:rsidR="00395FD0">
        <w:t>etch</w:t>
      </w:r>
      <w:r>
        <w:t>ar</w:t>
      </w:r>
      <w:r w:rsidR="00395FD0">
        <w:t>();</w:t>
      </w:r>
    </w:p>
    <w:p w:rsidR="00395FD0" w:rsidRDefault="00395FD0" w:rsidP="00395FD0">
      <w:pPr>
        <w:pStyle w:val="code"/>
      </w:pPr>
      <w:r>
        <w:t xml:space="preserve">    </w:t>
      </w:r>
      <w:r>
        <w:tab/>
        <w:t>return 0;</w:t>
      </w:r>
    </w:p>
    <w:p w:rsidR="00395FD0" w:rsidRPr="00395FD0" w:rsidRDefault="00395FD0" w:rsidP="00395FD0">
      <w:pPr>
        <w:pStyle w:val="code"/>
      </w:pPr>
      <w:r w:rsidRPr="00395FD0">
        <w:t>}</w:t>
      </w:r>
    </w:p>
    <w:p w:rsidR="00395FD0" w:rsidRDefault="00395FD0" w:rsidP="00395FD0">
      <w:pPr>
        <w:pStyle w:val="code"/>
      </w:pPr>
    </w:p>
    <w:p w:rsidR="00C07D59" w:rsidRDefault="00C07D59" w:rsidP="00395FD0">
      <w:pPr>
        <w:pStyle w:val="code"/>
      </w:pPr>
    </w:p>
    <w:p w:rsidR="00395FD0" w:rsidRPr="00395FD0" w:rsidRDefault="00395FD0" w:rsidP="00395FD0">
      <w:pPr>
        <w:pStyle w:val="code"/>
      </w:pPr>
      <w:r>
        <w:t>// DEFINE function</w:t>
      </w:r>
    </w:p>
    <w:p w:rsidR="00395FD0" w:rsidRPr="00395FD0" w:rsidRDefault="00395FD0" w:rsidP="00395FD0">
      <w:pPr>
        <w:pStyle w:val="code"/>
      </w:pPr>
      <w:r w:rsidRPr="00395FD0">
        <w:t>// Displays all elements of array</w:t>
      </w:r>
    </w:p>
    <w:p w:rsidR="00395FD0" w:rsidRPr="00395FD0" w:rsidRDefault="00395FD0" w:rsidP="00395FD0">
      <w:pPr>
        <w:pStyle w:val="code"/>
      </w:pPr>
      <w:r w:rsidRPr="00395FD0">
        <w:t xml:space="preserve">void DisplayArrayElements(int </w:t>
      </w:r>
      <w:r w:rsidRPr="00395FD0">
        <w:rPr>
          <w:highlight w:val="yellow"/>
        </w:rPr>
        <w:t>an_array[]</w:t>
      </w:r>
      <w:r w:rsidRPr="00395FD0">
        <w:t>, int size)</w:t>
      </w:r>
    </w:p>
    <w:p w:rsidR="00395FD0" w:rsidRPr="00395FD0" w:rsidRDefault="00395FD0" w:rsidP="00395FD0">
      <w:pPr>
        <w:pStyle w:val="code"/>
      </w:pPr>
      <w:r w:rsidRPr="00395FD0">
        <w:t>{</w:t>
      </w:r>
    </w:p>
    <w:p w:rsidR="009E5556" w:rsidRDefault="009E5556" w:rsidP="00395FD0">
      <w:pPr>
        <w:pStyle w:val="code"/>
      </w:pPr>
      <w:r>
        <w:tab/>
        <w:t>int i;</w:t>
      </w:r>
    </w:p>
    <w:p w:rsidR="00395FD0" w:rsidRPr="00395FD0" w:rsidRDefault="009E5556" w:rsidP="00395FD0">
      <w:pPr>
        <w:pStyle w:val="code"/>
      </w:pPr>
      <w:r>
        <w:tab/>
        <w:t>for(i=0</w:t>
      </w:r>
      <w:r w:rsidR="00395FD0" w:rsidRPr="00395FD0">
        <w:t>;</w:t>
      </w:r>
      <w:r w:rsidR="00F24E7A">
        <w:t xml:space="preserve"> </w:t>
      </w:r>
      <w:r w:rsidR="00395FD0" w:rsidRPr="00395FD0">
        <w:t>i</w:t>
      </w:r>
      <w:r>
        <w:t xml:space="preserve"> </w:t>
      </w:r>
      <w:r w:rsidR="00395FD0" w:rsidRPr="00395FD0">
        <w:t>&lt; size; i++)</w:t>
      </w:r>
    </w:p>
    <w:p w:rsidR="00395FD0" w:rsidRPr="00395FD0" w:rsidRDefault="00395FD0" w:rsidP="00395FD0">
      <w:pPr>
        <w:pStyle w:val="code"/>
      </w:pPr>
      <w:r w:rsidRPr="00395FD0">
        <w:tab/>
        <w:t>{</w:t>
      </w:r>
    </w:p>
    <w:p w:rsidR="00395FD0" w:rsidRPr="00395FD0" w:rsidRDefault="00395FD0" w:rsidP="00395FD0">
      <w:pPr>
        <w:pStyle w:val="code"/>
      </w:pPr>
      <w:r w:rsidRPr="00395FD0">
        <w:tab/>
      </w:r>
      <w:r w:rsidRPr="00395FD0">
        <w:tab/>
      </w:r>
      <w:r w:rsidR="005965A6">
        <w:t>printf(</w:t>
      </w:r>
      <w:r w:rsidR="005965A6" w:rsidRPr="001530AC">
        <w:t>"</w:t>
      </w:r>
      <w:r w:rsidR="005965A6">
        <w:t>%d\n</w:t>
      </w:r>
      <w:r w:rsidR="005965A6" w:rsidRPr="001530AC">
        <w:t>"</w:t>
      </w:r>
      <w:r w:rsidR="00400295">
        <w:t>,</w:t>
      </w:r>
      <w:r w:rsidRPr="00395FD0">
        <w:t xml:space="preserve"> an_array[i]</w:t>
      </w:r>
      <w:r w:rsidR="00400295">
        <w:t>)</w:t>
      </w:r>
      <w:r w:rsidRPr="00395FD0">
        <w:t>;</w:t>
      </w:r>
    </w:p>
    <w:p w:rsidR="009E5556" w:rsidRDefault="00395FD0" w:rsidP="00395FD0">
      <w:pPr>
        <w:pStyle w:val="code"/>
      </w:pPr>
      <w:r w:rsidRPr="00395FD0">
        <w:tab/>
        <w:t>}</w:t>
      </w:r>
    </w:p>
    <w:p w:rsidR="009E5556" w:rsidRPr="00395FD0" w:rsidRDefault="009E5556" w:rsidP="00395FD0">
      <w:pPr>
        <w:pStyle w:val="code"/>
      </w:pPr>
      <w:r>
        <w:tab/>
        <w:t>return;</w:t>
      </w:r>
    </w:p>
    <w:p w:rsidR="00E033D0" w:rsidRDefault="00395FD0" w:rsidP="00395FD0">
      <w:pPr>
        <w:pStyle w:val="code"/>
      </w:pPr>
      <w:r w:rsidRPr="00395FD0">
        <w:t>}</w:t>
      </w:r>
    </w:p>
    <w:p w:rsidR="00E033D0" w:rsidRDefault="00E033D0" w:rsidP="00F96B31">
      <w:pPr>
        <w:pStyle w:val="NoSpacing"/>
      </w:pPr>
    </w:p>
    <w:p w:rsidR="00E033D0" w:rsidRDefault="00395FD0" w:rsidP="00F24E7A">
      <w:pPr>
        <w:pStyle w:val="NoSpacing"/>
      </w:pPr>
      <w:r>
        <w:t xml:space="preserve">The </w:t>
      </w:r>
      <w:proofErr w:type="spellStart"/>
      <w:proofErr w:type="gramStart"/>
      <w:r w:rsidRPr="00395FD0">
        <w:rPr>
          <w:rStyle w:val="inlinecode"/>
          <w:rFonts w:eastAsia="MS Mincho"/>
        </w:rPr>
        <w:t>DisplayArrayElements</w:t>
      </w:r>
      <w:proofErr w:type="spellEnd"/>
      <w:r w:rsidRPr="00395FD0">
        <w:rPr>
          <w:rStyle w:val="inlinecode"/>
          <w:rFonts w:eastAsia="MS Mincho"/>
        </w:rPr>
        <w:t>(</w:t>
      </w:r>
      <w:proofErr w:type="gramEnd"/>
      <w:r w:rsidRPr="00395FD0">
        <w:rPr>
          <w:rStyle w:val="inlinecode"/>
          <w:rFonts w:eastAsia="MS Mincho"/>
        </w:rPr>
        <w:t>)</w:t>
      </w:r>
      <w:r>
        <w:t xml:space="preserve"> function in the above code has two parameters, the first is the array and the second is an integer </w:t>
      </w:r>
      <w:r w:rsidRPr="00395FD0">
        <w:rPr>
          <w:rStyle w:val="inlinecode"/>
          <w:rFonts w:eastAsia="MS Mincho"/>
        </w:rPr>
        <w:t>size</w:t>
      </w:r>
      <w:r>
        <w:t xml:space="preserve"> which will be given the number of elements in the array. </w:t>
      </w:r>
      <w:r w:rsidR="007B420E">
        <w:t xml:space="preserve"> </w:t>
      </w:r>
      <w:r>
        <w:t xml:space="preserve">The </w:t>
      </w:r>
      <w:r w:rsidRPr="00395FD0">
        <w:rPr>
          <w:rStyle w:val="inlinecode"/>
          <w:rFonts w:eastAsia="MS Mincho"/>
        </w:rPr>
        <w:t>size</w:t>
      </w:r>
      <w:r>
        <w:t xml:space="preserve"> paramet</w:t>
      </w:r>
      <w:r w:rsidR="007B420E">
        <w:t xml:space="preserve">er is needed in this case as </w:t>
      </w:r>
      <w:proofErr w:type="spellStart"/>
      <w:r w:rsidR="007B420E" w:rsidRPr="007B420E">
        <w:rPr>
          <w:rFonts w:ascii="Courier New" w:hAnsi="Courier New" w:cs="Courier New"/>
          <w:b/>
        </w:rPr>
        <w:t>an_</w:t>
      </w:r>
      <w:proofErr w:type="gramStart"/>
      <w:r w:rsidRPr="007B420E">
        <w:rPr>
          <w:rFonts w:ascii="Courier New" w:hAnsi="Courier New" w:cs="Courier New"/>
          <w:b/>
        </w:rPr>
        <w:t>array</w:t>
      </w:r>
      <w:proofErr w:type="spellEnd"/>
      <w:r w:rsidR="007B420E" w:rsidRPr="007B420E">
        <w:rPr>
          <w:rFonts w:ascii="Courier New" w:hAnsi="Courier New" w:cs="Courier New"/>
          <w:b/>
        </w:rPr>
        <w:t>[</w:t>
      </w:r>
      <w:proofErr w:type="gramEnd"/>
      <w:r w:rsidR="007B420E" w:rsidRPr="007B420E">
        <w:rPr>
          <w:rFonts w:ascii="Courier New" w:hAnsi="Courier New" w:cs="Courier New"/>
          <w:b/>
        </w:rPr>
        <w:t>]</w:t>
      </w:r>
      <w:r>
        <w:t xml:space="preserve"> does not have any information about </w:t>
      </w:r>
      <w:r w:rsidR="00634E71">
        <w:t>its</w:t>
      </w:r>
      <w:r>
        <w:t xml:space="preserve"> own size, and therefor</w:t>
      </w:r>
      <w:r w:rsidR="00F24E7A">
        <w:t>e</w:t>
      </w:r>
      <w:r>
        <w:t xml:space="preserve"> you need to give the function this i</w:t>
      </w:r>
      <w:r w:rsidR="00F24E7A">
        <w:t>nformation</w:t>
      </w:r>
      <w:r w:rsidR="007B420E">
        <w:t>.</w:t>
      </w:r>
      <w:r w:rsidR="00F24E7A">
        <w:t xml:space="preserve"> </w:t>
      </w:r>
      <w:r w:rsidR="007B420E">
        <w:t xml:space="preserve"> This is a </w:t>
      </w:r>
      <w:r w:rsidR="005965A6">
        <w:t>fairly standard procedure when passing arrays to functions</w:t>
      </w:r>
      <w:r w:rsidR="00F24E7A">
        <w:t xml:space="preserve">. </w:t>
      </w:r>
      <w:r w:rsidR="005965A6">
        <w:t xml:space="preserve"> </w:t>
      </w:r>
      <w:r w:rsidR="00F24E7A">
        <w:t>When the function is called using an array</w:t>
      </w:r>
      <w:r w:rsidR="00F24E7A" w:rsidRPr="00F24E7A">
        <w:rPr>
          <w:b/>
        </w:rPr>
        <w:t xml:space="preserve"> you do not use the </w:t>
      </w:r>
      <w:r w:rsidR="00F24E7A">
        <w:rPr>
          <w:b/>
        </w:rPr>
        <w:t>'</w:t>
      </w:r>
      <w:r w:rsidR="00F24E7A" w:rsidRPr="00F24E7A">
        <w:rPr>
          <w:rStyle w:val="inlinecode"/>
          <w:rFonts w:eastAsia="MS Mincho"/>
          <w:bCs w:val="0"/>
        </w:rPr>
        <w:t>[]</w:t>
      </w:r>
      <w:r w:rsidR="00F24E7A" w:rsidRPr="00F24E7A">
        <w:rPr>
          <w:bCs/>
        </w:rPr>
        <w:t>'</w:t>
      </w:r>
      <w:r w:rsidR="00F24E7A" w:rsidRPr="00F24E7A">
        <w:rPr>
          <w:b/>
        </w:rPr>
        <w:t xml:space="preserve"> syntax</w:t>
      </w:r>
      <w:r w:rsidR="005965A6">
        <w:t>.</w:t>
      </w:r>
      <w:r w:rsidR="00F24E7A">
        <w:t xml:space="preserve"> </w:t>
      </w:r>
      <w:r w:rsidR="005965A6">
        <w:t xml:space="preserve"> Y</w:t>
      </w:r>
      <w:r w:rsidR="00F24E7A">
        <w:t xml:space="preserve">ou </w:t>
      </w:r>
      <w:r w:rsidR="00F24E7A" w:rsidRPr="00F24E7A">
        <w:rPr>
          <w:b/>
        </w:rPr>
        <w:t>just</w:t>
      </w:r>
      <w:r w:rsidR="00F24E7A">
        <w:t xml:space="preserve"> use the array name</w:t>
      </w:r>
      <w:r w:rsidR="00983A0D">
        <w:t xml:space="preserve"> as the argument</w:t>
      </w:r>
      <w:r w:rsidR="00F24E7A">
        <w:t xml:space="preserve">, in the above case </w:t>
      </w:r>
      <w:r w:rsidR="00F24E7A" w:rsidRPr="00F24E7A">
        <w:rPr>
          <w:rStyle w:val="inlinecode"/>
        </w:rPr>
        <w:t>MyIntegerArray1</w:t>
      </w:r>
      <w:r w:rsidR="00F24E7A">
        <w:t xml:space="preserve"> and </w:t>
      </w:r>
      <w:r w:rsidR="00F24E7A" w:rsidRPr="00F24E7A">
        <w:rPr>
          <w:rStyle w:val="inlinecode"/>
        </w:rPr>
        <w:t>MyIntegerArray2</w:t>
      </w:r>
      <w:r w:rsidR="005965A6">
        <w:t>.</w:t>
      </w:r>
    </w:p>
    <w:p w:rsidR="00F24E7A" w:rsidRDefault="00F24E7A" w:rsidP="00F96B31">
      <w:pPr>
        <w:pStyle w:val="NoSpacing"/>
      </w:pPr>
    </w:p>
    <w:p w:rsidR="00395FD0" w:rsidRDefault="00F24E7A" w:rsidP="00F96B31">
      <w:pPr>
        <w:pStyle w:val="NoSpacing"/>
      </w:pPr>
      <w:r>
        <w:t xml:space="preserve">One thing to be aware of when </w:t>
      </w:r>
      <w:r w:rsidR="00634E71">
        <w:t>passing</w:t>
      </w:r>
      <w:r>
        <w:t xml:space="preserve"> arrays to functions is that they are </w:t>
      </w:r>
      <w:r w:rsidRPr="00F24E7A">
        <w:rPr>
          <w:b/>
        </w:rPr>
        <w:t>p</w:t>
      </w:r>
      <w:r w:rsidR="005965A6">
        <w:rPr>
          <w:b/>
        </w:rPr>
        <w:t>assed by</w:t>
      </w:r>
      <w:r w:rsidR="00395FD0" w:rsidRPr="00F24E7A">
        <w:rPr>
          <w:b/>
        </w:rPr>
        <w:t xml:space="preserve"> reference</w:t>
      </w:r>
      <w:r>
        <w:t>, not by value</w:t>
      </w:r>
      <w:r w:rsidR="005965A6">
        <w:t>,</w:t>
      </w:r>
      <w:r>
        <w:t xml:space="preserve"> i.e. a copy is </w:t>
      </w:r>
      <w:r w:rsidRPr="00F24E7A">
        <w:rPr>
          <w:b/>
        </w:rPr>
        <w:t>not</w:t>
      </w:r>
      <w:r w:rsidR="005965A6">
        <w:t xml:space="preserve"> made</w:t>
      </w:r>
      <w:r>
        <w:t xml:space="preserve">. </w:t>
      </w:r>
      <w:r w:rsidR="005965A6">
        <w:t xml:space="preserve"> </w:t>
      </w:r>
      <w:r>
        <w:t>I</w:t>
      </w:r>
      <w:r w:rsidR="00395FD0">
        <w:t xml:space="preserve">f you change </w:t>
      </w:r>
      <w:r>
        <w:t xml:space="preserve">any of the array element values </w:t>
      </w:r>
      <w:r w:rsidR="00395FD0">
        <w:t xml:space="preserve">inside </w:t>
      </w:r>
      <w:r>
        <w:t xml:space="preserve">the </w:t>
      </w:r>
      <w:r w:rsidR="00395FD0">
        <w:t>func</w:t>
      </w:r>
      <w:r w:rsidR="005965A6">
        <w:t xml:space="preserve">tion </w:t>
      </w:r>
      <w:r>
        <w:t xml:space="preserve">you </w:t>
      </w:r>
      <w:r w:rsidR="005965A6">
        <w:t xml:space="preserve">will </w:t>
      </w:r>
      <w:r>
        <w:t xml:space="preserve">be </w:t>
      </w:r>
      <w:r w:rsidRPr="00F24E7A">
        <w:rPr>
          <w:b/>
        </w:rPr>
        <w:t>changing the external</w:t>
      </w:r>
      <w:r w:rsidR="00395FD0" w:rsidRPr="00F24E7A">
        <w:rPr>
          <w:b/>
        </w:rPr>
        <w:t xml:space="preserve"> array</w:t>
      </w:r>
      <w:r w:rsidR="00395FD0">
        <w:t>.</w:t>
      </w:r>
    </w:p>
    <w:p w:rsidR="00395FD0" w:rsidRDefault="00395FD0" w:rsidP="00F96B31">
      <w:pPr>
        <w:pStyle w:val="NoSpacing"/>
      </w:pPr>
    </w:p>
    <w:p w:rsidR="00395FD0" w:rsidRDefault="005965A6" w:rsidP="00F96B31">
      <w:pPr>
        <w:pStyle w:val="NoSpacing"/>
      </w:pPr>
      <w:r>
        <w:br w:type="page"/>
      </w:r>
      <w:r w:rsidR="00C07D59">
        <w:lastRenderedPageBreak/>
        <w:t xml:space="preserve">You can also pass </w:t>
      </w:r>
      <w:r>
        <w:t>multi-dimensional</w:t>
      </w:r>
      <w:r w:rsidR="00C07D59">
        <w:t xml:space="preserve"> arrays to functions:</w:t>
      </w:r>
    </w:p>
    <w:p w:rsidR="005965A6" w:rsidRDefault="005965A6" w:rsidP="00F96B31">
      <w:pPr>
        <w:pStyle w:val="NoSpacing"/>
      </w:pPr>
    </w:p>
    <w:p w:rsidR="001530AC" w:rsidRPr="001530AC" w:rsidRDefault="001530AC" w:rsidP="00314E2D">
      <w:pPr>
        <w:pStyle w:val="code"/>
      </w:pPr>
      <w:r w:rsidRPr="001530AC">
        <w:t xml:space="preserve">const int </w:t>
      </w:r>
      <w:r w:rsidR="00314E2D">
        <w:t>MY2D_</w:t>
      </w:r>
      <w:r w:rsidRPr="001530AC">
        <w:t>ROWS = 2;</w:t>
      </w:r>
    </w:p>
    <w:p w:rsidR="001530AC" w:rsidRPr="001530AC" w:rsidRDefault="001530AC" w:rsidP="00314E2D">
      <w:pPr>
        <w:pStyle w:val="code"/>
      </w:pPr>
      <w:r w:rsidRPr="001530AC">
        <w:t xml:space="preserve">const int </w:t>
      </w:r>
      <w:r w:rsidR="00314E2D">
        <w:t>MY2D_</w:t>
      </w:r>
      <w:r w:rsidRPr="001530AC">
        <w:t>COLS = 3;</w:t>
      </w:r>
    </w:p>
    <w:p w:rsidR="001530AC" w:rsidRPr="001530AC" w:rsidRDefault="001530AC" w:rsidP="00314E2D">
      <w:pPr>
        <w:pStyle w:val="code"/>
      </w:pPr>
    </w:p>
    <w:p w:rsidR="001530AC" w:rsidRPr="001530AC" w:rsidRDefault="001530AC" w:rsidP="00314E2D">
      <w:pPr>
        <w:pStyle w:val="code"/>
      </w:pPr>
      <w:r w:rsidRPr="001530AC">
        <w:t>void Display2DArrayElements(int an_array</w:t>
      </w:r>
      <w:r w:rsidRPr="00314E2D">
        <w:rPr>
          <w:highlight w:val="yellow"/>
        </w:rPr>
        <w:t>[][</w:t>
      </w:r>
      <w:r w:rsidR="00314E2D" w:rsidRPr="00314E2D">
        <w:rPr>
          <w:highlight w:val="yellow"/>
        </w:rPr>
        <w:t>MY2D_</w:t>
      </w:r>
      <w:r w:rsidRPr="00314E2D">
        <w:rPr>
          <w:highlight w:val="yellow"/>
        </w:rPr>
        <w:t>COLS]</w:t>
      </w:r>
      <w:r w:rsidRPr="001530AC">
        <w:t>, int rows, int cols);</w:t>
      </w:r>
    </w:p>
    <w:p w:rsidR="001530AC" w:rsidRPr="001530AC" w:rsidRDefault="001530AC" w:rsidP="00314E2D">
      <w:pPr>
        <w:pStyle w:val="code"/>
      </w:pPr>
    </w:p>
    <w:p w:rsidR="001530AC" w:rsidRPr="001530AC" w:rsidRDefault="005965A6" w:rsidP="00314E2D">
      <w:pPr>
        <w:pStyle w:val="code"/>
      </w:pPr>
      <w:r>
        <w:t>int main(</w:t>
      </w:r>
      <w:r w:rsidR="001530AC" w:rsidRPr="001530AC">
        <w:t>)</w:t>
      </w:r>
    </w:p>
    <w:p w:rsidR="001530AC" w:rsidRPr="001530AC" w:rsidRDefault="001530AC" w:rsidP="00314E2D">
      <w:pPr>
        <w:pStyle w:val="code"/>
      </w:pPr>
      <w:r w:rsidRPr="001530AC">
        <w:t>{</w:t>
      </w:r>
    </w:p>
    <w:p w:rsidR="001530AC" w:rsidRPr="001530AC" w:rsidRDefault="001530AC" w:rsidP="00314E2D">
      <w:pPr>
        <w:pStyle w:val="code"/>
      </w:pPr>
      <w:r w:rsidRPr="001530AC">
        <w:tab/>
        <w:t>int My2DIntegerArray</w:t>
      </w:r>
      <w:r w:rsidRPr="00314E2D">
        <w:rPr>
          <w:highlight w:val="yellow"/>
        </w:rPr>
        <w:t>[</w:t>
      </w:r>
      <w:r w:rsidR="00314E2D" w:rsidRPr="00314E2D">
        <w:rPr>
          <w:highlight w:val="yellow"/>
        </w:rPr>
        <w:t>MY2D_</w:t>
      </w:r>
      <w:r w:rsidRPr="00314E2D">
        <w:rPr>
          <w:highlight w:val="yellow"/>
        </w:rPr>
        <w:t>ROWS][</w:t>
      </w:r>
      <w:r w:rsidR="00314E2D" w:rsidRPr="00314E2D">
        <w:rPr>
          <w:highlight w:val="yellow"/>
        </w:rPr>
        <w:t>MY2D_</w:t>
      </w:r>
      <w:r w:rsidRPr="00314E2D">
        <w:rPr>
          <w:highlight w:val="yellow"/>
        </w:rPr>
        <w:t>COLS]</w:t>
      </w:r>
      <w:r w:rsidRPr="001530AC">
        <w:t xml:space="preserve"> = { { 65, 23, 93 }, { 142, 527, 943 } };</w:t>
      </w:r>
    </w:p>
    <w:p w:rsidR="001530AC" w:rsidRPr="001530AC" w:rsidRDefault="001530AC" w:rsidP="00314E2D">
      <w:pPr>
        <w:pStyle w:val="code"/>
      </w:pPr>
    </w:p>
    <w:p w:rsidR="001530AC" w:rsidRPr="001530AC" w:rsidRDefault="001530AC" w:rsidP="00314E2D">
      <w:pPr>
        <w:pStyle w:val="code"/>
      </w:pPr>
      <w:r w:rsidRPr="001530AC">
        <w:tab/>
        <w:t xml:space="preserve">Display2DArrayElements(My2DIntegerArray, </w:t>
      </w:r>
      <w:r w:rsidR="00314E2D">
        <w:t>MY2D_</w:t>
      </w:r>
      <w:r w:rsidRPr="001530AC">
        <w:t xml:space="preserve">ROWS, </w:t>
      </w:r>
      <w:r w:rsidR="00314E2D">
        <w:t>MY2D_</w:t>
      </w:r>
      <w:r w:rsidRPr="001530AC">
        <w:t xml:space="preserve">COLS); </w:t>
      </w:r>
    </w:p>
    <w:p w:rsidR="001530AC" w:rsidRPr="001530AC" w:rsidRDefault="001530AC" w:rsidP="00314E2D">
      <w:pPr>
        <w:pStyle w:val="code"/>
      </w:pPr>
    </w:p>
    <w:p w:rsidR="001530AC" w:rsidRPr="001530AC" w:rsidRDefault="005965A6" w:rsidP="00314E2D">
      <w:pPr>
        <w:pStyle w:val="code"/>
      </w:pPr>
      <w:r>
        <w:tab/>
      </w:r>
      <w:r w:rsidR="001530AC" w:rsidRPr="001530AC">
        <w:t>getch</w:t>
      </w:r>
      <w:r>
        <w:t>ar</w:t>
      </w:r>
      <w:r w:rsidR="001530AC" w:rsidRPr="001530AC">
        <w:t>();</w:t>
      </w:r>
    </w:p>
    <w:p w:rsidR="001530AC" w:rsidRPr="001530AC" w:rsidRDefault="005965A6" w:rsidP="00314E2D">
      <w:pPr>
        <w:pStyle w:val="code"/>
      </w:pPr>
      <w:r>
        <w:tab/>
      </w:r>
      <w:r w:rsidR="001530AC" w:rsidRPr="001530AC">
        <w:t>return 0;</w:t>
      </w:r>
    </w:p>
    <w:p w:rsidR="001530AC" w:rsidRPr="001530AC" w:rsidRDefault="001530AC" w:rsidP="00314E2D">
      <w:pPr>
        <w:pStyle w:val="code"/>
      </w:pPr>
      <w:r w:rsidRPr="001530AC">
        <w:t>}</w:t>
      </w:r>
    </w:p>
    <w:p w:rsidR="001530AC" w:rsidRPr="001530AC" w:rsidRDefault="001530AC" w:rsidP="00314E2D">
      <w:pPr>
        <w:pStyle w:val="code"/>
      </w:pPr>
      <w:r w:rsidRPr="001530AC">
        <w:t xml:space="preserve"> </w:t>
      </w:r>
    </w:p>
    <w:p w:rsidR="001530AC" w:rsidRPr="001530AC" w:rsidRDefault="001530AC" w:rsidP="00314E2D">
      <w:pPr>
        <w:pStyle w:val="code"/>
      </w:pPr>
      <w:r w:rsidRPr="001530AC">
        <w:t>// Displays all elements of array</w:t>
      </w:r>
    </w:p>
    <w:p w:rsidR="001530AC" w:rsidRPr="001530AC" w:rsidRDefault="001530AC" w:rsidP="00314E2D">
      <w:pPr>
        <w:pStyle w:val="code"/>
      </w:pPr>
      <w:r w:rsidRPr="001530AC">
        <w:t>void Display2DArrayElements(int an_array</w:t>
      </w:r>
      <w:r w:rsidRPr="00314E2D">
        <w:rPr>
          <w:highlight w:val="yellow"/>
        </w:rPr>
        <w:t>[][</w:t>
      </w:r>
      <w:r w:rsidR="00314E2D" w:rsidRPr="00314E2D">
        <w:rPr>
          <w:highlight w:val="yellow"/>
        </w:rPr>
        <w:t>MY2D_</w:t>
      </w:r>
      <w:r w:rsidRPr="00314E2D">
        <w:rPr>
          <w:highlight w:val="yellow"/>
        </w:rPr>
        <w:t>COLS]</w:t>
      </w:r>
      <w:r w:rsidRPr="001530AC">
        <w:t>, int rows, int cols)</w:t>
      </w:r>
    </w:p>
    <w:p w:rsidR="001530AC" w:rsidRPr="001530AC" w:rsidRDefault="001530AC" w:rsidP="00314E2D">
      <w:pPr>
        <w:pStyle w:val="code"/>
      </w:pPr>
      <w:r w:rsidRPr="001530AC">
        <w:t>{</w:t>
      </w:r>
    </w:p>
    <w:p w:rsidR="005965A6" w:rsidRDefault="005965A6" w:rsidP="00314E2D">
      <w:pPr>
        <w:pStyle w:val="code"/>
      </w:pPr>
      <w:r>
        <w:tab/>
        <w:t>int i, j;</w:t>
      </w:r>
    </w:p>
    <w:p w:rsidR="005965A6" w:rsidRDefault="005965A6" w:rsidP="00314E2D">
      <w:pPr>
        <w:pStyle w:val="code"/>
      </w:pPr>
      <w:r>
        <w:tab/>
      </w:r>
    </w:p>
    <w:p w:rsidR="001530AC" w:rsidRPr="001530AC" w:rsidRDefault="005965A6" w:rsidP="00314E2D">
      <w:pPr>
        <w:pStyle w:val="code"/>
      </w:pPr>
      <w:r>
        <w:tab/>
        <w:t>for(i=0</w:t>
      </w:r>
      <w:r w:rsidR="001530AC" w:rsidRPr="001530AC">
        <w:t>; i</w:t>
      </w:r>
      <w:r>
        <w:t xml:space="preserve"> </w:t>
      </w:r>
      <w:r w:rsidR="001530AC" w:rsidRPr="001530AC">
        <w:t>&lt; rows; i++)</w:t>
      </w:r>
    </w:p>
    <w:p w:rsidR="001530AC" w:rsidRPr="001530AC" w:rsidRDefault="001530AC" w:rsidP="00314E2D">
      <w:pPr>
        <w:pStyle w:val="code"/>
      </w:pPr>
      <w:r w:rsidRPr="001530AC">
        <w:tab/>
        <w:t>{</w:t>
      </w:r>
    </w:p>
    <w:p w:rsidR="001530AC" w:rsidRPr="001530AC" w:rsidRDefault="005965A6" w:rsidP="00314E2D">
      <w:pPr>
        <w:pStyle w:val="code"/>
      </w:pPr>
      <w:r>
        <w:tab/>
      </w:r>
      <w:r>
        <w:tab/>
        <w:t>for(</w:t>
      </w:r>
      <w:r w:rsidR="001530AC" w:rsidRPr="001530AC">
        <w:t>j=0 ; j</w:t>
      </w:r>
      <w:r>
        <w:t xml:space="preserve"> </w:t>
      </w:r>
      <w:r w:rsidR="001530AC" w:rsidRPr="001530AC">
        <w:t>&lt; cols; j++)</w:t>
      </w:r>
    </w:p>
    <w:p w:rsidR="001530AC" w:rsidRPr="001530AC" w:rsidRDefault="001530AC" w:rsidP="00314E2D">
      <w:pPr>
        <w:pStyle w:val="code"/>
      </w:pPr>
      <w:r w:rsidRPr="001530AC">
        <w:tab/>
      </w:r>
      <w:r w:rsidRPr="001530AC">
        <w:tab/>
        <w:t>{</w:t>
      </w:r>
    </w:p>
    <w:p w:rsidR="001530AC" w:rsidRPr="001530AC" w:rsidRDefault="001530AC" w:rsidP="00314E2D">
      <w:pPr>
        <w:pStyle w:val="code"/>
      </w:pPr>
      <w:r w:rsidRPr="001530AC">
        <w:tab/>
      </w:r>
      <w:r w:rsidRPr="001530AC">
        <w:tab/>
      </w:r>
      <w:r w:rsidRPr="001530AC">
        <w:tab/>
      </w:r>
      <w:r w:rsidR="00400295">
        <w:t>printf(</w:t>
      </w:r>
      <w:r w:rsidR="005965A6" w:rsidRPr="001530AC">
        <w:t>"</w:t>
      </w:r>
      <w:r w:rsidR="00400295">
        <w:t>%d</w:t>
      </w:r>
      <w:r w:rsidR="005965A6" w:rsidRPr="001530AC">
        <w:t>"</w:t>
      </w:r>
      <w:r w:rsidR="00400295">
        <w:t>,</w:t>
      </w:r>
      <w:r w:rsidR="005965A6">
        <w:t xml:space="preserve"> </w:t>
      </w:r>
      <w:r w:rsidRPr="001530AC">
        <w:t>an_array[i][j]</w:t>
      </w:r>
      <w:r w:rsidR="00400295">
        <w:t>)</w:t>
      </w:r>
      <w:r w:rsidRPr="001530AC">
        <w:t>;</w:t>
      </w:r>
    </w:p>
    <w:p w:rsidR="001530AC" w:rsidRPr="001530AC" w:rsidRDefault="001530AC" w:rsidP="00314E2D">
      <w:pPr>
        <w:pStyle w:val="code"/>
      </w:pPr>
      <w:r w:rsidRPr="001530AC">
        <w:tab/>
      </w:r>
      <w:r w:rsidRPr="001530AC">
        <w:tab/>
        <w:t>}</w:t>
      </w:r>
    </w:p>
    <w:p w:rsidR="001530AC" w:rsidRPr="001530AC" w:rsidRDefault="001530AC" w:rsidP="00314E2D">
      <w:pPr>
        <w:pStyle w:val="code"/>
      </w:pPr>
    </w:p>
    <w:p w:rsidR="001530AC" w:rsidRPr="001530AC" w:rsidRDefault="001530AC" w:rsidP="00314E2D">
      <w:pPr>
        <w:pStyle w:val="code"/>
      </w:pPr>
      <w:r w:rsidRPr="001530AC">
        <w:tab/>
      </w:r>
      <w:r w:rsidRPr="001530AC">
        <w:tab/>
      </w:r>
      <w:r w:rsidR="00400295">
        <w:t>printf(</w:t>
      </w:r>
      <w:r w:rsidR="00EC66E2" w:rsidRPr="001530AC">
        <w:t>"</w:t>
      </w:r>
      <w:r w:rsidR="00400295">
        <w:t>\n</w:t>
      </w:r>
      <w:r w:rsidR="00EC66E2" w:rsidRPr="001530AC">
        <w:t>"</w:t>
      </w:r>
      <w:r w:rsidR="00400295">
        <w:t>)</w:t>
      </w:r>
      <w:r w:rsidRPr="001530AC">
        <w:t>;</w:t>
      </w:r>
    </w:p>
    <w:p w:rsidR="001530AC" w:rsidRPr="001530AC" w:rsidRDefault="001530AC" w:rsidP="00314E2D">
      <w:pPr>
        <w:pStyle w:val="code"/>
      </w:pPr>
      <w:r w:rsidRPr="001530AC">
        <w:tab/>
        <w:t>}</w:t>
      </w:r>
    </w:p>
    <w:p w:rsidR="00395FD0" w:rsidRDefault="001530AC" w:rsidP="00314E2D">
      <w:pPr>
        <w:pStyle w:val="code"/>
      </w:pPr>
      <w:r w:rsidRPr="001530AC">
        <w:t>}</w:t>
      </w:r>
    </w:p>
    <w:p w:rsidR="00314E2D" w:rsidRDefault="00314E2D" w:rsidP="00F96B31">
      <w:pPr>
        <w:pStyle w:val="NoSpacing"/>
      </w:pPr>
    </w:p>
    <w:p w:rsidR="001530AC" w:rsidRDefault="001530AC" w:rsidP="00F96B31">
      <w:pPr>
        <w:pStyle w:val="NoSpacing"/>
      </w:pPr>
      <w:r>
        <w:t>In this case</w:t>
      </w:r>
      <w:r w:rsidR="00831CEC">
        <w:t>,</w:t>
      </w:r>
      <w:r>
        <w:t xml:space="preserve"> </w:t>
      </w:r>
      <w:r w:rsidR="00831CEC">
        <w:t xml:space="preserve">as </w:t>
      </w:r>
      <w:r>
        <w:t>there is a 2D array being passed to the function</w:t>
      </w:r>
      <w:r w:rsidR="00831CEC">
        <w:t>,</w:t>
      </w:r>
      <w:r w:rsidR="00D03C30">
        <w:t xml:space="preserve"> </w:t>
      </w:r>
      <w:r w:rsidR="00831CEC">
        <w:t>y</w:t>
      </w:r>
      <w:r w:rsidR="00D03C30">
        <w:t xml:space="preserve">ou need to add another </w:t>
      </w:r>
      <w:r>
        <w:t xml:space="preserve">set of square brackets in the declaration </w:t>
      </w:r>
      <w:r w:rsidR="00634E71">
        <w:t>parameter</w:t>
      </w:r>
      <w:r>
        <w:t xml:space="preserve"> list to tell the compiler </w:t>
      </w:r>
      <w:r w:rsidR="0062198B">
        <w:t>what to expect</w:t>
      </w:r>
      <w:r>
        <w:t>.</w:t>
      </w:r>
      <w:r w:rsidR="00831CEC">
        <w:t xml:space="preserve"> </w:t>
      </w:r>
      <w:r>
        <w:t xml:space="preserve"> As you can see </w:t>
      </w:r>
      <w:r w:rsidR="00314E2D">
        <w:t>the second set of</w:t>
      </w:r>
      <w:r>
        <w:t xml:space="preserve"> square brackets contains a </w:t>
      </w:r>
      <w:r w:rsidR="0062198B">
        <w:t xml:space="preserve">constant, </w:t>
      </w:r>
      <w:r>
        <w:t>in this case '</w:t>
      </w:r>
      <w:r w:rsidR="00D03C30" w:rsidRPr="00D03C30">
        <w:rPr>
          <w:rStyle w:val="inlinecode"/>
        </w:rPr>
        <w:t>MY</w:t>
      </w:r>
      <w:r w:rsidR="00D03C30">
        <w:rPr>
          <w:rStyle w:val="inlinecode"/>
        </w:rPr>
        <w:t>2</w:t>
      </w:r>
      <w:r w:rsidR="00D03C30" w:rsidRPr="00D03C30">
        <w:rPr>
          <w:rStyle w:val="inlinecode"/>
        </w:rPr>
        <w:t>D_</w:t>
      </w:r>
      <w:r w:rsidR="00314E2D">
        <w:rPr>
          <w:rStyle w:val="inlinecode"/>
        </w:rPr>
        <w:t>COLS</w:t>
      </w:r>
      <w:r>
        <w:t>'</w:t>
      </w:r>
      <w:r w:rsidR="0062198B">
        <w:t>.</w:t>
      </w:r>
      <w:r w:rsidR="00314E2D">
        <w:t xml:space="preserve"> </w:t>
      </w:r>
      <w:r w:rsidR="0062198B">
        <w:t xml:space="preserve"> T</w:t>
      </w:r>
      <w:r w:rsidR="00314E2D">
        <w:t>his is so the</w:t>
      </w:r>
      <w:r w:rsidR="00771394">
        <w:t xml:space="preserve"> compiler knows how</w:t>
      </w:r>
      <w:r w:rsidR="00314E2D">
        <w:t xml:space="preserve"> many columns the array </w:t>
      </w:r>
      <w:r w:rsidR="0062198B">
        <w:t>has and therefore which elements are being accessed.</w:t>
      </w:r>
      <w:r w:rsidR="00771394">
        <w:t xml:space="preserve"> </w:t>
      </w:r>
      <w:r w:rsidR="00314E2D">
        <w:t xml:space="preserve"> </w:t>
      </w:r>
      <w:r w:rsidR="007D578E">
        <w:t xml:space="preserve">One consequence of this is that </w:t>
      </w:r>
      <w:r w:rsidR="0013614D">
        <w:t xml:space="preserve">you will only be able to pass arrays with three columns to this particular function. </w:t>
      </w:r>
      <w:r w:rsidR="0062198B">
        <w:t xml:space="preserve"> </w:t>
      </w:r>
      <w:r w:rsidR="007D578E">
        <w:t xml:space="preserve">The same </w:t>
      </w:r>
      <w:r w:rsidR="0013614D">
        <w:t xml:space="preserve">requirement for constant index values </w:t>
      </w:r>
      <w:r w:rsidR="007D578E">
        <w:t>applies to arrays wit</w:t>
      </w:r>
      <w:r w:rsidR="0062198B">
        <w:t>h any number of dimensions -</w:t>
      </w:r>
      <w:r w:rsidR="007D578E">
        <w:t xml:space="preserve"> all the indices except for the first must be specified for the compiler to calculate the correct location in the array using the index </w:t>
      </w:r>
      <w:r w:rsidR="00634E71">
        <w:t>operators</w:t>
      </w:r>
      <w:r w:rsidR="007D578E">
        <w:t>.</w:t>
      </w:r>
    </w:p>
    <w:p w:rsidR="007D578E" w:rsidRDefault="007D578E" w:rsidP="00F96B31">
      <w:pPr>
        <w:pStyle w:val="NoSpacing"/>
      </w:pPr>
    </w:p>
    <w:p w:rsidR="00E033D0" w:rsidRDefault="00E033D0" w:rsidP="00E033D0">
      <w:pPr>
        <w:pStyle w:val="Heading3"/>
      </w:pPr>
      <w:r>
        <w:t>Functions Calling Other Functions</w:t>
      </w:r>
    </w:p>
    <w:p w:rsidR="00E033D0" w:rsidRDefault="00E033D0" w:rsidP="00E033D0">
      <w:pPr>
        <w:pStyle w:val="NoSpacing"/>
      </w:pPr>
    </w:p>
    <w:p w:rsidR="00E033D0" w:rsidRDefault="00E033D0" w:rsidP="00E033D0">
      <w:pPr>
        <w:pStyle w:val="NoSpacing"/>
      </w:pPr>
      <w:r>
        <w:t xml:space="preserve">You are not restricted to calling functions from </w:t>
      </w:r>
      <w:proofErr w:type="gramStart"/>
      <w:r w:rsidRPr="00C5639D">
        <w:rPr>
          <w:rStyle w:val="inlinecode"/>
        </w:rPr>
        <w:t>main(</w:t>
      </w:r>
      <w:proofErr w:type="gramEnd"/>
      <w:r w:rsidRPr="00C5639D">
        <w:rPr>
          <w:rStyle w:val="inlinecode"/>
        </w:rPr>
        <w:t>)</w:t>
      </w:r>
      <w:r>
        <w:t>, in fact you can call functions from within any function.</w:t>
      </w:r>
      <w:r w:rsidR="00A358A1">
        <w:t xml:space="preserve"> </w:t>
      </w:r>
      <w:r>
        <w:t xml:space="preserve"> To demonstrate this</w:t>
      </w:r>
      <w:r w:rsidR="00A358A1">
        <w:t>,</w:t>
      </w:r>
      <w:r>
        <w:t xml:space="preserve"> here is a function</w:t>
      </w:r>
      <w:r w:rsidRPr="00F87778">
        <w:rPr>
          <w:rStyle w:val="inlinecode"/>
        </w:rPr>
        <w:t xml:space="preserve"> </w:t>
      </w:r>
      <w:proofErr w:type="spellStart"/>
      <w:proofErr w:type="gramStart"/>
      <w:r w:rsidRPr="00F87778">
        <w:rPr>
          <w:rStyle w:val="inlinecode"/>
          <w:rFonts w:eastAsia="MS Mincho"/>
        </w:rPr>
        <w:t>MultiplyPositiveNumbers</w:t>
      </w:r>
      <w:proofErr w:type="spellEnd"/>
      <w:r w:rsidRPr="00F87778">
        <w:rPr>
          <w:rStyle w:val="inlinecode"/>
        </w:rPr>
        <w:t>(</w:t>
      </w:r>
      <w:proofErr w:type="gramEnd"/>
      <w:r w:rsidRPr="00F87778">
        <w:rPr>
          <w:rStyle w:val="inlinecode"/>
        </w:rPr>
        <w:t>)</w:t>
      </w:r>
      <w:r w:rsidRPr="008737B7">
        <w:t>that uses</w:t>
      </w:r>
      <w:r w:rsidR="00771394">
        <w:t xml:space="preserve"> another function called</w:t>
      </w:r>
      <w:r>
        <w:t xml:space="preserve"> </w:t>
      </w:r>
      <w:proofErr w:type="spellStart"/>
      <w:r w:rsidRPr="00F87778">
        <w:rPr>
          <w:rStyle w:val="inlinecode"/>
        </w:rPr>
        <w:t>AddNumbers</w:t>
      </w:r>
      <w:proofErr w:type="spellEnd"/>
      <w:r w:rsidRPr="00F87778">
        <w:rPr>
          <w:rStyle w:val="inlinecode"/>
        </w:rPr>
        <w:t>()</w:t>
      </w:r>
      <w:r>
        <w:t xml:space="preserve"> to calculate the result:</w:t>
      </w:r>
    </w:p>
    <w:p w:rsidR="00D03C30" w:rsidRDefault="00D03C30" w:rsidP="00E033D0">
      <w:pPr>
        <w:pStyle w:val="NoSpacing"/>
      </w:pPr>
    </w:p>
    <w:p w:rsidR="008C6C03" w:rsidRPr="008C6C03" w:rsidRDefault="008C6C03" w:rsidP="008C6C03">
      <w:pPr>
        <w:pStyle w:val="code"/>
        <w:rPr>
          <w:sz w:val="16"/>
        </w:rPr>
      </w:pPr>
      <w:r w:rsidRPr="008C6C03">
        <w:rPr>
          <w:sz w:val="16"/>
        </w:rPr>
        <w:t xml:space="preserve">int </w:t>
      </w:r>
      <w:r w:rsidRPr="008C6C03">
        <w:rPr>
          <w:sz w:val="16"/>
          <w:highlight w:val="yellow"/>
        </w:rPr>
        <w:t>AddNumbers</w:t>
      </w:r>
      <w:r w:rsidRPr="008C6C03">
        <w:rPr>
          <w:sz w:val="16"/>
        </w:rPr>
        <w:t>(unsigned int number1,unsigned int number2);</w:t>
      </w:r>
    </w:p>
    <w:p w:rsidR="008C6C03" w:rsidRPr="008C6C03" w:rsidRDefault="008C6C03" w:rsidP="008C6C03">
      <w:pPr>
        <w:pStyle w:val="code"/>
        <w:rPr>
          <w:sz w:val="16"/>
        </w:rPr>
      </w:pPr>
      <w:r w:rsidRPr="008C6C03">
        <w:rPr>
          <w:sz w:val="16"/>
        </w:rPr>
        <w:t>int MultiplyPositiveNumbers(unsigned int number1,unsigned int number2);</w:t>
      </w:r>
    </w:p>
    <w:p w:rsidR="008C6C03" w:rsidRPr="008C6C03" w:rsidRDefault="008C6C03" w:rsidP="008C6C03">
      <w:pPr>
        <w:pStyle w:val="code"/>
        <w:rPr>
          <w:sz w:val="16"/>
        </w:rPr>
      </w:pPr>
    </w:p>
    <w:p w:rsidR="008C6C03" w:rsidRPr="008C6C03" w:rsidRDefault="008C6C03" w:rsidP="008C6C03">
      <w:pPr>
        <w:pStyle w:val="code"/>
        <w:rPr>
          <w:sz w:val="16"/>
        </w:rPr>
      </w:pPr>
      <w:r w:rsidRPr="008C6C03">
        <w:rPr>
          <w:sz w:val="16"/>
        </w:rPr>
        <w:t xml:space="preserve">int </w:t>
      </w:r>
      <w:r w:rsidRPr="008C6C03">
        <w:rPr>
          <w:sz w:val="16"/>
          <w:highlight w:val="yellow"/>
        </w:rPr>
        <w:t>AddNumbers</w:t>
      </w:r>
      <w:r w:rsidRPr="008C6C03">
        <w:rPr>
          <w:sz w:val="16"/>
        </w:rPr>
        <w:t>(unsigned int number1,unsigned int number2)</w:t>
      </w:r>
    </w:p>
    <w:p w:rsidR="008C6C03" w:rsidRPr="008C6C03" w:rsidRDefault="008C6C03" w:rsidP="008C6C03">
      <w:pPr>
        <w:pStyle w:val="code"/>
        <w:rPr>
          <w:sz w:val="16"/>
        </w:rPr>
      </w:pPr>
      <w:r w:rsidRPr="008C6C03">
        <w:rPr>
          <w:sz w:val="16"/>
        </w:rPr>
        <w:t>{</w:t>
      </w:r>
    </w:p>
    <w:p w:rsidR="008C6C03" w:rsidRPr="008C6C03" w:rsidRDefault="008C6C03" w:rsidP="008C6C03">
      <w:pPr>
        <w:pStyle w:val="code"/>
        <w:rPr>
          <w:sz w:val="16"/>
        </w:rPr>
      </w:pPr>
      <w:r w:rsidRPr="008C6C03">
        <w:rPr>
          <w:sz w:val="16"/>
        </w:rPr>
        <w:tab/>
        <w:t>return number1 + number2;</w:t>
      </w:r>
    </w:p>
    <w:p w:rsidR="008C6C03" w:rsidRPr="008C6C03" w:rsidRDefault="008C6C03" w:rsidP="008C6C03">
      <w:pPr>
        <w:pStyle w:val="code"/>
        <w:rPr>
          <w:sz w:val="16"/>
        </w:rPr>
      </w:pPr>
      <w:r w:rsidRPr="008C6C03">
        <w:rPr>
          <w:sz w:val="16"/>
        </w:rPr>
        <w:t>}</w:t>
      </w:r>
    </w:p>
    <w:p w:rsidR="008C6C03" w:rsidRPr="008C6C03" w:rsidRDefault="008C6C03" w:rsidP="008C6C03">
      <w:pPr>
        <w:pStyle w:val="code"/>
        <w:rPr>
          <w:sz w:val="16"/>
        </w:rPr>
      </w:pPr>
    </w:p>
    <w:p w:rsidR="008C6C03" w:rsidRPr="008C6C03" w:rsidRDefault="008C6C03" w:rsidP="008C6C03">
      <w:pPr>
        <w:pStyle w:val="code"/>
        <w:rPr>
          <w:sz w:val="16"/>
        </w:rPr>
      </w:pPr>
      <w:r w:rsidRPr="008C6C03">
        <w:rPr>
          <w:sz w:val="16"/>
        </w:rPr>
        <w:t>int MultiplyPositiveNumbers(unsigned int number1, unsigned int number2)</w:t>
      </w:r>
    </w:p>
    <w:p w:rsidR="008C6C03" w:rsidRPr="008C6C03" w:rsidRDefault="008C6C03" w:rsidP="008C6C03">
      <w:pPr>
        <w:pStyle w:val="code"/>
        <w:rPr>
          <w:sz w:val="16"/>
        </w:rPr>
      </w:pPr>
      <w:r w:rsidRPr="008C6C03">
        <w:rPr>
          <w:sz w:val="16"/>
        </w:rPr>
        <w:t>{</w:t>
      </w:r>
    </w:p>
    <w:p w:rsidR="008C6C03" w:rsidRPr="008C6C03" w:rsidRDefault="008C6C03" w:rsidP="008C6C03">
      <w:pPr>
        <w:pStyle w:val="code"/>
        <w:rPr>
          <w:sz w:val="16"/>
        </w:rPr>
      </w:pPr>
      <w:r w:rsidRPr="008C6C03">
        <w:rPr>
          <w:sz w:val="16"/>
        </w:rPr>
        <w:tab/>
        <w:t xml:space="preserve">int </w:t>
      </w:r>
      <w:r w:rsidR="00A358A1">
        <w:rPr>
          <w:sz w:val="16"/>
        </w:rPr>
        <w:t xml:space="preserve">i, </w:t>
      </w:r>
      <w:r w:rsidRPr="008C6C03">
        <w:rPr>
          <w:sz w:val="16"/>
        </w:rPr>
        <w:t>mult_result = 0;</w:t>
      </w:r>
    </w:p>
    <w:p w:rsidR="008C6C03" w:rsidRPr="008C6C03" w:rsidRDefault="008C6C03" w:rsidP="008C6C03">
      <w:pPr>
        <w:pStyle w:val="code"/>
        <w:rPr>
          <w:sz w:val="16"/>
        </w:rPr>
      </w:pPr>
    </w:p>
    <w:p w:rsidR="008C6C03" w:rsidRPr="008C6C03" w:rsidRDefault="00A358A1" w:rsidP="008C6C03">
      <w:pPr>
        <w:pStyle w:val="code"/>
        <w:rPr>
          <w:sz w:val="16"/>
        </w:rPr>
      </w:pPr>
      <w:r>
        <w:rPr>
          <w:sz w:val="16"/>
        </w:rPr>
        <w:tab/>
        <w:t>for(</w:t>
      </w:r>
      <w:r w:rsidR="008C6C03" w:rsidRPr="008C6C03">
        <w:rPr>
          <w:sz w:val="16"/>
        </w:rPr>
        <w:t>i = 0; i &lt; number1; i++)</w:t>
      </w:r>
    </w:p>
    <w:p w:rsidR="008C6C03" w:rsidRPr="008C6C03" w:rsidRDefault="008C6C03" w:rsidP="008C6C03">
      <w:pPr>
        <w:pStyle w:val="code"/>
        <w:rPr>
          <w:sz w:val="16"/>
        </w:rPr>
      </w:pPr>
      <w:r w:rsidRPr="008C6C03">
        <w:rPr>
          <w:sz w:val="16"/>
        </w:rPr>
        <w:tab/>
        <w:t>{</w:t>
      </w:r>
    </w:p>
    <w:p w:rsidR="008C6C03" w:rsidRPr="008C6C03" w:rsidRDefault="008C6C03" w:rsidP="008C6C03">
      <w:pPr>
        <w:pStyle w:val="code"/>
        <w:rPr>
          <w:sz w:val="16"/>
        </w:rPr>
      </w:pPr>
      <w:r w:rsidRPr="008C6C03">
        <w:rPr>
          <w:sz w:val="16"/>
        </w:rPr>
        <w:tab/>
      </w:r>
      <w:r w:rsidRPr="008C6C03">
        <w:rPr>
          <w:sz w:val="16"/>
        </w:rPr>
        <w:tab/>
        <w:t xml:space="preserve">mult_result = </w:t>
      </w:r>
      <w:r w:rsidRPr="008C6C03">
        <w:rPr>
          <w:sz w:val="16"/>
          <w:highlight w:val="yellow"/>
        </w:rPr>
        <w:t>AddNumbers</w:t>
      </w:r>
      <w:r w:rsidRPr="008C6C03">
        <w:rPr>
          <w:sz w:val="16"/>
        </w:rPr>
        <w:t>(mult_result, number2);</w:t>
      </w:r>
    </w:p>
    <w:p w:rsidR="008C6C03" w:rsidRPr="008C6C03" w:rsidRDefault="008C6C03" w:rsidP="008C6C03">
      <w:pPr>
        <w:pStyle w:val="code"/>
        <w:rPr>
          <w:sz w:val="16"/>
        </w:rPr>
      </w:pPr>
      <w:r w:rsidRPr="008C6C03">
        <w:rPr>
          <w:sz w:val="16"/>
        </w:rPr>
        <w:tab/>
        <w:t>}</w:t>
      </w:r>
    </w:p>
    <w:p w:rsidR="008C6C03" w:rsidRPr="008C6C03" w:rsidRDefault="008C6C03" w:rsidP="008C6C03">
      <w:pPr>
        <w:pStyle w:val="code"/>
        <w:rPr>
          <w:sz w:val="16"/>
        </w:rPr>
      </w:pPr>
      <w:r w:rsidRPr="008C6C03">
        <w:rPr>
          <w:sz w:val="16"/>
        </w:rPr>
        <w:tab/>
        <w:t>return mult_result;</w:t>
      </w:r>
    </w:p>
    <w:p w:rsidR="00E033D0" w:rsidRPr="008C6C03" w:rsidRDefault="008C6C03" w:rsidP="008C6C03">
      <w:pPr>
        <w:pStyle w:val="code"/>
        <w:rPr>
          <w:sz w:val="16"/>
        </w:rPr>
      </w:pPr>
      <w:r w:rsidRPr="008C6C03">
        <w:rPr>
          <w:sz w:val="16"/>
        </w:rPr>
        <w:t>}</w:t>
      </w:r>
    </w:p>
    <w:p w:rsidR="00CB3357" w:rsidRPr="00CB3357" w:rsidRDefault="00CB3357" w:rsidP="00E033D0">
      <w:pPr>
        <w:pStyle w:val="NoSpacing"/>
        <w:rPr>
          <w:sz w:val="20"/>
        </w:rPr>
      </w:pPr>
    </w:p>
    <w:p w:rsidR="00E033D0" w:rsidRDefault="00E033D0" w:rsidP="00E033D0">
      <w:pPr>
        <w:pStyle w:val="NoSpacing"/>
      </w:pPr>
      <w:r>
        <w:t xml:space="preserve">Although not the most efficient or general way of calculating a multiplication, this function does demonstrate the ability to call functions from within other functions. </w:t>
      </w:r>
      <w:r w:rsidR="00C33921">
        <w:t xml:space="preserve"> </w:t>
      </w:r>
      <w:r>
        <w:t xml:space="preserve">It also shows a powerful feature of functions </w:t>
      </w:r>
      <w:r w:rsidR="00C33921">
        <w:t>-</w:t>
      </w:r>
      <w:r>
        <w:t xml:space="preserve"> that they can often be</w:t>
      </w:r>
      <w:r w:rsidRPr="00F87778">
        <w:rPr>
          <w:b/>
        </w:rPr>
        <w:t xml:space="preserve"> re-used</w:t>
      </w:r>
      <w:r>
        <w:t xml:space="preserve"> in many places in your code, or even potentially in other programs.</w:t>
      </w:r>
    </w:p>
    <w:p w:rsidR="005F7D0E" w:rsidRDefault="00A84663" w:rsidP="00A84663">
      <w:pPr>
        <w:pStyle w:val="Heading3"/>
      </w:pPr>
      <w:r>
        <w:lastRenderedPageBreak/>
        <w:t xml:space="preserve">Using </w:t>
      </w:r>
      <w:r w:rsidR="00C5639D">
        <w:t>Functions for Abstraction</w:t>
      </w:r>
    </w:p>
    <w:p w:rsidR="00C5639D" w:rsidRDefault="00C5639D" w:rsidP="00C5639D"/>
    <w:p w:rsidR="001D0719" w:rsidRDefault="001D0719" w:rsidP="00C5639D">
      <w:r>
        <w:t xml:space="preserve">Functions are often used to </w:t>
      </w:r>
      <w:r w:rsidRPr="0013614D">
        <w:rPr>
          <w:b/>
        </w:rPr>
        <w:t>hide the detailed implementation</w:t>
      </w:r>
      <w:r>
        <w:t xml:space="preserve"> of a program</w:t>
      </w:r>
      <w:r w:rsidR="00BB07CA">
        <w:t>, allowing</w:t>
      </w:r>
      <w:r>
        <w:t xml:space="preserve"> you to focus on the general higher level </w:t>
      </w:r>
      <w:r w:rsidR="000658B0">
        <w:t>tasks that need to be performed</w:t>
      </w:r>
      <w:r>
        <w:t xml:space="preserve"> without having to worry about those details. </w:t>
      </w:r>
      <w:r w:rsidR="000658B0">
        <w:t xml:space="preserve"> </w:t>
      </w:r>
      <w:r>
        <w:t xml:space="preserve">This idea is called </w:t>
      </w:r>
      <w:r w:rsidRPr="001D0719">
        <w:rPr>
          <w:b/>
        </w:rPr>
        <w:t>abstraction</w:t>
      </w:r>
      <w:r>
        <w:t xml:space="preserve"> and it is used extensively in computer programming. </w:t>
      </w:r>
      <w:r w:rsidR="000658B0">
        <w:t xml:space="preserve"> </w:t>
      </w:r>
      <w:r>
        <w:t xml:space="preserve">You have already come across the idea of </w:t>
      </w:r>
      <w:r w:rsidR="00BB07CA">
        <w:t>abstraction</w:t>
      </w:r>
      <w:r>
        <w:t xml:space="preserve"> when designing your programs using pseudocode and flow diagrams</w:t>
      </w:r>
      <w:r w:rsidR="000658B0">
        <w:t>.</w:t>
      </w:r>
      <w:r>
        <w:t xml:space="preserve"> </w:t>
      </w:r>
      <w:r w:rsidR="000658B0">
        <w:t xml:space="preserve"> Y</w:t>
      </w:r>
      <w:r>
        <w:t>ou usua</w:t>
      </w:r>
      <w:r w:rsidR="000658B0">
        <w:t>lly start with the overall task</w:t>
      </w:r>
      <w:r>
        <w:t xml:space="preserve"> that need</w:t>
      </w:r>
      <w:r w:rsidR="000658B0">
        <w:t>s</w:t>
      </w:r>
      <w:r>
        <w:t xml:space="preserve"> to be performed, such as moving a game character:</w:t>
      </w:r>
    </w:p>
    <w:p w:rsidR="001D0719" w:rsidRDefault="001D0719" w:rsidP="00C5639D"/>
    <w:p w:rsidR="00626A11" w:rsidRPr="001D0719" w:rsidRDefault="00626A11" w:rsidP="001D0719">
      <w:pPr>
        <w:pStyle w:val="List1"/>
        <w:rPr>
          <w:rStyle w:val="inlinecode"/>
        </w:rPr>
      </w:pPr>
      <w:r w:rsidRPr="001D0719">
        <w:rPr>
          <w:rStyle w:val="inlinecode"/>
        </w:rPr>
        <w:t>While Character is Alive</w:t>
      </w:r>
    </w:p>
    <w:p w:rsidR="00626A11" w:rsidRPr="001D0719" w:rsidRDefault="00626A11" w:rsidP="001D0719">
      <w:pPr>
        <w:pStyle w:val="List1"/>
        <w:numPr>
          <w:ilvl w:val="1"/>
          <w:numId w:val="15"/>
        </w:numPr>
        <w:rPr>
          <w:rStyle w:val="inlinecode"/>
        </w:rPr>
      </w:pPr>
      <w:r w:rsidRPr="001D0719">
        <w:rPr>
          <w:rStyle w:val="inlinecode"/>
        </w:rPr>
        <w:t>Get User Input</w:t>
      </w:r>
    </w:p>
    <w:p w:rsidR="00626A11" w:rsidRPr="001D0719" w:rsidRDefault="00626A11" w:rsidP="001D0719">
      <w:pPr>
        <w:pStyle w:val="List1"/>
        <w:numPr>
          <w:ilvl w:val="1"/>
          <w:numId w:val="15"/>
        </w:numPr>
        <w:rPr>
          <w:rStyle w:val="inlinecode"/>
        </w:rPr>
      </w:pPr>
      <w:r w:rsidRPr="001D0719">
        <w:rPr>
          <w:rStyle w:val="inlinecode"/>
        </w:rPr>
        <w:t>Move Character Position</w:t>
      </w:r>
    </w:p>
    <w:p w:rsidR="00626A11" w:rsidRDefault="00626A11" w:rsidP="001D0719">
      <w:pPr>
        <w:pStyle w:val="List1"/>
        <w:numPr>
          <w:ilvl w:val="1"/>
          <w:numId w:val="15"/>
        </w:numPr>
        <w:rPr>
          <w:rStyle w:val="inlinecode"/>
        </w:rPr>
      </w:pPr>
      <w:r w:rsidRPr="001D0719">
        <w:rPr>
          <w:rStyle w:val="inlinecode"/>
        </w:rPr>
        <w:t>Display Character</w:t>
      </w:r>
    </w:p>
    <w:p w:rsidR="002C4CF5" w:rsidRPr="001D0719" w:rsidRDefault="002C4CF5" w:rsidP="002C4CF5">
      <w:pPr>
        <w:pStyle w:val="List1"/>
        <w:rPr>
          <w:rStyle w:val="inlinecode"/>
        </w:rPr>
      </w:pPr>
      <w:r>
        <w:rPr>
          <w:rStyle w:val="inlinecode"/>
        </w:rPr>
        <w:t>Display Character Death</w:t>
      </w:r>
    </w:p>
    <w:p w:rsidR="00626A11" w:rsidRDefault="00626A11" w:rsidP="00F96B31">
      <w:pPr>
        <w:pStyle w:val="NoSpacing"/>
      </w:pPr>
    </w:p>
    <w:p w:rsidR="00626A11" w:rsidRDefault="001D0719" w:rsidP="00F96B31">
      <w:pPr>
        <w:pStyle w:val="NoSpacing"/>
      </w:pPr>
      <w:r>
        <w:t xml:space="preserve">As you can see, there are no details of </w:t>
      </w:r>
      <w:r w:rsidRPr="00EC4605">
        <w:rPr>
          <w:b/>
        </w:rPr>
        <w:t>how</w:t>
      </w:r>
      <w:r>
        <w:t xml:space="preserve"> these operations are going to be done, just that they are and in what order</w:t>
      </w:r>
      <w:r w:rsidR="00EC4605">
        <w:t xml:space="preserve">.  The overall process can </w:t>
      </w:r>
      <w:r w:rsidR="00DA34A5">
        <w:t xml:space="preserve">therefore </w:t>
      </w:r>
      <w:r w:rsidR="00EC4605">
        <w:t xml:space="preserve">be designed first using this kind of abstraction, then the details can be filled in where necessary </w:t>
      </w:r>
      <w:r w:rsidR="004B57D6">
        <w:t>using stepwise refinement, e.g.</w:t>
      </w:r>
    </w:p>
    <w:p w:rsidR="00626A11" w:rsidRDefault="00626A11" w:rsidP="00F96B31">
      <w:pPr>
        <w:pStyle w:val="NoSpacing"/>
      </w:pPr>
    </w:p>
    <w:p w:rsidR="00EC4605" w:rsidRDefault="00EC4605" w:rsidP="00EC4605">
      <w:pPr>
        <w:pStyle w:val="List1"/>
        <w:numPr>
          <w:ilvl w:val="0"/>
          <w:numId w:val="44"/>
        </w:numPr>
        <w:rPr>
          <w:rStyle w:val="inlinecode"/>
        </w:rPr>
      </w:pPr>
      <w:r w:rsidRPr="001D0719">
        <w:rPr>
          <w:rStyle w:val="inlinecode"/>
        </w:rPr>
        <w:t>Get User Input</w:t>
      </w:r>
    </w:p>
    <w:p w:rsidR="00EC4605" w:rsidRDefault="00EC4605" w:rsidP="00EC4605">
      <w:pPr>
        <w:pStyle w:val="List1"/>
        <w:numPr>
          <w:ilvl w:val="1"/>
          <w:numId w:val="45"/>
        </w:numPr>
        <w:rPr>
          <w:rStyle w:val="inlinecode"/>
        </w:rPr>
      </w:pPr>
      <w:r>
        <w:rPr>
          <w:rStyle w:val="inlinecode"/>
        </w:rPr>
        <w:t>Get Key</w:t>
      </w:r>
      <w:r w:rsidR="006C732E">
        <w:rPr>
          <w:rStyle w:val="inlinecode"/>
        </w:rPr>
        <w:t>press</w:t>
      </w:r>
    </w:p>
    <w:p w:rsidR="00EC4605" w:rsidRDefault="00EC4605" w:rsidP="00EC4605">
      <w:pPr>
        <w:pStyle w:val="List1"/>
        <w:numPr>
          <w:ilvl w:val="1"/>
          <w:numId w:val="45"/>
        </w:numPr>
        <w:rPr>
          <w:rStyle w:val="inlinecode"/>
        </w:rPr>
      </w:pPr>
      <w:r>
        <w:rPr>
          <w:rStyle w:val="inlinecode"/>
        </w:rPr>
        <w:t xml:space="preserve">Get Mouse </w:t>
      </w:r>
      <w:r w:rsidR="006C732E">
        <w:rPr>
          <w:rStyle w:val="inlinecode"/>
        </w:rPr>
        <w:t>Button</w:t>
      </w:r>
    </w:p>
    <w:p w:rsidR="006C732E" w:rsidRDefault="006C732E" w:rsidP="00EC4605">
      <w:pPr>
        <w:pStyle w:val="List1"/>
        <w:numPr>
          <w:ilvl w:val="1"/>
          <w:numId w:val="45"/>
        </w:numPr>
        <w:rPr>
          <w:rStyle w:val="inlinecode"/>
        </w:rPr>
      </w:pPr>
      <w:r>
        <w:rPr>
          <w:rStyle w:val="inlinecode"/>
        </w:rPr>
        <w:t>Calculate Direction</w:t>
      </w:r>
    </w:p>
    <w:p w:rsidR="006C732E" w:rsidRDefault="006C732E" w:rsidP="00EC4605">
      <w:pPr>
        <w:pStyle w:val="List1"/>
        <w:numPr>
          <w:ilvl w:val="1"/>
          <w:numId w:val="45"/>
        </w:numPr>
        <w:rPr>
          <w:rStyle w:val="inlinecode"/>
        </w:rPr>
      </w:pPr>
      <w:r>
        <w:rPr>
          <w:rStyle w:val="inlinecode"/>
        </w:rPr>
        <w:t>Return Direction (0 = none, 1=up, 2=down, 3=left, 4=right)</w:t>
      </w:r>
    </w:p>
    <w:p w:rsidR="00EC4605" w:rsidRDefault="00EC4605" w:rsidP="002C4CF5">
      <w:pPr>
        <w:pStyle w:val="NoSpacing"/>
        <w:rPr>
          <w:rStyle w:val="inlinecode"/>
        </w:rPr>
      </w:pPr>
    </w:p>
    <w:p w:rsidR="00EC4605" w:rsidRDefault="00EC4605" w:rsidP="002C4CF5">
      <w:pPr>
        <w:pStyle w:val="NoSpacing"/>
      </w:pPr>
      <w:r w:rsidRPr="00EC4605">
        <w:t>This idea of using abstract concepts to help in the creation of a design</w:t>
      </w:r>
      <w:r>
        <w:t xml:space="preserve"> can be directly translated to the use of functions in your code. </w:t>
      </w:r>
      <w:r w:rsidR="00CB3357">
        <w:t xml:space="preserve"> </w:t>
      </w:r>
      <w:r>
        <w:t xml:space="preserve">The above partial design might look </w:t>
      </w:r>
      <w:r w:rsidR="002C4CF5">
        <w:t xml:space="preserve">something </w:t>
      </w:r>
      <w:r>
        <w:t>like this in code using functions:</w:t>
      </w:r>
    </w:p>
    <w:p w:rsidR="002C4CF5" w:rsidRDefault="002C4CF5" w:rsidP="002C4CF5">
      <w:pPr>
        <w:pStyle w:val="NoSpacing"/>
      </w:pPr>
    </w:p>
    <w:p w:rsidR="006C732E" w:rsidRPr="002C4CF5" w:rsidRDefault="006C732E" w:rsidP="002C4CF5">
      <w:pPr>
        <w:pStyle w:val="code"/>
      </w:pPr>
      <w:r w:rsidRPr="002C4CF5">
        <w:t>void MoveCharacter(int direction);</w:t>
      </w:r>
    </w:p>
    <w:p w:rsidR="006C732E" w:rsidRPr="002C4CF5" w:rsidRDefault="00CB3357" w:rsidP="002C4CF5">
      <w:pPr>
        <w:pStyle w:val="code"/>
      </w:pPr>
      <w:r>
        <w:t>void DisplayCharacter(</w:t>
      </w:r>
      <w:r w:rsidR="006C732E" w:rsidRPr="002C4CF5">
        <w:t>);</w:t>
      </w:r>
    </w:p>
    <w:p w:rsidR="00CB3357" w:rsidRPr="002C4CF5" w:rsidRDefault="00CB3357" w:rsidP="00CB3357">
      <w:pPr>
        <w:pStyle w:val="code"/>
      </w:pPr>
      <w:r w:rsidRPr="002C4CF5">
        <w:t>int Ca</w:t>
      </w:r>
      <w:r>
        <w:t>lculateDirection(int k, int b);</w:t>
      </w:r>
    </w:p>
    <w:p w:rsidR="00CB3357" w:rsidRPr="002C4CF5" w:rsidRDefault="00CB3357" w:rsidP="00CB3357">
      <w:pPr>
        <w:pStyle w:val="code"/>
      </w:pPr>
      <w:r>
        <w:t>int GetUserInput(</w:t>
      </w:r>
      <w:r w:rsidRPr="002C4CF5">
        <w:t>);</w:t>
      </w:r>
    </w:p>
    <w:p w:rsidR="00DA34A5" w:rsidRPr="002C4CF5" w:rsidRDefault="00DA34A5" w:rsidP="002C4CF5">
      <w:pPr>
        <w:pStyle w:val="code"/>
      </w:pPr>
      <w:r w:rsidRPr="002C4CF5">
        <w:t>int GetKeypress();</w:t>
      </w:r>
      <w:r w:rsidRPr="002C4CF5">
        <w:tab/>
      </w:r>
    </w:p>
    <w:p w:rsidR="00DA34A5" w:rsidRPr="002C4CF5" w:rsidRDefault="00DA34A5" w:rsidP="002C4CF5">
      <w:pPr>
        <w:pStyle w:val="code"/>
      </w:pPr>
      <w:r w:rsidRPr="002C4CF5">
        <w:t>int GetMouseButton();</w:t>
      </w:r>
    </w:p>
    <w:p w:rsidR="006C732E" w:rsidRPr="002C4CF5" w:rsidRDefault="006C732E" w:rsidP="002C4CF5">
      <w:pPr>
        <w:pStyle w:val="code"/>
      </w:pPr>
    </w:p>
    <w:p w:rsidR="00EC4605" w:rsidRPr="002C4CF5" w:rsidRDefault="006C732E" w:rsidP="002C4CF5">
      <w:pPr>
        <w:pStyle w:val="code"/>
      </w:pPr>
      <w:r w:rsidRPr="002C4CF5">
        <w:t>int main()</w:t>
      </w:r>
    </w:p>
    <w:p w:rsidR="006C732E" w:rsidRPr="002C4CF5" w:rsidRDefault="0013614D" w:rsidP="002C4CF5">
      <w:pPr>
        <w:pStyle w:val="code"/>
      </w:pPr>
      <w:r>
        <w:t>{</w:t>
      </w:r>
    </w:p>
    <w:p w:rsidR="006C732E" w:rsidRPr="002C4CF5" w:rsidRDefault="0013614D" w:rsidP="002C4CF5">
      <w:pPr>
        <w:pStyle w:val="code"/>
      </w:pPr>
      <w:r>
        <w:t>...</w:t>
      </w:r>
      <w:r w:rsidR="00D2343B" w:rsidRPr="00D2343B">
        <w:t>// rest of code</w:t>
      </w:r>
    </w:p>
    <w:p w:rsidR="006C732E" w:rsidRPr="002C4CF5" w:rsidRDefault="006C732E" w:rsidP="002C4CF5">
      <w:pPr>
        <w:pStyle w:val="code"/>
      </w:pPr>
      <w:r w:rsidRPr="002C4CF5">
        <w:tab/>
        <w:t>while(character_alive == true)</w:t>
      </w:r>
    </w:p>
    <w:p w:rsidR="006C732E" w:rsidRPr="002C4CF5" w:rsidRDefault="006C732E" w:rsidP="002C4CF5">
      <w:pPr>
        <w:pStyle w:val="code"/>
      </w:pPr>
      <w:r w:rsidRPr="002C4CF5">
        <w:tab/>
        <w:t>{</w:t>
      </w:r>
    </w:p>
    <w:p w:rsidR="006C732E" w:rsidRPr="002C4CF5" w:rsidRDefault="006C732E" w:rsidP="002C4CF5">
      <w:pPr>
        <w:pStyle w:val="code"/>
      </w:pPr>
      <w:r w:rsidRPr="002C4CF5">
        <w:tab/>
      </w:r>
      <w:r w:rsidRPr="002C4CF5">
        <w:tab/>
        <w:t xml:space="preserve">int move_direction = </w:t>
      </w:r>
      <w:r w:rsidRPr="00E717FF">
        <w:rPr>
          <w:highlight w:val="yellow"/>
        </w:rPr>
        <w:t>GetUserInput()</w:t>
      </w:r>
      <w:r w:rsidRPr="002C4CF5">
        <w:t>;</w:t>
      </w:r>
    </w:p>
    <w:p w:rsidR="006C732E" w:rsidRPr="002C4CF5" w:rsidRDefault="006C732E" w:rsidP="002C4CF5">
      <w:pPr>
        <w:pStyle w:val="code"/>
      </w:pPr>
      <w:r w:rsidRPr="002C4CF5">
        <w:tab/>
      </w:r>
      <w:r w:rsidRPr="002C4CF5">
        <w:tab/>
        <w:t>MoveCharacter(move_direction);</w:t>
      </w:r>
    </w:p>
    <w:p w:rsidR="006C732E" w:rsidRPr="002C4CF5" w:rsidRDefault="006C732E" w:rsidP="002C4CF5">
      <w:pPr>
        <w:pStyle w:val="code"/>
      </w:pPr>
      <w:r w:rsidRPr="002C4CF5">
        <w:tab/>
      </w:r>
      <w:r w:rsidRPr="002C4CF5">
        <w:tab/>
        <w:t>DisplayCharacter();</w:t>
      </w:r>
    </w:p>
    <w:p w:rsidR="006C732E" w:rsidRPr="002C4CF5" w:rsidRDefault="0013614D" w:rsidP="002C4CF5">
      <w:pPr>
        <w:pStyle w:val="code"/>
      </w:pPr>
      <w:r>
        <w:tab/>
        <w:t>}</w:t>
      </w:r>
    </w:p>
    <w:p w:rsidR="006C732E" w:rsidRPr="002C4CF5" w:rsidRDefault="0013614D" w:rsidP="002C4CF5">
      <w:pPr>
        <w:pStyle w:val="code"/>
      </w:pPr>
      <w:r>
        <w:t>...</w:t>
      </w:r>
      <w:r w:rsidR="00D2343B" w:rsidRPr="00D2343B">
        <w:t>// rest of code</w:t>
      </w:r>
    </w:p>
    <w:p w:rsidR="006C732E" w:rsidRPr="002C4CF5" w:rsidRDefault="006C732E" w:rsidP="002C4CF5">
      <w:pPr>
        <w:pStyle w:val="code"/>
        <w:rPr>
          <w:rStyle w:val="inlinecode"/>
          <w:b w:val="0"/>
          <w:bCs w:val="0"/>
          <w:sz w:val="18"/>
        </w:rPr>
      </w:pPr>
      <w:r w:rsidRPr="002C4CF5">
        <w:t>}</w:t>
      </w:r>
    </w:p>
    <w:p w:rsidR="00626A11" w:rsidRPr="002C4CF5" w:rsidRDefault="00626A11" w:rsidP="002C4CF5">
      <w:pPr>
        <w:pStyle w:val="code"/>
      </w:pPr>
    </w:p>
    <w:p w:rsidR="006C732E" w:rsidRPr="002C4CF5" w:rsidRDefault="006C732E" w:rsidP="002C4CF5">
      <w:pPr>
        <w:pStyle w:val="code"/>
      </w:pPr>
      <w:r w:rsidRPr="002C4CF5">
        <w:t xml:space="preserve">int </w:t>
      </w:r>
      <w:r w:rsidR="00CB3357">
        <w:rPr>
          <w:highlight w:val="yellow"/>
        </w:rPr>
        <w:t>GetUserInput(</w:t>
      </w:r>
      <w:r w:rsidRPr="00E717FF">
        <w:rPr>
          <w:highlight w:val="yellow"/>
        </w:rPr>
        <w:t>)</w:t>
      </w:r>
    </w:p>
    <w:p w:rsidR="006C732E" w:rsidRPr="002C4CF5" w:rsidRDefault="006C732E" w:rsidP="002C4CF5">
      <w:pPr>
        <w:pStyle w:val="code"/>
      </w:pPr>
      <w:r w:rsidRPr="002C4CF5">
        <w:t>{</w:t>
      </w:r>
    </w:p>
    <w:p w:rsidR="006C732E" w:rsidRPr="002C4CF5" w:rsidRDefault="006C732E" w:rsidP="002C4CF5">
      <w:pPr>
        <w:pStyle w:val="code"/>
      </w:pPr>
      <w:r w:rsidRPr="002C4CF5">
        <w:tab/>
        <w:t>int keypress, button, direction;</w:t>
      </w:r>
    </w:p>
    <w:p w:rsidR="006C732E" w:rsidRPr="002C4CF5" w:rsidRDefault="006C732E" w:rsidP="002C4CF5">
      <w:pPr>
        <w:pStyle w:val="code"/>
      </w:pPr>
      <w:r w:rsidRPr="002C4CF5">
        <w:tab/>
      </w:r>
    </w:p>
    <w:p w:rsidR="006C732E" w:rsidRPr="002C4CF5" w:rsidRDefault="006C732E" w:rsidP="002C4CF5">
      <w:pPr>
        <w:pStyle w:val="code"/>
      </w:pPr>
      <w:r w:rsidRPr="002C4CF5">
        <w:tab/>
        <w:t>keypress = GetKeypress();</w:t>
      </w:r>
      <w:r w:rsidRPr="002C4CF5">
        <w:tab/>
      </w:r>
    </w:p>
    <w:p w:rsidR="006C732E" w:rsidRPr="002C4CF5" w:rsidRDefault="00DA34A5" w:rsidP="002C4CF5">
      <w:pPr>
        <w:pStyle w:val="code"/>
      </w:pPr>
      <w:r w:rsidRPr="002C4CF5">
        <w:tab/>
      </w:r>
      <w:r w:rsidR="006C732E" w:rsidRPr="002C4CF5">
        <w:t>button = Get</w:t>
      </w:r>
      <w:r w:rsidRPr="002C4CF5">
        <w:t>Mouse</w:t>
      </w:r>
      <w:r w:rsidR="006C732E" w:rsidRPr="002C4CF5">
        <w:t>Button</w:t>
      </w:r>
      <w:r w:rsidRPr="002C4CF5">
        <w:t>()</w:t>
      </w:r>
      <w:r w:rsidR="006C732E" w:rsidRPr="002C4CF5">
        <w:t>;</w:t>
      </w:r>
    </w:p>
    <w:p w:rsidR="006C732E" w:rsidRPr="002C4CF5" w:rsidRDefault="00DA34A5" w:rsidP="002C4CF5">
      <w:pPr>
        <w:pStyle w:val="code"/>
      </w:pPr>
      <w:r w:rsidRPr="002C4CF5">
        <w:tab/>
      </w:r>
      <w:r w:rsidR="006C732E" w:rsidRPr="002C4CF5">
        <w:t>direction</w:t>
      </w:r>
      <w:r w:rsidRPr="002C4CF5">
        <w:t xml:space="preserve"> = CalculateDirection(keypress, button);</w:t>
      </w:r>
    </w:p>
    <w:p w:rsidR="00DA34A5" w:rsidRPr="002C4CF5" w:rsidRDefault="00DA34A5" w:rsidP="002C4CF5">
      <w:pPr>
        <w:pStyle w:val="code"/>
      </w:pPr>
    </w:p>
    <w:p w:rsidR="00DA34A5" w:rsidRPr="002C4CF5" w:rsidRDefault="00DA34A5" w:rsidP="002C4CF5">
      <w:pPr>
        <w:pStyle w:val="code"/>
      </w:pPr>
      <w:r w:rsidRPr="002C4CF5">
        <w:tab/>
        <w:t>return direction;</w:t>
      </w:r>
    </w:p>
    <w:p w:rsidR="006C732E" w:rsidRPr="002C4CF5" w:rsidRDefault="006C732E" w:rsidP="002C4CF5">
      <w:pPr>
        <w:pStyle w:val="code"/>
      </w:pPr>
    </w:p>
    <w:p w:rsidR="006C732E" w:rsidRPr="002C4CF5" w:rsidRDefault="006C732E" w:rsidP="002C4CF5">
      <w:pPr>
        <w:pStyle w:val="code"/>
      </w:pPr>
      <w:r w:rsidRPr="002C4CF5">
        <w:t>}</w:t>
      </w:r>
    </w:p>
    <w:p w:rsidR="00DA34A5" w:rsidRDefault="00DA34A5" w:rsidP="00F96B31">
      <w:pPr>
        <w:pStyle w:val="NoSpacing"/>
      </w:pPr>
      <w:r>
        <w:lastRenderedPageBreak/>
        <w:t>As you can see the process of implementing the code can closely follow the abstract design</w:t>
      </w:r>
      <w:r w:rsidR="00394E2D">
        <w:t xml:space="preserve"> steps</w:t>
      </w:r>
      <w:r w:rsidR="003F27D4">
        <w:t>,</w:t>
      </w:r>
      <w:r>
        <w:t xml:space="preserve"> </w:t>
      </w:r>
      <w:r w:rsidR="003F27D4">
        <w:t xml:space="preserve">from </w:t>
      </w:r>
      <w:r w:rsidR="00D03C30">
        <w:t>both</w:t>
      </w:r>
      <w:r w:rsidR="003F27D4">
        <w:t xml:space="preserve"> </w:t>
      </w:r>
      <w:r w:rsidR="00BB07CA">
        <w:t>pseudocode</w:t>
      </w:r>
      <w:r w:rsidR="003F27D4">
        <w:t xml:space="preserve"> or flow diagrams, </w:t>
      </w:r>
      <w:r>
        <w:t xml:space="preserve">by implementing </w:t>
      </w:r>
      <w:r w:rsidR="00394E2D">
        <w:t>them</w:t>
      </w:r>
      <w:r>
        <w:t xml:space="preserve"> as higher level functions</w:t>
      </w:r>
      <w:r w:rsidR="00CB3357">
        <w:t>.</w:t>
      </w:r>
      <w:r>
        <w:t xml:space="preserve"> </w:t>
      </w:r>
      <w:r w:rsidR="00CB3357">
        <w:t xml:space="preserve"> T</w:t>
      </w:r>
      <w:r>
        <w:t xml:space="preserve">hen the stepwise refinements </w:t>
      </w:r>
      <w:r w:rsidR="00394E2D">
        <w:t xml:space="preserve">of the design </w:t>
      </w:r>
      <w:r>
        <w:t xml:space="preserve">can be implemented inside those functions, </w:t>
      </w:r>
      <w:r w:rsidR="00CB3357">
        <w:t>with potentially even more detailed functions being called from inside the higher level ones</w:t>
      </w:r>
      <w:r>
        <w:t>.</w:t>
      </w:r>
    </w:p>
    <w:p w:rsidR="005F7D0E" w:rsidRDefault="005F7D0E" w:rsidP="00F96B31">
      <w:pPr>
        <w:pStyle w:val="NoSpacing"/>
      </w:pPr>
    </w:p>
    <w:p w:rsidR="00A84663" w:rsidRDefault="00AB341F" w:rsidP="007A7A0A">
      <w:pPr>
        <w:pStyle w:val="Heading3"/>
      </w:pPr>
      <w:r>
        <w:t>Using the Debugger with Functions</w:t>
      </w:r>
    </w:p>
    <w:p w:rsidR="00AB341F" w:rsidRDefault="00AB341F" w:rsidP="00F96B31">
      <w:pPr>
        <w:pStyle w:val="NoSpacing"/>
      </w:pPr>
    </w:p>
    <w:p w:rsidR="00AB341F" w:rsidRDefault="00AB341F" w:rsidP="00F96B31">
      <w:pPr>
        <w:pStyle w:val="NoSpacing"/>
      </w:pPr>
      <w:r>
        <w:t xml:space="preserve">You can use the debugger in your functions in exactly the same way as within </w:t>
      </w:r>
      <w:proofErr w:type="gramStart"/>
      <w:r w:rsidRPr="007A7A0A">
        <w:rPr>
          <w:rStyle w:val="inlinecode"/>
        </w:rPr>
        <w:t>main(</w:t>
      </w:r>
      <w:proofErr w:type="gramEnd"/>
      <w:r w:rsidRPr="007A7A0A">
        <w:rPr>
          <w:rStyle w:val="inlinecode"/>
        </w:rPr>
        <w:t>)</w:t>
      </w:r>
      <w:r>
        <w:t>, i.e. you can set breakpoints in</w:t>
      </w:r>
      <w:r w:rsidR="007A7A0A">
        <w:t xml:space="preserve"> </w:t>
      </w:r>
      <w:r>
        <w:t>the</w:t>
      </w:r>
      <w:r w:rsidR="007A7A0A">
        <w:t xml:space="preserve"> function</w:t>
      </w:r>
      <w:r>
        <w:t xml:space="preserve"> using </w:t>
      </w:r>
      <w:r w:rsidR="00912377">
        <w:rPr>
          <w:b/>
        </w:rPr>
        <w:t>F5</w:t>
      </w:r>
      <w:r>
        <w:t xml:space="preserve">, you can step through the code using </w:t>
      </w:r>
      <w:r w:rsidR="00912377">
        <w:rPr>
          <w:b/>
        </w:rPr>
        <w:t>F7</w:t>
      </w:r>
      <w:r>
        <w:t>, a</w:t>
      </w:r>
      <w:r w:rsidR="00912377">
        <w:t xml:space="preserve">nd you can use the </w:t>
      </w:r>
      <w:r w:rsidR="00912377">
        <w:rPr>
          <w:b/>
        </w:rPr>
        <w:t>Watches</w:t>
      </w:r>
      <w:r w:rsidR="00912377">
        <w:t xml:space="preserve"> window</w:t>
      </w:r>
      <w:r>
        <w:t xml:space="preserve"> to examine variables. </w:t>
      </w:r>
      <w:r w:rsidR="00912377">
        <w:t xml:space="preserve"> </w:t>
      </w:r>
      <w:r>
        <w:t xml:space="preserve">However, there are a few more features of the debugger that are useful to know when using functions. </w:t>
      </w:r>
      <w:r w:rsidR="00912377">
        <w:t xml:space="preserve"> </w:t>
      </w:r>
      <w:r>
        <w:t>First</w:t>
      </w:r>
      <w:r w:rsidR="00981EF6">
        <w:t>ly</w:t>
      </w:r>
      <w:r>
        <w:t>, if the next line of execution is a fun</w:t>
      </w:r>
      <w:r w:rsidR="00981EF6">
        <w:t>ction then you can</w:t>
      </w:r>
      <w:r>
        <w:t xml:space="preserve"> press </w:t>
      </w:r>
      <w:r w:rsidR="00981EF6">
        <w:rPr>
          <w:b/>
        </w:rPr>
        <w:t>F7</w:t>
      </w:r>
      <w:r>
        <w:t xml:space="preserve"> </w:t>
      </w:r>
      <w:r w:rsidR="00981EF6">
        <w:t xml:space="preserve">to execute the </w:t>
      </w:r>
      <w:r w:rsidR="00981EF6">
        <w:rPr>
          <w:b/>
        </w:rPr>
        <w:t>entire function</w:t>
      </w:r>
      <w:r>
        <w:t xml:space="preserve"> and the pointer</w:t>
      </w:r>
      <w:r w:rsidR="00981EF6">
        <w:t xml:space="preserve"> will</w:t>
      </w:r>
      <w:r>
        <w:t xml:space="preserve"> move to the next line. </w:t>
      </w:r>
      <w:r w:rsidR="00912377">
        <w:t xml:space="preserve"> </w:t>
      </w:r>
      <w:r>
        <w:t xml:space="preserve">If instead you want to </w:t>
      </w:r>
      <w:r w:rsidRPr="00AB341F">
        <w:rPr>
          <w:b/>
        </w:rPr>
        <w:t>step-into</w:t>
      </w:r>
      <w:r>
        <w:t xml:space="preserve"> the function</w:t>
      </w:r>
      <w:r w:rsidR="007A7A0A">
        <w:t xml:space="preserve"> to see what it does, rather than finding the function to set a breakpoint</w:t>
      </w:r>
      <w:r w:rsidR="005A118C">
        <w:t>,</w:t>
      </w:r>
      <w:r w:rsidR="007A7A0A">
        <w:t xml:space="preserve"> you can just press </w:t>
      </w:r>
      <w:r w:rsidR="00981EF6">
        <w:rPr>
          <w:b/>
        </w:rPr>
        <w:t>Shift + F7</w:t>
      </w:r>
      <w:r w:rsidR="007A7A0A">
        <w:t xml:space="preserve"> and the code pointer will </w:t>
      </w:r>
      <w:r w:rsidR="007A7A0A" w:rsidRPr="0013614D">
        <w:rPr>
          <w:b/>
        </w:rPr>
        <w:t>jump into</w:t>
      </w:r>
      <w:r w:rsidR="007A7A0A">
        <w:t xml:space="preserve"> the function and </w:t>
      </w:r>
      <w:r w:rsidR="005A118C">
        <w:t>c</w:t>
      </w:r>
      <w:r w:rsidR="007A7A0A">
        <w:t xml:space="preserve">ontinue debugging from there. </w:t>
      </w:r>
      <w:r w:rsidR="00981EF6">
        <w:t xml:space="preserve"> </w:t>
      </w:r>
      <w:r w:rsidR="007A7A0A">
        <w:t xml:space="preserve">If you want to </w:t>
      </w:r>
      <w:r w:rsidR="007A7A0A" w:rsidRPr="0013614D">
        <w:rPr>
          <w:b/>
        </w:rPr>
        <w:t>jump back</w:t>
      </w:r>
      <w:r w:rsidR="007A7A0A">
        <w:t xml:space="preserve"> to the where the function was called from then you can use </w:t>
      </w:r>
      <w:r w:rsidR="00981EF6">
        <w:rPr>
          <w:b/>
        </w:rPr>
        <w:t>Ctrl + F7</w:t>
      </w:r>
      <w:r w:rsidR="007A7A0A">
        <w:t xml:space="preserve"> which completes the execution of the function and goes back to the </w:t>
      </w:r>
      <w:r w:rsidR="00981EF6">
        <w:t>line where it was called</w:t>
      </w:r>
      <w:r w:rsidR="007A7A0A">
        <w:t>.</w:t>
      </w:r>
    </w:p>
    <w:p w:rsidR="00AB341F" w:rsidRDefault="00AB341F" w:rsidP="00F96B31">
      <w:pPr>
        <w:pStyle w:val="NoSpacing"/>
      </w:pPr>
    </w:p>
    <w:p w:rsidR="00AB341F" w:rsidRDefault="007A7A0A" w:rsidP="00F96B31">
      <w:pPr>
        <w:pStyle w:val="NoSpacing"/>
      </w:pPr>
      <w:r>
        <w:t xml:space="preserve">Note that sometimes when you press </w:t>
      </w:r>
      <w:r w:rsidR="00B50D52">
        <w:rPr>
          <w:b/>
        </w:rPr>
        <w:t xml:space="preserve">F7 </w:t>
      </w:r>
      <w:r>
        <w:t xml:space="preserve">the code jumps to a file that you haven't written, this is usually because there is some other </w:t>
      </w:r>
      <w:r w:rsidR="00BB07CA">
        <w:t>function</w:t>
      </w:r>
      <w:r>
        <w:t xml:space="preserve"> on the same line such as </w:t>
      </w:r>
      <w:proofErr w:type="spellStart"/>
      <w:proofErr w:type="gramStart"/>
      <w:r w:rsidR="006568A6" w:rsidRPr="00B50D52">
        <w:rPr>
          <w:rFonts w:ascii="Courier New" w:hAnsi="Courier New" w:cs="Courier New"/>
        </w:rPr>
        <w:t>printf</w:t>
      </w:r>
      <w:proofErr w:type="spellEnd"/>
      <w:r w:rsidR="006568A6" w:rsidRPr="00B50D52">
        <w:rPr>
          <w:rFonts w:ascii="Courier New" w:hAnsi="Courier New" w:cs="Courier New"/>
        </w:rPr>
        <w:t>(</w:t>
      </w:r>
      <w:proofErr w:type="gramEnd"/>
      <w:r w:rsidR="006568A6" w:rsidRPr="00B50D52">
        <w:rPr>
          <w:rFonts w:ascii="Courier New" w:hAnsi="Courier New" w:cs="Courier New"/>
        </w:rPr>
        <w:t>)</w:t>
      </w:r>
      <w:r>
        <w:t xml:space="preserve">. </w:t>
      </w:r>
      <w:r w:rsidR="00B50D52">
        <w:t xml:space="preserve"> </w:t>
      </w:r>
      <w:r>
        <w:t xml:space="preserve">In this case you can simply press </w:t>
      </w:r>
      <w:r w:rsidR="00B50D52">
        <w:rPr>
          <w:b/>
        </w:rPr>
        <w:t>Ctrl + F7</w:t>
      </w:r>
      <w:r>
        <w:t xml:space="preserve"> to exit the function and go back to the calling line.</w:t>
      </w:r>
    </w:p>
    <w:p w:rsidR="007A7A0A" w:rsidRDefault="007A7A0A" w:rsidP="00F96B31">
      <w:pPr>
        <w:pStyle w:val="NoSpacing"/>
      </w:pPr>
    </w:p>
    <w:p w:rsidR="00AB341F" w:rsidRDefault="007A7A0A" w:rsidP="00F96B31">
      <w:pPr>
        <w:pStyle w:val="NoSpacing"/>
      </w:pPr>
      <w:r>
        <w:t xml:space="preserve">If you don't already use </w:t>
      </w:r>
      <w:proofErr w:type="gramStart"/>
      <w:r>
        <w:t>it</w:t>
      </w:r>
      <w:proofErr w:type="gramEnd"/>
      <w:r>
        <w:t xml:space="preserve"> you can also look at the </w:t>
      </w:r>
      <w:r w:rsidR="00B50D52">
        <w:rPr>
          <w:b/>
        </w:rPr>
        <w:t>W</w:t>
      </w:r>
      <w:r w:rsidRPr="007A7A0A">
        <w:rPr>
          <w:b/>
        </w:rPr>
        <w:t>atch</w:t>
      </w:r>
      <w:r w:rsidR="00B50D52">
        <w:rPr>
          <w:b/>
        </w:rPr>
        <w:t>es</w:t>
      </w:r>
      <w:r>
        <w:t xml:space="preserve"> </w:t>
      </w:r>
      <w:r w:rsidR="00B50D52">
        <w:t>window</w:t>
      </w:r>
      <w:r>
        <w:t xml:space="preserve"> when inside a function. </w:t>
      </w:r>
      <w:r w:rsidR="00B50D52">
        <w:t xml:space="preserve"> This can be accessed via the </w:t>
      </w:r>
      <w:r w:rsidR="00B50D52" w:rsidRPr="00B50D52">
        <w:rPr>
          <w:b/>
        </w:rPr>
        <w:t>Debug</w:t>
      </w:r>
      <w:r w:rsidR="00B50D52">
        <w:t xml:space="preserve"> menu -&gt; </w:t>
      </w:r>
      <w:r w:rsidR="00B50D52">
        <w:rPr>
          <w:b/>
        </w:rPr>
        <w:t xml:space="preserve">Debugging Windows </w:t>
      </w:r>
      <w:r w:rsidR="00B50D52" w:rsidRPr="00B50D52">
        <w:t>-&gt;</w:t>
      </w:r>
      <w:r w:rsidR="00B50D52">
        <w:rPr>
          <w:b/>
        </w:rPr>
        <w:t xml:space="preserve"> </w:t>
      </w:r>
      <w:r w:rsidR="00B50D52" w:rsidRPr="00B50D52">
        <w:rPr>
          <w:b/>
        </w:rPr>
        <w:t>Watches</w:t>
      </w:r>
      <w:r w:rsidR="00B50D52">
        <w:t xml:space="preserve">.  </w:t>
      </w:r>
      <w:r w:rsidRPr="00B50D52">
        <w:t>This</w:t>
      </w:r>
      <w:r>
        <w:t xml:space="preserve"> </w:t>
      </w:r>
      <w:r w:rsidR="00B50D52">
        <w:t>provide</w:t>
      </w:r>
      <w:r>
        <w:t xml:space="preserve">s a </w:t>
      </w:r>
      <w:r w:rsidR="00B50D52">
        <w:t>complete</w:t>
      </w:r>
      <w:r>
        <w:t xml:space="preserve"> list of all of the</w:t>
      </w:r>
      <w:r w:rsidRPr="00505A1E">
        <w:rPr>
          <w:b/>
        </w:rPr>
        <w:t xml:space="preserve"> local variables</w:t>
      </w:r>
      <w:r>
        <w:t xml:space="preserve"> in sco</w:t>
      </w:r>
      <w:r w:rsidR="00505A1E">
        <w:t xml:space="preserve">pe for that particular function. </w:t>
      </w:r>
      <w:r w:rsidR="00B50D52">
        <w:t xml:space="preserve"> </w:t>
      </w:r>
      <w:r w:rsidR="00505A1E">
        <w:t xml:space="preserve">You can examine the local variables for </w:t>
      </w:r>
      <w:proofErr w:type="gramStart"/>
      <w:r w:rsidR="00505A1E" w:rsidRPr="00505A1E">
        <w:rPr>
          <w:rStyle w:val="inlinecode"/>
        </w:rPr>
        <w:t>main(</w:t>
      </w:r>
      <w:proofErr w:type="gramEnd"/>
      <w:r w:rsidR="00505A1E" w:rsidRPr="00505A1E">
        <w:rPr>
          <w:rStyle w:val="inlinecode"/>
        </w:rPr>
        <w:t>)</w:t>
      </w:r>
      <w:r w:rsidR="00505A1E">
        <w:t xml:space="preserve"> using this </w:t>
      </w:r>
      <w:r w:rsidR="00B50D52">
        <w:t>window, as well</w:t>
      </w:r>
      <w:r w:rsidR="00505A1E">
        <w:t>.</w:t>
      </w:r>
    </w:p>
    <w:p w:rsidR="00505A1E" w:rsidRDefault="00505A1E" w:rsidP="00F96B31">
      <w:pPr>
        <w:pStyle w:val="NoSpacing"/>
      </w:pPr>
    </w:p>
    <w:p w:rsidR="00CB45BF" w:rsidRDefault="00AB341F" w:rsidP="006E4D53">
      <w:pPr>
        <w:pStyle w:val="NoSpacing"/>
      </w:pPr>
      <w:r>
        <w:t>Use the debugger to experience step by step exactly how functions work, it will give you a much better understanding of how your code works.</w:t>
      </w:r>
      <w:r w:rsidR="00505A1E">
        <w:t xml:space="preserve"> </w:t>
      </w:r>
      <w:r>
        <w:t xml:space="preserve">One </w:t>
      </w:r>
      <w:r w:rsidR="00505A1E">
        <w:t xml:space="preserve">other simple </w:t>
      </w:r>
      <w:r>
        <w:t xml:space="preserve">idea that you can use is to set a breakpoint within </w:t>
      </w:r>
      <w:r w:rsidR="00505A1E">
        <w:t xml:space="preserve">a function to see if it is ever called. This quick idea can save you a lot of time tracking down bugs that stem </w:t>
      </w:r>
      <w:r w:rsidR="00B50D52">
        <w:t>from a function not being run when you expect it to</w:t>
      </w:r>
      <w:r w:rsidR="00505A1E">
        <w:t>.</w:t>
      </w:r>
    </w:p>
    <w:p w:rsidR="002C4CF5" w:rsidRDefault="002C4CF5" w:rsidP="006E4D53">
      <w:pPr>
        <w:pStyle w:val="NoSpacing"/>
      </w:pPr>
    </w:p>
    <w:p w:rsidR="00D53912" w:rsidRDefault="00D53912" w:rsidP="00531DFB"/>
    <w:p w:rsidR="00D53912" w:rsidRDefault="0013614D" w:rsidP="00D53912">
      <w:pPr>
        <w:pStyle w:val="Heading2"/>
      </w:pPr>
      <w:r>
        <w:br w:type="page"/>
      </w:r>
      <w:r w:rsidR="00D53912">
        <w:lastRenderedPageBreak/>
        <w:t>Exercises</w:t>
      </w:r>
    </w:p>
    <w:p w:rsidR="00D03C30" w:rsidRDefault="00D03C30" w:rsidP="00D03C30">
      <w:pPr>
        <w:pStyle w:val="NoSpacing"/>
      </w:pPr>
    </w:p>
    <w:p w:rsidR="00D03C30" w:rsidRDefault="00D03C30" w:rsidP="00D03C30">
      <w:pPr>
        <w:pStyle w:val="NoSpacing"/>
      </w:pPr>
    </w:p>
    <w:p w:rsidR="00106867" w:rsidRDefault="000B614D" w:rsidP="00CB019F">
      <w:pPr>
        <w:pStyle w:val="Heading4"/>
      </w:pPr>
      <w:r>
        <w:t xml:space="preserve">Exercise </w:t>
      </w:r>
      <w:r w:rsidR="0013614D">
        <w:t>0</w:t>
      </w:r>
      <w:r>
        <w:t>1</w:t>
      </w:r>
    </w:p>
    <w:p w:rsidR="002C4CF5" w:rsidRDefault="002C4CF5" w:rsidP="002C4CF5"/>
    <w:p w:rsidR="002C4CF5" w:rsidRDefault="002C4CF5" w:rsidP="002C4CF5">
      <w:r>
        <w:t xml:space="preserve">Write a </w:t>
      </w:r>
      <w:r w:rsidR="008C3B44">
        <w:t xml:space="preserve">program that has a </w:t>
      </w:r>
      <w:r>
        <w:t xml:space="preserve">function that </w:t>
      </w:r>
      <w:r w:rsidR="003F1DDC">
        <w:t xml:space="preserve">displays your name. </w:t>
      </w:r>
      <w:r w:rsidR="00C85D68">
        <w:t xml:space="preserve"> </w:t>
      </w:r>
      <w:r w:rsidR="003F1DDC">
        <w:t xml:space="preserve">Use this function within </w:t>
      </w:r>
      <w:proofErr w:type="gramStart"/>
      <w:r w:rsidR="003F1DDC" w:rsidRPr="003F1DDC">
        <w:rPr>
          <w:rStyle w:val="inlinecode"/>
        </w:rPr>
        <w:t>main(</w:t>
      </w:r>
      <w:proofErr w:type="gramEnd"/>
      <w:r w:rsidR="003F1DDC" w:rsidRPr="003F1DDC">
        <w:rPr>
          <w:rStyle w:val="inlinecode"/>
        </w:rPr>
        <w:t xml:space="preserve">) </w:t>
      </w:r>
      <w:r w:rsidR="003F1DDC" w:rsidRPr="003F1DDC">
        <w:rPr>
          <w:b/>
        </w:rPr>
        <w:t>several</w:t>
      </w:r>
      <w:r w:rsidR="003F1DDC">
        <w:t xml:space="preserve"> times, along with other text output of your choosing (perhaps a song or short story). </w:t>
      </w:r>
      <w:r w:rsidR="00C85D68">
        <w:t xml:space="preserve"> </w:t>
      </w:r>
      <w:r w:rsidR="003F1DDC">
        <w:t>Include at least one loop that calls the function multiple times.</w:t>
      </w:r>
    </w:p>
    <w:p w:rsidR="008C3B44" w:rsidRDefault="008C3B44" w:rsidP="002C4CF5"/>
    <w:p w:rsidR="000B614D" w:rsidRDefault="000B614D" w:rsidP="002C4CF5"/>
    <w:p w:rsidR="000B614D" w:rsidRDefault="000B614D" w:rsidP="000B614D">
      <w:pPr>
        <w:pStyle w:val="Heading4"/>
      </w:pPr>
      <w:r>
        <w:t xml:space="preserve">Exercise </w:t>
      </w:r>
      <w:r w:rsidR="0013614D">
        <w:t>0</w:t>
      </w:r>
      <w:r>
        <w:t>2</w:t>
      </w:r>
    </w:p>
    <w:p w:rsidR="000B614D" w:rsidRDefault="000B614D" w:rsidP="000B614D"/>
    <w:p w:rsidR="008C3B44" w:rsidRDefault="008C3B44" w:rsidP="002C4CF5">
      <w:r>
        <w:t xml:space="preserve">Create a program </w:t>
      </w:r>
      <w:r w:rsidR="00532A08">
        <w:t>that has</w:t>
      </w:r>
      <w:r>
        <w:t xml:space="preserve"> a function called </w:t>
      </w:r>
      <w:proofErr w:type="gramStart"/>
      <w:r w:rsidRPr="008C3B44">
        <w:rPr>
          <w:rStyle w:val="inlinecode"/>
        </w:rPr>
        <w:t>Launch(</w:t>
      </w:r>
      <w:proofErr w:type="gramEnd"/>
      <w:r w:rsidRPr="008C3B44">
        <w:rPr>
          <w:rStyle w:val="inlinecode"/>
        </w:rPr>
        <w:t>)</w:t>
      </w:r>
      <w:r>
        <w:t xml:space="preserve"> that takes a single integer parameter. </w:t>
      </w:r>
      <w:r w:rsidR="00C85D68">
        <w:t xml:space="preserve"> </w:t>
      </w:r>
      <w:r>
        <w:t xml:space="preserve">The function should use </w:t>
      </w:r>
      <w:r w:rsidR="00C85D68">
        <w:t>this value to count down from</w:t>
      </w:r>
      <w:r>
        <w:t xml:space="preserve"> </w:t>
      </w:r>
      <w:r w:rsidR="00C85D68" w:rsidRPr="00C85D68">
        <w:rPr>
          <w:i/>
        </w:rPr>
        <w:t>n</w:t>
      </w:r>
      <w:r w:rsidR="00C85D68">
        <w:t xml:space="preserve"> to 1, then display "LIFTOFF!"</w:t>
      </w:r>
      <w:r>
        <w:t xml:space="preserve"> </w:t>
      </w:r>
      <w:r w:rsidR="00C85D68">
        <w:t xml:space="preserve"> Call</w:t>
      </w:r>
      <w:r>
        <w:t xml:space="preserve"> the function </w:t>
      </w:r>
      <w:r w:rsidR="00C85D68">
        <w:t xml:space="preserve">from </w:t>
      </w:r>
      <w:r>
        <w:t xml:space="preserve">inside the </w:t>
      </w:r>
      <w:proofErr w:type="gramStart"/>
      <w:r w:rsidRPr="008C3B44">
        <w:rPr>
          <w:rStyle w:val="inlinecode"/>
        </w:rPr>
        <w:t>main(</w:t>
      </w:r>
      <w:proofErr w:type="gramEnd"/>
      <w:r w:rsidRPr="008C3B44">
        <w:rPr>
          <w:rStyle w:val="inlinecode"/>
        </w:rPr>
        <w:t>)</w:t>
      </w:r>
      <w:r>
        <w:t xml:space="preserve"> function.</w:t>
      </w:r>
    </w:p>
    <w:p w:rsidR="003F1DDC" w:rsidRDefault="003F1DDC" w:rsidP="002C4CF5"/>
    <w:p w:rsidR="000B614D" w:rsidRDefault="000B614D" w:rsidP="002C4CF5"/>
    <w:p w:rsidR="000B614D" w:rsidRDefault="000B614D" w:rsidP="000B614D">
      <w:pPr>
        <w:pStyle w:val="Heading4"/>
      </w:pPr>
      <w:r>
        <w:t xml:space="preserve">Exercise </w:t>
      </w:r>
      <w:r w:rsidR="0013614D">
        <w:t>0</w:t>
      </w:r>
      <w:r>
        <w:t>3</w:t>
      </w:r>
    </w:p>
    <w:p w:rsidR="000B614D" w:rsidRDefault="000B614D" w:rsidP="000B614D"/>
    <w:p w:rsidR="003F1DDC" w:rsidRDefault="003F1DDC" w:rsidP="002C4CF5">
      <w:r>
        <w:t xml:space="preserve">Write a function that has a single integer parameter, and displays that many star characters in a row. </w:t>
      </w:r>
      <w:r w:rsidR="00C85D68">
        <w:t xml:space="preserve"> </w:t>
      </w:r>
      <w:r>
        <w:t xml:space="preserve">Use this function </w:t>
      </w:r>
      <w:r w:rsidR="0097512E">
        <w:t xml:space="preserve">in </w:t>
      </w:r>
      <w:proofErr w:type="gramStart"/>
      <w:r w:rsidR="0097512E" w:rsidRPr="0097512E">
        <w:rPr>
          <w:rStyle w:val="inlinecode"/>
        </w:rPr>
        <w:t>main(</w:t>
      </w:r>
      <w:proofErr w:type="gramEnd"/>
      <w:r w:rsidR="0097512E" w:rsidRPr="0097512E">
        <w:rPr>
          <w:rStyle w:val="inlinecode"/>
        </w:rPr>
        <w:t xml:space="preserve">) </w:t>
      </w:r>
      <w:r>
        <w:t>to first display five stars, then ask the user for a number and display that many stars.</w:t>
      </w:r>
    </w:p>
    <w:p w:rsidR="003F1DDC" w:rsidRDefault="003F1DDC" w:rsidP="002C4CF5"/>
    <w:p w:rsidR="000B614D" w:rsidRDefault="000B614D" w:rsidP="002C4CF5"/>
    <w:p w:rsidR="000B614D" w:rsidRDefault="000B614D" w:rsidP="000B614D">
      <w:pPr>
        <w:pStyle w:val="Heading4"/>
      </w:pPr>
      <w:r>
        <w:t xml:space="preserve"> Exercise </w:t>
      </w:r>
      <w:r w:rsidR="0013614D">
        <w:t>0</w:t>
      </w:r>
      <w:r>
        <w:t>4</w:t>
      </w:r>
    </w:p>
    <w:p w:rsidR="000B614D" w:rsidRDefault="000B614D" w:rsidP="000B614D"/>
    <w:p w:rsidR="003F1DDC" w:rsidRDefault="003F1DDC" w:rsidP="002C4CF5">
      <w:r>
        <w:t>Create a function that has two integer parameters. The function should display a rectangle of stars</w:t>
      </w:r>
      <w:r w:rsidR="0097512E">
        <w:t xml:space="preserve">, the first parameter determines how many stars across, the second how many rows. </w:t>
      </w:r>
      <w:r w:rsidR="00C85D68">
        <w:t xml:space="preserve"> </w:t>
      </w:r>
      <w:r w:rsidR="0097512E">
        <w:t xml:space="preserve">Test this function in </w:t>
      </w:r>
      <w:proofErr w:type="gramStart"/>
      <w:r w:rsidR="0097512E" w:rsidRPr="0097512E">
        <w:rPr>
          <w:rStyle w:val="inlinecode"/>
        </w:rPr>
        <w:t>main(</w:t>
      </w:r>
      <w:proofErr w:type="gramEnd"/>
      <w:r w:rsidR="0097512E" w:rsidRPr="0097512E">
        <w:rPr>
          <w:rStyle w:val="inlinecode"/>
        </w:rPr>
        <w:t xml:space="preserve">) </w:t>
      </w:r>
      <w:r w:rsidR="0097512E">
        <w:t>by asking the user to enter two numbers.</w:t>
      </w:r>
    </w:p>
    <w:p w:rsidR="0097512E" w:rsidRDefault="0097512E" w:rsidP="002C4CF5"/>
    <w:p w:rsidR="000B614D" w:rsidRDefault="000B614D" w:rsidP="002C4CF5"/>
    <w:p w:rsidR="000B614D" w:rsidRDefault="000B614D" w:rsidP="000B614D">
      <w:pPr>
        <w:pStyle w:val="Heading4"/>
      </w:pPr>
      <w:r>
        <w:t xml:space="preserve"> Exercise </w:t>
      </w:r>
      <w:r w:rsidR="0013614D">
        <w:t>0</w:t>
      </w:r>
      <w:r>
        <w:t>5</w:t>
      </w:r>
    </w:p>
    <w:p w:rsidR="000B614D" w:rsidRDefault="000B614D" w:rsidP="000B614D"/>
    <w:p w:rsidR="0097512E" w:rsidRDefault="00C85D68" w:rsidP="002C4CF5">
      <w:r>
        <w:t>Start a new project and</w:t>
      </w:r>
      <w:r w:rsidR="0097512E">
        <w:t xml:space="preserve"> </w:t>
      </w:r>
      <w:r w:rsidR="00E011CD">
        <w:t>copy and paste the</w:t>
      </w:r>
      <w:r w:rsidR="004C780C">
        <w:t xml:space="preserve"> </w:t>
      </w:r>
      <w:r w:rsidR="00E011CD">
        <w:t>code from Exercise 04</w:t>
      </w:r>
      <w:r>
        <w:t>.</w:t>
      </w:r>
      <w:r w:rsidR="00E011CD">
        <w:t xml:space="preserve"> </w:t>
      </w:r>
      <w:r>
        <w:t xml:space="preserve"> M</w:t>
      </w:r>
      <w:r w:rsidR="00E011CD">
        <w:t>odify the function</w:t>
      </w:r>
      <w:r w:rsidR="0097512E">
        <w:t xml:space="preserve"> to take a </w:t>
      </w:r>
      <w:r>
        <w:t>third</w:t>
      </w:r>
      <w:r w:rsidR="0097512E">
        <w:t xml:space="preserve"> parameter </w:t>
      </w:r>
      <w:r w:rsidR="00532A08">
        <w:t>that is</w:t>
      </w:r>
      <w:r w:rsidR="0097512E">
        <w:t xml:space="preserve"> a </w:t>
      </w:r>
      <w:r w:rsidR="0097512E" w:rsidRPr="0097512E">
        <w:rPr>
          <w:rStyle w:val="inlinecode"/>
        </w:rPr>
        <w:t>char</w:t>
      </w:r>
      <w:r w:rsidR="0097512E">
        <w:t xml:space="preserve"> variable, </w:t>
      </w:r>
      <w:r>
        <w:t>and display this</w:t>
      </w:r>
      <w:r w:rsidR="0097512E">
        <w:t xml:space="preserve"> instead of a star. </w:t>
      </w:r>
      <w:r>
        <w:t xml:space="preserve"> </w:t>
      </w:r>
      <w:r w:rsidR="0097512E">
        <w:t>Modify the calling code to ask the user for the character to display.</w:t>
      </w:r>
    </w:p>
    <w:p w:rsidR="0097512E" w:rsidRDefault="0097512E" w:rsidP="002C4CF5"/>
    <w:p w:rsidR="000B614D" w:rsidRDefault="000B614D" w:rsidP="002C4CF5"/>
    <w:p w:rsidR="000B614D" w:rsidRDefault="000B614D" w:rsidP="000B614D">
      <w:pPr>
        <w:pStyle w:val="Heading4"/>
      </w:pPr>
      <w:r>
        <w:t xml:space="preserve"> Exercise </w:t>
      </w:r>
      <w:r w:rsidR="00E011CD">
        <w:t>0</w:t>
      </w:r>
      <w:r>
        <w:t>6</w:t>
      </w:r>
    </w:p>
    <w:p w:rsidR="000B614D" w:rsidRDefault="000B614D" w:rsidP="000B614D"/>
    <w:p w:rsidR="0097512E" w:rsidRPr="002C4CF5" w:rsidRDefault="0097512E" w:rsidP="002C4CF5">
      <w:r>
        <w:t>Create a function that asks the user for a number, inputs a number then returns that number.</w:t>
      </w:r>
      <w:r w:rsidR="008C3B44">
        <w:t xml:space="preserve"> The function should have no parameters and return an integer.  Use this function in </w:t>
      </w:r>
      <w:proofErr w:type="gramStart"/>
      <w:r w:rsidR="008C3B44" w:rsidRPr="008C3B44">
        <w:rPr>
          <w:rStyle w:val="inlinecode"/>
        </w:rPr>
        <w:t>main(</w:t>
      </w:r>
      <w:proofErr w:type="gramEnd"/>
      <w:r w:rsidR="008C3B44" w:rsidRPr="008C3B44">
        <w:rPr>
          <w:rStyle w:val="inlinecode"/>
        </w:rPr>
        <w:t xml:space="preserve">) </w:t>
      </w:r>
      <w:r w:rsidR="008C3B44">
        <w:t xml:space="preserve">to ask </w:t>
      </w:r>
      <w:r w:rsidR="00532A08">
        <w:t>the user</w:t>
      </w:r>
      <w:r w:rsidR="008C3B44">
        <w:t xml:space="preserve"> for 2 numbers, then add them together and display them.</w:t>
      </w:r>
    </w:p>
    <w:p w:rsidR="002C4CF5" w:rsidRDefault="002C4CF5" w:rsidP="002C4CF5"/>
    <w:p w:rsidR="000B614D" w:rsidRDefault="000B614D" w:rsidP="000B614D">
      <w:pPr>
        <w:pStyle w:val="Heading4"/>
      </w:pPr>
      <w:r>
        <w:t xml:space="preserve"> Exercise </w:t>
      </w:r>
      <w:r w:rsidR="00E011CD">
        <w:t>0</w:t>
      </w:r>
      <w:r>
        <w:t>7</w:t>
      </w:r>
    </w:p>
    <w:p w:rsidR="000B614D" w:rsidRDefault="000B614D" w:rsidP="000B614D"/>
    <w:p w:rsidR="002C4CF5" w:rsidRPr="002C4CF5" w:rsidRDefault="002C4CF5" w:rsidP="002C4CF5">
      <w:r>
        <w:t xml:space="preserve">Write a function that asks the user to </w:t>
      </w:r>
      <w:r w:rsidR="00532A08">
        <w:t>enter 'y'</w:t>
      </w:r>
      <w:r>
        <w:t xml:space="preserve"> or</w:t>
      </w:r>
      <w:r w:rsidR="0097512E">
        <w:t xml:space="preserve"> '</w:t>
      </w:r>
      <w:r>
        <w:t>n</w:t>
      </w:r>
      <w:r w:rsidR="0097512E">
        <w:t>'</w:t>
      </w:r>
      <w:r>
        <w:t xml:space="preserve">. </w:t>
      </w:r>
      <w:r w:rsidR="0097512E">
        <w:t xml:space="preserve">The function should have no parameters and return a </w:t>
      </w:r>
      <w:proofErr w:type="spellStart"/>
      <w:r w:rsidR="0097512E">
        <w:t>boolean</w:t>
      </w:r>
      <w:proofErr w:type="spellEnd"/>
      <w:r w:rsidR="0097512E">
        <w:t>, and should return true if the user enters 'y' and false if the user enters 'n', if neither it asks again.</w:t>
      </w:r>
      <w:r w:rsidR="008C3B44">
        <w:t xml:space="preserve"> Create a </w:t>
      </w:r>
      <w:r w:rsidR="00532A08">
        <w:t>short</w:t>
      </w:r>
      <w:r w:rsidR="008C3B44">
        <w:t xml:space="preserve"> quiz in </w:t>
      </w:r>
      <w:proofErr w:type="gramStart"/>
      <w:r w:rsidR="008C3B44" w:rsidRPr="008C3B44">
        <w:rPr>
          <w:rStyle w:val="inlinecode"/>
        </w:rPr>
        <w:t>main(</w:t>
      </w:r>
      <w:proofErr w:type="gramEnd"/>
      <w:r w:rsidR="008C3B44" w:rsidRPr="008C3B44">
        <w:rPr>
          <w:rStyle w:val="inlinecode"/>
        </w:rPr>
        <w:t>)</w:t>
      </w:r>
      <w:r w:rsidR="008C3B44">
        <w:t xml:space="preserve"> that uses this function to get responses to several yes/no quiz questions. Keep a score and display it at the end.</w:t>
      </w:r>
    </w:p>
    <w:p w:rsidR="00CB019F" w:rsidRDefault="00CB019F" w:rsidP="00CB019F"/>
    <w:p w:rsidR="000B614D" w:rsidRPr="00CB019F" w:rsidRDefault="000B614D" w:rsidP="00CB019F"/>
    <w:p w:rsidR="000B614D" w:rsidRDefault="000B614D" w:rsidP="000B614D">
      <w:pPr>
        <w:pStyle w:val="Heading4"/>
      </w:pPr>
      <w:r>
        <w:t xml:space="preserve"> Exercise </w:t>
      </w:r>
      <w:r w:rsidR="00E011CD">
        <w:t>0</w:t>
      </w:r>
      <w:r>
        <w:t>8</w:t>
      </w:r>
    </w:p>
    <w:p w:rsidR="000B614D" w:rsidRDefault="000B614D" w:rsidP="000B614D"/>
    <w:p w:rsidR="00750637" w:rsidRDefault="00820BE3" w:rsidP="00D53912">
      <w:pPr>
        <w:pStyle w:val="NoSpacing"/>
      </w:pPr>
      <w:r>
        <w:t xml:space="preserve">Write a function that takes a single integer and returns a floating point value that is the area of </w:t>
      </w:r>
      <w:r w:rsidR="00847DB9">
        <w:t>a</w:t>
      </w:r>
      <w:r>
        <w:t xml:space="preserve"> </w:t>
      </w:r>
      <w:r w:rsidR="00532A08">
        <w:t>circle</w:t>
      </w:r>
      <w:r w:rsidR="00847DB9">
        <w:t>,</w:t>
      </w:r>
      <w:r>
        <w:t xml:space="preserve"> </w:t>
      </w:r>
      <w:r w:rsidR="00847DB9">
        <w:t xml:space="preserve">with the </w:t>
      </w:r>
      <w:r>
        <w:t xml:space="preserve">passed integer </w:t>
      </w:r>
      <w:r w:rsidR="00847DB9">
        <w:t>as its</w:t>
      </w:r>
      <w:r>
        <w:t xml:space="preserve"> radius. </w:t>
      </w:r>
      <w:r w:rsidR="00847DB9">
        <w:t xml:space="preserve"> </w:t>
      </w:r>
      <w:r>
        <w:t>Test as usual.</w:t>
      </w:r>
    </w:p>
    <w:p w:rsidR="00CB019F" w:rsidRDefault="00CB019F" w:rsidP="00D53912">
      <w:pPr>
        <w:pStyle w:val="NoSpacing"/>
      </w:pPr>
    </w:p>
    <w:p w:rsidR="000B614D" w:rsidRDefault="000B614D" w:rsidP="00D53912">
      <w:pPr>
        <w:pStyle w:val="NoSpacing"/>
      </w:pPr>
    </w:p>
    <w:p w:rsidR="000B614D" w:rsidRDefault="000B614D" w:rsidP="000B614D">
      <w:pPr>
        <w:pStyle w:val="Heading4"/>
      </w:pPr>
      <w:r>
        <w:t xml:space="preserve"> Exercise </w:t>
      </w:r>
      <w:r w:rsidR="00E011CD">
        <w:t>0</w:t>
      </w:r>
      <w:r>
        <w:t>9</w:t>
      </w:r>
    </w:p>
    <w:p w:rsidR="000B614D" w:rsidRDefault="000B614D" w:rsidP="000B614D"/>
    <w:p w:rsidR="00820BE3" w:rsidRDefault="00847DB9" w:rsidP="00D53912">
      <w:pPr>
        <w:pStyle w:val="NoSpacing"/>
      </w:pPr>
      <w:r>
        <w:t>Create a function that has two</w:t>
      </w:r>
      <w:r w:rsidR="00820BE3">
        <w:t xml:space="preserve"> integer parameters and returns a </w:t>
      </w:r>
      <w:r>
        <w:t>Boolean.</w:t>
      </w:r>
      <w:r w:rsidR="00820BE3">
        <w:t xml:space="preserve"> </w:t>
      </w:r>
      <w:r>
        <w:t xml:space="preserve"> Return</w:t>
      </w:r>
      <w:r w:rsidR="00820BE3">
        <w:t xml:space="preserve"> true if the first paramet</w:t>
      </w:r>
      <w:r>
        <w:t xml:space="preserve">er is a multiple of the second, </w:t>
      </w:r>
      <w:r w:rsidR="00820BE3">
        <w:t xml:space="preserve">i.e. it can be divided with </w:t>
      </w:r>
      <w:r>
        <w:t>no remainder,</w:t>
      </w:r>
      <w:r w:rsidR="00820BE3">
        <w:t xml:space="preserve"> and false otherwise. </w:t>
      </w:r>
      <w:r>
        <w:t xml:space="preserve"> </w:t>
      </w:r>
      <w:r w:rsidR="00820BE3">
        <w:t>Test as usual.</w:t>
      </w:r>
    </w:p>
    <w:p w:rsidR="000C508A" w:rsidRDefault="000C508A" w:rsidP="00D53912">
      <w:pPr>
        <w:pStyle w:val="NoSpacing"/>
      </w:pPr>
    </w:p>
    <w:p w:rsidR="000B614D" w:rsidRDefault="000B614D" w:rsidP="00D53912">
      <w:pPr>
        <w:pStyle w:val="NoSpacing"/>
      </w:pPr>
    </w:p>
    <w:p w:rsidR="000B614D" w:rsidRDefault="000B614D" w:rsidP="000B614D">
      <w:pPr>
        <w:pStyle w:val="Heading4"/>
      </w:pPr>
      <w:r>
        <w:t xml:space="preserve"> Exercise 10</w:t>
      </w:r>
    </w:p>
    <w:p w:rsidR="000B614D" w:rsidRDefault="000B614D" w:rsidP="000B614D"/>
    <w:p w:rsidR="00BA6F29" w:rsidRDefault="00BA6F29" w:rsidP="00D53912">
      <w:pPr>
        <w:pStyle w:val="NoSpacing"/>
      </w:pPr>
      <w:r>
        <w:t xml:space="preserve">Create a function called </w:t>
      </w:r>
      <w:proofErr w:type="gramStart"/>
      <w:r w:rsidRPr="00BA6F29">
        <w:rPr>
          <w:rStyle w:val="inlinecode"/>
        </w:rPr>
        <w:t>increase(</w:t>
      </w:r>
      <w:proofErr w:type="gramEnd"/>
      <w:r w:rsidRPr="00BA6F29">
        <w:rPr>
          <w:rStyle w:val="inlinecode"/>
        </w:rPr>
        <w:t>)</w:t>
      </w:r>
      <w:r>
        <w:t xml:space="preserve"> </w:t>
      </w:r>
      <w:r w:rsidR="00532A08">
        <w:t>that takes</w:t>
      </w:r>
      <w:r w:rsidR="00847DB9">
        <w:t xml:space="preserve"> a single integer parameter</w:t>
      </w:r>
      <w:r>
        <w:t xml:space="preserve"> and has </w:t>
      </w:r>
      <w:r w:rsidR="00847DB9">
        <w:t xml:space="preserve">a return type of </w:t>
      </w:r>
      <w:r w:rsidRPr="00BA6F29">
        <w:rPr>
          <w:rStyle w:val="inlinecode"/>
        </w:rPr>
        <w:t>void</w:t>
      </w:r>
      <w:r>
        <w:t xml:space="preserve">. </w:t>
      </w:r>
      <w:r w:rsidR="00847DB9">
        <w:t xml:space="preserve"> </w:t>
      </w:r>
      <w:r>
        <w:t>The function should increment the in</w:t>
      </w:r>
      <w:r w:rsidR="00847DB9">
        <w:t>put parameter by a fixed amount</w:t>
      </w:r>
      <w:r>
        <w:t xml:space="preserve">. </w:t>
      </w:r>
      <w:r w:rsidR="00847DB9">
        <w:t xml:space="preserve"> </w:t>
      </w:r>
      <w:r>
        <w:t>Declar</w:t>
      </w:r>
      <w:r w:rsidR="00847DB9">
        <w:t xml:space="preserve">e the function in such a way </w:t>
      </w:r>
      <w:r>
        <w:t xml:space="preserve">that </w:t>
      </w:r>
      <w:r w:rsidR="00847DB9">
        <w:t xml:space="preserve">the argument it receives </w:t>
      </w:r>
      <w:r w:rsidR="000B614D">
        <w:t>is updated by the function</w:t>
      </w:r>
      <w:r w:rsidR="00847DB9">
        <w:t>, directly</w:t>
      </w:r>
      <w:r w:rsidR="000B614D">
        <w:t>, e.g.</w:t>
      </w:r>
    </w:p>
    <w:p w:rsidR="000B614D" w:rsidRDefault="000B614D" w:rsidP="00D53912">
      <w:pPr>
        <w:pStyle w:val="NoSpacing"/>
      </w:pPr>
    </w:p>
    <w:p w:rsidR="000B614D" w:rsidRPr="000B614D" w:rsidRDefault="000B614D" w:rsidP="000B614D">
      <w:pPr>
        <w:pStyle w:val="code"/>
        <w:rPr>
          <w:rStyle w:val="inlinecode"/>
          <w:b w:val="0"/>
          <w:bCs w:val="0"/>
          <w:sz w:val="18"/>
        </w:rPr>
      </w:pPr>
      <w:r w:rsidRPr="000B614D">
        <w:rPr>
          <w:rStyle w:val="inlinecode"/>
          <w:b w:val="0"/>
          <w:bCs w:val="0"/>
          <w:sz w:val="18"/>
        </w:rPr>
        <w:t>int x=5;</w:t>
      </w:r>
    </w:p>
    <w:p w:rsidR="000B614D" w:rsidRDefault="000B614D" w:rsidP="000B614D">
      <w:pPr>
        <w:pStyle w:val="code"/>
        <w:rPr>
          <w:rStyle w:val="inlinecode"/>
          <w:b w:val="0"/>
          <w:bCs w:val="0"/>
          <w:sz w:val="18"/>
        </w:rPr>
      </w:pPr>
      <w:r w:rsidRPr="000B614D">
        <w:rPr>
          <w:rStyle w:val="inlinecode"/>
          <w:b w:val="0"/>
          <w:bCs w:val="0"/>
          <w:sz w:val="18"/>
        </w:rPr>
        <w:t>increase(x); //  x should be greater than 5 after this statement is executed</w:t>
      </w:r>
    </w:p>
    <w:p w:rsidR="000B614D" w:rsidRDefault="000B614D" w:rsidP="00D53912">
      <w:pPr>
        <w:pStyle w:val="NoSpacing"/>
      </w:pPr>
    </w:p>
    <w:p w:rsidR="000B614D" w:rsidRDefault="000B614D" w:rsidP="00D53912">
      <w:pPr>
        <w:pStyle w:val="NoSpacing"/>
      </w:pPr>
    </w:p>
    <w:p w:rsidR="000B614D" w:rsidRDefault="000B614D" w:rsidP="000B614D">
      <w:pPr>
        <w:pStyle w:val="Heading4"/>
      </w:pPr>
      <w:r>
        <w:t xml:space="preserve"> Exercise 11</w:t>
      </w:r>
    </w:p>
    <w:p w:rsidR="000B614D" w:rsidRDefault="000B614D" w:rsidP="000B614D"/>
    <w:p w:rsidR="00BA6F29" w:rsidRDefault="000B614D" w:rsidP="00D53912">
      <w:pPr>
        <w:pStyle w:val="NoSpacing"/>
      </w:pPr>
      <w:r>
        <w:t xml:space="preserve">Write a function called </w:t>
      </w:r>
      <w:proofErr w:type="spellStart"/>
      <w:proofErr w:type="gramStart"/>
      <w:r w:rsidRPr="000B614D">
        <w:rPr>
          <w:rStyle w:val="inlinecode"/>
        </w:rPr>
        <w:t>halfdouble</w:t>
      </w:r>
      <w:proofErr w:type="spellEnd"/>
      <w:r w:rsidRPr="000B614D">
        <w:rPr>
          <w:rStyle w:val="inlinecode"/>
        </w:rPr>
        <w:t>(</w:t>
      </w:r>
      <w:proofErr w:type="gramEnd"/>
      <w:r w:rsidRPr="000B614D">
        <w:rPr>
          <w:rStyle w:val="inlinecode"/>
        </w:rPr>
        <w:t>)</w:t>
      </w:r>
      <w:r>
        <w:t xml:space="preserve"> that has 3 float parameters</w:t>
      </w:r>
      <w:r w:rsidR="00B0739B">
        <w:t>.</w:t>
      </w:r>
      <w:r>
        <w:t xml:space="preserve"> </w:t>
      </w:r>
      <w:r w:rsidR="00B0739B">
        <w:t xml:space="preserve"> T</w:t>
      </w:r>
      <w:r>
        <w:t xml:space="preserve">he argument passed in the first parameter should be used to </w:t>
      </w:r>
      <w:r w:rsidR="00A76F73">
        <w:t xml:space="preserve">directly </w:t>
      </w:r>
      <w:r>
        <w:t xml:space="preserve">set the </w:t>
      </w:r>
      <w:r w:rsidR="00532A08">
        <w:t>second</w:t>
      </w:r>
      <w:r>
        <w:t xml:space="preserve"> </w:t>
      </w:r>
      <w:r w:rsidR="00532A08">
        <w:t>parameter</w:t>
      </w:r>
      <w:r>
        <w:t xml:space="preserve"> to half the first, and the third to double</w:t>
      </w:r>
      <w:r w:rsidR="00B0739B">
        <w:t>, e.g.</w:t>
      </w:r>
    </w:p>
    <w:p w:rsidR="000B614D" w:rsidRDefault="000B614D" w:rsidP="00D53912">
      <w:pPr>
        <w:pStyle w:val="NoSpacing"/>
      </w:pPr>
    </w:p>
    <w:p w:rsidR="000B614D" w:rsidRDefault="000B614D" w:rsidP="000B614D">
      <w:pPr>
        <w:pStyle w:val="code"/>
      </w:pPr>
      <w:r>
        <w:t>float a=2.4;</w:t>
      </w:r>
    </w:p>
    <w:p w:rsidR="000B614D" w:rsidRDefault="000B614D" w:rsidP="000B614D">
      <w:pPr>
        <w:pStyle w:val="code"/>
      </w:pPr>
      <w:r>
        <w:t>float b, c;</w:t>
      </w:r>
    </w:p>
    <w:p w:rsidR="000B614D" w:rsidRDefault="000B614D" w:rsidP="000B614D">
      <w:pPr>
        <w:pStyle w:val="code"/>
      </w:pPr>
      <w:r>
        <w:t>halfdouble(a, b, c); // a should remain as 2.4, b should be set to 1.2, c should be set to 4.8</w:t>
      </w:r>
    </w:p>
    <w:p w:rsidR="000B614D" w:rsidRDefault="000B614D" w:rsidP="00D53912">
      <w:pPr>
        <w:pStyle w:val="NoSpacing"/>
      </w:pPr>
    </w:p>
    <w:p w:rsidR="000B614D" w:rsidRDefault="000B614D" w:rsidP="00D53912">
      <w:pPr>
        <w:pStyle w:val="NoSpacing"/>
      </w:pPr>
    </w:p>
    <w:p w:rsidR="000B614D" w:rsidRDefault="000B614D" w:rsidP="000B614D">
      <w:pPr>
        <w:pStyle w:val="Heading4"/>
      </w:pPr>
      <w:r>
        <w:t xml:space="preserve"> Exercise 12</w:t>
      </w:r>
    </w:p>
    <w:p w:rsidR="000B614D" w:rsidRDefault="000B614D" w:rsidP="000B614D"/>
    <w:p w:rsidR="000B6166" w:rsidRDefault="00C92B65" w:rsidP="00D53912">
      <w:pPr>
        <w:pStyle w:val="NoSpacing"/>
      </w:pPr>
      <w:r>
        <w:t xml:space="preserve">Design and implement a program </w:t>
      </w:r>
      <w:r w:rsidR="00532A08">
        <w:t>that calls</w:t>
      </w:r>
      <w:r>
        <w:t xml:space="preserve"> a function called </w:t>
      </w:r>
      <w:proofErr w:type="gramStart"/>
      <w:r w:rsidRPr="00C92B65">
        <w:rPr>
          <w:rStyle w:val="inlinecode"/>
        </w:rPr>
        <w:t>menu(</w:t>
      </w:r>
      <w:proofErr w:type="gramEnd"/>
      <w:r w:rsidRPr="00C92B65">
        <w:rPr>
          <w:rStyle w:val="inlinecode"/>
        </w:rPr>
        <w:t xml:space="preserve">) </w:t>
      </w:r>
      <w:r>
        <w:t xml:space="preserve">from </w:t>
      </w:r>
      <w:r w:rsidRPr="00C92B65">
        <w:rPr>
          <w:rStyle w:val="inlinecode"/>
        </w:rPr>
        <w:t>main()</w:t>
      </w:r>
      <w:r>
        <w:t xml:space="preserve">, until </w:t>
      </w:r>
      <w:r w:rsidRPr="00C92B65">
        <w:rPr>
          <w:rStyle w:val="inlinecode"/>
        </w:rPr>
        <w:t xml:space="preserve">menu() </w:t>
      </w:r>
      <w:r>
        <w:t xml:space="preserve">returns </w:t>
      </w:r>
      <w:r w:rsidRPr="00C92B65">
        <w:rPr>
          <w:b/>
        </w:rPr>
        <w:t>false</w:t>
      </w:r>
      <w:r>
        <w:t xml:space="preserve">. Menu should take no </w:t>
      </w:r>
      <w:r w:rsidR="00532A08">
        <w:t>parameters</w:t>
      </w:r>
      <w:r>
        <w:t xml:space="preserve"> and return a </w:t>
      </w:r>
      <w:proofErr w:type="spellStart"/>
      <w:r>
        <w:t>boolean</w:t>
      </w:r>
      <w:proofErr w:type="spellEnd"/>
      <w:r>
        <w:t xml:space="preserve">. </w:t>
      </w:r>
      <w:r w:rsidR="00A76F73">
        <w:t xml:space="preserve"> </w:t>
      </w:r>
      <w:r>
        <w:t xml:space="preserve">The </w:t>
      </w:r>
      <w:proofErr w:type="gramStart"/>
      <w:r w:rsidRPr="00C92B65">
        <w:rPr>
          <w:rStyle w:val="inlinecode"/>
        </w:rPr>
        <w:t>menu(</w:t>
      </w:r>
      <w:proofErr w:type="gramEnd"/>
      <w:r w:rsidRPr="00C92B65">
        <w:rPr>
          <w:rStyle w:val="inlinecode"/>
        </w:rPr>
        <w:t>)</w:t>
      </w:r>
      <w:r>
        <w:t xml:space="preserve"> function should display a list of options:</w:t>
      </w:r>
    </w:p>
    <w:p w:rsidR="00C92B65" w:rsidRDefault="00C92B65" w:rsidP="00D53912">
      <w:pPr>
        <w:pStyle w:val="NoSpacing"/>
      </w:pPr>
    </w:p>
    <w:p w:rsidR="00C92B65" w:rsidRPr="00C92B65" w:rsidRDefault="00C92B65" w:rsidP="00C92B65">
      <w:pPr>
        <w:pStyle w:val="List1"/>
        <w:numPr>
          <w:ilvl w:val="0"/>
          <w:numId w:val="47"/>
        </w:numPr>
      </w:pPr>
      <w:r w:rsidRPr="00C92B65">
        <w:t>New Game</w:t>
      </w:r>
    </w:p>
    <w:p w:rsidR="00C92B65" w:rsidRPr="00C92B65" w:rsidRDefault="00C92B65" w:rsidP="00C92B65">
      <w:pPr>
        <w:pStyle w:val="List1"/>
      </w:pPr>
      <w:r w:rsidRPr="00C92B65">
        <w:t>Load Game</w:t>
      </w:r>
    </w:p>
    <w:p w:rsidR="00C92B65" w:rsidRPr="00C92B65" w:rsidRDefault="00C92B65" w:rsidP="00C92B65">
      <w:pPr>
        <w:pStyle w:val="List1"/>
      </w:pPr>
      <w:r w:rsidRPr="00C92B65">
        <w:t>Options</w:t>
      </w:r>
    </w:p>
    <w:p w:rsidR="00C92B65" w:rsidRPr="00C92B65" w:rsidRDefault="00C92B65" w:rsidP="00C92B65">
      <w:pPr>
        <w:pStyle w:val="List1"/>
      </w:pPr>
      <w:r w:rsidRPr="00C92B65">
        <w:t>Quit</w:t>
      </w:r>
    </w:p>
    <w:p w:rsidR="00532A08" w:rsidRDefault="00C92B65" w:rsidP="00D53912">
      <w:pPr>
        <w:pStyle w:val="NoSpacing"/>
      </w:pPr>
      <w:r>
        <w:t xml:space="preserve">and the user should be </w:t>
      </w:r>
      <w:r w:rsidR="00532A08">
        <w:t>prompted to</w:t>
      </w:r>
      <w:r>
        <w:t xml:space="preserve"> choose an option. </w:t>
      </w:r>
      <w:r w:rsidR="00A76F73">
        <w:t xml:space="preserve"> The first two</w:t>
      </w:r>
      <w:r>
        <w:t xml:space="preserve"> options should call </w:t>
      </w:r>
      <w:r w:rsidRPr="00C92B65">
        <w:rPr>
          <w:b/>
        </w:rPr>
        <w:t>relevant functions</w:t>
      </w:r>
      <w:r w:rsidR="00A76F73">
        <w:t xml:space="preserve">, </w:t>
      </w:r>
      <w:r>
        <w:t xml:space="preserve">though the load and </w:t>
      </w:r>
      <w:r w:rsidR="000C7BE8">
        <w:t>new game</w:t>
      </w:r>
      <w:r>
        <w:t xml:space="preserve"> functions simply need to display </w:t>
      </w:r>
      <w:r w:rsidR="00A76F73">
        <w:t>something and then return to the original menu</w:t>
      </w:r>
      <w:r>
        <w:t xml:space="preserve">. </w:t>
      </w:r>
      <w:r w:rsidR="00A76F73">
        <w:t xml:space="preserve"> </w:t>
      </w:r>
      <w:r>
        <w:t xml:space="preserve">The Options </w:t>
      </w:r>
      <w:r w:rsidR="00532A08">
        <w:t>choice</w:t>
      </w:r>
      <w:r>
        <w:t xml:space="preserve"> should </w:t>
      </w:r>
      <w:r w:rsidR="00532A08">
        <w:t>call a function that displays another menu:</w:t>
      </w:r>
    </w:p>
    <w:p w:rsidR="00532A08" w:rsidRDefault="00532A08" w:rsidP="00D53912">
      <w:pPr>
        <w:pStyle w:val="NoSpacing"/>
      </w:pPr>
    </w:p>
    <w:p w:rsidR="00532A08" w:rsidRDefault="00532A08" w:rsidP="00532A08">
      <w:pPr>
        <w:pStyle w:val="List1"/>
        <w:numPr>
          <w:ilvl w:val="0"/>
          <w:numId w:val="49"/>
        </w:numPr>
      </w:pPr>
      <w:r>
        <w:t>Video</w:t>
      </w:r>
    </w:p>
    <w:p w:rsidR="00532A08" w:rsidRDefault="00532A08" w:rsidP="00532A08">
      <w:pPr>
        <w:pStyle w:val="List1"/>
        <w:numPr>
          <w:ilvl w:val="0"/>
          <w:numId w:val="49"/>
        </w:numPr>
      </w:pPr>
      <w:r>
        <w:t>Sound</w:t>
      </w:r>
    </w:p>
    <w:p w:rsidR="00532A08" w:rsidRDefault="00532A08" w:rsidP="00532A08">
      <w:pPr>
        <w:pStyle w:val="List1"/>
        <w:numPr>
          <w:ilvl w:val="0"/>
          <w:numId w:val="49"/>
        </w:numPr>
      </w:pPr>
      <w:r>
        <w:t>Gameplay</w:t>
      </w:r>
    </w:p>
    <w:p w:rsidR="00532A08" w:rsidRDefault="00532A08" w:rsidP="00532A08">
      <w:pPr>
        <w:pStyle w:val="List1"/>
        <w:numPr>
          <w:ilvl w:val="0"/>
          <w:numId w:val="49"/>
        </w:numPr>
      </w:pPr>
      <w:r>
        <w:t>Back</w:t>
      </w:r>
    </w:p>
    <w:p w:rsidR="00C92B65" w:rsidRDefault="00532A08" w:rsidP="00D53912">
      <w:pPr>
        <w:pStyle w:val="NoSpacing"/>
      </w:pPr>
      <w:r>
        <w:t>Th</w:t>
      </w:r>
      <w:r w:rsidR="00A76F73">
        <w:t>is</w:t>
      </w:r>
      <w:r>
        <w:t xml:space="preserve"> asks for user input then calls other appropriate functions that display what has been chosen. </w:t>
      </w:r>
      <w:r w:rsidR="00A76F73">
        <w:t xml:space="preserve"> </w:t>
      </w:r>
      <w:r w:rsidR="00C92B65">
        <w:t>The final Quit option should be used to return a value to main in order for the program to exit.</w:t>
      </w:r>
    </w:p>
    <w:p w:rsidR="00E011CD" w:rsidRDefault="00E011CD" w:rsidP="00D53912">
      <w:pPr>
        <w:pStyle w:val="NoSpacing"/>
      </w:pPr>
    </w:p>
    <w:p w:rsidR="00E011CD" w:rsidRDefault="00E011CD" w:rsidP="00D53912">
      <w:pPr>
        <w:pStyle w:val="NoSpacing"/>
      </w:pPr>
    </w:p>
    <w:p w:rsidR="00A76F73" w:rsidRDefault="00A76F73" w:rsidP="00D53912">
      <w:pPr>
        <w:pStyle w:val="NoSpacing"/>
      </w:pPr>
    </w:p>
    <w:p w:rsidR="00A76F73" w:rsidRDefault="00A76F73" w:rsidP="00D53912">
      <w:pPr>
        <w:pStyle w:val="NoSpacing"/>
      </w:pPr>
    </w:p>
    <w:p w:rsidR="00E011CD" w:rsidRDefault="00E011CD" w:rsidP="00E011CD">
      <w:pPr>
        <w:pStyle w:val="Heading4"/>
      </w:pPr>
      <w:r>
        <w:lastRenderedPageBreak/>
        <w:t xml:space="preserve"> Exercise 13</w:t>
      </w:r>
    </w:p>
    <w:p w:rsidR="00E011CD" w:rsidRDefault="00E011CD" w:rsidP="00E011CD"/>
    <w:p w:rsidR="00E011CD" w:rsidRDefault="00E011CD" w:rsidP="00E011CD">
      <w:pPr>
        <w:pStyle w:val="NoSpacing"/>
      </w:pPr>
      <w:r>
        <w:t>Implement a program that</w:t>
      </w:r>
      <w:r w:rsidR="00A76F73">
        <w:t xml:space="preserve"> has a function that accepts an</w:t>
      </w:r>
      <w:r>
        <w:t xml:space="preserve"> array of cha</w:t>
      </w:r>
      <w:r w:rsidR="00A76F73">
        <w:t>rs</w:t>
      </w:r>
      <w:r>
        <w:t xml:space="preserve"> and outputs the array to the screen</w:t>
      </w:r>
      <w:r w:rsidR="004C780C">
        <w:t xml:space="preserve"> using </w:t>
      </w:r>
      <w:proofErr w:type="spellStart"/>
      <w:proofErr w:type="gramStart"/>
      <w:r w:rsidR="006568A6">
        <w:rPr>
          <w:rStyle w:val="inlinecode"/>
        </w:rPr>
        <w:t>printf</w:t>
      </w:r>
      <w:proofErr w:type="spellEnd"/>
      <w:r w:rsidR="006568A6">
        <w:rPr>
          <w:rStyle w:val="inlinecode"/>
        </w:rPr>
        <w:t>(</w:t>
      </w:r>
      <w:proofErr w:type="gramEnd"/>
      <w:r w:rsidR="006568A6">
        <w:rPr>
          <w:rStyle w:val="inlinecode"/>
        </w:rPr>
        <w:t>)</w:t>
      </w:r>
      <w:r>
        <w:t xml:space="preserve">. </w:t>
      </w:r>
      <w:r w:rsidR="00A76F73">
        <w:t xml:space="preserve"> Explain in your note</w:t>
      </w:r>
      <w:r>
        <w:t>book why you think the size does not need to be passed t</w:t>
      </w:r>
      <w:r w:rsidR="00A76F73">
        <w:t>o the function.</w:t>
      </w:r>
    </w:p>
    <w:p w:rsidR="00E011CD" w:rsidRDefault="00E011CD" w:rsidP="00E011CD">
      <w:pPr>
        <w:pStyle w:val="NoSpacing"/>
      </w:pPr>
    </w:p>
    <w:p w:rsidR="00E011CD" w:rsidRDefault="00E011CD" w:rsidP="00E011CD">
      <w:pPr>
        <w:pStyle w:val="NoSpacing"/>
      </w:pPr>
    </w:p>
    <w:p w:rsidR="004C780C" w:rsidRDefault="004C780C" w:rsidP="004C780C">
      <w:pPr>
        <w:pStyle w:val="Heading4"/>
      </w:pPr>
      <w:r>
        <w:t xml:space="preserve"> Exercise 14</w:t>
      </w:r>
    </w:p>
    <w:p w:rsidR="004C780C" w:rsidRDefault="004C780C" w:rsidP="004C780C"/>
    <w:p w:rsidR="004C780C" w:rsidRDefault="004C780C" w:rsidP="004C780C">
      <w:pPr>
        <w:pStyle w:val="NoSpacing"/>
      </w:pPr>
      <w:r>
        <w:t xml:space="preserve">Implement a program that has a function called </w:t>
      </w:r>
      <w:proofErr w:type="spellStart"/>
      <w:proofErr w:type="gramStart"/>
      <w:r w:rsidRPr="004C780C">
        <w:rPr>
          <w:rStyle w:val="inlinecode"/>
        </w:rPr>
        <w:t>GenerateLotteryNumbers</w:t>
      </w:r>
      <w:proofErr w:type="spellEnd"/>
      <w:r w:rsidRPr="004C780C">
        <w:rPr>
          <w:rStyle w:val="inlinecode"/>
        </w:rPr>
        <w:t>(</w:t>
      </w:r>
      <w:proofErr w:type="gramEnd"/>
      <w:r w:rsidRPr="004C780C">
        <w:rPr>
          <w:rStyle w:val="inlinecode"/>
        </w:rPr>
        <w:t xml:space="preserve">) </w:t>
      </w:r>
      <w:r w:rsidR="00251B73" w:rsidRPr="008944DA">
        <w:rPr>
          <w:rStyle w:val="inlinecode"/>
          <w:rFonts w:ascii="Calibri" w:hAnsi="Calibri" w:cs="Calibri"/>
          <w:b w:val="0"/>
        </w:rPr>
        <w:t>with</w:t>
      </w:r>
      <w:r w:rsidR="00251B73">
        <w:rPr>
          <w:rStyle w:val="inlinecode"/>
        </w:rPr>
        <w:t xml:space="preserve"> </w:t>
      </w:r>
      <w:r>
        <w:t xml:space="preserve">an array of integers as a parameter. </w:t>
      </w:r>
      <w:r w:rsidR="00251B73">
        <w:t xml:space="preserve"> </w:t>
      </w:r>
      <w:r>
        <w:t xml:space="preserve">This function should generate 6 random numbers from 1 to 49, placing the random numbers in the array that was passed in. </w:t>
      </w:r>
      <w:r w:rsidR="00AD48EE">
        <w:t xml:space="preserve"> </w:t>
      </w:r>
      <w:r>
        <w:t xml:space="preserve">Create a second function called </w:t>
      </w:r>
      <w:proofErr w:type="spellStart"/>
      <w:proofErr w:type="gramStart"/>
      <w:r>
        <w:rPr>
          <w:rStyle w:val="inlinecode"/>
        </w:rPr>
        <w:t>Display</w:t>
      </w:r>
      <w:r w:rsidRPr="004C780C">
        <w:rPr>
          <w:rStyle w:val="inlinecode"/>
        </w:rPr>
        <w:t>LotteryNumbers</w:t>
      </w:r>
      <w:proofErr w:type="spellEnd"/>
      <w:r w:rsidRPr="004C780C">
        <w:rPr>
          <w:rStyle w:val="inlinecode"/>
        </w:rPr>
        <w:t>(</w:t>
      </w:r>
      <w:proofErr w:type="gramEnd"/>
      <w:r w:rsidRPr="004C780C">
        <w:rPr>
          <w:rStyle w:val="inlinecode"/>
        </w:rPr>
        <w:t>)</w:t>
      </w:r>
      <w:r>
        <w:t xml:space="preserve">which displays  the first 6 numbers of the integer array passed in as a parameter. </w:t>
      </w:r>
      <w:r w:rsidR="00AD48EE">
        <w:t xml:space="preserve"> </w:t>
      </w:r>
      <w:r>
        <w:t xml:space="preserve">Test both of these functions by creating several integer arrays with 6 elements each. </w:t>
      </w:r>
      <w:r w:rsidR="00AD48EE">
        <w:t xml:space="preserve"> Test, and in your note</w:t>
      </w:r>
      <w:r>
        <w:t>book explain what happen</w:t>
      </w:r>
      <w:r w:rsidR="00AD48EE">
        <w:t>s</w:t>
      </w:r>
      <w:r>
        <w:t xml:space="preserve"> if the size of the array passed in </w:t>
      </w:r>
      <w:r w:rsidR="00AD48EE">
        <w:t>is</w:t>
      </w:r>
      <w:r>
        <w:t xml:space="preserve"> either bigger or smaller than 6.</w:t>
      </w:r>
    </w:p>
    <w:p w:rsidR="004C780C" w:rsidRDefault="004C780C" w:rsidP="004C780C">
      <w:pPr>
        <w:pStyle w:val="NoSpacing"/>
      </w:pPr>
    </w:p>
    <w:p w:rsidR="004C780C" w:rsidRDefault="004C780C" w:rsidP="004C780C">
      <w:pPr>
        <w:pStyle w:val="NoSpacing"/>
      </w:pPr>
    </w:p>
    <w:p w:rsidR="004C780C" w:rsidRDefault="004C780C" w:rsidP="004C780C">
      <w:pPr>
        <w:pStyle w:val="Heading4"/>
      </w:pPr>
      <w:r>
        <w:t xml:space="preserve"> Exercise 1</w:t>
      </w:r>
      <w:r w:rsidR="00F940FF">
        <w:t>5</w:t>
      </w:r>
    </w:p>
    <w:p w:rsidR="004C780C" w:rsidRDefault="004C780C" w:rsidP="004C780C"/>
    <w:p w:rsidR="00E011CD" w:rsidRDefault="004C780C" w:rsidP="004C780C">
      <w:pPr>
        <w:pStyle w:val="NoSpacing"/>
      </w:pPr>
      <w:r>
        <w:t>Implement a program</w:t>
      </w:r>
      <w:r w:rsidR="005F44D8">
        <w:t xml:space="preserve"> that has several </w:t>
      </w:r>
      <w:r w:rsidR="00F940FF">
        <w:t xml:space="preserve">functions called </w:t>
      </w:r>
      <w:r w:rsidR="00F940FF" w:rsidRPr="00F940FF">
        <w:rPr>
          <w:rStyle w:val="inlinecode"/>
        </w:rPr>
        <w:t>Reverse*()</w:t>
      </w:r>
      <w:r w:rsidR="00F940FF">
        <w:t xml:space="preserve">, where the * means </w:t>
      </w:r>
      <w:proofErr w:type="spellStart"/>
      <w:r w:rsidR="00F940FF" w:rsidRPr="00F940FF">
        <w:rPr>
          <w:rStyle w:val="inlinecode"/>
        </w:rPr>
        <w:t>int</w:t>
      </w:r>
      <w:proofErr w:type="spellEnd"/>
      <w:r w:rsidR="00F940FF">
        <w:t xml:space="preserve">, </w:t>
      </w:r>
      <w:r w:rsidR="00F940FF" w:rsidRPr="00F940FF">
        <w:rPr>
          <w:rStyle w:val="inlinecode"/>
        </w:rPr>
        <w:t>float</w:t>
      </w:r>
      <w:r w:rsidR="00F940FF">
        <w:t xml:space="preserve">, </w:t>
      </w:r>
      <w:r w:rsidR="00F940FF" w:rsidRPr="00F940FF">
        <w:rPr>
          <w:rStyle w:val="inlinecode"/>
        </w:rPr>
        <w:t>bool</w:t>
      </w:r>
      <w:r w:rsidR="00F940FF">
        <w:t xml:space="preserve"> or </w:t>
      </w:r>
      <w:r w:rsidR="00F940FF" w:rsidRPr="00F940FF">
        <w:rPr>
          <w:rStyle w:val="inlinecode"/>
        </w:rPr>
        <w:t>char</w:t>
      </w:r>
      <w:r w:rsidR="00F940FF">
        <w:t xml:space="preserve">. </w:t>
      </w:r>
      <w:r w:rsidR="00AD48EE">
        <w:t xml:space="preserve"> </w:t>
      </w:r>
      <w:r w:rsidR="00634E71">
        <w:t>These</w:t>
      </w:r>
      <w:r w:rsidR="00F940FF">
        <w:t xml:space="preserve"> functions should have the appropriate type</w:t>
      </w:r>
      <w:r w:rsidR="00AD48EE">
        <w:t>,</w:t>
      </w:r>
      <w:r w:rsidR="00F940FF">
        <w:t xml:space="preserve"> array</w:t>
      </w:r>
      <w:r w:rsidR="00AD48EE">
        <w:t>,</w:t>
      </w:r>
      <w:r w:rsidR="00F940FF">
        <w:t xml:space="preserve"> and size parameters, and should all reverse the order of the </w:t>
      </w:r>
      <w:r w:rsidR="00634E71">
        <w:t>elements</w:t>
      </w:r>
      <w:r w:rsidR="00F940FF">
        <w:t xml:space="preserve"> in the array. </w:t>
      </w:r>
      <w:r w:rsidR="00AD48EE">
        <w:t xml:space="preserve"> </w:t>
      </w:r>
      <w:r w:rsidR="00F940FF">
        <w:t>Test as usual.</w:t>
      </w:r>
    </w:p>
    <w:p w:rsidR="00F940FF" w:rsidRDefault="00F940FF" w:rsidP="004C780C">
      <w:pPr>
        <w:pStyle w:val="NoSpacing"/>
      </w:pPr>
    </w:p>
    <w:p w:rsidR="00F940FF" w:rsidRDefault="00F940FF" w:rsidP="004C780C">
      <w:pPr>
        <w:pStyle w:val="NoSpacing"/>
      </w:pPr>
    </w:p>
    <w:p w:rsidR="00F940FF" w:rsidRDefault="00F940FF" w:rsidP="00F940FF">
      <w:pPr>
        <w:pStyle w:val="Heading4"/>
      </w:pPr>
      <w:r>
        <w:t xml:space="preserve"> Exercise 16</w:t>
      </w:r>
    </w:p>
    <w:p w:rsidR="00F940FF" w:rsidRDefault="00F940FF" w:rsidP="00F940FF"/>
    <w:p w:rsidR="00F940FF" w:rsidRDefault="00F940FF" w:rsidP="00F940FF">
      <w:pPr>
        <w:pStyle w:val="NoSpacing"/>
      </w:pPr>
      <w:r>
        <w:t xml:space="preserve">Implement a program </w:t>
      </w:r>
      <w:r w:rsidR="00634E71">
        <w:t>with a function that will accept a 2D array of floating point numbers.</w:t>
      </w:r>
      <w:r w:rsidR="00AD48EE">
        <w:t xml:space="preserve">  The function should add together </w:t>
      </w:r>
      <w:r w:rsidR="00634E71">
        <w:t>the elements of the array and return th</w:t>
      </w:r>
      <w:r w:rsidR="00AD48EE">
        <w:t>e total</w:t>
      </w:r>
      <w:r w:rsidR="00634E71">
        <w:t xml:space="preserve">. </w:t>
      </w:r>
      <w:r w:rsidR="00AD48EE">
        <w:t xml:space="preserve"> </w:t>
      </w:r>
      <w:r w:rsidR="00634E71">
        <w:t xml:space="preserve">Consider how the function might cope with arrays with differing numbers of rows, and implement this </w:t>
      </w:r>
      <w:r w:rsidR="00E717FF">
        <w:t>extra</w:t>
      </w:r>
      <w:r w:rsidR="00AD48EE">
        <w:t xml:space="preserve"> if you can.</w:t>
      </w:r>
    </w:p>
    <w:sectPr w:rsidR="00F940FF" w:rsidSect="006B3EBE">
      <w:footerReference w:type="default" r:id="rId8"/>
      <w:type w:val="continuous"/>
      <w:pgSz w:w="11906" w:h="16838" w:code="9"/>
      <w:pgMar w:top="720" w:right="720" w:bottom="567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13A" w:rsidRDefault="0066413A" w:rsidP="00E404CA">
      <w:r>
        <w:separator/>
      </w:r>
    </w:p>
  </w:endnote>
  <w:endnote w:type="continuationSeparator" w:id="0">
    <w:p w:rsidR="0066413A" w:rsidRDefault="0066413A" w:rsidP="00E4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A10" w:rsidRDefault="00E32A1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70DFF">
      <w:rPr>
        <w:noProof/>
      </w:rPr>
      <w:t>10</w:t>
    </w:r>
    <w:r>
      <w:rPr>
        <w:noProof/>
      </w:rPr>
      <w:fldChar w:fldCharType="end"/>
    </w:r>
  </w:p>
  <w:p w:rsidR="00E32A10" w:rsidRDefault="00E32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13A" w:rsidRDefault="0066413A" w:rsidP="00E404CA">
      <w:r>
        <w:separator/>
      </w:r>
    </w:p>
  </w:footnote>
  <w:footnote w:type="continuationSeparator" w:id="0">
    <w:p w:rsidR="0066413A" w:rsidRDefault="0066413A" w:rsidP="00E4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368C"/>
    <w:multiLevelType w:val="multilevel"/>
    <w:tmpl w:val="A936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1077E"/>
    <w:multiLevelType w:val="hybridMultilevel"/>
    <w:tmpl w:val="49BABCF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1D6214"/>
    <w:multiLevelType w:val="hybridMultilevel"/>
    <w:tmpl w:val="C7382A92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4053DEC"/>
    <w:multiLevelType w:val="hybridMultilevel"/>
    <w:tmpl w:val="CA6E7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8413D"/>
    <w:multiLevelType w:val="hybridMultilevel"/>
    <w:tmpl w:val="2C228CAC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157558DF"/>
    <w:multiLevelType w:val="hybridMultilevel"/>
    <w:tmpl w:val="E5023FE2"/>
    <w:lvl w:ilvl="0" w:tplc="08090017">
      <w:start w:val="1"/>
      <w:numFmt w:val="lowerLetter"/>
      <w:lvlText w:val="%1)"/>
      <w:lvlJc w:val="left"/>
      <w:pPr>
        <w:ind w:left="111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7392D2C"/>
    <w:multiLevelType w:val="multilevel"/>
    <w:tmpl w:val="64F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10605"/>
    <w:multiLevelType w:val="hybridMultilevel"/>
    <w:tmpl w:val="29A60B28"/>
    <w:lvl w:ilvl="0" w:tplc="6E120086">
      <w:start w:val="1"/>
      <w:numFmt w:val="bullet"/>
      <w:pStyle w:val="StyleBulleted8p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43B86"/>
    <w:multiLevelType w:val="hybridMultilevel"/>
    <w:tmpl w:val="A1D8422E"/>
    <w:lvl w:ilvl="0" w:tplc="08090017">
      <w:start w:val="1"/>
      <w:numFmt w:val="lowerLetter"/>
      <w:lvlText w:val="%1)"/>
      <w:lvlJc w:val="left"/>
      <w:pPr>
        <w:ind w:left="111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48B27A0"/>
    <w:multiLevelType w:val="multilevel"/>
    <w:tmpl w:val="6A8AA06A"/>
    <w:styleLink w:val="mylist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7E8015F"/>
    <w:multiLevelType w:val="multilevel"/>
    <w:tmpl w:val="29A60B28"/>
    <w:styleLink w:val="StyleBulleted8pt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Impact" w:hAnsi="Impac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667A5"/>
    <w:multiLevelType w:val="hybridMultilevel"/>
    <w:tmpl w:val="EC40E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65C26"/>
    <w:multiLevelType w:val="multilevel"/>
    <w:tmpl w:val="195ADC40"/>
    <w:lvl w:ilvl="0">
      <w:start w:val="1"/>
      <w:numFmt w:val="decimal"/>
      <w:pStyle w:val="StyleEmphasisLatinConsolasAsianMSMinchoBoldNotIt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B86474"/>
    <w:multiLevelType w:val="hybridMultilevel"/>
    <w:tmpl w:val="EDC428D2"/>
    <w:lvl w:ilvl="0" w:tplc="08090017">
      <w:start w:val="1"/>
      <w:numFmt w:val="lowerLetter"/>
      <w:lvlText w:val="%1)"/>
      <w:lvlJc w:val="left"/>
      <w:pPr>
        <w:ind w:left="111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481B73DB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4A6E1C05"/>
    <w:multiLevelType w:val="hybridMultilevel"/>
    <w:tmpl w:val="62023A68"/>
    <w:lvl w:ilvl="0" w:tplc="9BCED0FA">
      <w:start w:val="1"/>
      <w:numFmt w:val="decimal"/>
      <w:pStyle w:val="List1"/>
      <w:lvlText w:val="%1."/>
      <w:lvlJc w:val="left"/>
      <w:pPr>
        <w:tabs>
          <w:tab w:val="num" w:pos="340"/>
        </w:tabs>
        <w:ind w:left="340" w:hanging="170"/>
      </w:pPr>
      <w:rPr>
        <w:rFonts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E7A1D"/>
    <w:multiLevelType w:val="hybridMultilevel"/>
    <w:tmpl w:val="062C4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D6B42"/>
    <w:multiLevelType w:val="hybridMultilevel"/>
    <w:tmpl w:val="536A6D48"/>
    <w:lvl w:ilvl="0" w:tplc="0809000F">
      <w:start w:val="1"/>
      <w:numFmt w:val="decimal"/>
      <w:lvlText w:val="%1."/>
      <w:lvlJc w:val="left"/>
      <w:pPr>
        <w:tabs>
          <w:tab w:val="num" w:pos="340"/>
        </w:tabs>
        <w:ind w:left="340" w:hanging="170"/>
      </w:pPr>
      <w:rPr>
        <w:rFonts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A65B3"/>
    <w:multiLevelType w:val="hybridMultilevel"/>
    <w:tmpl w:val="973AFE6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0F">
      <w:start w:val="1"/>
      <w:numFmt w:val="decimal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A70508"/>
    <w:multiLevelType w:val="multilevel"/>
    <w:tmpl w:val="6E1A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44006D"/>
    <w:multiLevelType w:val="hybridMultilevel"/>
    <w:tmpl w:val="6C4C1A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37E82"/>
    <w:multiLevelType w:val="hybridMultilevel"/>
    <w:tmpl w:val="436E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22A2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BAB55BF"/>
    <w:multiLevelType w:val="multilevel"/>
    <w:tmpl w:val="95F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651C6"/>
    <w:multiLevelType w:val="hybridMultilevel"/>
    <w:tmpl w:val="8898AD06"/>
    <w:lvl w:ilvl="0" w:tplc="3306F5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759CE"/>
    <w:multiLevelType w:val="multilevel"/>
    <w:tmpl w:val="14E05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793BD8"/>
    <w:multiLevelType w:val="multilevel"/>
    <w:tmpl w:val="6A8AA06A"/>
    <w:styleLink w:val="CurrentList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36F2986"/>
    <w:multiLevelType w:val="multilevel"/>
    <w:tmpl w:val="6588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867A68"/>
    <w:multiLevelType w:val="hybridMultilevel"/>
    <w:tmpl w:val="6C4C1A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4"/>
  </w:num>
  <w:num w:numId="5">
    <w:abstractNumId w:val="26"/>
  </w:num>
  <w:num w:numId="6">
    <w:abstractNumId w:val="9"/>
  </w:num>
  <w:num w:numId="7">
    <w:abstractNumId w:val="22"/>
  </w:num>
  <w:num w:numId="8">
    <w:abstractNumId w:val="19"/>
  </w:num>
  <w:num w:numId="9">
    <w:abstractNumId w:val="27"/>
  </w:num>
  <w:num w:numId="10">
    <w:abstractNumId w:val="6"/>
  </w:num>
  <w:num w:numId="11">
    <w:abstractNumId w:val="25"/>
  </w:num>
  <w:num w:numId="12">
    <w:abstractNumId w:val="16"/>
  </w:num>
  <w:num w:numId="13">
    <w:abstractNumId w:val="11"/>
  </w:num>
  <w:num w:numId="14">
    <w:abstractNumId w:val="3"/>
  </w:num>
  <w:num w:numId="15">
    <w:abstractNumId w:val="15"/>
  </w:num>
  <w:num w:numId="16">
    <w:abstractNumId w:val="2"/>
  </w:num>
  <w:num w:numId="17">
    <w:abstractNumId w:val="7"/>
  </w:num>
  <w:num w:numId="18">
    <w:abstractNumId w:val="4"/>
  </w:num>
  <w:num w:numId="19">
    <w:abstractNumId w:val="5"/>
  </w:num>
  <w:num w:numId="20">
    <w:abstractNumId w:val="8"/>
  </w:num>
  <w:num w:numId="21">
    <w:abstractNumId w:val="13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17"/>
  </w:num>
  <w:num w:numId="27">
    <w:abstractNumId w:val="24"/>
  </w:num>
  <w:num w:numId="28">
    <w:abstractNumId w:val="15"/>
    <w:lvlOverride w:ilvl="0">
      <w:startOverride w:val="1"/>
    </w:lvlOverride>
  </w:num>
  <w:num w:numId="29">
    <w:abstractNumId w:val="15"/>
    <w:lvlOverride w:ilvl="0">
      <w:startOverride w:val="1"/>
    </w:lvlOverride>
  </w:num>
  <w:num w:numId="30">
    <w:abstractNumId w:val="21"/>
  </w:num>
  <w:num w:numId="31">
    <w:abstractNumId w:val="15"/>
    <w:lvlOverride w:ilvl="0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5"/>
    <w:lvlOverride w:ilvl="0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</w:num>
  <w:num w:numId="39">
    <w:abstractNumId w:val="15"/>
    <w:lvlOverride w:ilvl="0">
      <w:startOverride w:val="1"/>
    </w:lvlOverride>
  </w:num>
  <w:num w:numId="40">
    <w:abstractNumId w:val="23"/>
  </w:num>
  <w:num w:numId="41">
    <w:abstractNumId w:val="0"/>
  </w:num>
  <w:num w:numId="42">
    <w:abstractNumId w:val="15"/>
    <w:lvlOverride w:ilvl="0">
      <w:startOverride w:val="1"/>
    </w:lvlOverride>
  </w:num>
  <w:num w:numId="43">
    <w:abstractNumId w:val="15"/>
    <w:lvlOverride w:ilvl="0">
      <w:startOverride w:val="1"/>
    </w:lvlOverride>
  </w:num>
  <w:num w:numId="44">
    <w:abstractNumId w:val="1"/>
  </w:num>
  <w:num w:numId="45">
    <w:abstractNumId w:val="18"/>
  </w:num>
  <w:num w:numId="46">
    <w:abstractNumId w:val="28"/>
  </w:num>
  <w:num w:numId="47">
    <w:abstractNumId w:val="15"/>
    <w:lvlOverride w:ilvl="0">
      <w:startOverride w:val="1"/>
    </w:lvlOverride>
  </w:num>
  <w:num w:numId="48">
    <w:abstractNumId w:val="20"/>
  </w:num>
  <w:num w:numId="49">
    <w:abstractNumId w:val="15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clickAndTypeStyle w:val="NoSpacing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77"/>
    <w:rsid w:val="00006B7B"/>
    <w:rsid w:val="00007782"/>
    <w:rsid w:val="0001038B"/>
    <w:rsid w:val="000115E6"/>
    <w:rsid w:val="00013B28"/>
    <w:rsid w:val="00014F90"/>
    <w:rsid w:val="00017B59"/>
    <w:rsid w:val="00020B25"/>
    <w:rsid w:val="00023811"/>
    <w:rsid w:val="00024412"/>
    <w:rsid w:val="000248C8"/>
    <w:rsid w:val="000347C4"/>
    <w:rsid w:val="00035296"/>
    <w:rsid w:val="0004029C"/>
    <w:rsid w:val="000463E6"/>
    <w:rsid w:val="000515D6"/>
    <w:rsid w:val="0005693C"/>
    <w:rsid w:val="000652AE"/>
    <w:rsid w:val="000658B0"/>
    <w:rsid w:val="00070EAD"/>
    <w:rsid w:val="000711F0"/>
    <w:rsid w:val="00072AE1"/>
    <w:rsid w:val="00072FF2"/>
    <w:rsid w:val="000741F9"/>
    <w:rsid w:val="000768B4"/>
    <w:rsid w:val="00080DEB"/>
    <w:rsid w:val="00093AAC"/>
    <w:rsid w:val="00096B5F"/>
    <w:rsid w:val="000A11B6"/>
    <w:rsid w:val="000A650F"/>
    <w:rsid w:val="000B0EC2"/>
    <w:rsid w:val="000B435A"/>
    <w:rsid w:val="000B471E"/>
    <w:rsid w:val="000B589E"/>
    <w:rsid w:val="000B614D"/>
    <w:rsid w:val="000B6166"/>
    <w:rsid w:val="000C0381"/>
    <w:rsid w:val="000C19F2"/>
    <w:rsid w:val="000C3CEB"/>
    <w:rsid w:val="000C508A"/>
    <w:rsid w:val="000C6583"/>
    <w:rsid w:val="000C7BE8"/>
    <w:rsid w:val="000D3A15"/>
    <w:rsid w:val="000E20A1"/>
    <w:rsid w:val="000E323F"/>
    <w:rsid w:val="000E5A2C"/>
    <w:rsid w:val="000E6066"/>
    <w:rsid w:val="000E7D36"/>
    <w:rsid w:val="000F39FF"/>
    <w:rsid w:val="00101DE2"/>
    <w:rsid w:val="0010251A"/>
    <w:rsid w:val="0010331D"/>
    <w:rsid w:val="00103C1A"/>
    <w:rsid w:val="00106867"/>
    <w:rsid w:val="00107709"/>
    <w:rsid w:val="0011107D"/>
    <w:rsid w:val="0011115D"/>
    <w:rsid w:val="00116311"/>
    <w:rsid w:val="001234D7"/>
    <w:rsid w:val="001247EB"/>
    <w:rsid w:val="00127278"/>
    <w:rsid w:val="00134DF1"/>
    <w:rsid w:val="001353DF"/>
    <w:rsid w:val="0013614D"/>
    <w:rsid w:val="00136A68"/>
    <w:rsid w:val="001530AC"/>
    <w:rsid w:val="00155117"/>
    <w:rsid w:val="00155287"/>
    <w:rsid w:val="00156FBE"/>
    <w:rsid w:val="00157CFC"/>
    <w:rsid w:val="00165113"/>
    <w:rsid w:val="0016631D"/>
    <w:rsid w:val="00166859"/>
    <w:rsid w:val="00167535"/>
    <w:rsid w:val="00167EC8"/>
    <w:rsid w:val="001720AD"/>
    <w:rsid w:val="00173A16"/>
    <w:rsid w:val="00174358"/>
    <w:rsid w:val="00177902"/>
    <w:rsid w:val="00180AD7"/>
    <w:rsid w:val="00181D49"/>
    <w:rsid w:val="00184AB5"/>
    <w:rsid w:val="0019487B"/>
    <w:rsid w:val="001955BF"/>
    <w:rsid w:val="001A45C4"/>
    <w:rsid w:val="001B3CFE"/>
    <w:rsid w:val="001B4504"/>
    <w:rsid w:val="001B4D69"/>
    <w:rsid w:val="001B51FC"/>
    <w:rsid w:val="001B6EA2"/>
    <w:rsid w:val="001B7E1A"/>
    <w:rsid w:val="001C06D7"/>
    <w:rsid w:val="001C1631"/>
    <w:rsid w:val="001C2346"/>
    <w:rsid w:val="001C3317"/>
    <w:rsid w:val="001C641A"/>
    <w:rsid w:val="001D0719"/>
    <w:rsid w:val="001D40EC"/>
    <w:rsid w:val="001D57E1"/>
    <w:rsid w:val="001E4139"/>
    <w:rsid w:val="001E6586"/>
    <w:rsid w:val="001E6AD8"/>
    <w:rsid w:val="001E6D92"/>
    <w:rsid w:val="001E71BB"/>
    <w:rsid w:val="001F745E"/>
    <w:rsid w:val="002013C5"/>
    <w:rsid w:val="00211A4D"/>
    <w:rsid w:val="002122F8"/>
    <w:rsid w:val="00214416"/>
    <w:rsid w:val="0021445A"/>
    <w:rsid w:val="00220E7F"/>
    <w:rsid w:val="002257D6"/>
    <w:rsid w:val="00230B6A"/>
    <w:rsid w:val="00236018"/>
    <w:rsid w:val="0023777F"/>
    <w:rsid w:val="00241378"/>
    <w:rsid w:val="00244390"/>
    <w:rsid w:val="002444FD"/>
    <w:rsid w:val="002458DA"/>
    <w:rsid w:val="00246E9F"/>
    <w:rsid w:val="00251B73"/>
    <w:rsid w:val="0025653A"/>
    <w:rsid w:val="002568A2"/>
    <w:rsid w:val="00260DE1"/>
    <w:rsid w:val="00267084"/>
    <w:rsid w:val="0027223E"/>
    <w:rsid w:val="002732D8"/>
    <w:rsid w:val="00275D82"/>
    <w:rsid w:val="00281042"/>
    <w:rsid w:val="0028189A"/>
    <w:rsid w:val="0028209A"/>
    <w:rsid w:val="002822CB"/>
    <w:rsid w:val="00287020"/>
    <w:rsid w:val="00290E6B"/>
    <w:rsid w:val="002958E3"/>
    <w:rsid w:val="002A0A70"/>
    <w:rsid w:val="002A22A8"/>
    <w:rsid w:val="002A5688"/>
    <w:rsid w:val="002A72F2"/>
    <w:rsid w:val="002B1246"/>
    <w:rsid w:val="002B4011"/>
    <w:rsid w:val="002B6913"/>
    <w:rsid w:val="002C059F"/>
    <w:rsid w:val="002C2813"/>
    <w:rsid w:val="002C29C1"/>
    <w:rsid w:val="002C387C"/>
    <w:rsid w:val="002C4CF5"/>
    <w:rsid w:val="002C5311"/>
    <w:rsid w:val="002C6DD0"/>
    <w:rsid w:val="002D106C"/>
    <w:rsid w:val="002D67D4"/>
    <w:rsid w:val="002D7184"/>
    <w:rsid w:val="002E1199"/>
    <w:rsid w:val="002E46B7"/>
    <w:rsid w:val="002E4727"/>
    <w:rsid w:val="002E67AC"/>
    <w:rsid w:val="002F0111"/>
    <w:rsid w:val="002F2F70"/>
    <w:rsid w:val="002F3C76"/>
    <w:rsid w:val="00301177"/>
    <w:rsid w:val="00301EE4"/>
    <w:rsid w:val="003025F2"/>
    <w:rsid w:val="0030455F"/>
    <w:rsid w:val="00306881"/>
    <w:rsid w:val="00306FBC"/>
    <w:rsid w:val="0031192E"/>
    <w:rsid w:val="00311BE1"/>
    <w:rsid w:val="00314E2D"/>
    <w:rsid w:val="003151BE"/>
    <w:rsid w:val="003160D3"/>
    <w:rsid w:val="003176B3"/>
    <w:rsid w:val="003205F8"/>
    <w:rsid w:val="00324A84"/>
    <w:rsid w:val="003262C6"/>
    <w:rsid w:val="00331DEF"/>
    <w:rsid w:val="00331FFF"/>
    <w:rsid w:val="00336E25"/>
    <w:rsid w:val="00343A4B"/>
    <w:rsid w:val="00346226"/>
    <w:rsid w:val="003527B9"/>
    <w:rsid w:val="00353969"/>
    <w:rsid w:val="00355DC3"/>
    <w:rsid w:val="0036159E"/>
    <w:rsid w:val="00367430"/>
    <w:rsid w:val="00367861"/>
    <w:rsid w:val="00371143"/>
    <w:rsid w:val="0037797A"/>
    <w:rsid w:val="00380268"/>
    <w:rsid w:val="00381432"/>
    <w:rsid w:val="00382858"/>
    <w:rsid w:val="00383C3D"/>
    <w:rsid w:val="00383C6F"/>
    <w:rsid w:val="003846A9"/>
    <w:rsid w:val="0038520C"/>
    <w:rsid w:val="00385A5A"/>
    <w:rsid w:val="00386C68"/>
    <w:rsid w:val="003905B7"/>
    <w:rsid w:val="00393473"/>
    <w:rsid w:val="00394E2D"/>
    <w:rsid w:val="0039579A"/>
    <w:rsid w:val="00395D30"/>
    <w:rsid w:val="00395FD0"/>
    <w:rsid w:val="003A1243"/>
    <w:rsid w:val="003A17EB"/>
    <w:rsid w:val="003B022B"/>
    <w:rsid w:val="003B4418"/>
    <w:rsid w:val="003B5277"/>
    <w:rsid w:val="003B7997"/>
    <w:rsid w:val="003C2B5A"/>
    <w:rsid w:val="003D41FA"/>
    <w:rsid w:val="003D5748"/>
    <w:rsid w:val="003E1C29"/>
    <w:rsid w:val="003E533D"/>
    <w:rsid w:val="003E53A6"/>
    <w:rsid w:val="003E598B"/>
    <w:rsid w:val="003F0B11"/>
    <w:rsid w:val="003F1B6F"/>
    <w:rsid w:val="003F1DDC"/>
    <w:rsid w:val="003F27D4"/>
    <w:rsid w:val="003F409E"/>
    <w:rsid w:val="00400295"/>
    <w:rsid w:val="00402898"/>
    <w:rsid w:val="00403685"/>
    <w:rsid w:val="00411DD7"/>
    <w:rsid w:val="0041719F"/>
    <w:rsid w:val="004203F0"/>
    <w:rsid w:val="0042345A"/>
    <w:rsid w:val="004235E6"/>
    <w:rsid w:val="00423DAD"/>
    <w:rsid w:val="00425067"/>
    <w:rsid w:val="00430774"/>
    <w:rsid w:val="00434644"/>
    <w:rsid w:val="00442C95"/>
    <w:rsid w:val="00442E5F"/>
    <w:rsid w:val="00443B4F"/>
    <w:rsid w:val="00443E78"/>
    <w:rsid w:val="00444ED5"/>
    <w:rsid w:val="004506DC"/>
    <w:rsid w:val="00460E4F"/>
    <w:rsid w:val="0046476F"/>
    <w:rsid w:val="00465FBE"/>
    <w:rsid w:val="00466DF2"/>
    <w:rsid w:val="00471035"/>
    <w:rsid w:val="00481873"/>
    <w:rsid w:val="004819D2"/>
    <w:rsid w:val="004A3B85"/>
    <w:rsid w:val="004A4566"/>
    <w:rsid w:val="004B1A73"/>
    <w:rsid w:val="004B301F"/>
    <w:rsid w:val="004B57D6"/>
    <w:rsid w:val="004C0202"/>
    <w:rsid w:val="004C035D"/>
    <w:rsid w:val="004C18C1"/>
    <w:rsid w:val="004C3E1A"/>
    <w:rsid w:val="004C780C"/>
    <w:rsid w:val="004D511F"/>
    <w:rsid w:val="004E0CFD"/>
    <w:rsid w:val="004E2B57"/>
    <w:rsid w:val="004E3679"/>
    <w:rsid w:val="004E6EE6"/>
    <w:rsid w:val="004E77A1"/>
    <w:rsid w:val="004F0C2A"/>
    <w:rsid w:val="004F244C"/>
    <w:rsid w:val="004F5D44"/>
    <w:rsid w:val="004F6AF7"/>
    <w:rsid w:val="00505A1E"/>
    <w:rsid w:val="0051109C"/>
    <w:rsid w:val="00511CCD"/>
    <w:rsid w:val="00513373"/>
    <w:rsid w:val="00514371"/>
    <w:rsid w:val="00515BB0"/>
    <w:rsid w:val="0052638B"/>
    <w:rsid w:val="00526A66"/>
    <w:rsid w:val="00531DFB"/>
    <w:rsid w:val="005328A9"/>
    <w:rsid w:val="00532A08"/>
    <w:rsid w:val="0053680F"/>
    <w:rsid w:val="00545575"/>
    <w:rsid w:val="005505CF"/>
    <w:rsid w:val="00560917"/>
    <w:rsid w:val="00562313"/>
    <w:rsid w:val="005642FB"/>
    <w:rsid w:val="00566E70"/>
    <w:rsid w:val="00570637"/>
    <w:rsid w:val="00572D9F"/>
    <w:rsid w:val="00573605"/>
    <w:rsid w:val="00581FE9"/>
    <w:rsid w:val="005848C3"/>
    <w:rsid w:val="0059391A"/>
    <w:rsid w:val="0059515D"/>
    <w:rsid w:val="005965A6"/>
    <w:rsid w:val="005A118C"/>
    <w:rsid w:val="005A5949"/>
    <w:rsid w:val="005B35BF"/>
    <w:rsid w:val="005B5AAE"/>
    <w:rsid w:val="005B5F19"/>
    <w:rsid w:val="005B6255"/>
    <w:rsid w:val="005C4FD9"/>
    <w:rsid w:val="005C641A"/>
    <w:rsid w:val="005C77DC"/>
    <w:rsid w:val="005C7A2E"/>
    <w:rsid w:val="005D20EF"/>
    <w:rsid w:val="005D48BE"/>
    <w:rsid w:val="005D6660"/>
    <w:rsid w:val="005E18AC"/>
    <w:rsid w:val="005E33E3"/>
    <w:rsid w:val="005E44A1"/>
    <w:rsid w:val="005F1253"/>
    <w:rsid w:val="005F3163"/>
    <w:rsid w:val="005F3D8A"/>
    <w:rsid w:val="005F44D8"/>
    <w:rsid w:val="005F7A75"/>
    <w:rsid w:val="005F7D0E"/>
    <w:rsid w:val="006029E4"/>
    <w:rsid w:val="0061280B"/>
    <w:rsid w:val="00614D2A"/>
    <w:rsid w:val="00615B54"/>
    <w:rsid w:val="0062198B"/>
    <w:rsid w:val="00623DE0"/>
    <w:rsid w:val="0062484A"/>
    <w:rsid w:val="00626A11"/>
    <w:rsid w:val="00627103"/>
    <w:rsid w:val="00627CB1"/>
    <w:rsid w:val="00631C45"/>
    <w:rsid w:val="006338F5"/>
    <w:rsid w:val="00634E71"/>
    <w:rsid w:val="006355F3"/>
    <w:rsid w:val="006406E5"/>
    <w:rsid w:val="006527EA"/>
    <w:rsid w:val="00653A3E"/>
    <w:rsid w:val="0065584D"/>
    <w:rsid w:val="006568A6"/>
    <w:rsid w:val="00656D2C"/>
    <w:rsid w:val="006625F8"/>
    <w:rsid w:val="006633F4"/>
    <w:rsid w:val="0066413A"/>
    <w:rsid w:val="00664B20"/>
    <w:rsid w:val="00666F3B"/>
    <w:rsid w:val="00666F5B"/>
    <w:rsid w:val="00673EA1"/>
    <w:rsid w:val="0067534B"/>
    <w:rsid w:val="00675E59"/>
    <w:rsid w:val="00684E38"/>
    <w:rsid w:val="00685BEC"/>
    <w:rsid w:val="00686320"/>
    <w:rsid w:val="00687AB4"/>
    <w:rsid w:val="00694461"/>
    <w:rsid w:val="006958C0"/>
    <w:rsid w:val="00696A02"/>
    <w:rsid w:val="00697525"/>
    <w:rsid w:val="00697BCA"/>
    <w:rsid w:val="006A0F62"/>
    <w:rsid w:val="006A410A"/>
    <w:rsid w:val="006A512C"/>
    <w:rsid w:val="006A6019"/>
    <w:rsid w:val="006B3EBE"/>
    <w:rsid w:val="006B5332"/>
    <w:rsid w:val="006B7795"/>
    <w:rsid w:val="006B7F9A"/>
    <w:rsid w:val="006C4CC0"/>
    <w:rsid w:val="006C732E"/>
    <w:rsid w:val="006C7646"/>
    <w:rsid w:val="006D01C6"/>
    <w:rsid w:val="006D160A"/>
    <w:rsid w:val="006D2CF6"/>
    <w:rsid w:val="006D409C"/>
    <w:rsid w:val="006D4FC9"/>
    <w:rsid w:val="006D4FDE"/>
    <w:rsid w:val="006D6CE5"/>
    <w:rsid w:val="006D75CB"/>
    <w:rsid w:val="006E4D53"/>
    <w:rsid w:val="006F0E67"/>
    <w:rsid w:val="006F58B2"/>
    <w:rsid w:val="006F5B4B"/>
    <w:rsid w:val="006F7240"/>
    <w:rsid w:val="00700D21"/>
    <w:rsid w:val="0070254C"/>
    <w:rsid w:val="00702615"/>
    <w:rsid w:val="00706EB1"/>
    <w:rsid w:val="0070728C"/>
    <w:rsid w:val="007107B5"/>
    <w:rsid w:val="00711689"/>
    <w:rsid w:val="00720E0E"/>
    <w:rsid w:val="00722A07"/>
    <w:rsid w:val="0073115F"/>
    <w:rsid w:val="0073268E"/>
    <w:rsid w:val="00734699"/>
    <w:rsid w:val="00734C4E"/>
    <w:rsid w:val="007351D0"/>
    <w:rsid w:val="00737C10"/>
    <w:rsid w:val="007401F5"/>
    <w:rsid w:val="00741317"/>
    <w:rsid w:val="0074199A"/>
    <w:rsid w:val="0074319B"/>
    <w:rsid w:val="00744A2A"/>
    <w:rsid w:val="007464DD"/>
    <w:rsid w:val="00747EFC"/>
    <w:rsid w:val="00750637"/>
    <w:rsid w:val="00752758"/>
    <w:rsid w:val="00753308"/>
    <w:rsid w:val="007533F1"/>
    <w:rsid w:val="00754B93"/>
    <w:rsid w:val="00756F0C"/>
    <w:rsid w:val="007640D6"/>
    <w:rsid w:val="00771394"/>
    <w:rsid w:val="007721AB"/>
    <w:rsid w:val="0077237C"/>
    <w:rsid w:val="00776092"/>
    <w:rsid w:val="00784F8B"/>
    <w:rsid w:val="00785063"/>
    <w:rsid w:val="00786065"/>
    <w:rsid w:val="007933C6"/>
    <w:rsid w:val="00794442"/>
    <w:rsid w:val="00794617"/>
    <w:rsid w:val="00796889"/>
    <w:rsid w:val="007A1566"/>
    <w:rsid w:val="007A1A4F"/>
    <w:rsid w:val="007A41F1"/>
    <w:rsid w:val="007A4456"/>
    <w:rsid w:val="007A52FB"/>
    <w:rsid w:val="007A5B04"/>
    <w:rsid w:val="007A7A0A"/>
    <w:rsid w:val="007A7E2B"/>
    <w:rsid w:val="007B0D8D"/>
    <w:rsid w:val="007B1A8F"/>
    <w:rsid w:val="007B26EA"/>
    <w:rsid w:val="007B420E"/>
    <w:rsid w:val="007B6154"/>
    <w:rsid w:val="007B626C"/>
    <w:rsid w:val="007B6B8A"/>
    <w:rsid w:val="007C3C47"/>
    <w:rsid w:val="007C4283"/>
    <w:rsid w:val="007D578E"/>
    <w:rsid w:val="007D5EAE"/>
    <w:rsid w:val="007E3893"/>
    <w:rsid w:val="007E3F54"/>
    <w:rsid w:val="007E6E52"/>
    <w:rsid w:val="007F41B1"/>
    <w:rsid w:val="007F7E93"/>
    <w:rsid w:val="0080373F"/>
    <w:rsid w:val="008040FB"/>
    <w:rsid w:val="0080621E"/>
    <w:rsid w:val="008100E7"/>
    <w:rsid w:val="00815EAB"/>
    <w:rsid w:val="00815FDF"/>
    <w:rsid w:val="00820BE3"/>
    <w:rsid w:val="0082264B"/>
    <w:rsid w:val="008239D7"/>
    <w:rsid w:val="008255EF"/>
    <w:rsid w:val="00831CEC"/>
    <w:rsid w:val="008324FA"/>
    <w:rsid w:val="00833FA9"/>
    <w:rsid w:val="00835D7F"/>
    <w:rsid w:val="0084168D"/>
    <w:rsid w:val="00841CD5"/>
    <w:rsid w:val="00845A9C"/>
    <w:rsid w:val="00846376"/>
    <w:rsid w:val="00847DB9"/>
    <w:rsid w:val="00850CCA"/>
    <w:rsid w:val="008529C6"/>
    <w:rsid w:val="00852D85"/>
    <w:rsid w:val="00852E5F"/>
    <w:rsid w:val="00853CC7"/>
    <w:rsid w:val="008552F6"/>
    <w:rsid w:val="00872609"/>
    <w:rsid w:val="008737B7"/>
    <w:rsid w:val="0087561F"/>
    <w:rsid w:val="008767C7"/>
    <w:rsid w:val="00876A5C"/>
    <w:rsid w:val="00876B31"/>
    <w:rsid w:val="00880E68"/>
    <w:rsid w:val="008819CA"/>
    <w:rsid w:val="00881F00"/>
    <w:rsid w:val="00883904"/>
    <w:rsid w:val="00890219"/>
    <w:rsid w:val="008944DA"/>
    <w:rsid w:val="00895A7D"/>
    <w:rsid w:val="008A4129"/>
    <w:rsid w:val="008A46B8"/>
    <w:rsid w:val="008C1129"/>
    <w:rsid w:val="008C1A70"/>
    <w:rsid w:val="008C3B44"/>
    <w:rsid w:val="008C6C03"/>
    <w:rsid w:val="008D5291"/>
    <w:rsid w:val="008D7B63"/>
    <w:rsid w:val="008E4968"/>
    <w:rsid w:val="008E4D49"/>
    <w:rsid w:val="008E68EC"/>
    <w:rsid w:val="008E6C02"/>
    <w:rsid w:val="008E7DC2"/>
    <w:rsid w:val="008F59D2"/>
    <w:rsid w:val="008F6340"/>
    <w:rsid w:val="0090040B"/>
    <w:rsid w:val="00901073"/>
    <w:rsid w:val="0090388F"/>
    <w:rsid w:val="009041D2"/>
    <w:rsid w:val="00905199"/>
    <w:rsid w:val="00910118"/>
    <w:rsid w:val="009103D0"/>
    <w:rsid w:val="009108A2"/>
    <w:rsid w:val="00912377"/>
    <w:rsid w:val="00916E08"/>
    <w:rsid w:val="00923268"/>
    <w:rsid w:val="00924813"/>
    <w:rsid w:val="0092589F"/>
    <w:rsid w:val="00926286"/>
    <w:rsid w:val="009278EF"/>
    <w:rsid w:val="009343DF"/>
    <w:rsid w:val="009362FC"/>
    <w:rsid w:val="00937D29"/>
    <w:rsid w:val="009439B9"/>
    <w:rsid w:val="00952262"/>
    <w:rsid w:val="00971A0B"/>
    <w:rsid w:val="00972575"/>
    <w:rsid w:val="00972AAF"/>
    <w:rsid w:val="0097512E"/>
    <w:rsid w:val="00975BBE"/>
    <w:rsid w:val="00981EF6"/>
    <w:rsid w:val="009830FC"/>
    <w:rsid w:val="00983100"/>
    <w:rsid w:val="00983A0D"/>
    <w:rsid w:val="009934F5"/>
    <w:rsid w:val="009939E8"/>
    <w:rsid w:val="00993A4C"/>
    <w:rsid w:val="00994AEE"/>
    <w:rsid w:val="009A3C92"/>
    <w:rsid w:val="009A7B6D"/>
    <w:rsid w:val="009B3232"/>
    <w:rsid w:val="009B36E3"/>
    <w:rsid w:val="009B580A"/>
    <w:rsid w:val="009B7D1E"/>
    <w:rsid w:val="009C089B"/>
    <w:rsid w:val="009C1927"/>
    <w:rsid w:val="009C238D"/>
    <w:rsid w:val="009D1FF4"/>
    <w:rsid w:val="009D3728"/>
    <w:rsid w:val="009D7989"/>
    <w:rsid w:val="009E0490"/>
    <w:rsid w:val="009E5556"/>
    <w:rsid w:val="009E618B"/>
    <w:rsid w:val="009E6B8F"/>
    <w:rsid w:val="009F00B6"/>
    <w:rsid w:val="009F031A"/>
    <w:rsid w:val="009F040E"/>
    <w:rsid w:val="009F1267"/>
    <w:rsid w:val="009F1B6C"/>
    <w:rsid w:val="009F5209"/>
    <w:rsid w:val="009F6CE6"/>
    <w:rsid w:val="00A06520"/>
    <w:rsid w:val="00A0729C"/>
    <w:rsid w:val="00A10D32"/>
    <w:rsid w:val="00A118FE"/>
    <w:rsid w:val="00A13C0A"/>
    <w:rsid w:val="00A1467E"/>
    <w:rsid w:val="00A15370"/>
    <w:rsid w:val="00A2465B"/>
    <w:rsid w:val="00A2592C"/>
    <w:rsid w:val="00A27D5E"/>
    <w:rsid w:val="00A30312"/>
    <w:rsid w:val="00A31CC0"/>
    <w:rsid w:val="00A322A8"/>
    <w:rsid w:val="00A355A4"/>
    <w:rsid w:val="00A358A1"/>
    <w:rsid w:val="00A35DB7"/>
    <w:rsid w:val="00A3689B"/>
    <w:rsid w:val="00A36AB1"/>
    <w:rsid w:val="00A40087"/>
    <w:rsid w:val="00A435B9"/>
    <w:rsid w:val="00A46F97"/>
    <w:rsid w:val="00A523D2"/>
    <w:rsid w:val="00A53E6E"/>
    <w:rsid w:val="00A616FA"/>
    <w:rsid w:val="00A649C2"/>
    <w:rsid w:val="00A64B87"/>
    <w:rsid w:val="00A70066"/>
    <w:rsid w:val="00A70845"/>
    <w:rsid w:val="00A759B2"/>
    <w:rsid w:val="00A76F73"/>
    <w:rsid w:val="00A84663"/>
    <w:rsid w:val="00A87078"/>
    <w:rsid w:val="00A90C0A"/>
    <w:rsid w:val="00A93259"/>
    <w:rsid w:val="00A97902"/>
    <w:rsid w:val="00AA4A42"/>
    <w:rsid w:val="00AA6776"/>
    <w:rsid w:val="00AB1D1B"/>
    <w:rsid w:val="00AB341F"/>
    <w:rsid w:val="00AB4F6D"/>
    <w:rsid w:val="00AB569A"/>
    <w:rsid w:val="00AC2CAA"/>
    <w:rsid w:val="00AC41D4"/>
    <w:rsid w:val="00AC542B"/>
    <w:rsid w:val="00AC71AA"/>
    <w:rsid w:val="00AD48EE"/>
    <w:rsid w:val="00AE228C"/>
    <w:rsid w:val="00AE4FB1"/>
    <w:rsid w:val="00AE5BC1"/>
    <w:rsid w:val="00AE67C7"/>
    <w:rsid w:val="00AE6FE5"/>
    <w:rsid w:val="00AF31C6"/>
    <w:rsid w:val="00AF4675"/>
    <w:rsid w:val="00AF72F4"/>
    <w:rsid w:val="00AF79DB"/>
    <w:rsid w:val="00B02395"/>
    <w:rsid w:val="00B04B85"/>
    <w:rsid w:val="00B071B2"/>
    <w:rsid w:val="00B0739B"/>
    <w:rsid w:val="00B24284"/>
    <w:rsid w:val="00B31A95"/>
    <w:rsid w:val="00B32FA4"/>
    <w:rsid w:val="00B33D1C"/>
    <w:rsid w:val="00B343B9"/>
    <w:rsid w:val="00B40AFC"/>
    <w:rsid w:val="00B50A4D"/>
    <w:rsid w:val="00B50D52"/>
    <w:rsid w:val="00B56B47"/>
    <w:rsid w:val="00B60A97"/>
    <w:rsid w:val="00B63AC6"/>
    <w:rsid w:val="00B63E84"/>
    <w:rsid w:val="00B6469D"/>
    <w:rsid w:val="00B64997"/>
    <w:rsid w:val="00B66DE4"/>
    <w:rsid w:val="00B7427A"/>
    <w:rsid w:val="00B759F7"/>
    <w:rsid w:val="00B815FD"/>
    <w:rsid w:val="00B82345"/>
    <w:rsid w:val="00B91119"/>
    <w:rsid w:val="00B92D28"/>
    <w:rsid w:val="00B97332"/>
    <w:rsid w:val="00B975F8"/>
    <w:rsid w:val="00BA24BF"/>
    <w:rsid w:val="00BA50B7"/>
    <w:rsid w:val="00BA6F29"/>
    <w:rsid w:val="00BB07CA"/>
    <w:rsid w:val="00BB1A39"/>
    <w:rsid w:val="00BB213A"/>
    <w:rsid w:val="00BB46CD"/>
    <w:rsid w:val="00BB6FE7"/>
    <w:rsid w:val="00BC1629"/>
    <w:rsid w:val="00BC1E01"/>
    <w:rsid w:val="00BC6063"/>
    <w:rsid w:val="00BD1AA4"/>
    <w:rsid w:val="00BE3DB2"/>
    <w:rsid w:val="00BE7E98"/>
    <w:rsid w:val="00BF092B"/>
    <w:rsid w:val="00BF2C8A"/>
    <w:rsid w:val="00BF35C0"/>
    <w:rsid w:val="00BF4026"/>
    <w:rsid w:val="00BF55BD"/>
    <w:rsid w:val="00BF68CF"/>
    <w:rsid w:val="00C07D59"/>
    <w:rsid w:val="00C10775"/>
    <w:rsid w:val="00C10886"/>
    <w:rsid w:val="00C12E7F"/>
    <w:rsid w:val="00C14B89"/>
    <w:rsid w:val="00C15376"/>
    <w:rsid w:val="00C16530"/>
    <w:rsid w:val="00C16AD1"/>
    <w:rsid w:val="00C17ACD"/>
    <w:rsid w:val="00C207D8"/>
    <w:rsid w:val="00C330BF"/>
    <w:rsid w:val="00C33921"/>
    <w:rsid w:val="00C348D5"/>
    <w:rsid w:val="00C34D46"/>
    <w:rsid w:val="00C37AF2"/>
    <w:rsid w:val="00C414E3"/>
    <w:rsid w:val="00C42398"/>
    <w:rsid w:val="00C4454D"/>
    <w:rsid w:val="00C45067"/>
    <w:rsid w:val="00C47D34"/>
    <w:rsid w:val="00C50361"/>
    <w:rsid w:val="00C50F71"/>
    <w:rsid w:val="00C5472D"/>
    <w:rsid w:val="00C5639D"/>
    <w:rsid w:val="00C605EA"/>
    <w:rsid w:val="00C62D1D"/>
    <w:rsid w:val="00C66A93"/>
    <w:rsid w:val="00C67972"/>
    <w:rsid w:val="00C70DFF"/>
    <w:rsid w:val="00C72979"/>
    <w:rsid w:val="00C729B8"/>
    <w:rsid w:val="00C7596F"/>
    <w:rsid w:val="00C77389"/>
    <w:rsid w:val="00C803CE"/>
    <w:rsid w:val="00C8517D"/>
    <w:rsid w:val="00C852E7"/>
    <w:rsid w:val="00C85D68"/>
    <w:rsid w:val="00C910BA"/>
    <w:rsid w:val="00C92B65"/>
    <w:rsid w:val="00C94358"/>
    <w:rsid w:val="00C95D0E"/>
    <w:rsid w:val="00C969C1"/>
    <w:rsid w:val="00C96B27"/>
    <w:rsid w:val="00C97BFD"/>
    <w:rsid w:val="00C97D46"/>
    <w:rsid w:val="00CA5729"/>
    <w:rsid w:val="00CA61B1"/>
    <w:rsid w:val="00CB019F"/>
    <w:rsid w:val="00CB13F0"/>
    <w:rsid w:val="00CB176D"/>
    <w:rsid w:val="00CB2597"/>
    <w:rsid w:val="00CB2C36"/>
    <w:rsid w:val="00CB3357"/>
    <w:rsid w:val="00CB45BF"/>
    <w:rsid w:val="00CB47B9"/>
    <w:rsid w:val="00CB72C4"/>
    <w:rsid w:val="00CD01E1"/>
    <w:rsid w:val="00CD1882"/>
    <w:rsid w:val="00CD1AF9"/>
    <w:rsid w:val="00CD5106"/>
    <w:rsid w:val="00CE0B6F"/>
    <w:rsid w:val="00CE1EC2"/>
    <w:rsid w:val="00CE4896"/>
    <w:rsid w:val="00CF0364"/>
    <w:rsid w:val="00CF624E"/>
    <w:rsid w:val="00CF68A7"/>
    <w:rsid w:val="00D03BBF"/>
    <w:rsid w:val="00D03C30"/>
    <w:rsid w:val="00D04AB8"/>
    <w:rsid w:val="00D05472"/>
    <w:rsid w:val="00D16571"/>
    <w:rsid w:val="00D16A63"/>
    <w:rsid w:val="00D17647"/>
    <w:rsid w:val="00D20C74"/>
    <w:rsid w:val="00D2343B"/>
    <w:rsid w:val="00D234EE"/>
    <w:rsid w:val="00D23ABA"/>
    <w:rsid w:val="00D26109"/>
    <w:rsid w:val="00D31C6D"/>
    <w:rsid w:val="00D3230C"/>
    <w:rsid w:val="00D36348"/>
    <w:rsid w:val="00D36DF5"/>
    <w:rsid w:val="00D373E0"/>
    <w:rsid w:val="00D37D08"/>
    <w:rsid w:val="00D4227E"/>
    <w:rsid w:val="00D51E01"/>
    <w:rsid w:val="00D52BCC"/>
    <w:rsid w:val="00D53912"/>
    <w:rsid w:val="00D6276A"/>
    <w:rsid w:val="00D63633"/>
    <w:rsid w:val="00D649F8"/>
    <w:rsid w:val="00D65E5C"/>
    <w:rsid w:val="00D669CD"/>
    <w:rsid w:val="00D7469E"/>
    <w:rsid w:val="00D77CE0"/>
    <w:rsid w:val="00D81BC7"/>
    <w:rsid w:val="00D82401"/>
    <w:rsid w:val="00D851D1"/>
    <w:rsid w:val="00D86C61"/>
    <w:rsid w:val="00D90F9F"/>
    <w:rsid w:val="00D94AA5"/>
    <w:rsid w:val="00DA2379"/>
    <w:rsid w:val="00DA34A5"/>
    <w:rsid w:val="00DB3516"/>
    <w:rsid w:val="00DB71EB"/>
    <w:rsid w:val="00DC01AE"/>
    <w:rsid w:val="00DC18E3"/>
    <w:rsid w:val="00DC23CD"/>
    <w:rsid w:val="00DC2AE7"/>
    <w:rsid w:val="00DD382A"/>
    <w:rsid w:val="00DD3B23"/>
    <w:rsid w:val="00DD546F"/>
    <w:rsid w:val="00DE08CD"/>
    <w:rsid w:val="00DE1D5D"/>
    <w:rsid w:val="00DE5E58"/>
    <w:rsid w:val="00DF3B2D"/>
    <w:rsid w:val="00DF5262"/>
    <w:rsid w:val="00E011CD"/>
    <w:rsid w:val="00E033D0"/>
    <w:rsid w:val="00E04945"/>
    <w:rsid w:val="00E060EC"/>
    <w:rsid w:val="00E0673E"/>
    <w:rsid w:val="00E07F5E"/>
    <w:rsid w:val="00E12198"/>
    <w:rsid w:val="00E12434"/>
    <w:rsid w:val="00E129AF"/>
    <w:rsid w:val="00E16294"/>
    <w:rsid w:val="00E1638C"/>
    <w:rsid w:val="00E2162C"/>
    <w:rsid w:val="00E27AB0"/>
    <w:rsid w:val="00E314E4"/>
    <w:rsid w:val="00E32A10"/>
    <w:rsid w:val="00E404CA"/>
    <w:rsid w:val="00E5033C"/>
    <w:rsid w:val="00E517F3"/>
    <w:rsid w:val="00E57390"/>
    <w:rsid w:val="00E57D63"/>
    <w:rsid w:val="00E61904"/>
    <w:rsid w:val="00E62A1B"/>
    <w:rsid w:val="00E6642D"/>
    <w:rsid w:val="00E66B45"/>
    <w:rsid w:val="00E701F2"/>
    <w:rsid w:val="00E70A2A"/>
    <w:rsid w:val="00E717FF"/>
    <w:rsid w:val="00E7371A"/>
    <w:rsid w:val="00E737A3"/>
    <w:rsid w:val="00E757FC"/>
    <w:rsid w:val="00E81407"/>
    <w:rsid w:val="00E82D96"/>
    <w:rsid w:val="00E860C3"/>
    <w:rsid w:val="00E909AD"/>
    <w:rsid w:val="00E90F5A"/>
    <w:rsid w:val="00E96D2E"/>
    <w:rsid w:val="00EA73BE"/>
    <w:rsid w:val="00EB1062"/>
    <w:rsid w:val="00EB6B78"/>
    <w:rsid w:val="00EC02BA"/>
    <w:rsid w:val="00EC0942"/>
    <w:rsid w:val="00EC1868"/>
    <w:rsid w:val="00EC2148"/>
    <w:rsid w:val="00EC22EF"/>
    <w:rsid w:val="00EC414C"/>
    <w:rsid w:val="00EC4605"/>
    <w:rsid w:val="00EC4FFA"/>
    <w:rsid w:val="00EC66E2"/>
    <w:rsid w:val="00ED10C2"/>
    <w:rsid w:val="00ED16A3"/>
    <w:rsid w:val="00ED3F74"/>
    <w:rsid w:val="00ED4DB9"/>
    <w:rsid w:val="00EE1DF6"/>
    <w:rsid w:val="00EE69CE"/>
    <w:rsid w:val="00EF0A18"/>
    <w:rsid w:val="00EF6B3F"/>
    <w:rsid w:val="00F158EC"/>
    <w:rsid w:val="00F24E7A"/>
    <w:rsid w:val="00F26C99"/>
    <w:rsid w:val="00F27A41"/>
    <w:rsid w:val="00F27E7B"/>
    <w:rsid w:val="00F31743"/>
    <w:rsid w:val="00F32293"/>
    <w:rsid w:val="00F327E2"/>
    <w:rsid w:val="00F3572E"/>
    <w:rsid w:val="00F459B6"/>
    <w:rsid w:val="00F478BF"/>
    <w:rsid w:val="00F50AD1"/>
    <w:rsid w:val="00F525FB"/>
    <w:rsid w:val="00F53CA2"/>
    <w:rsid w:val="00F55E8A"/>
    <w:rsid w:val="00F74116"/>
    <w:rsid w:val="00F749E1"/>
    <w:rsid w:val="00F74D4A"/>
    <w:rsid w:val="00F75D0A"/>
    <w:rsid w:val="00F82CD1"/>
    <w:rsid w:val="00F86859"/>
    <w:rsid w:val="00F87778"/>
    <w:rsid w:val="00F87B40"/>
    <w:rsid w:val="00F90A68"/>
    <w:rsid w:val="00F92EA5"/>
    <w:rsid w:val="00F940FF"/>
    <w:rsid w:val="00F963B2"/>
    <w:rsid w:val="00F96B31"/>
    <w:rsid w:val="00F97F36"/>
    <w:rsid w:val="00FA0EEE"/>
    <w:rsid w:val="00FA4EA7"/>
    <w:rsid w:val="00FB52FF"/>
    <w:rsid w:val="00FC4930"/>
    <w:rsid w:val="00FD3481"/>
    <w:rsid w:val="00FD39F6"/>
    <w:rsid w:val="00FD5826"/>
    <w:rsid w:val="00FE01D7"/>
    <w:rsid w:val="00FE483D"/>
    <w:rsid w:val="00FE6283"/>
    <w:rsid w:val="00FE782A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15215"/>
  <w15:chartTrackingRefBased/>
  <w15:docId w15:val="{702E1C1B-1C44-41F4-A4E4-5377266A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F1253"/>
    <w:rPr>
      <w:rFonts w:ascii="Calibri" w:eastAsia="Times New Roman" w:hAnsi="Calibri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C37AF2"/>
    <w:pPr>
      <w:keepNext/>
      <w:keepLines/>
      <w:spacing w:before="480"/>
      <w:outlineLvl w:val="0"/>
    </w:pPr>
    <w:rPr>
      <w:rFonts w:ascii="Cambria" w:eastAsia="MS Mincho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Spacing"/>
    <w:link w:val="Heading2Char"/>
    <w:qFormat/>
    <w:rsid w:val="00C37AF2"/>
    <w:pPr>
      <w:keepNext/>
      <w:keepLines/>
      <w:outlineLvl w:val="1"/>
    </w:pPr>
    <w:rPr>
      <w:rFonts w:ascii="Cambria" w:eastAsia="MS Mincho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37AF2"/>
    <w:pPr>
      <w:keepNext/>
      <w:keepLines/>
      <w:outlineLvl w:val="2"/>
    </w:pPr>
    <w:rPr>
      <w:rFonts w:ascii="Cambria" w:eastAsia="MS Mincho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C37AF2"/>
    <w:pPr>
      <w:keepNext/>
      <w:keepLines/>
      <w:outlineLvl w:val="3"/>
    </w:pPr>
    <w:rPr>
      <w:rFonts w:ascii="Cambria" w:eastAsia="MS Mincho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30774"/>
    <w:rPr>
      <w:rFonts w:ascii="Cambria" w:hAnsi="Cambria"/>
      <w:b/>
      <w:bCs/>
      <w:color w:val="365F91"/>
      <w:sz w:val="28"/>
      <w:szCs w:val="28"/>
      <w:lang w:eastAsia="en-US" w:bidi="en-US"/>
    </w:rPr>
  </w:style>
  <w:style w:type="character" w:customStyle="1" w:styleId="Heading2Char">
    <w:name w:val="Heading 2 Char"/>
    <w:link w:val="Heading2"/>
    <w:rsid w:val="00C348D5"/>
    <w:rPr>
      <w:rFonts w:ascii="Cambria" w:hAnsi="Cambria"/>
      <w:b/>
      <w:bCs/>
      <w:color w:val="4F81BD"/>
      <w:sz w:val="26"/>
      <w:szCs w:val="26"/>
      <w:lang w:eastAsia="en-US" w:bidi="en-US"/>
    </w:rPr>
  </w:style>
  <w:style w:type="character" w:customStyle="1" w:styleId="Heading3Char">
    <w:name w:val="Heading 3 Char"/>
    <w:link w:val="Heading3"/>
    <w:rsid w:val="00C348D5"/>
    <w:rPr>
      <w:rFonts w:ascii="Cambria" w:hAnsi="Cambria"/>
      <w:b/>
      <w:bCs/>
      <w:color w:val="4F81BD"/>
      <w:sz w:val="24"/>
      <w:szCs w:val="22"/>
      <w:lang w:eastAsia="en-US" w:bidi="en-US"/>
    </w:rPr>
  </w:style>
  <w:style w:type="character" w:customStyle="1" w:styleId="Heading4Char">
    <w:name w:val="Heading 4 Char"/>
    <w:link w:val="Heading4"/>
    <w:rsid w:val="00C348D5"/>
    <w:rPr>
      <w:rFonts w:ascii="Cambria" w:hAnsi="Cambria"/>
      <w:b/>
      <w:bCs/>
      <w:i/>
      <w:iCs/>
      <w:color w:val="4F81BD"/>
      <w:sz w:val="24"/>
      <w:szCs w:val="22"/>
      <w:lang w:eastAsia="en-US" w:bidi="en-US"/>
    </w:rPr>
  </w:style>
  <w:style w:type="character" w:styleId="Strong">
    <w:name w:val="Strong"/>
    <w:uiPriority w:val="22"/>
    <w:rsid w:val="00430774"/>
    <w:rPr>
      <w:b/>
      <w:bCs/>
    </w:rPr>
  </w:style>
  <w:style w:type="character" w:styleId="Emphasis">
    <w:name w:val="Emphasis"/>
    <w:uiPriority w:val="20"/>
    <w:rsid w:val="004307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link w:val="HTMLPreformatted"/>
    <w:uiPriority w:val="99"/>
    <w:rsid w:val="00430774"/>
    <w:rPr>
      <w:rFonts w:ascii="Courier New" w:hAnsi="Courier New" w:cs="Courier New"/>
      <w:lang w:val="en-GB" w:eastAsia="en-GB" w:bidi="ar-SA"/>
    </w:rPr>
  </w:style>
  <w:style w:type="paragraph" w:styleId="NormalWeb">
    <w:name w:val="Normal (Web)"/>
    <w:basedOn w:val="Normal"/>
    <w:link w:val="NormalWebChar"/>
    <w:unhideWhenUsed/>
    <w:rsid w:val="00F525FB"/>
    <w:rPr>
      <w:rFonts w:ascii="Times New Roman" w:eastAsia="MS Mincho" w:hAnsi="Times New Roman"/>
      <w:szCs w:val="24"/>
      <w:lang w:eastAsia="en-GB" w:bidi="ar-SA"/>
    </w:rPr>
  </w:style>
  <w:style w:type="paragraph" w:styleId="Title">
    <w:name w:val="Title"/>
    <w:basedOn w:val="Normal"/>
    <w:next w:val="Normal"/>
    <w:link w:val="TitleChar"/>
    <w:rsid w:val="00403685"/>
    <w:pPr>
      <w:pBdr>
        <w:bottom w:val="single" w:sz="8" w:space="4" w:color="4F81BD"/>
      </w:pBdr>
      <w:spacing w:after="300"/>
      <w:contextualSpacing/>
    </w:pPr>
    <w:rPr>
      <w:rFonts w:ascii="Cambria" w:eastAsia="MS Mincho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03685"/>
    <w:rPr>
      <w:rFonts w:ascii="Cambria" w:hAnsi="Cambria"/>
      <w:color w:val="17365D"/>
      <w:spacing w:val="5"/>
      <w:kern w:val="28"/>
      <w:sz w:val="52"/>
      <w:szCs w:val="52"/>
      <w:lang w:val="en-GB" w:eastAsia="en-US" w:bidi="en-US"/>
    </w:rPr>
  </w:style>
  <w:style w:type="paragraph" w:customStyle="1" w:styleId="StyleLatinConsolasAsianMSMincho95ptLeft127cm">
    <w:name w:val="Style (Latin) Consolas (Asian) MS Mincho 9.5 pt Left:  1.27 cm ..."/>
    <w:basedOn w:val="Normal"/>
    <w:rsid w:val="00754B93"/>
    <w:pPr>
      <w:shd w:val="clear" w:color="auto" w:fill="99CCFF"/>
    </w:pPr>
    <w:rPr>
      <w:rFonts w:ascii="Courier New" w:eastAsia="MS Mincho" w:hAnsi="Courier New"/>
      <w:sz w:val="19"/>
      <w:szCs w:val="19"/>
    </w:rPr>
  </w:style>
  <w:style w:type="paragraph" w:styleId="NoSpacing">
    <w:name w:val="No Spacing"/>
    <w:uiPriority w:val="1"/>
    <w:qFormat/>
    <w:rsid w:val="00A649C2"/>
    <w:rPr>
      <w:rFonts w:ascii="Calibri" w:eastAsia="Times New Roman" w:hAnsi="Calibri"/>
      <w:sz w:val="22"/>
      <w:szCs w:val="22"/>
      <w:lang w:eastAsia="en-US" w:bidi="en-US"/>
    </w:rPr>
  </w:style>
  <w:style w:type="character" w:customStyle="1" w:styleId="NormalWebChar">
    <w:name w:val="Normal (Web) Char"/>
    <w:link w:val="NormalWeb"/>
    <w:rsid w:val="00F525FB"/>
    <w:rPr>
      <w:sz w:val="24"/>
      <w:szCs w:val="24"/>
      <w:lang w:val="en-GB" w:eastAsia="en-GB" w:bidi="ar-SA"/>
    </w:rPr>
  </w:style>
  <w:style w:type="character" w:styleId="Hyperlink">
    <w:name w:val="Hyperlink"/>
    <w:rsid w:val="00A36AB1"/>
    <w:rPr>
      <w:color w:val="0000FF"/>
      <w:u w:val="single"/>
    </w:rPr>
  </w:style>
  <w:style w:type="paragraph" w:customStyle="1" w:styleId="StyleNormalWebCalibri">
    <w:name w:val="Style Normal (Web) + Calibri"/>
    <w:basedOn w:val="NormalWeb"/>
    <w:link w:val="StyleNormalWebCalibriChar"/>
    <w:rsid w:val="00F525FB"/>
    <w:rPr>
      <w:rFonts w:ascii="Calibri" w:hAnsi="Calibri"/>
    </w:rPr>
  </w:style>
  <w:style w:type="character" w:customStyle="1" w:styleId="StyleNormalWebCalibriChar">
    <w:name w:val="Style Normal (Web) + Calibri Char"/>
    <w:link w:val="StyleNormalWebCalibri"/>
    <w:rsid w:val="00F525FB"/>
    <w:rPr>
      <w:rFonts w:ascii="Calibri" w:hAnsi="Calibri"/>
      <w:sz w:val="24"/>
      <w:szCs w:val="24"/>
      <w:lang w:val="en-GB" w:eastAsia="en-GB" w:bidi="ar-SA"/>
    </w:rPr>
  </w:style>
  <w:style w:type="paragraph" w:customStyle="1" w:styleId="StyleBefore5ptAfter5ptLinespacingsingle">
    <w:name w:val="Style Before:  5 pt After:  5 pt Line spacing:  single"/>
    <w:basedOn w:val="Normal"/>
    <w:rsid w:val="00C16AD1"/>
    <w:rPr>
      <w:szCs w:val="20"/>
    </w:rPr>
  </w:style>
  <w:style w:type="paragraph" w:customStyle="1" w:styleId="StyleBefore5ptAfter5ptLinespacingsingle1">
    <w:name w:val="Style Before:  5 pt After:  5 pt Line spacing:  single1"/>
    <w:basedOn w:val="Normal"/>
    <w:rsid w:val="00C16AD1"/>
    <w:rPr>
      <w:szCs w:val="20"/>
    </w:rPr>
  </w:style>
  <w:style w:type="paragraph" w:customStyle="1" w:styleId="StyleBulleted8pt">
    <w:name w:val="Style Bulleted 8 pt"/>
    <w:basedOn w:val="Normal"/>
    <w:link w:val="StyleBulleted8ptChar"/>
    <w:rsid w:val="0074199A"/>
    <w:pPr>
      <w:numPr>
        <w:numId w:val="2"/>
      </w:numPr>
      <w:spacing w:before="120" w:after="120"/>
    </w:pPr>
  </w:style>
  <w:style w:type="numbering" w:customStyle="1" w:styleId="StyleBulleted8pt1">
    <w:name w:val="Style Bulleted 8 pt1"/>
    <w:basedOn w:val="NoList"/>
    <w:rsid w:val="0074199A"/>
    <w:pPr>
      <w:numPr>
        <w:numId w:val="3"/>
      </w:numPr>
    </w:pPr>
  </w:style>
  <w:style w:type="character" w:customStyle="1" w:styleId="StyleEmphasisConsolasBoldNotItalic">
    <w:name w:val="Style Emphasis + Consolas Bold Not Italic"/>
    <w:rsid w:val="00F97F36"/>
    <w:rPr>
      <w:rFonts w:ascii="Consolas" w:hAnsi="Consolas"/>
      <w:b/>
      <w:bCs/>
      <w:sz w:val="24"/>
      <w:szCs w:val="24"/>
      <w:lang w:val="en-GB" w:eastAsia="en-GB" w:bidi="ar-SA"/>
    </w:rPr>
  </w:style>
  <w:style w:type="paragraph" w:customStyle="1" w:styleId="StyleEmphasisLatinConsolasAsianMSMinchoBoldNotIta">
    <w:name w:val="Style Emphasis + (Latin) Consolas (Asian) MS Mincho Bold Not Ita..."/>
    <w:basedOn w:val="Normal"/>
    <w:rsid w:val="00697BCA"/>
    <w:pPr>
      <w:numPr>
        <w:numId w:val="1"/>
      </w:numPr>
      <w:spacing w:before="100" w:beforeAutospacing="1" w:after="100" w:afterAutospacing="1"/>
    </w:pPr>
    <w:rPr>
      <w:rFonts w:ascii="Consolas" w:eastAsia="MS Mincho" w:hAnsi="Consolas"/>
      <w:b/>
    </w:rPr>
  </w:style>
  <w:style w:type="paragraph" w:styleId="DocumentMap">
    <w:name w:val="Document Map"/>
    <w:basedOn w:val="Normal"/>
    <w:semiHidden/>
    <w:rsid w:val="0005693C"/>
    <w:pPr>
      <w:shd w:val="clear" w:color="auto" w:fill="000080"/>
    </w:pPr>
    <w:rPr>
      <w:rFonts w:ascii="Tahoma" w:hAnsi="Tahoma" w:cs="Tahoma"/>
    </w:rPr>
  </w:style>
  <w:style w:type="character" w:customStyle="1" w:styleId="inlinecode">
    <w:name w:val="inline code"/>
    <w:qFormat/>
    <w:rsid w:val="0023777F"/>
    <w:rPr>
      <w:rFonts w:ascii="Courier New" w:hAnsi="Courier New"/>
      <w:b/>
      <w:bCs/>
      <w:sz w:val="22"/>
    </w:rPr>
  </w:style>
  <w:style w:type="character" w:customStyle="1" w:styleId="typ1">
    <w:name w:val="typ1"/>
    <w:rsid w:val="00B24284"/>
    <w:rPr>
      <w:color w:val="2B91AF"/>
      <w:sz w:val="26"/>
      <w:szCs w:val="26"/>
      <w:shd w:val="clear" w:color="auto" w:fill="auto"/>
    </w:rPr>
  </w:style>
  <w:style w:type="character" w:customStyle="1" w:styleId="pln1">
    <w:name w:val="pln1"/>
    <w:rsid w:val="00B24284"/>
    <w:rPr>
      <w:color w:val="000000"/>
      <w:sz w:val="26"/>
      <w:szCs w:val="26"/>
      <w:shd w:val="clear" w:color="auto" w:fill="auto"/>
    </w:rPr>
  </w:style>
  <w:style w:type="character" w:customStyle="1" w:styleId="pun1">
    <w:name w:val="pun1"/>
    <w:rsid w:val="00B24284"/>
    <w:rPr>
      <w:color w:val="000000"/>
      <w:sz w:val="26"/>
      <w:szCs w:val="26"/>
      <w:shd w:val="clear" w:color="auto" w:fill="auto"/>
    </w:rPr>
  </w:style>
  <w:style w:type="character" w:customStyle="1" w:styleId="lit1">
    <w:name w:val="lit1"/>
    <w:rsid w:val="00B24284"/>
    <w:rPr>
      <w:color w:val="800000"/>
      <w:sz w:val="26"/>
      <w:szCs w:val="26"/>
      <w:shd w:val="clear" w:color="auto" w:fill="auto"/>
    </w:rPr>
  </w:style>
  <w:style w:type="character" w:styleId="FollowedHyperlink">
    <w:name w:val="FollowedHyperlink"/>
    <w:rsid w:val="00F90A68"/>
    <w:rPr>
      <w:color w:val="800080"/>
      <w:u w:val="single"/>
    </w:rPr>
  </w:style>
  <w:style w:type="numbering" w:customStyle="1" w:styleId="CurrentList1">
    <w:name w:val="Current List1"/>
    <w:rsid w:val="002B6913"/>
    <w:pPr>
      <w:numPr>
        <w:numId w:val="5"/>
      </w:numPr>
    </w:pPr>
  </w:style>
  <w:style w:type="numbering" w:customStyle="1" w:styleId="mylist">
    <w:name w:val="mylist"/>
    <w:rsid w:val="002B6913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E404CA"/>
    <w:pPr>
      <w:tabs>
        <w:tab w:val="center" w:pos="4513"/>
        <w:tab w:val="right" w:pos="9026"/>
      </w:tabs>
    </w:pPr>
  </w:style>
  <w:style w:type="numbering" w:styleId="1ai">
    <w:name w:val="Outline List 1"/>
    <w:basedOn w:val="NoList"/>
    <w:rsid w:val="00F92EA5"/>
    <w:pPr>
      <w:numPr>
        <w:numId w:val="7"/>
      </w:numPr>
    </w:pPr>
  </w:style>
  <w:style w:type="character" w:customStyle="1" w:styleId="HeaderChar">
    <w:name w:val="Header Char"/>
    <w:link w:val="Head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404C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customStyle="1" w:styleId="code">
    <w:name w:val="code"/>
    <w:basedOn w:val="HTMLPreformatted"/>
    <w:link w:val="codeChar"/>
    <w:qFormat/>
    <w:rsid w:val="00CD01E1"/>
    <w:pPr>
      <w:shd w:val="clear" w:color="auto" w:fill="95B3D7"/>
    </w:pPr>
    <w:rPr>
      <w:noProof/>
      <w:sz w:val="18"/>
      <w:szCs w:val="18"/>
    </w:rPr>
  </w:style>
  <w:style w:type="paragraph" w:customStyle="1" w:styleId="List1">
    <w:name w:val="List1"/>
    <w:basedOn w:val="StyleBulleted8pt"/>
    <w:link w:val="listChar"/>
    <w:qFormat/>
    <w:rsid w:val="00CA61B1"/>
    <w:pPr>
      <w:numPr>
        <w:numId w:val="15"/>
      </w:numPr>
    </w:pPr>
    <w:rPr>
      <w:rFonts w:eastAsia="MS Mincho"/>
    </w:rPr>
  </w:style>
  <w:style w:type="character" w:customStyle="1" w:styleId="codeChar">
    <w:name w:val="code Char"/>
    <w:link w:val="code"/>
    <w:rsid w:val="00CD01E1"/>
    <w:rPr>
      <w:rFonts w:ascii="Courier New" w:hAnsi="Courier New" w:cs="Courier New"/>
      <w:noProof/>
      <w:sz w:val="18"/>
      <w:szCs w:val="18"/>
      <w:shd w:val="clear" w:color="auto" w:fill="95B3D7"/>
    </w:rPr>
  </w:style>
  <w:style w:type="table" w:styleId="TableGrid">
    <w:name w:val="Table Grid"/>
    <w:basedOn w:val="TableNormal"/>
    <w:uiPriority w:val="59"/>
    <w:rsid w:val="003A1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Bulleted8ptChar">
    <w:name w:val="Style Bulleted 8 pt Char"/>
    <w:link w:val="StyleBulleted8pt"/>
    <w:rsid w:val="00CA61B1"/>
    <w:rPr>
      <w:rFonts w:ascii="Calibri" w:eastAsia="Times New Roman" w:hAnsi="Calibri"/>
      <w:sz w:val="24"/>
      <w:szCs w:val="22"/>
      <w:lang w:eastAsia="en-US" w:bidi="en-US"/>
    </w:rPr>
  </w:style>
  <w:style w:type="character" w:customStyle="1" w:styleId="listChar">
    <w:name w:val="list Char"/>
    <w:link w:val="List1"/>
    <w:rsid w:val="00CA61B1"/>
    <w:rPr>
      <w:rFonts w:ascii="Calibri" w:hAnsi="Calibri"/>
      <w:sz w:val="22"/>
      <w:szCs w:val="22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158EC"/>
    <w:rPr>
      <w:rFonts w:ascii="Tahoma" w:eastAsia="Times New Roman" w:hAnsi="Tahoma" w:cs="Tahoma"/>
      <w:sz w:val="16"/>
      <w:szCs w:val="16"/>
      <w:lang w:eastAsia="en-US" w:bidi="en-US"/>
    </w:rPr>
  </w:style>
  <w:style w:type="character" w:styleId="HTMLTypewriter">
    <w:name w:val="HTML Typewriter"/>
    <w:uiPriority w:val="99"/>
    <w:semiHidden/>
    <w:unhideWhenUsed/>
    <w:rsid w:val="00734C4E"/>
    <w:rPr>
      <w:rFonts w:ascii="Courier New" w:eastAsia="Times New Roman" w:hAnsi="Courier New" w:cs="Courier New"/>
      <w:sz w:val="20"/>
      <w:szCs w:val="20"/>
    </w:rPr>
  </w:style>
  <w:style w:type="paragraph" w:customStyle="1" w:styleId="Code0">
    <w:name w:val="Code"/>
    <w:basedOn w:val="Normal"/>
    <w:link w:val="CodeChar1"/>
    <w:rsid w:val="00101DE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left" w:pos="1984"/>
        <w:tab w:val="left" w:pos="2835"/>
        <w:tab w:val="left" w:pos="3685"/>
        <w:tab w:val="left" w:pos="4536"/>
        <w:tab w:val="left" w:pos="5386"/>
      </w:tabs>
      <w:ind w:left="567" w:right="567"/>
    </w:pPr>
    <w:rPr>
      <w:rFonts w:ascii="Courier New" w:hAnsi="Courier New" w:cs="Courier New"/>
      <w:sz w:val="20"/>
      <w:szCs w:val="20"/>
      <w:lang w:bidi="ar-SA"/>
    </w:rPr>
  </w:style>
  <w:style w:type="character" w:customStyle="1" w:styleId="CodeChar1">
    <w:name w:val="Code Char1"/>
    <w:link w:val="Code0"/>
    <w:rsid w:val="00101DE2"/>
    <w:rPr>
      <w:rFonts w:ascii="Courier New" w:eastAsia="Times New Roman" w:hAnsi="Courier New" w:cs="Courier New"/>
      <w:lang w:eastAsia="en-US"/>
    </w:rPr>
  </w:style>
  <w:style w:type="character" w:customStyle="1" w:styleId="CodeChar0">
    <w:name w:val="Code Char"/>
    <w:rsid w:val="006625F8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styleId="HTMLCode">
    <w:name w:val="HTML Code"/>
    <w:uiPriority w:val="99"/>
    <w:semiHidden/>
    <w:unhideWhenUsed/>
    <w:rsid w:val="008416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9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3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9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3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828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7707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1111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8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9302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90679">
                                          <w:marLeft w:val="300"/>
                                          <w:marRight w:val="300"/>
                                          <w:marTop w:val="75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59403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4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9083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48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AAAAAA"/>
                        <w:right w:val="none" w:sz="0" w:space="0" w:color="auto"/>
                      </w:divBdr>
                      <w:divsChild>
                        <w:div w:id="32199931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2EF78-99AE-4741-B5CC-06D2D77A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C9017E27.dotm</Template>
  <TotalTime>8</TotalTime>
  <Pages>12</Pages>
  <Words>4070</Words>
  <Characters>23200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cp:lastModifiedBy>Windows User</cp:lastModifiedBy>
  <cp:revision>3</cp:revision>
  <dcterms:created xsi:type="dcterms:W3CDTF">2017-10-12T15:16:00Z</dcterms:created>
  <dcterms:modified xsi:type="dcterms:W3CDTF">2017-10-16T09:59:00Z</dcterms:modified>
</cp:coreProperties>
</file>