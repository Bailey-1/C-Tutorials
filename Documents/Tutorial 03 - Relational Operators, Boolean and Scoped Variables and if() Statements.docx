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5BF" w:rsidRPr="009C089B" w:rsidRDefault="00343250" w:rsidP="002B4011">
      <w:pPr>
        <w:pStyle w:val="Title"/>
        <w:rPr>
          <w:rFonts w:ascii="Lucida Sans" w:hAnsi="Lucida Sans"/>
          <w:sz w:val="26"/>
          <w:szCs w:val="26"/>
        </w:rPr>
      </w:pPr>
      <w:r>
        <w:t>Programming Fundamentals</w:t>
      </w:r>
      <w:r w:rsidR="00403685">
        <w:br/>
      </w:r>
      <w:r w:rsidR="00531DFB" w:rsidRPr="00245929">
        <w:rPr>
          <w:rFonts w:ascii="Calibri" w:hAnsi="Calibri" w:cs="Calibri"/>
          <w:sz w:val="32"/>
          <w:szCs w:val="26"/>
        </w:rPr>
        <w:t>Tutorial</w:t>
      </w:r>
      <w:r w:rsidR="00CD5106" w:rsidRPr="00245929">
        <w:rPr>
          <w:rFonts w:ascii="Calibri" w:hAnsi="Calibri" w:cs="Calibri"/>
          <w:sz w:val="32"/>
          <w:szCs w:val="26"/>
        </w:rPr>
        <w:t xml:space="preserve"> </w:t>
      </w:r>
      <w:r w:rsidR="00531DFB" w:rsidRPr="00245929">
        <w:rPr>
          <w:rFonts w:ascii="Calibri" w:hAnsi="Calibri" w:cs="Calibri"/>
          <w:sz w:val="32"/>
          <w:szCs w:val="26"/>
        </w:rPr>
        <w:t>0</w:t>
      </w:r>
      <w:r w:rsidR="0040794D">
        <w:rPr>
          <w:rFonts w:ascii="Calibri" w:hAnsi="Calibri" w:cs="Calibri"/>
          <w:sz w:val="32"/>
          <w:szCs w:val="26"/>
        </w:rPr>
        <w:t>3</w:t>
      </w:r>
      <w:r w:rsidR="00CD5106" w:rsidRPr="00245929">
        <w:rPr>
          <w:rFonts w:ascii="Calibri" w:hAnsi="Calibri" w:cs="Calibri"/>
          <w:sz w:val="32"/>
          <w:szCs w:val="26"/>
        </w:rPr>
        <w:t xml:space="preserve"> - </w:t>
      </w:r>
      <w:r w:rsidR="00776092" w:rsidRPr="00245929">
        <w:rPr>
          <w:rFonts w:ascii="Calibri" w:hAnsi="Calibri" w:cs="Calibri"/>
          <w:sz w:val="32"/>
          <w:szCs w:val="26"/>
        </w:rPr>
        <w:t>Relational Operators</w:t>
      </w:r>
      <w:r w:rsidR="000A6D69" w:rsidRPr="00245929">
        <w:rPr>
          <w:rFonts w:ascii="Calibri" w:hAnsi="Calibri" w:cs="Calibri"/>
          <w:sz w:val="32"/>
          <w:szCs w:val="26"/>
        </w:rPr>
        <w:t xml:space="preserve">, </w:t>
      </w:r>
      <w:r w:rsidR="00776092" w:rsidRPr="00245929">
        <w:rPr>
          <w:rFonts w:ascii="Calibri" w:hAnsi="Calibri" w:cs="Calibri"/>
          <w:sz w:val="32"/>
          <w:szCs w:val="26"/>
        </w:rPr>
        <w:t>Boolean</w:t>
      </w:r>
      <w:r w:rsidR="000A6D69" w:rsidRPr="00245929">
        <w:rPr>
          <w:rFonts w:ascii="Calibri" w:hAnsi="Calibri" w:cs="Calibri"/>
          <w:sz w:val="32"/>
          <w:szCs w:val="26"/>
        </w:rPr>
        <w:t xml:space="preserve"> Variables</w:t>
      </w:r>
      <w:r w:rsidR="001F7B39">
        <w:rPr>
          <w:rFonts w:ascii="Calibri" w:hAnsi="Calibri" w:cs="Calibri"/>
          <w:sz w:val="32"/>
          <w:szCs w:val="26"/>
        </w:rPr>
        <w:t>, Scope</w:t>
      </w:r>
      <w:r w:rsidR="00776092" w:rsidRPr="00245929">
        <w:rPr>
          <w:rFonts w:ascii="Calibri" w:hAnsi="Calibri" w:cs="Calibri"/>
          <w:sz w:val="32"/>
          <w:szCs w:val="26"/>
        </w:rPr>
        <w:t xml:space="preserve"> and </w:t>
      </w:r>
      <w:r w:rsidR="000A6D69" w:rsidRPr="00245929">
        <w:rPr>
          <w:rStyle w:val="inlinecode"/>
          <w:rFonts w:ascii="Calibri" w:hAnsi="Calibri" w:cs="Calibri"/>
          <w:sz w:val="28"/>
        </w:rPr>
        <w:t>if()</w:t>
      </w:r>
      <w:r w:rsidR="000A6D69" w:rsidRPr="00245929">
        <w:rPr>
          <w:rFonts w:ascii="Calibri" w:hAnsi="Calibri" w:cs="Calibri"/>
          <w:sz w:val="32"/>
          <w:szCs w:val="26"/>
        </w:rPr>
        <w:t xml:space="preserve"> </w:t>
      </w:r>
      <w:r w:rsidR="000A6D69" w:rsidRPr="00245929">
        <w:rPr>
          <w:rFonts w:ascii="Calibri" w:hAnsi="Calibri" w:cs="Calibri"/>
          <w:bCs/>
          <w:sz w:val="32"/>
          <w:szCs w:val="26"/>
        </w:rPr>
        <w:t>Selection</w:t>
      </w:r>
      <w:r w:rsidR="001F7B39">
        <w:rPr>
          <w:rFonts w:ascii="Calibri" w:hAnsi="Calibri" w:cs="Calibri"/>
          <w:bCs/>
          <w:sz w:val="32"/>
          <w:szCs w:val="26"/>
        </w:rPr>
        <w:t>.</w:t>
      </w:r>
    </w:p>
    <w:p w:rsidR="00531DFB" w:rsidRDefault="00531DFB" w:rsidP="00ED10C2">
      <w:pPr>
        <w:pStyle w:val="Heading2"/>
      </w:pPr>
      <w:r w:rsidRPr="00531DFB">
        <w:t>Introduction</w:t>
      </w:r>
    </w:p>
    <w:p w:rsidR="00531DFB" w:rsidRPr="00531DFB" w:rsidRDefault="00531DFB" w:rsidP="00531DFB"/>
    <w:p w:rsidR="00BA50B7" w:rsidRDefault="00531DFB" w:rsidP="00531DFB">
      <w:pPr>
        <w:pStyle w:val="NoSpacing"/>
      </w:pPr>
      <w:r>
        <w:t xml:space="preserve">In this tutorial you will be introduced to </w:t>
      </w:r>
      <w:r w:rsidR="00F3572E">
        <w:t xml:space="preserve">the concept of logical </w:t>
      </w:r>
      <w:r>
        <w:t>true and false using</w:t>
      </w:r>
      <w:r w:rsidR="00F3572E">
        <w:t xml:space="preserve"> </w:t>
      </w:r>
      <w:proofErr w:type="spellStart"/>
      <w:r w:rsidR="00F3572E">
        <w:t>boolean</w:t>
      </w:r>
      <w:proofErr w:type="spellEnd"/>
      <w:r w:rsidR="00F3572E">
        <w:t xml:space="preserve"> variables and relational</w:t>
      </w:r>
      <w:r>
        <w:t xml:space="preserve"> operators.</w:t>
      </w:r>
      <w:r w:rsidR="00F3572E">
        <w:t xml:space="preserve"> </w:t>
      </w:r>
      <w:r w:rsidR="0040794D">
        <w:t xml:space="preserve"> </w:t>
      </w:r>
      <w:r w:rsidR="00F3572E">
        <w:t xml:space="preserve">Simple selection using the </w:t>
      </w:r>
      <w:proofErr w:type="gramStart"/>
      <w:r w:rsidR="00F3572E" w:rsidRPr="00F3572E">
        <w:rPr>
          <w:rStyle w:val="inlinecode"/>
        </w:rPr>
        <w:t>if(</w:t>
      </w:r>
      <w:proofErr w:type="gramEnd"/>
      <w:r w:rsidR="00F3572E" w:rsidRPr="00F3572E">
        <w:rPr>
          <w:rStyle w:val="inlinecode"/>
        </w:rPr>
        <w:t>)</w:t>
      </w:r>
      <w:r w:rsidR="00F3572E" w:rsidRPr="00F3572E">
        <w:t xml:space="preserve"> </w:t>
      </w:r>
      <w:r w:rsidR="00F3572E">
        <w:t xml:space="preserve">statement based on </w:t>
      </w:r>
      <w:proofErr w:type="spellStart"/>
      <w:r w:rsidR="00F3572E">
        <w:t>boolean</w:t>
      </w:r>
      <w:proofErr w:type="spellEnd"/>
      <w:r w:rsidR="00F3572E">
        <w:t xml:space="preserve"> </w:t>
      </w:r>
      <w:r w:rsidR="00F3572E" w:rsidRPr="00AE73FC">
        <w:rPr>
          <w:rStyle w:val="inlinecode"/>
        </w:rPr>
        <w:t>true</w:t>
      </w:r>
      <w:r w:rsidR="00AE73FC">
        <w:t xml:space="preserve"> and </w:t>
      </w:r>
      <w:r w:rsidR="00F3572E" w:rsidRPr="00AE73FC">
        <w:rPr>
          <w:rStyle w:val="inlinecode"/>
        </w:rPr>
        <w:t>false</w:t>
      </w:r>
      <w:r w:rsidR="00F3572E" w:rsidRPr="00F3572E">
        <w:t xml:space="preserve"> </w:t>
      </w:r>
      <w:r w:rsidR="00F3572E">
        <w:t xml:space="preserve">conditions is discussed, along with potential logical errors that can occur. </w:t>
      </w:r>
      <w:r w:rsidR="0040794D">
        <w:t xml:space="preserve"> </w:t>
      </w:r>
      <w:r w:rsidR="00F3572E">
        <w:t>Variable scope is considered and additionally visually explained.</w:t>
      </w:r>
      <w:r>
        <w:t xml:space="preserve"> </w:t>
      </w:r>
      <w:r w:rsidRPr="00F3572E">
        <w:t>Finally</w:t>
      </w:r>
      <w:r w:rsidR="0040794D">
        <w:t>,</w:t>
      </w:r>
      <w:r w:rsidR="00F3572E">
        <w:t xml:space="preserve"> </w:t>
      </w:r>
      <w:r w:rsidR="00653A3E">
        <w:t>you will see how to use</w:t>
      </w:r>
      <w:r w:rsidRPr="00531DFB">
        <w:t xml:space="preserve"> pseudocode and flowcharts to design </w:t>
      </w:r>
      <w:r w:rsidR="00F3572E">
        <w:t>a simple algorithm</w:t>
      </w:r>
      <w:r w:rsidRPr="00531DFB">
        <w:t xml:space="preserve"> </w:t>
      </w:r>
      <w:r w:rsidR="00F3572E">
        <w:t xml:space="preserve">using selection </w:t>
      </w:r>
      <w:r w:rsidRPr="00531DFB">
        <w:t>that can then be translated int</w:t>
      </w:r>
      <w:r w:rsidR="003E533D">
        <w:t>o and implemented as a program.</w:t>
      </w:r>
    </w:p>
    <w:p w:rsidR="00F3572E" w:rsidRDefault="00F3572E" w:rsidP="00531DFB">
      <w:pPr>
        <w:pStyle w:val="NoSpacing"/>
      </w:pPr>
    </w:p>
    <w:p w:rsidR="003E533D" w:rsidRDefault="003E533D" w:rsidP="00531DFB">
      <w:pPr>
        <w:pStyle w:val="NoSpacing"/>
      </w:pPr>
    </w:p>
    <w:p w:rsidR="00531DFB" w:rsidRDefault="00531DFB" w:rsidP="00ED10C2">
      <w:pPr>
        <w:pStyle w:val="Heading2"/>
      </w:pPr>
      <w:r>
        <w:t xml:space="preserve">Relational </w:t>
      </w:r>
      <w:r w:rsidR="00ED10C2">
        <w:t>O</w:t>
      </w:r>
      <w:r>
        <w:t>perators</w:t>
      </w:r>
    </w:p>
    <w:p w:rsidR="00134DF1" w:rsidRDefault="00134DF1" w:rsidP="00531DFB">
      <w:pPr>
        <w:pStyle w:val="NoSpacing"/>
      </w:pPr>
    </w:p>
    <w:p w:rsidR="002C6DD0" w:rsidRDefault="001C1631" w:rsidP="00531DFB">
      <w:pPr>
        <w:pStyle w:val="NoSpacing"/>
      </w:pPr>
      <w:r>
        <w:t xml:space="preserve">In order to do anything useful in a program there needs to be a way of </w:t>
      </w:r>
      <w:r w:rsidR="002C6DD0">
        <w:t>changing what happens based on a specific condition</w:t>
      </w:r>
      <w:r w:rsidR="0040794D">
        <w:t>, or set of conditions,</w:t>
      </w:r>
      <w:r w:rsidR="002C6DD0">
        <w:t xml:space="preserve"> being </w:t>
      </w:r>
      <w:r w:rsidR="002C6DD0" w:rsidRPr="002C6DD0">
        <w:rPr>
          <w:b/>
        </w:rPr>
        <w:t>true</w:t>
      </w:r>
      <w:r w:rsidR="002C6DD0">
        <w:t xml:space="preserve"> or </w:t>
      </w:r>
      <w:r w:rsidR="002C6DD0" w:rsidRPr="002C6DD0">
        <w:rPr>
          <w:b/>
        </w:rPr>
        <w:t>false</w:t>
      </w:r>
      <w:r w:rsidR="002C6DD0">
        <w:t xml:space="preserve">. </w:t>
      </w:r>
      <w:r w:rsidR="0040794D">
        <w:t xml:space="preserve"> </w:t>
      </w:r>
      <w:r w:rsidR="00ED10C2" w:rsidRPr="00BA50B7">
        <w:rPr>
          <w:b/>
        </w:rPr>
        <w:t>Relational operators</w:t>
      </w:r>
      <w:r w:rsidR="00ED10C2">
        <w:t xml:space="preserve"> are used to compare values in order to determine </w:t>
      </w:r>
      <w:r w:rsidR="00BA50B7">
        <w:t>if that comparison evaluates to</w:t>
      </w:r>
      <w:r w:rsidR="00BA50B7" w:rsidRPr="00BA50B7">
        <w:rPr>
          <w:b/>
        </w:rPr>
        <w:t xml:space="preserve"> </w:t>
      </w:r>
      <w:r w:rsidR="00BA50B7" w:rsidRPr="002C6DD0">
        <w:rPr>
          <w:b/>
        </w:rPr>
        <w:t>true</w:t>
      </w:r>
      <w:r w:rsidR="00BA50B7">
        <w:t xml:space="preserve"> or </w:t>
      </w:r>
      <w:r w:rsidR="00BA50B7" w:rsidRPr="002C6DD0">
        <w:rPr>
          <w:b/>
        </w:rPr>
        <w:t>false</w:t>
      </w:r>
      <w:r w:rsidR="00BA50B7">
        <w:t xml:space="preserve">. </w:t>
      </w:r>
      <w:r w:rsidR="0040794D">
        <w:t xml:space="preserve"> </w:t>
      </w:r>
      <w:r w:rsidR="00BA50B7">
        <w:t xml:space="preserve">The most basic example is the </w:t>
      </w:r>
      <w:r w:rsidR="00BA50B7" w:rsidRPr="00BA50B7">
        <w:rPr>
          <w:b/>
        </w:rPr>
        <w:t xml:space="preserve">equality operator </w:t>
      </w:r>
      <w:r w:rsidR="009934F5">
        <w:rPr>
          <w:b/>
        </w:rPr>
        <w:t>'</w:t>
      </w:r>
      <w:r w:rsidR="00BA50B7" w:rsidRPr="00BA50B7">
        <w:rPr>
          <w:rStyle w:val="inlinecode"/>
        </w:rPr>
        <w:t>==</w:t>
      </w:r>
      <w:r w:rsidR="009934F5">
        <w:rPr>
          <w:b/>
        </w:rPr>
        <w:t>'</w:t>
      </w:r>
      <w:r w:rsidR="00BA50B7">
        <w:t xml:space="preserve">, which consists of two equals signs. </w:t>
      </w:r>
      <w:r w:rsidR="0040794D">
        <w:t xml:space="preserve"> </w:t>
      </w:r>
      <w:r w:rsidR="00BA50B7">
        <w:t>So, for example:</w:t>
      </w:r>
    </w:p>
    <w:p w:rsidR="00BA50B7" w:rsidRDefault="00BA50B7" w:rsidP="00531DFB">
      <w:pPr>
        <w:pStyle w:val="NoSpacing"/>
      </w:pPr>
    </w:p>
    <w:p w:rsidR="00BA50B7" w:rsidRPr="00BA50B7" w:rsidRDefault="00BA50B7" w:rsidP="00531DFB">
      <w:pPr>
        <w:pStyle w:val="NoSpacing"/>
        <w:rPr>
          <w:rStyle w:val="inlinecode"/>
          <w:sz w:val="20"/>
          <w:szCs w:val="20"/>
        </w:rPr>
      </w:pPr>
      <w:r w:rsidRPr="00BA50B7">
        <w:rPr>
          <w:rStyle w:val="inlinecode"/>
          <w:sz w:val="20"/>
          <w:szCs w:val="20"/>
        </w:rPr>
        <w:t>(5 == 5) is true</w:t>
      </w:r>
    </w:p>
    <w:p w:rsidR="00BA50B7" w:rsidRPr="00BA50B7" w:rsidRDefault="00BA50B7" w:rsidP="00531DFB">
      <w:pPr>
        <w:pStyle w:val="NoSpacing"/>
      </w:pPr>
      <w:r w:rsidRPr="00BA50B7">
        <w:rPr>
          <w:rStyle w:val="inlinecode"/>
          <w:sz w:val="20"/>
          <w:szCs w:val="20"/>
        </w:rPr>
        <w:t>(5 == 6) is false</w:t>
      </w:r>
    </w:p>
    <w:p w:rsidR="002C6DD0" w:rsidRDefault="002C6DD0" w:rsidP="00531DFB">
      <w:pPr>
        <w:pStyle w:val="NoSpacing"/>
      </w:pPr>
    </w:p>
    <w:p w:rsidR="002C6DD0" w:rsidRDefault="006A6019" w:rsidP="002C6DD0">
      <w:pPr>
        <w:pStyle w:val="NoSpacing"/>
      </w:pPr>
      <w:r>
        <w:t>O</w:t>
      </w:r>
      <w:r w:rsidR="00BA50B7">
        <w:t>f course, comparing two literals is fairly pointless, so generally the relational operators are use</w:t>
      </w:r>
      <w:r w:rsidR="0040794D">
        <w:t>d in combination with variables.</w:t>
      </w:r>
      <w:r w:rsidR="00BA50B7">
        <w:t xml:space="preserve"> </w:t>
      </w:r>
      <w:r w:rsidR="0040794D">
        <w:t xml:space="preserve"> F</w:t>
      </w:r>
      <w:r w:rsidR="00BA50B7">
        <w:t>or instance</w:t>
      </w:r>
      <w:r w:rsidR="0040794D">
        <w:t>,</w:t>
      </w:r>
      <w:r w:rsidR="00BA50B7">
        <w:t xml:space="preserve"> if you had a variable </w:t>
      </w:r>
      <w:r w:rsidR="00BA50B7" w:rsidRPr="00BA50B7">
        <w:rPr>
          <w:rStyle w:val="inlinecode"/>
        </w:rPr>
        <w:t>score</w:t>
      </w:r>
      <w:r w:rsidR="00BA50B7">
        <w:t xml:space="preserve"> that equalled </w:t>
      </w:r>
      <w:r w:rsidR="00BA50B7" w:rsidRPr="00BA50B7">
        <w:rPr>
          <w:rStyle w:val="inlinecode"/>
        </w:rPr>
        <w:t>200</w:t>
      </w:r>
      <w:r w:rsidR="00BA50B7">
        <w:t xml:space="preserve">, and </w:t>
      </w:r>
      <w:proofErr w:type="spellStart"/>
      <w:r w:rsidR="00BA50B7" w:rsidRPr="00BA50B7">
        <w:rPr>
          <w:rStyle w:val="inlinecode"/>
        </w:rPr>
        <w:t>hiscore</w:t>
      </w:r>
      <w:proofErr w:type="spellEnd"/>
      <w:r w:rsidR="00BA50B7">
        <w:t xml:space="preserve"> that equalled </w:t>
      </w:r>
      <w:r w:rsidR="00BA50B7" w:rsidRPr="00BA50B7">
        <w:rPr>
          <w:rStyle w:val="inlinecode"/>
        </w:rPr>
        <w:t>300</w:t>
      </w:r>
      <w:r w:rsidR="00BA50B7" w:rsidRPr="00BA50B7">
        <w:t>, then</w:t>
      </w:r>
      <w:r w:rsidR="00BA50B7">
        <w:t>:</w:t>
      </w:r>
    </w:p>
    <w:p w:rsidR="00BA50B7" w:rsidRDefault="00BA50B7" w:rsidP="002C6DD0">
      <w:pPr>
        <w:pStyle w:val="NoSpacing"/>
      </w:pPr>
    </w:p>
    <w:p w:rsidR="00BA50B7" w:rsidRPr="00BA50B7" w:rsidRDefault="00BA50B7" w:rsidP="00BA50B7">
      <w:pPr>
        <w:pStyle w:val="NoSpacing"/>
        <w:rPr>
          <w:rStyle w:val="inlinecode"/>
          <w:sz w:val="20"/>
          <w:szCs w:val="20"/>
        </w:rPr>
      </w:pPr>
      <w:r w:rsidRPr="00BA50B7">
        <w:rPr>
          <w:rStyle w:val="inlinecode"/>
          <w:sz w:val="20"/>
          <w:szCs w:val="20"/>
        </w:rPr>
        <w:t>(</w:t>
      </w:r>
      <w:r>
        <w:rPr>
          <w:rStyle w:val="inlinecode"/>
          <w:sz w:val="20"/>
          <w:szCs w:val="20"/>
        </w:rPr>
        <w:t>score</w:t>
      </w:r>
      <w:r w:rsidRPr="00BA50B7">
        <w:rPr>
          <w:rStyle w:val="inlinecode"/>
          <w:sz w:val="20"/>
          <w:szCs w:val="20"/>
        </w:rPr>
        <w:t xml:space="preserve"> == </w:t>
      </w:r>
      <w:r>
        <w:rPr>
          <w:rStyle w:val="inlinecode"/>
          <w:sz w:val="20"/>
          <w:szCs w:val="20"/>
        </w:rPr>
        <w:t>200</w:t>
      </w:r>
      <w:r w:rsidRPr="00BA50B7">
        <w:rPr>
          <w:rStyle w:val="inlinecode"/>
          <w:sz w:val="20"/>
          <w:szCs w:val="20"/>
        </w:rPr>
        <w:t>) is true</w:t>
      </w:r>
    </w:p>
    <w:p w:rsidR="00BA50B7" w:rsidRPr="00BA50B7" w:rsidRDefault="00BA50B7" w:rsidP="00BA50B7">
      <w:pPr>
        <w:pStyle w:val="NoSpacing"/>
        <w:rPr>
          <w:rStyle w:val="inlinecode"/>
          <w:sz w:val="20"/>
          <w:szCs w:val="20"/>
        </w:rPr>
      </w:pPr>
      <w:r w:rsidRPr="00BA50B7">
        <w:rPr>
          <w:rStyle w:val="inlinecode"/>
          <w:sz w:val="20"/>
          <w:szCs w:val="20"/>
        </w:rPr>
        <w:t>(</w:t>
      </w:r>
      <w:r>
        <w:rPr>
          <w:rStyle w:val="inlinecode"/>
          <w:sz w:val="20"/>
          <w:szCs w:val="20"/>
        </w:rPr>
        <w:t>score</w:t>
      </w:r>
      <w:r w:rsidRPr="00BA50B7">
        <w:rPr>
          <w:rStyle w:val="inlinecode"/>
          <w:sz w:val="20"/>
          <w:szCs w:val="20"/>
        </w:rPr>
        <w:t xml:space="preserve"> == </w:t>
      </w:r>
      <w:r>
        <w:rPr>
          <w:rStyle w:val="inlinecode"/>
          <w:sz w:val="20"/>
          <w:szCs w:val="20"/>
        </w:rPr>
        <w:t>999</w:t>
      </w:r>
      <w:r w:rsidRPr="00BA50B7">
        <w:rPr>
          <w:rStyle w:val="inlinecode"/>
          <w:sz w:val="20"/>
          <w:szCs w:val="20"/>
        </w:rPr>
        <w:t xml:space="preserve">) is </w:t>
      </w:r>
      <w:r>
        <w:rPr>
          <w:rStyle w:val="inlinecode"/>
          <w:sz w:val="20"/>
          <w:szCs w:val="20"/>
        </w:rPr>
        <w:t>false</w:t>
      </w:r>
    </w:p>
    <w:p w:rsidR="00BA50B7" w:rsidRPr="00BA50B7" w:rsidRDefault="00BA50B7" w:rsidP="00BA50B7">
      <w:pPr>
        <w:pStyle w:val="NoSpacing"/>
        <w:rPr>
          <w:rStyle w:val="inlinecode"/>
          <w:sz w:val="20"/>
          <w:szCs w:val="20"/>
        </w:rPr>
      </w:pPr>
      <w:r w:rsidRPr="00BA50B7">
        <w:rPr>
          <w:rStyle w:val="inlinecode"/>
          <w:sz w:val="20"/>
          <w:szCs w:val="20"/>
        </w:rPr>
        <w:t>(</w:t>
      </w:r>
      <w:r>
        <w:rPr>
          <w:rStyle w:val="inlinecode"/>
          <w:sz w:val="20"/>
          <w:szCs w:val="20"/>
        </w:rPr>
        <w:t>score</w:t>
      </w:r>
      <w:r w:rsidRPr="00BA50B7">
        <w:rPr>
          <w:rStyle w:val="inlinecode"/>
          <w:sz w:val="20"/>
          <w:szCs w:val="20"/>
        </w:rPr>
        <w:t xml:space="preserve"> == </w:t>
      </w:r>
      <w:proofErr w:type="spellStart"/>
      <w:r w:rsidRPr="00BA50B7">
        <w:rPr>
          <w:rStyle w:val="inlinecode"/>
        </w:rPr>
        <w:t>hiscore</w:t>
      </w:r>
      <w:proofErr w:type="spellEnd"/>
      <w:r w:rsidRPr="00BA50B7">
        <w:rPr>
          <w:rStyle w:val="inlinecode"/>
          <w:sz w:val="20"/>
          <w:szCs w:val="20"/>
        </w:rPr>
        <w:t xml:space="preserve">) is </w:t>
      </w:r>
      <w:r>
        <w:rPr>
          <w:rStyle w:val="inlinecode"/>
          <w:sz w:val="20"/>
          <w:szCs w:val="20"/>
        </w:rPr>
        <w:t>false</w:t>
      </w:r>
    </w:p>
    <w:p w:rsidR="00BA50B7" w:rsidRDefault="00BA50B7" w:rsidP="002C6DD0">
      <w:pPr>
        <w:pStyle w:val="NoSpacing"/>
      </w:pPr>
    </w:p>
    <w:p w:rsidR="002C6DD0" w:rsidRDefault="009934F5" w:rsidP="00531DFB">
      <w:pPr>
        <w:pStyle w:val="NoSpacing"/>
      </w:pPr>
      <w:r>
        <w:t>There are several other relational operators, and these are summarised in the following table:</w:t>
      </w:r>
    </w:p>
    <w:p w:rsidR="009934F5" w:rsidRDefault="009934F5" w:rsidP="00531DFB">
      <w:pPr>
        <w:pStyle w:val="NoSpacing"/>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
        <w:gridCol w:w="1999"/>
        <w:gridCol w:w="2160"/>
        <w:gridCol w:w="2400"/>
        <w:gridCol w:w="2163"/>
      </w:tblGrid>
      <w:tr w:rsidR="00AE4FB1" w:rsidTr="0038520C">
        <w:trPr>
          <w:jc w:val="center"/>
        </w:trPr>
        <w:tc>
          <w:tcPr>
            <w:tcW w:w="978" w:type="dxa"/>
            <w:shd w:val="clear" w:color="auto" w:fill="D9D9D9"/>
          </w:tcPr>
          <w:p w:rsidR="00AE4FB1" w:rsidRPr="0038520C" w:rsidRDefault="00AE4FB1" w:rsidP="0038520C">
            <w:pPr>
              <w:pStyle w:val="NoSpacing"/>
              <w:jc w:val="center"/>
              <w:rPr>
                <w:rStyle w:val="inlinecode"/>
                <w:rFonts w:ascii="Calibri" w:hAnsi="Calibri" w:cs="Calibri"/>
                <w:sz w:val="20"/>
                <w:szCs w:val="20"/>
              </w:rPr>
            </w:pPr>
            <w:r w:rsidRPr="0038520C">
              <w:rPr>
                <w:rStyle w:val="inlinecode"/>
                <w:rFonts w:ascii="Calibri" w:hAnsi="Calibri" w:cs="Calibri"/>
                <w:sz w:val="20"/>
                <w:szCs w:val="20"/>
              </w:rPr>
              <w:t>Operator</w:t>
            </w:r>
          </w:p>
        </w:tc>
        <w:tc>
          <w:tcPr>
            <w:tcW w:w="1999" w:type="dxa"/>
            <w:shd w:val="clear" w:color="auto" w:fill="D9D9D9"/>
          </w:tcPr>
          <w:p w:rsidR="00AE4FB1" w:rsidRPr="0038520C" w:rsidRDefault="00AE4FB1" w:rsidP="00531DFB">
            <w:pPr>
              <w:pStyle w:val="NoSpacing"/>
              <w:rPr>
                <w:rStyle w:val="inlinecode"/>
                <w:rFonts w:ascii="Calibri" w:hAnsi="Calibri" w:cs="Calibri"/>
                <w:sz w:val="20"/>
                <w:szCs w:val="20"/>
              </w:rPr>
            </w:pPr>
            <w:r w:rsidRPr="0038520C">
              <w:rPr>
                <w:rStyle w:val="inlinecode"/>
                <w:rFonts w:ascii="Calibri" w:hAnsi="Calibri" w:cs="Calibri"/>
                <w:sz w:val="20"/>
                <w:szCs w:val="20"/>
              </w:rPr>
              <w:t>Meaning</w:t>
            </w:r>
          </w:p>
        </w:tc>
        <w:tc>
          <w:tcPr>
            <w:tcW w:w="6723" w:type="dxa"/>
            <w:gridSpan w:val="3"/>
            <w:shd w:val="clear" w:color="auto" w:fill="D9D9D9"/>
          </w:tcPr>
          <w:p w:rsidR="00AE4FB1" w:rsidRDefault="00AE4FB1" w:rsidP="0038520C">
            <w:pPr>
              <w:pStyle w:val="NoSpacing"/>
              <w:jc w:val="center"/>
            </w:pPr>
            <w:r w:rsidRPr="0038520C">
              <w:rPr>
                <w:rStyle w:val="inlinecode"/>
                <w:rFonts w:ascii="Calibri" w:hAnsi="Calibri" w:cs="Calibri"/>
                <w:sz w:val="20"/>
                <w:szCs w:val="20"/>
              </w:rPr>
              <w:t>Examples</w:t>
            </w:r>
          </w:p>
        </w:tc>
      </w:tr>
      <w:tr w:rsidR="003A1243" w:rsidTr="0038520C">
        <w:trPr>
          <w:jc w:val="center"/>
        </w:trPr>
        <w:tc>
          <w:tcPr>
            <w:tcW w:w="978" w:type="dxa"/>
            <w:shd w:val="clear" w:color="auto" w:fill="auto"/>
          </w:tcPr>
          <w:p w:rsidR="003A1243" w:rsidRPr="0038520C" w:rsidRDefault="003A1243" w:rsidP="0038520C">
            <w:pPr>
              <w:pStyle w:val="NoSpacing"/>
              <w:jc w:val="center"/>
              <w:rPr>
                <w:b/>
              </w:rPr>
            </w:pPr>
            <w:r w:rsidRPr="0038520C">
              <w:rPr>
                <w:rStyle w:val="inlinecode"/>
                <w:sz w:val="20"/>
                <w:szCs w:val="20"/>
              </w:rPr>
              <w:t>==</w:t>
            </w:r>
          </w:p>
        </w:tc>
        <w:tc>
          <w:tcPr>
            <w:tcW w:w="1999" w:type="dxa"/>
            <w:shd w:val="clear" w:color="auto" w:fill="auto"/>
          </w:tcPr>
          <w:p w:rsidR="003A1243" w:rsidRPr="0038520C" w:rsidRDefault="003A1243" w:rsidP="00531DFB">
            <w:pPr>
              <w:pStyle w:val="NoSpacing"/>
              <w:rPr>
                <w:rFonts w:cs="Calibri"/>
                <w:b/>
              </w:rPr>
            </w:pPr>
            <w:r w:rsidRPr="0038520C">
              <w:rPr>
                <w:rStyle w:val="inlinecode"/>
                <w:rFonts w:ascii="Calibri" w:hAnsi="Calibri" w:cs="Calibri"/>
                <w:sz w:val="20"/>
                <w:szCs w:val="20"/>
              </w:rPr>
              <w:t>equal to</w:t>
            </w:r>
            <w:r w:rsidRPr="0038520C">
              <w:rPr>
                <w:rStyle w:val="inlinecode"/>
                <w:rFonts w:ascii="Calibri" w:hAnsi="Calibri" w:cs="Calibri"/>
                <w:sz w:val="20"/>
                <w:szCs w:val="20"/>
              </w:rPr>
              <w:tab/>
            </w:r>
          </w:p>
        </w:tc>
        <w:tc>
          <w:tcPr>
            <w:tcW w:w="2160" w:type="dxa"/>
            <w:shd w:val="clear" w:color="auto" w:fill="auto"/>
          </w:tcPr>
          <w:p w:rsidR="003A1243" w:rsidRPr="0038520C" w:rsidRDefault="00AE4FB1" w:rsidP="00134DF1">
            <w:pPr>
              <w:pStyle w:val="NoSpacing"/>
              <w:rPr>
                <w:b/>
              </w:rPr>
            </w:pPr>
            <w:r w:rsidRPr="0038520C">
              <w:rPr>
                <w:rStyle w:val="inlinecode"/>
                <w:sz w:val="20"/>
                <w:szCs w:val="20"/>
              </w:rPr>
              <w:t>(</w:t>
            </w:r>
            <w:r w:rsidR="003A1243" w:rsidRPr="0038520C">
              <w:rPr>
                <w:rStyle w:val="inlinecode"/>
                <w:sz w:val="20"/>
                <w:szCs w:val="20"/>
              </w:rPr>
              <w:t>5 == 5</w:t>
            </w:r>
            <w:r w:rsidRPr="0038520C">
              <w:rPr>
                <w:rStyle w:val="inlinecode"/>
                <w:sz w:val="20"/>
                <w:szCs w:val="20"/>
              </w:rPr>
              <w:t>)</w:t>
            </w:r>
            <w:r w:rsidR="003A1243" w:rsidRPr="0038520C">
              <w:rPr>
                <w:rStyle w:val="inlinecode"/>
                <w:sz w:val="20"/>
                <w:szCs w:val="20"/>
              </w:rPr>
              <w:t xml:space="preserve"> is true</w:t>
            </w:r>
          </w:p>
        </w:tc>
        <w:tc>
          <w:tcPr>
            <w:tcW w:w="2400" w:type="dxa"/>
            <w:shd w:val="clear" w:color="auto" w:fill="auto"/>
          </w:tcPr>
          <w:p w:rsidR="003A1243" w:rsidRPr="0038520C" w:rsidRDefault="00AE4FB1" w:rsidP="00134DF1">
            <w:pPr>
              <w:pStyle w:val="NoSpacing"/>
              <w:rPr>
                <w:b/>
              </w:rPr>
            </w:pPr>
            <w:r w:rsidRPr="0038520C">
              <w:rPr>
                <w:rStyle w:val="inlinecode"/>
                <w:sz w:val="20"/>
                <w:szCs w:val="20"/>
              </w:rPr>
              <w:t>(</w:t>
            </w:r>
            <w:r w:rsidR="003A1243" w:rsidRPr="0038520C">
              <w:rPr>
                <w:rStyle w:val="inlinecode"/>
                <w:sz w:val="20"/>
                <w:szCs w:val="20"/>
              </w:rPr>
              <w:t>5 == 6</w:t>
            </w:r>
            <w:r w:rsidRPr="0038520C">
              <w:rPr>
                <w:rStyle w:val="inlinecode"/>
                <w:sz w:val="20"/>
                <w:szCs w:val="20"/>
              </w:rPr>
              <w:t>)</w:t>
            </w:r>
            <w:r w:rsidR="003A1243" w:rsidRPr="0038520C">
              <w:rPr>
                <w:rStyle w:val="inlinecode"/>
                <w:sz w:val="20"/>
                <w:szCs w:val="20"/>
              </w:rPr>
              <w:t xml:space="preserve"> is false</w:t>
            </w:r>
          </w:p>
        </w:tc>
        <w:tc>
          <w:tcPr>
            <w:tcW w:w="2163" w:type="dxa"/>
            <w:shd w:val="clear" w:color="auto" w:fill="auto"/>
          </w:tcPr>
          <w:p w:rsidR="003A1243" w:rsidRPr="0038520C" w:rsidRDefault="003A1243" w:rsidP="00134DF1">
            <w:pPr>
              <w:pStyle w:val="NoSpacing"/>
              <w:rPr>
                <w:b/>
              </w:rPr>
            </w:pPr>
          </w:p>
        </w:tc>
      </w:tr>
      <w:tr w:rsidR="003A1243" w:rsidTr="0038520C">
        <w:trPr>
          <w:jc w:val="center"/>
        </w:trPr>
        <w:tc>
          <w:tcPr>
            <w:tcW w:w="978" w:type="dxa"/>
            <w:shd w:val="clear" w:color="auto" w:fill="auto"/>
          </w:tcPr>
          <w:p w:rsidR="003A1243" w:rsidRPr="0038520C" w:rsidRDefault="003A1243" w:rsidP="0038520C">
            <w:pPr>
              <w:pStyle w:val="NoSpacing"/>
              <w:jc w:val="center"/>
              <w:rPr>
                <w:b/>
              </w:rPr>
            </w:pPr>
            <w:r w:rsidRPr="0038520C">
              <w:rPr>
                <w:rStyle w:val="inlinecode"/>
                <w:sz w:val="20"/>
                <w:szCs w:val="20"/>
              </w:rPr>
              <w:t>!=</w:t>
            </w:r>
          </w:p>
        </w:tc>
        <w:tc>
          <w:tcPr>
            <w:tcW w:w="1999" w:type="dxa"/>
            <w:shd w:val="clear" w:color="auto" w:fill="auto"/>
          </w:tcPr>
          <w:p w:rsidR="003A1243" w:rsidRPr="0038520C" w:rsidRDefault="003A1243" w:rsidP="00531DFB">
            <w:pPr>
              <w:pStyle w:val="NoSpacing"/>
              <w:rPr>
                <w:rFonts w:cs="Calibri"/>
                <w:b/>
              </w:rPr>
            </w:pPr>
            <w:r w:rsidRPr="0038520C">
              <w:rPr>
                <w:rStyle w:val="inlinecode"/>
                <w:rFonts w:ascii="Calibri" w:hAnsi="Calibri" w:cs="Calibri"/>
                <w:sz w:val="20"/>
                <w:szCs w:val="20"/>
              </w:rPr>
              <w:t>not equal to</w:t>
            </w:r>
          </w:p>
        </w:tc>
        <w:tc>
          <w:tcPr>
            <w:tcW w:w="2160" w:type="dxa"/>
            <w:shd w:val="clear" w:color="auto" w:fill="auto"/>
          </w:tcPr>
          <w:p w:rsidR="003A1243" w:rsidRPr="0038520C" w:rsidRDefault="00AE4FB1" w:rsidP="00134DF1">
            <w:pPr>
              <w:pStyle w:val="NoSpacing"/>
              <w:rPr>
                <w:b/>
              </w:rPr>
            </w:pPr>
            <w:r w:rsidRPr="0038520C">
              <w:rPr>
                <w:rStyle w:val="inlinecode"/>
                <w:sz w:val="20"/>
                <w:szCs w:val="20"/>
              </w:rPr>
              <w:t>(</w:t>
            </w:r>
            <w:r w:rsidR="003A1243" w:rsidRPr="0038520C">
              <w:rPr>
                <w:rStyle w:val="inlinecode"/>
                <w:sz w:val="20"/>
                <w:szCs w:val="20"/>
              </w:rPr>
              <w:t>5 != 6</w:t>
            </w:r>
            <w:r w:rsidRPr="0038520C">
              <w:rPr>
                <w:rStyle w:val="inlinecode"/>
                <w:sz w:val="20"/>
                <w:szCs w:val="20"/>
              </w:rPr>
              <w:t>)</w:t>
            </w:r>
            <w:r w:rsidR="003A1243" w:rsidRPr="0038520C">
              <w:rPr>
                <w:rStyle w:val="inlinecode"/>
                <w:sz w:val="20"/>
                <w:szCs w:val="20"/>
              </w:rPr>
              <w:t xml:space="preserve"> is true</w:t>
            </w:r>
          </w:p>
        </w:tc>
        <w:tc>
          <w:tcPr>
            <w:tcW w:w="2400" w:type="dxa"/>
            <w:shd w:val="clear" w:color="auto" w:fill="auto"/>
          </w:tcPr>
          <w:p w:rsidR="003A1243" w:rsidRPr="0038520C" w:rsidRDefault="00AE4FB1" w:rsidP="00134DF1">
            <w:pPr>
              <w:pStyle w:val="NoSpacing"/>
              <w:rPr>
                <w:b/>
              </w:rPr>
            </w:pPr>
            <w:r w:rsidRPr="0038520C">
              <w:rPr>
                <w:rStyle w:val="inlinecode"/>
                <w:sz w:val="20"/>
                <w:szCs w:val="20"/>
              </w:rPr>
              <w:t>(</w:t>
            </w:r>
            <w:r w:rsidR="003A1243" w:rsidRPr="0038520C">
              <w:rPr>
                <w:rStyle w:val="inlinecode"/>
                <w:sz w:val="20"/>
                <w:szCs w:val="20"/>
              </w:rPr>
              <w:t>5 != 5</w:t>
            </w:r>
            <w:r w:rsidRPr="0038520C">
              <w:rPr>
                <w:rStyle w:val="inlinecode"/>
                <w:sz w:val="20"/>
                <w:szCs w:val="20"/>
              </w:rPr>
              <w:t>)</w:t>
            </w:r>
            <w:r w:rsidR="003A1243" w:rsidRPr="0038520C">
              <w:rPr>
                <w:rStyle w:val="inlinecode"/>
                <w:sz w:val="20"/>
                <w:szCs w:val="20"/>
              </w:rPr>
              <w:t xml:space="preserve"> is false</w:t>
            </w:r>
          </w:p>
        </w:tc>
        <w:tc>
          <w:tcPr>
            <w:tcW w:w="2163" w:type="dxa"/>
            <w:shd w:val="clear" w:color="auto" w:fill="auto"/>
          </w:tcPr>
          <w:p w:rsidR="003A1243" w:rsidRPr="0038520C" w:rsidRDefault="003A1243" w:rsidP="00134DF1">
            <w:pPr>
              <w:pStyle w:val="NoSpacing"/>
              <w:rPr>
                <w:b/>
              </w:rPr>
            </w:pPr>
          </w:p>
        </w:tc>
      </w:tr>
      <w:tr w:rsidR="001C1631" w:rsidTr="0038520C">
        <w:trPr>
          <w:jc w:val="center"/>
        </w:trPr>
        <w:tc>
          <w:tcPr>
            <w:tcW w:w="978" w:type="dxa"/>
            <w:shd w:val="clear" w:color="auto" w:fill="auto"/>
          </w:tcPr>
          <w:p w:rsidR="001C1631" w:rsidRPr="0038520C" w:rsidRDefault="001C1631" w:rsidP="0038520C">
            <w:pPr>
              <w:pStyle w:val="NoSpacing"/>
              <w:jc w:val="center"/>
              <w:rPr>
                <w:b/>
              </w:rPr>
            </w:pPr>
            <w:r w:rsidRPr="0038520C">
              <w:rPr>
                <w:rStyle w:val="inlinecode"/>
                <w:sz w:val="20"/>
                <w:szCs w:val="20"/>
              </w:rPr>
              <w:t>&gt;</w:t>
            </w:r>
          </w:p>
        </w:tc>
        <w:tc>
          <w:tcPr>
            <w:tcW w:w="1999" w:type="dxa"/>
            <w:shd w:val="clear" w:color="auto" w:fill="auto"/>
          </w:tcPr>
          <w:p w:rsidR="001C1631" w:rsidRPr="0038520C" w:rsidRDefault="001C1631" w:rsidP="001C1631">
            <w:pPr>
              <w:pStyle w:val="NoSpacing"/>
              <w:rPr>
                <w:rFonts w:cs="Calibri"/>
                <w:b/>
              </w:rPr>
            </w:pPr>
            <w:r w:rsidRPr="0038520C">
              <w:rPr>
                <w:rStyle w:val="inlinecode"/>
                <w:rFonts w:ascii="Calibri" w:hAnsi="Calibri" w:cs="Calibri"/>
                <w:sz w:val="20"/>
                <w:szCs w:val="20"/>
              </w:rPr>
              <w:t>greater than</w:t>
            </w:r>
          </w:p>
        </w:tc>
        <w:tc>
          <w:tcPr>
            <w:tcW w:w="2160" w:type="dxa"/>
            <w:shd w:val="clear" w:color="auto" w:fill="auto"/>
          </w:tcPr>
          <w:p w:rsidR="001C1631" w:rsidRPr="0038520C" w:rsidRDefault="00AE4FB1" w:rsidP="001C1631">
            <w:pPr>
              <w:pStyle w:val="NoSpacing"/>
              <w:rPr>
                <w:b/>
              </w:rPr>
            </w:pPr>
            <w:r w:rsidRPr="0038520C">
              <w:rPr>
                <w:rStyle w:val="inlinecode"/>
                <w:sz w:val="20"/>
                <w:szCs w:val="20"/>
              </w:rPr>
              <w:t>(</w:t>
            </w:r>
            <w:r w:rsidR="001C1631" w:rsidRPr="0038520C">
              <w:rPr>
                <w:rStyle w:val="inlinecode"/>
                <w:sz w:val="20"/>
                <w:szCs w:val="20"/>
              </w:rPr>
              <w:t>5 &gt; 4</w:t>
            </w:r>
            <w:r w:rsidRPr="0038520C">
              <w:rPr>
                <w:rStyle w:val="inlinecode"/>
                <w:sz w:val="20"/>
                <w:szCs w:val="20"/>
              </w:rPr>
              <w:t>)</w:t>
            </w:r>
            <w:r w:rsidR="001C1631" w:rsidRPr="0038520C">
              <w:rPr>
                <w:rStyle w:val="inlinecode"/>
                <w:sz w:val="20"/>
                <w:szCs w:val="20"/>
              </w:rPr>
              <w:t xml:space="preserve"> is true</w:t>
            </w:r>
          </w:p>
        </w:tc>
        <w:tc>
          <w:tcPr>
            <w:tcW w:w="2400" w:type="dxa"/>
            <w:shd w:val="clear" w:color="auto" w:fill="auto"/>
          </w:tcPr>
          <w:p w:rsidR="001C1631" w:rsidRPr="0038520C" w:rsidRDefault="00AE4FB1" w:rsidP="001C1631">
            <w:pPr>
              <w:pStyle w:val="NoSpacing"/>
              <w:rPr>
                <w:b/>
              </w:rPr>
            </w:pPr>
            <w:r w:rsidRPr="0038520C">
              <w:rPr>
                <w:rStyle w:val="inlinecode"/>
                <w:sz w:val="20"/>
                <w:szCs w:val="20"/>
              </w:rPr>
              <w:t>(</w:t>
            </w:r>
            <w:r w:rsidR="001C1631" w:rsidRPr="0038520C">
              <w:rPr>
                <w:rStyle w:val="inlinecode"/>
                <w:sz w:val="20"/>
                <w:szCs w:val="20"/>
              </w:rPr>
              <w:t>4 &gt; 5</w:t>
            </w:r>
            <w:r w:rsidRPr="0038520C">
              <w:rPr>
                <w:rStyle w:val="inlinecode"/>
                <w:sz w:val="20"/>
                <w:szCs w:val="20"/>
              </w:rPr>
              <w:t>)</w:t>
            </w:r>
            <w:r w:rsidR="001C1631" w:rsidRPr="0038520C">
              <w:rPr>
                <w:rStyle w:val="inlinecode"/>
                <w:sz w:val="20"/>
                <w:szCs w:val="20"/>
              </w:rPr>
              <w:t xml:space="preserve"> is false</w:t>
            </w:r>
          </w:p>
        </w:tc>
        <w:tc>
          <w:tcPr>
            <w:tcW w:w="2163" w:type="dxa"/>
            <w:shd w:val="clear" w:color="auto" w:fill="auto"/>
          </w:tcPr>
          <w:p w:rsidR="001C1631" w:rsidRPr="0038520C" w:rsidRDefault="001C1631" w:rsidP="001C1631">
            <w:pPr>
              <w:pStyle w:val="NoSpacing"/>
              <w:rPr>
                <w:b/>
              </w:rPr>
            </w:pPr>
          </w:p>
        </w:tc>
      </w:tr>
      <w:tr w:rsidR="001C1631" w:rsidTr="0038520C">
        <w:trPr>
          <w:jc w:val="center"/>
        </w:trPr>
        <w:tc>
          <w:tcPr>
            <w:tcW w:w="978" w:type="dxa"/>
            <w:shd w:val="clear" w:color="auto" w:fill="auto"/>
          </w:tcPr>
          <w:p w:rsidR="001C1631" w:rsidRPr="0038520C" w:rsidRDefault="001C1631" w:rsidP="0038520C">
            <w:pPr>
              <w:pStyle w:val="NoSpacing"/>
              <w:jc w:val="center"/>
              <w:rPr>
                <w:b/>
              </w:rPr>
            </w:pPr>
            <w:r w:rsidRPr="0038520C">
              <w:rPr>
                <w:rStyle w:val="inlinecode"/>
                <w:sz w:val="20"/>
                <w:szCs w:val="20"/>
              </w:rPr>
              <w:t>&lt;</w:t>
            </w:r>
          </w:p>
        </w:tc>
        <w:tc>
          <w:tcPr>
            <w:tcW w:w="1999" w:type="dxa"/>
            <w:shd w:val="clear" w:color="auto" w:fill="auto"/>
          </w:tcPr>
          <w:p w:rsidR="001C1631" w:rsidRPr="0038520C" w:rsidRDefault="001C1631" w:rsidP="001C1631">
            <w:pPr>
              <w:pStyle w:val="NoSpacing"/>
              <w:rPr>
                <w:rFonts w:cs="Calibri"/>
                <w:b/>
              </w:rPr>
            </w:pPr>
            <w:r w:rsidRPr="0038520C">
              <w:rPr>
                <w:rStyle w:val="inlinecode"/>
                <w:rFonts w:ascii="Calibri" w:hAnsi="Calibri" w:cs="Calibri"/>
                <w:sz w:val="20"/>
                <w:szCs w:val="20"/>
              </w:rPr>
              <w:t>less than</w:t>
            </w:r>
            <w:r w:rsidRPr="0038520C">
              <w:rPr>
                <w:rStyle w:val="inlinecode"/>
                <w:rFonts w:ascii="Calibri" w:hAnsi="Calibri" w:cs="Calibri"/>
                <w:sz w:val="20"/>
                <w:szCs w:val="20"/>
              </w:rPr>
              <w:tab/>
            </w:r>
          </w:p>
        </w:tc>
        <w:tc>
          <w:tcPr>
            <w:tcW w:w="2160" w:type="dxa"/>
            <w:shd w:val="clear" w:color="auto" w:fill="auto"/>
          </w:tcPr>
          <w:p w:rsidR="001C1631" w:rsidRPr="0038520C" w:rsidRDefault="00AE4FB1" w:rsidP="001C1631">
            <w:pPr>
              <w:pStyle w:val="NoSpacing"/>
              <w:rPr>
                <w:b/>
              </w:rPr>
            </w:pPr>
            <w:r w:rsidRPr="0038520C">
              <w:rPr>
                <w:rStyle w:val="inlinecode"/>
                <w:sz w:val="20"/>
                <w:szCs w:val="20"/>
              </w:rPr>
              <w:t>(</w:t>
            </w:r>
            <w:r w:rsidR="001C1631" w:rsidRPr="0038520C">
              <w:rPr>
                <w:rStyle w:val="inlinecode"/>
                <w:sz w:val="20"/>
                <w:szCs w:val="20"/>
              </w:rPr>
              <w:t>2 &lt; 7</w:t>
            </w:r>
            <w:r w:rsidRPr="0038520C">
              <w:rPr>
                <w:rStyle w:val="inlinecode"/>
                <w:sz w:val="20"/>
                <w:szCs w:val="20"/>
              </w:rPr>
              <w:t>)</w:t>
            </w:r>
            <w:r w:rsidR="001C1631" w:rsidRPr="0038520C">
              <w:rPr>
                <w:rStyle w:val="inlinecode"/>
                <w:sz w:val="20"/>
                <w:szCs w:val="20"/>
              </w:rPr>
              <w:t xml:space="preserve"> is true</w:t>
            </w:r>
          </w:p>
        </w:tc>
        <w:tc>
          <w:tcPr>
            <w:tcW w:w="2400" w:type="dxa"/>
            <w:shd w:val="clear" w:color="auto" w:fill="auto"/>
          </w:tcPr>
          <w:p w:rsidR="001C1631" w:rsidRPr="0038520C" w:rsidRDefault="00AE4FB1" w:rsidP="001C1631">
            <w:pPr>
              <w:pStyle w:val="NoSpacing"/>
              <w:rPr>
                <w:b/>
              </w:rPr>
            </w:pPr>
            <w:r w:rsidRPr="0038520C">
              <w:rPr>
                <w:rStyle w:val="inlinecode"/>
                <w:sz w:val="20"/>
                <w:szCs w:val="20"/>
              </w:rPr>
              <w:t>(</w:t>
            </w:r>
            <w:r w:rsidR="001C1631" w:rsidRPr="0038520C">
              <w:rPr>
                <w:rStyle w:val="inlinecode"/>
                <w:sz w:val="20"/>
                <w:szCs w:val="20"/>
              </w:rPr>
              <w:t>7 &lt; 2</w:t>
            </w:r>
            <w:r w:rsidRPr="0038520C">
              <w:rPr>
                <w:rStyle w:val="inlinecode"/>
                <w:sz w:val="20"/>
                <w:szCs w:val="20"/>
              </w:rPr>
              <w:t>)</w:t>
            </w:r>
            <w:r w:rsidR="001C1631" w:rsidRPr="0038520C">
              <w:rPr>
                <w:rStyle w:val="inlinecode"/>
                <w:sz w:val="20"/>
                <w:szCs w:val="20"/>
              </w:rPr>
              <w:t xml:space="preserve"> is false</w:t>
            </w:r>
          </w:p>
        </w:tc>
        <w:tc>
          <w:tcPr>
            <w:tcW w:w="2163" w:type="dxa"/>
            <w:shd w:val="clear" w:color="auto" w:fill="auto"/>
          </w:tcPr>
          <w:p w:rsidR="001C1631" w:rsidRPr="0038520C" w:rsidRDefault="001C1631" w:rsidP="001C1631">
            <w:pPr>
              <w:pStyle w:val="NoSpacing"/>
              <w:rPr>
                <w:b/>
              </w:rPr>
            </w:pPr>
          </w:p>
        </w:tc>
      </w:tr>
      <w:tr w:rsidR="001C1631" w:rsidTr="0038520C">
        <w:trPr>
          <w:jc w:val="center"/>
        </w:trPr>
        <w:tc>
          <w:tcPr>
            <w:tcW w:w="978" w:type="dxa"/>
            <w:shd w:val="clear" w:color="auto" w:fill="auto"/>
          </w:tcPr>
          <w:p w:rsidR="001C1631" w:rsidRPr="00AE4FB1" w:rsidRDefault="001C1631" w:rsidP="0038520C">
            <w:pPr>
              <w:pStyle w:val="NoSpacing"/>
              <w:jc w:val="center"/>
            </w:pPr>
            <w:r w:rsidRPr="0038520C">
              <w:rPr>
                <w:rStyle w:val="inlinecode"/>
                <w:sz w:val="20"/>
                <w:szCs w:val="20"/>
              </w:rPr>
              <w:t>&gt;=</w:t>
            </w:r>
          </w:p>
        </w:tc>
        <w:tc>
          <w:tcPr>
            <w:tcW w:w="1999" w:type="dxa"/>
            <w:shd w:val="clear" w:color="auto" w:fill="auto"/>
          </w:tcPr>
          <w:p w:rsidR="001C1631" w:rsidRPr="0038520C" w:rsidRDefault="001C1631" w:rsidP="001C1631">
            <w:pPr>
              <w:pStyle w:val="NoSpacing"/>
              <w:rPr>
                <w:rFonts w:cs="Calibri"/>
              </w:rPr>
            </w:pPr>
            <w:r w:rsidRPr="0038520C">
              <w:rPr>
                <w:rStyle w:val="inlinecode"/>
                <w:rFonts w:ascii="Calibri" w:hAnsi="Calibri" w:cs="Calibri"/>
                <w:sz w:val="20"/>
                <w:szCs w:val="20"/>
              </w:rPr>
              <w:t>greater than or equal</w:t>
            </w:r>
          </w:p>
        </w:tc>
        <w:tc>
          <w:tcPr>
            <w:tcW w:w="2160" w:type="dxa"/>
            <w:shd w:val="clear" w:color="auto" w:fill="auto"/>
          </w:tcPr>
          <w:p w:rsidR="001C1631" w:rsidRPr="00AE4FB1" w:rsidRDefault="00AE4FB1" w:rsidP="001C1631">
            <w:pPr>
              <w:pStyle w:val="NoSpacing"/>
            </w:pPr>
            <w:r w:rsidRPr="0038520C">
              <w:rPr>
                <w:rStyle w:val="inlinecode"/>
                <w:sz w:val="20"/>
                <w:szCs w:val="20"/>
              </w:rPr>
              <w:t>(</w:t>
            </w:r>
            <w:r w:rsidR="001C1631" w:rsidRPr="0038520C">
              <w:rPr>
                <w:rStyle w:val="inlinecode"/>
                <w:sz w:val="20"/>
                <w:szCs w:val="20"/>
              </w:rPr>
              <w:t>4 &gt;= 3</w:t>
            </w:r>
            <w:r w:rsidRPr="0038520C">
              <w:rPr>
                <w:rStyle w:val="inlinecode"/>
                <w:sz w:val="20"/>
                <w:szCs w:val="20"/>
              </w:rPr>
              <w:t>)</w:t>
            </w:r>
            <w:r w:rsidR="001C1631" w:rsidRPr="0038520C">
              <w:rPr>
                <w:rStyle w:val="inlinecode"/>
                <w:sz w:val="20"/>
                <w:szCs w:val="20"/>
              </w:rPr>
              <w:t xml:space="preserve"> is true</w:t>
            </w:r>
          </w:p>
        </w:tc>
        <w:tc>
          <w:tcPr>
            <w:tcW w:w="2400" w:type="dxa"/>
            <w:shd w:val="clear" w:color="auto" w:fill="auto"/>
          </w:tcPr>
          <w:p w:rsidR="001C1631" w:rsidRPr="0038520C" w:rsidRDefault="00AE4FB1" w:rsidP="001C1631">
            <w:pPr>
              <w:pStyle w:val="NoSpacing"/>
              <w:rPr>
                <w:rFonts w:ascii="Courier New" w:hAnsi="Courier New"/>
                <w:bCs/>
                <w:sz w:val="20"/>
                <w:szCs w:val="20"/>
              </w:rPr>
            </w:pPr>
            <w:r w:rsidRPr="0038520C">
              <w:rPr>
                <w:rStyle w:val="inlinecode"/>
                <w:sz w:val="20"/>
                <w:szCs w:val="20"/>
              </w:rPr>
              <w:t>(</w:t>
            </w:r>
            <w:r w:rsidR="001C1631" w:rsidRPr="0038520C">
              <w:rPr>
                <w:rStyle w:val="inlinecode"/>
                <w:sz w:val="20"/>
                <w:szCs w:val="20"/>
              </w:rPr>
              <w:t>3 &gt;= 4</w:t>
            </w:r>
            <w:r w:rsidRPr="0038520C">
              <w:rPr>
                <w:rStyle w:val="inlinecode"/>
                <w:sz w:val="20"/>
                <w:szCs w:val="20"/>
              </w:rPr>
              <w:t>)</w:t>
            </w:r>
            <w:r w:rsidR="001C1631" w:rsidRPr="0038520C">
              <w:rPr>
                <w:rStyle w:val="inlinecode"/>
                <w:sz w:val="20"/>
                <w:szCs w:val="20"/>
              </w:rPr>
              <w:t xml:space="preserve"> is false</w:t>
            </w:r>
          </w:p>
        </w:tc>
        <w:tc>
          <w:tcPr>
            <w:tcW w:w="2163" w:type="dxa"/>
            <w:shd w:val="clear" w:color="auto" w:fill="auto"/>
          </w:tcPr>
          <w:p w:rsidR="001C1631" w:rsidRPr="00AE4FB1" w:rsidRDefault="00AE4FB1" w:rsidP="001C1631">
            <w:pPr>
              <w:pStyle w:val="NoSpacing"/>
            </w:pPr>
            <w:r w:rsidRPr="0038520C">
              <w:rPr>
                <w:rStyle w:val="inlinecode"/>
                <w:sz w:val="20"/>
                <w:szCs w:val="20"/>
              </w:rPr>
              <w:t>(</w:t>
            </w:r>
            <w:r w:rsidR="001C1631" w:rsidRPr="0038520C">
              <w:rPr>
                <w:rStyle w:val="inlinecode"/>
                <w:sz w:val="20"/>
                <w:szCs w:val="20"/>
              </w:rPr>
              <w:t>5 &gt;= 5</w:t>
            </w:r>
            <w:r w:rsidRPr="0038520C">
              <w:rPr>
                <w:rStyle w:val="inlinecode"/>
                <w:sz w:val="20"/>
                <w:szCs w:val="20"/>
              </w:rPr>
              <w:t>)</w:t>
            </w:r>
            <w:r w:rsidR="001C1631" w:rsidRPr="0038520C">
              <w:rPr>
                <w:rStyle w:val="inlinecode"/>
                <w:sz w:val="20"/>
                <w:szCs w:val="20"/>
              </w:rPr>
              <w:t xml:space="preserve"> is true</w:t>
            </w:r>
          </w:p>
        </w:tc>
      </w:tr>
      <w:tr w:rsidR="001C1631" w:rsidTr="0038520C">
        <w:trPr>
          <w:jc w:val="center"/>
        </w:trPr>
        <w:tc>
          <w:tcPr>
            <w:tcW w:w="978" w:type="dxa"/>
            <w:shd w:val="clear" w:color="auto" w:fill="auto"/>
          </w:tcPr>
          <w:p w:rsidR="001C1631" w:rsidRPr="00AE4FB1" w:rsidRDefault="001C1631" w:rsidP="0038520C">
            <w:pPr>
              <w:pStyle w:val="NoSpacing"/>
              <w:jc w:val="center"/>
            </w:pPr>
            <w:r w:rsidRPr="0038520C">
              <w:rPr>
                <w:rStyle w:val="inlinecode"/>
                <w:sz w:val="20"/>
                <w:szCs w:val="20"/>
              </w:rPr>
              <w:t>&lt;=</w:t>
            </w:r>
          </w:p>
        </w:tc>
        <w:tc>
          <w:tcPr>
            <w:tcW w:w="1999" w:type="dxa"/>
            <w:shd w:val="clear" w:color="auto" w:fill="auto"/>
          </w:tcPr>
          <w:p w:rsidR="001C1631" w:rsidRPr="0038520C" w:rsidRDefault="001C1631" w:rsidP="001C1631">
            <w:pPr>
              <w:pStyle w:val="NoSpacing"/>
              <w:rPr>
                <w:rFonts w:cs="Calibri"/>
              </w:rPr>
            </w:pPr>
            <w:r w:rsidRPr="0038520C">
              <w:rPr>
                <w:rStyle w:val="inlinecode"/>
                <w:rFonts w:ascii="Calibri" w:hAnsi="Calibri" w:cs="Calibri"/>
                <w:sz w:val="20"/>
                <w:szCs w:val="20"/>
              </w:rPr>
              <w:t>less than or equal</w:t>
            </w:r>
          </w:p>
        </w:tc>
        <w:tc>
          <w:tcPr>
            <w:tcW w:w="2160" w:type="dxa"/>
            <w:shd w:val="clear" w:color="auto" w:fill="auto"/>
          </w:tcPr>
          <w:p w:rsidR="001C1631" w:rsidRPr="00AE4FB1" w:rsidRDefault="00AE4FB1" w:rsidP="001C1631">
            <w:pPr>
              <w:pStyle w:val="NoSpacing"/>
            </w:pPr>
            <w:r w:rsidRPr="0038520C">
              <w:rPr>
                <w:rStyle w:val="inlinecode"/>
                <w:sz w:val="20"/>
                <w:szCs w:val="20"/>
              </w:rPr>
              <w:t>(</w:t>
            </w:r>
            <w:r w:rsidR="001C1631" w:rsidRPr="0038520C">
              <w:rPr>
                <w:rStyle w:val="inlinecode"/>
                <w:sz w:val="20"/>
                <w:szCs w:val="20"/>
              </w:rPr>
              <w:t>1 &lt;= 9</w:t>
            </w:r>
            <w:r w:rsidRPr="0038520C">
              <w:rPr>
                <w:rStyle w:val="inlinecode"/>
                <w:sz w:val="20"/>
                <w:szCs w:val="20"/>
              </w:rPr>
              <w:t>)</w:t>
            </w:r>
            <w:r w:rsidR="001C1631" w:rsidRPr="0038520C">
              <w:rPr>
                <w:rStyle w:val="inlinecode"/>
                <w:sz w:val="20"/>
                <w:szCs w:val="20"/>
              </w:rPr>
              <w:t xml:space="preserve"> is true</w:t>
            </w:r>
          </w:p>
        </w:tc>
        <w:tc>
          <w:tcPr>
            <w:tcW w:w="2400" w:type="dxa"/>
            <w:shd w:val="clear" w:color="auto" w:fill="auto"/>
          </w:tcPr>
          <w:p w:rsidR="001C1631" w:rsidRPr="00AE4FB1" w:rsidRDefault="00AE4FB1" w:rsidP="001C1631">
            <w:pPr>
              <w:pStyle w:val="NoSpacing"/>
            </w:pPr>
            <w:r w:rsidRPr="0038520C">
              <w:rPr>
                <w:rStyle w:val="inlinecode"/>
                <w:sz w:val="20"/>
                <w:szCs w:val="20"/>
              </w:rPr>
              <w:t>(</w:t>
            </w:r>
            <w:r w:rsidR="001C1631" w:rsidRPr="0038520C">
              <w:rPr>
                <w:rStyle w:val="inlinecode"/>
                <w:sz w:val="20"/>
                <w:szCs w:val="20"/>
              </w:rPr>
              <w:t>9 &lt;= 1</w:t>
            </w:r>
            <w:r w:rsidRPr="0038520C">
              <w:rPr>
                <w:rStyle w:val="inlinecode"/>
                <w:sz w:val="20"/>
                <w:szCs w:val="20"/>
              </w:rPr>
              <w:t>)</w:t>
            </w:r>
            <w:r w:rsidR="001C1631" w:rsidRPr="0038520C">
              <w:rPr>
                <w:rStyle w:val="inlinecode"/>
                <w:sz w:val="20"/>
                <w:szCs w:val="20"/>
              </w:rPr>
              <w:t xml:space="preserve"> is false</w:t>
            </w:r>
          </w:p>
        </w:tc>
        <w:tc>
          <w:tcPr>
            <w:tcW w:w="2163" w:type="dxa"/>
            <w:shd w:val="clear" w:color="auto" w:fill="auto"/>
          </w:tcPr>
          <w:p w:rsidR="001C1631" w:rsidRPr="00AE4FB1" w:rsidRDefault="00AE4FB1" w:rsidP="001C1631">
            <w:pPr>
              <w:pStyle w:val="NoSpacing"/>
            </w:pPr>
            <w:r w:rsidRPr="0038520C">
              <w:rPr>
                <w:rStyle w:val="inlinecode"/>
                <w:sz w:val="20"/>
                <w:szCs w:val="20"/>
              </w:rPr>
              <w:t>(</w:t>
            </w:r>
            <w:r w:rsidR="001C1631" w:rsidRPr="0038520C">
              <w:rPr>
                <w:rStyle w:val="inlinecode"/>
                <w:sz w:val="20"/>
                <w:szCs w:val="20"/>
              </w:rPr>
              <w:t>6 &lt;= 6</w:t>
            </w:r>
            <w:r w:rsidRPr="0038520C">
              <w:rPr>
                <w:rStyle w:val="inlinecode"/>
                <w:sz w:val="20"/>
                <w:szCs w:val="20"/>
              </w:rPr>
              <w:t>)</w:t>
            </w:r>
            <w:r w:rsidR="001C1631" w:rsidRPr="0038520C">
              <w:rPr>
                <w:rStyle w:val="inlinecode"/>
                <w:sz w:val="20"/>
                <w:szCs w:val="20"/>
              </w:rPr>
              <w:t xml:space="preserve"> is true</w:t>
            </w:r>
          </w:p>
        </w:tc>
      </w:tr>
    </w:tbl>
    <w:p w:rsidR="00531DFB" w:rsidRPr="003E533D" w:rsidRDefault="00531DFB" w:rsidP="00531DFB">
      <w:pPr>
        <w:pStyle w:val="NoSpacing"/>
        <w:rPr>
          <w:rFonts w:ascii="Courier New" w:hAnsi="Courier New"/>
          <w:bCs/>
          <w:sz w:val="20"/>
          <w:szCs w:val="20"/>
        </w:rPr>
      </w:pPr>
    </w:p>
    <w:p w:rsidR="00531DFB" w:rsidRDefault="00531DFB" w:rsidP="00531DFB">
      <w:pPr>
        <w:pStyle w:val="NoSpacing"/>
      </w:pPr>
    </w:p>
    <w:p w:rsidR="00531DFB" w:rsidRDefault="00531DFB" w:rsidP="009B36E3">
      <w:pPr>
        <w:pStyle w:val="Heading2"/>
      </w:pPr>
      <w:r>
        <w:t>Relational</w:t>
      </w:r>
      <w:r w:rsidR="009B36E3">
        <w:t xml:space="preserve"> O</w:t>
      </w:r>
      <w:r>
        <w:t xml:space="preserve">perators and </w:t>
      </w:r>
      <w:r w:rsidR="009B36E3">
        <w:t>B</w:t>
      </w:r>
      <w:r>
        <w:t xml:space="preserve">oolean </w:t>
      </w:r>
      <w:r w:rsidR="009B36E3">
        <w:t>V</w:t>
      </w:r>
      <w:r>
        <w:t>ariables</w:t>
      </w:r>
    </w:p>
    <w:p w:rsidR="00531DFB" w:rsidRDefault="00531DFB" w:rsidP="00531DFB">
      <w:pPr>
        <w:pStyle w:val="NoSpacing"/>
      </w:pPr>
    </w:p>
    <w:p w:rsidR="001C1631" w:rsidRDefault="001C1631" w:rsidP="001C1631">
      <w:pPr>
        <w:pStyle w:val="NoSpacing"/>
      </w:pPr>
      <w:r>
        <w:t xml:space="preserve">In the previous tutorial you were shown a new type of variable called a </w:t>
      </w:r>
      <w:proofErr w:type="spellStart"/>
      <w:r>
        <w:t>boolean</w:t>
      </w:r>
      <w:proofErr w:type="spellEnd"/>
      <w:r>
        <w:t xml:space="preserve"> that represents the values </w:t>
      </w:r>
      <w:r w:rsidRPr="00D52BCC">
        <w:rPr>
          <w:rStyle w:val="inlinecode"/>
        </w:rPr>
        <w:t>true</w:t>
      </w:r>
      <w:r>
        <w:t xml:space="preserve"> and </w:t>
      </w:r>
      <w:r w:rsidRPr="00D52BCC">
        <w:rPr>
          <w:rStyle w:val="inlinecode"/>
        </w:rPr>
        <w:t>false</w:t>
      </w:r>
      <w:r>
        <w:t xml:space="preserve">. </w:t>
      </w:r>
      <w:r w:rsidR="009E77C7">
        <w:t xml:space="preserve"> </w:t>
      </w:r>
      <w:r>
        <w:t xml:space="preserve">You can use </w:t>
      </w:r>
      <w:proofErr w:type="spellStart"/>
      <w:r>
        <w:t>boolean</w:t>
      </w:r>
      <w:proofErr w:type="spellEnd"/>
      <w:r>
        <w:t xml:space="preserve"> variables</w:t>
      </w:r>
      <w:r w:rsidR="00035296">
        <w:t xml:space="preserve"> to store the result of a </w:t>
      </w:r>
      <w:r w:rsidR="009B36E3">
        <w:t>comparison</w:t>
      </w:r>
      <w:r w:rsidR="00035296">
        <w:t xml:space="preserve"> using relational operators</w:t>
      </w:r>
      <w:r w:rsidR="006A6019">
        <w:t>:</w:t>
      </w:r>
    </w:p>
    <w:p w:rsidR="009B36E3" w:rsidRDefault="009B36E3" w:rsidP="001C1631">
      <w:pPr>
        <w:pStyle w:val="NoSpacing"/>
      </w:pPr>
    </w:p>
    <w:p w:rsidR="00035296" w:rsidRDefault="00035296" w:rsidP="009B36E3">
      <w:pPr>
        <w:pStyle w:val="code"/>
      </w:pPr>
      <w:r>
        <w:t>int score = 200;</w:t>
      </w:r>
    </w:p>
    <w:p w:rsidR="00035296" w:rsidRDefault="00035296" w:rsidP="009B36E3">
      <w:pPr>
        <w:pStyle w:val="code"/>
      </w:pPr>
      <w:r>
        <w:t>int hiscore = 300;</w:t>
      </w:r>
    </w:p>
    <w:p w:rsidR="009B36E3" w:rsidRDefault="009B36E3" w:rsidP="009B36E3">
      <w:pPr>
        <w:pStyle w:val="code"/>
      </w:pPr>
      <w:r>
        <w:t>bool is_score_200;</w:t>
      </w:r>
    </w:p>
    <w:p w:rsidR="00035296" w:rsidRDefault="00035296" w:rsidP="009B36E3">
      <w:pPr>
        <w:pStyle w:val="code"/>
      </w:pPr>
      <w:r>
        <w:t>bool</w:t>
      </w:r>
      <w:r w:rsidR="006A6019">
        <w:t xml:space="preserve"> </w:t>
      </w:r>
      <w:r w:rsidR="008324FA">
        <w:t>big</w:t>
      </w:r>
      <w:r w:rsidR="006A6019">
        <w:t>_score;</w:t>
      </w:r>
    </w:p>
    <w:p w:rsidR="006A6019" w:rsidRDefault="006A6019" w:rsidP="009B36E3">
      <w:pPr>
        <w:pStyle w:val="code"/>
      </w:pPr>
    </w:p>
    <w:p w:rsidR="006A6019" w:rsidRDefault="009B36E3" w:rsidP="009B36E3">
      <w:pPr>
        <w:pStyle w:val="code"/>
      </w:pPr>
      <w:r>
        <w:t>is_score_200</w:t>
      </w:r>
      <w:r w:rsidR="006A6019">
        <w:t xml:space="preserve"> = (score == 200); // </w:t>
      </w:r>
      <w:r>
        <w:t>is_score_200</w:t>
      </w:r>
      <w:r w:rsidR="006A6019">
        <w:t xml:space="preserve"> is set to </w:t>
      </w:r>
      <w:r w:rsidR="006A6019" w:rsidRPr="009B36E3">
        <w:rPr>
          <w:b/>
        </w:rPr>
        <w:t>true</w:t>
      </w:r>
      <w:r w:rsidR="006A6019">
        <w:t>;</w:t>
      </w:r>
    </w:p>
    <w:p w:rsidR="006A6019" w:rsidRDefault="008324FA" w:rsidP="009B36E3">
      <w:pPr>
        <w:pStyle w:val="code"/>
      </w:pPr>
      <w:r>
        <w:t>big_</w:t>
      </w:r>
      <w:r w:rsidR="006A6019">
        <w:t xml:space="preserve">score = (score &gt; hiscore); // </w:t>
      </w:r>
      <w:r>
        <w:t>big_</w:t>
      </w:r>
      <w:r w:rsidR="009B36E3">
        <w:t xml:space="preserve">score is set to </w:t>
      </w:r>
      <w:r w:rsidR="009B36E3" w:rsidRPr="009B36E3">
        <w:rPr>
          <w:b/>
        </w:rPr>
        <w:t>false</w:t>
      </w:r>
      <w:r w:rsidR="009B36E3">
        <w:t>;</w:t>
      </w:r>
    </w:p>
    <w:p w:rsidR="00531DFB" w:rsidRDefault="00531DFB" w:rsidP="00531DFB">
      <w:pPr>
        <w:pStyle w:val="NoSpacing"/>
      </w:pPr>
    </w:p>
    <w:p w:rsidR="009B36E3" w:rsidRDefault="009B36E3" w:rsidP="00531DFB">
      <w:pPr>
        <w:pStyle w:val="NoSpacing"/>
      </w:pPr>
      <w:r>
        <w:lastRenderedPageBreak/>
        <w:t xml:space="preserve">Notice the </w:t>
      </w:r>
      <w:r w:rsidR="00DE5E58">
        <w:t>different</w:t>
      </w:r>
      <w:r>
        <w:t xml:space="preserve"> use </w:t>
      </w:r>
      <w:r w:rsidR="00D52BCC">
        <w:t xml:space="preserve">of the equals signs in the first assignment </w:t>
      </w:r>
      <w:r w:rsidR="00DE5E58">
        <w:t>statement</w:t>
      </w:r>
      <w:r w:rsidR="00D52BCC">
        <w:t xml:space="preserve">. </w:t>
      </w:r>
      <w:r w:rsidR="00457548">
        <w:t xml:space="preserve"> </w:t>
      </w:r>
      <w:r w:rsidR="00D52BCC">
        <w:t>The single '</w:t>
      </w:r>
      <w:r w:rsidR="00D52BCC" w:rsidRPr="00D52BCC">
        <w:rPr>
          <w:rStyle w:val="inlinecode"/>
        </w:rPr>
        <w:t>=</w:t>
      </w:r>
      <w:r w:rsidR="00D52BCC" w:rsidRPr="00AE73FC">
        <w:t>'</w:t>
      </w:r>
      <w:r w:rsidR="00D52BCC">
        <w:t xml:space="preserve"> sign represents an </w:t>
      </w:r>
      <w:r w:rsidR="00D52BCC" w:rsidRPr="00AE73FC">
        <w:rPr>
          <w:b/>
        </w:rPr>
        <w:t>assignment</w:t>
      </w:r>
      <w:r w:rsidR="00D52BCC">
        <w:t xml:space="preserve"> that sets a variable</w:t>
      </w:r>
      <w:r w:rsidR="00457548">
        <w:t xml:space="preserve"> while</w:t>
      </w:r>
      <w:r w:rsidR="00D52BCC">
        <w:t xml:space="preserve"> the double '</w:t>
      </w:r>
      <w:r w:rsidR="00D52BCC" w:rsidRPr="00D52BCC">
        <w:rPr>
          <w:rStyle w:val="inlinecode"/>
        </w:rPr>
        <w:t>==</w:t>
      </w:r>
      <w:r w:rsidR="00D52BCC">
        <w:t xml:space="preserve">' sign is the </w:t>
      </w:r>
      <w:r w:rsidR="00D52BCC" w:rsidRPr="00AE73FC">
        <w:rPr>
          <w:b/>
        </w:rPr>
        <w:t xml:space="preserve">equality </w:t>
      </w:r>
      <w:r w:rsidR="00D52BCC">
        <w:t>relational operator doing a comparison.</w:t>
      </w:r>
      <w:r w:rsidR="00AE73FC">
        <w:t xml:space="preserve"> Confusing these two is a common cause of errors in C/C++.</w:t>
      </w:r>
    </w:p>
    <w:p w:rsidR="00D52BCC" w:rsidRDefault="00D52BCC" w:rsidP="00531DFB">
      <w:pPr>
        <w:pStyle w:val="NoSpacing"/>
      </w:pPr>
    </w:p>
    <w:p w:rsidR="00531DFB" w:rsidRDefault="00531DFB" w:rsidP="00D52BCC">
      <w:pPr>
        <w:pStyle w:val="Heading2"/>
      </w:pPr>
      <w:r>
        <w:t xml:space="preserve">Relational </w:t>
      </w:r>
      <w:r w:rsidR="00D52BCC">
        <w:t>O</w:t>
      </w:r>
      <w:r>
        <w:t>perators an</w:t>
      </w:r>
      <w:r w:rsidR="009B36E3">
        <w:t xml:space="preserve">d </w:t>
      </w:r>
      <w:proofErr w:type="gramStart"/>
      <w:r w:rsidR="009B36E3" w:rsidRPr="00D52BCC">
        <w:rPr>
          <w:rStyle w:val="inlinecode"/>
          <w:b/>
          <w:sz w:val="26"/>
        </w:rPr>
        <w:t>if</w:t>
      </w:r>
      <w:r w:rsidR="00D52BCC" w:rsidRPr="00D52BCC">
        <w:rPr>
          <w:rStyle w:val="inlinecode"/>
          <w:b/>
          <w:sz w:val="26"/>
        </w:rPr>
        <w:t>(</w:t>
      </w:r>
      <w:proofErr w:type="gramEnd"/>
      <w:r w:rsidR="00D52BCC" w:rsidRPr="00D52BCC">
        <w:rPr>
          <w:rStyle w:val="inlinecode"/>
          <w:b/>
          <w:sz w:val="26"/>
        </w:rPr>
        <w:t>)</w:t>
      </w:r>
      <w:r>
        <w:t xml:space="preserve"> </w:t>
      </w:r>
      <w:r w:rsidR="00D52BCC">
        <w:t>S</w:t>
      </w:r>
      <w:r>
        <w:t>tatements</w:t>
      </w:r>
    </w:p>
    <w:p w:rsidR="00ED10C2" w:rsidRDefault="00ED10C2" w:rsidP="00531DFB">
      <w:pPr>
        <w:pStyle w:val="NoSpacing"/>
      </w:pPr>
    </w:p>
    <w:p w:rsidR="00ED10C2" w:rsidRDefault="005F3163" w:rsidP="00531DFB">
      <w:pPr>
        <w:pStyle w:val="NoSpacing"/>
      </w:pPr>
      <w:r>
        <w:t xml:space="preserve">The last section demonstrated how to </w:t>
      </w:r>
      <w:r w:rsidR="00C2249E">
        <w:t>store the result of</w:t>
      </w:r>
      <w:r>
        <w:t xml:space="preserve"> </w:t>
      </w:r>
      <w:r w:rsidR="00C2249E">
        <w:t>comparisons</w:t>
      </w:r>
      <w:r>
        <w:t xml:space="preserve"> using relational operators. </w:t>
      </w:r>
      <w:r w:rsidR="00371A87">
        <w:t xml:space="preserve"> </w:t>
      </w:r>
      <w:r>
        <w:t>In order to do something useful with a comparison you need to be able to test the</w:t>
      </w:r>
      <w:r w:rsidR="00371A87">
        <w:t xml:space="preserve"> result of the comparison and carry out</w:t>
      </w:r>
      <w:r>
        <w:t xml:space="preserve"> some actions</w:t>
      </w:r>
      <w:r w:rsidR="003E533D">
        <w:t>,</w:t>
      </w:r>
      <w:r>
        <w:t xml:space="preserve"> or not</w:t>
      </w:r>
      <w:r w:rsidR="00371A87">
        <w:t>, based this result</w:t>
      </w:r>
      <w:r w:rsidR="003E533D">
        <w:t xml:space="preserve">. </w:t>
      </w:r>
      <w:r w:rsidR="00371A87">
        <w:t xml:space="preserve"> </w:t>
      </w:r>
      <w:r w:rsidR="003E533D">
        <w:t>T</w:t>
      </w:r>
      <w:r>
        <w:t>he way this is done is by using an</w:t>
      </w:r>
      <w:r w:rsidRPr="005F3163">
        <w:t xml:space="preserve"> </w:t>
      </w:r>
      <w:proofErr w:type="gramStart"/>
      <w:r w:rsidRPr="005F3163">
        <w:rPr>
          <w:rStyle w:val="inlinecode"/>
        </w:rPr>
        <w:t>if(</w:t>
      </w:r>
      <w:proofErr w:type="gramEnd"/>
      <w:r w:rsidRPr="005F3163">
        <w:rPr>
          <w:rStyle w:val="inlinecode"/>
        </w:rPr>
        <w:t>)</w:t>
      </w:r>
      <w:r>
        <w:t xml:space="preserve"> statement. </w:t>
      </w:r>
      <w:r w:rsidR="00371A87">
        <w:t xml:space="preserve"> </w:t>
      </w:r>
      <w:r>
        <w:t xml:space="preserve">The </w:t>
      </w:r>
      <w:proofErr w:type="gramStart"/>
      <w:r w:rsidRPr="005F3163">
        <w:rPr>
          <w:rStyle w:val="inlinecode"/>
        </w:rPr>
        <w:t>if(</w:t>
      </w:r>
      <w:proofErr w:type="gramEnd"/>
      <w:r w:rsidRPr="005F3163">
        <w:rPr>
          <w:rStyle w:val="inlinecode"/>
        </w:rPr>
        <w:t xml:space="preserve">) </w:t>
      </w:r>
      <w:r>
        <w:t>statement works as follows</w:t>
      </w:r>
      <w:r w:rsidR="00371A87">
        <w:t>:</w:t>
      </w:r>
    </w:p>
    <w:p w:rsidR="005F3163" w:rsidRDefault="005F3163" w:rsidP="00531DFB">
      <w:pPr>
        <w:pStyle w:val="NoSpacing"/>
      </w:pPr>
    </w:p>
    <w:p w:rsidR="005F3163" w:rsidRPr="005F3163" w:rsidRDefault="005F3163" w:rsidP="00531DFB">
      <w:pPr>
        <w:pStyle w:val="NoSpacing"/>
        <w:rPr>
          <w:rStyle w:val="inlinecode"/>
        </w:rPr>
      </w:pPr>
      <w:proofErr w:type="gramStart"/>
      <w:r w:rsidRPr="005F3163">
        <w:rPr>
          <w:rStyle w:val="inlinecode"/>
        </w:rPr>
        <w:t>if(</w:t>
      </w:r>
      <w:proofErr w:type="gramEnd"/>
      <w:r w:rsidRPr="005F3163">
        <w:rPr>
          <w:rStyle w:val="inlinecode"/>
          <w:i/>
        </w:rPr>
        <w:t>expression</w:t>
      </w:r>
      <w:r w:rsidRPr="005F3163">
        <w:rPr>
          <w:rStyle w:val="inlinecode"/>
        </w:rPr>
        <w:t xml:space="preserve"> is true)</w:t>
      </w:r>
    </w:p>
    <w:p w:rsidR="005F3163" w:rsidRPr="005F3163" w:rsidRDefault="005F3163" w:rsidP="00531DFB">
      <w:pPr>
        <w:pStyle w:val="NoSpacing"/>
        <w:rPr>
          <w:rStyle w:val="inlinecode"/>
        </w:rPr>
      </w:pPr>
      <w:r w:rsidRPr="005F3163">
        <w:rPr>
          <w:rStyle w:val="inlinecode"/>
        </w:rPr>
        <w:t xml:space="preserve">{ </w:t>
      </w:r>
    </w:p>
    <w:p w:rsidR="005F3163" w:rsidRPr="005F3163" w:rsidRDefault="005F3163" w:rsidP="00531DFB">
      <w:pPr>
        <w:pStyle w:val="NoSpacing"/>
        <w:rPr>
          <w:rStyle w:val="inlinecode"/>
        </w:rPr>
      </w:pPr>
      <w:r w:rsidRPr="005F3163">
        <w:rPr>
          <w:rStyle w:val="inlinecode"/>
        </w:rPr>
        <w:tab/>
        <w:t>// do something in this statement block</w:t>
      </w:r>
    </w:p>
    <w:p w:rsidR="009B3232" w:rsidRDefault="005F3163" w:rsidP="00531DFB">
      <w:pPr>
        <w:pStyle w:val="NoSpacing"/>
        <w:rPr>
          <w:rStyle w:val="inlinecode"/>
        </w:rPr>
      </w:pPr>
      <w:r w:rsidRPr="005F3163">
        <w:rPr>
          <w:rStyle w:val="inlinecode"/>
        </w:rPr>
        <w:t>}</w:t>
      </w:r>
    </w:p>
    <w:p w:rsidR="003E533D" w:rsidRPr="005F3163" w:rsidRDefault="003E533D" w:rsidP="00531DFB">
      <w:pPr>
        <w:pStyle w:val="NoSpacing"/>
        <w:rPr>
          <w:rStyle w:val="inlinecode"/>
        </w:rPr>
      </w:pPr>
    </w:p>
    <w:p w:rsidR="005F3163" w:rsidRDefault="005F3163" w:rsidP="00531DFB">
      <w:pPr>
        <w:pStyle w:val="NoSpacing"/>
      </w:pPr>
      <w:r>
        <w:t xml:space="preserve">The </w:t>
      </w:r>
      <w:r w:rsidRPr="005F3163">
        <w:rPr>
          <w:b/>
          <w:i/>
        </w:rPr>
        <w:t>expression</w:t>
      </w:r>
      <w:r>
        <w:t xml:space="preserve"> can be anything that gives a </w:t>
      </w:r>
      <w:r w:rsidRPr="005F3163">
        <w:rPr>
          <w:rStyle w:val="inlinecode"/>
        </w:rPr>
        <w:t>true</w:t>
      </w:r>
      <w:r>
        <w:t xml:space="preserve"> or </w:t>
      </w:r>
      <w:r w:rsidRPr="005F3163">
        <w:rPr>
          <w:rStyle w:val="inlinecode"/>
        </w:rPr>
        <w:t>false</w:t>
      </w:r>
      <w:r>
        <w:t xml:space="preserve"> value</w:t>
      </w:r>
      <w:r w:rsidR="009B3232">
        <w:t xml:space="preserve"> and if it is </w:t>
      </w:r>
      <w:r w:rsidR="00371A87">
        <w:t xml:space="preserve">found to be </w:t>
      </w:r>
      <w:r w:rsidR="009B3232" w:rsidRPr="003E533D">
        <w:rPr>
          <w:rStyle w:val="inlinecode"/>
        </w:rPr>
        <w:t>true</w:t>
      </w:r>
      <w:r w:rsidR="009B3232">
        <w:t xml:space="preserve"> then any code in the statement block following the </w:t>
      </w:r>
      <w:proofErr w:type="gramStart"/>
      <w:r w:rsidR="009B3232" w:rsidRPr="009B3232">
        <w:rPr>
          <w:rStyle w:val="inlinecode"/>
        </w:rPr>
        <w:t>if(</w:t>
      </w:r>
      <w:proofErr w:type="gramEnd"/>
      <w:r w:rsidR="009B3232" w:rsidRPr="009B3232">
        <w:rPr>
          <w:rStyle w:val="inlinecode"/>
        </w:rPr>
        <w:t>)</w:t>
      </w:r>
      <w:r w:rsidR="009B3232">
        <w:t xml:space="preserve"> is executed, otherwise it is skipped. </w:t>
      </w:r>
      <w:r w:rsidR="00371A87">
        <w:t xml:space="preserve"> </w:t>
      </w:r>
      <w:r w:rsidR="009B3232">
        <w:t>Here are some examples</w:t>
      </w:r>
      <w:r w:rsidR="00AE73FC">
        <w:t>, first with the equality operator '</w:t>
      </w:r>
      <w:r w:rsidR="00AE73FC" w:rsidRPr="00AE73FC">
        <w:rPr>
          <w:rStyle w:val="inlinecode"/>
        </w:rPr>
        <w:t>==</w:t>
      </w:r>
      <w:r w:rsidR="00AE73FC">
        <w:t>'</w:t>
      </w:r>
      <w:r w:rsidR="009B3232">
        <w:t>:</w:t>
      </w:r>
    </w:p>
    <w:p w:rsidR="009B3232" w:rsidRDefault="009B3232" w:rsidP="00531DFB">
      <w:pPr>
        <w:pStyle w:val="NoSpacing"/>
      </w:pPr>
    </w:p>
    <w:p w:rsidR="009B3232" w:rsidRDefault="009B3232" w:rsidP="009B3232">
      <w:pPr>
        <w:pStyle w:val="code"/>
      </w:pPr>
      <w:r>
        <w:t>if(</w:t>
      </w:r>
      <w:r w:rsidRPr="009B3232">
        <w:rPr>
          <w:highlight w:val="yellow"/>
        </w:rPr>
        <w:t>true</w:t>
      </w:r>
      <w:r>
        <w:t>)</w:t>
      </w:r>
    </w:p>
    <w:p w:rsidR="009B3232" w:rsidRDefault="009B3232" w:rsidP="009B3232">
      <w:pPr>
        <w:pStyle w:val="code"/>
      </w:pPr>
      <w:r>
        <w:t>{</w:t>
      </w:r>
    </w:p>
    <w:p w:rsidR="009B3232" w:rsidRDefault="009B3232" w:rsidP="009B3232">
      <w:pPr>
        <w:pStyle w:val="code"/>
      </w:pPr>
      <w:r>
        <w:tab/>
      </w:r>
      <w:r w:rsidR="00642F95">
        <w:t>printf(</w:t>
      </w:r>
      <w:r>
        <w:t>"this ALWAYS executes</w:t>
      </w:r>
      <w:r w:rsidR="00642F95">
        <w:t>\n</w:t>
      </w:r>
      <w:r>
        <w:t>"</w:t>
      </w:r>
      <w:r w:rsidR="00642F95">
        <w:t>)</w:t>
      </w:r>
      <w:r>
        <w:t>;</w:t>
      </w:r>
    </w:p>
    <w:p w:rsidR="009B3232" w:rsidRDefault="009B3232" w:rsidP="009B3232">
      <w:pPr>
        <w:pStyle w:val="code"/>
      </w:pPr>
      <w:r>
        <w:t>}</w:t>
      </w:r>
    </w:p>
    <w:p w:rsidR="001C1631" w:rsidRDefault="001C1631" w:rsidP="009B3232">
      <w:pPr>
        <w:pStyle w:val="code"/>
      </w:pPr>
    </w:p>
    <w:p w:rsidR="009B3232" w:rsidRDefault="009B3232" w:rsidP="009B3232">
      <w:pPr>
        <w:pStyle w:val="code"/>
      </w:pPr>
      <w:r>
        <w:t>if(</w:t>
      </w:r>
      <w:r w:rsidRPr="009B3232">
        <w:rPr>
          <w:highlight w:val="yellow"/>
        </w:rPr>
        <w:t>false</w:t>
      </w:r>
      <w:r>
        <w:t>)</w:t>
      </w:r>
    </w:p>
    <w:p w:rsidR="009B3232" w:rsidRDefault="009B3232" w:rsidP="009B3232">
      <w:pPr>
        <w:pStyle w:val="code"/>
      </w:pPr>
      <w:r>
        <w:t>{</w:t>
      </w:r>
    </w:p>
    <w:p w:rsidR="009B3232" w:rsidRDefault="009B3232" w:rsidP="009B3232">
      <w:pPr>
        <w:pStyle w:val="code"/>
      </w:pPr>
      <w:r>
        <w:tab/>
      </w:r>
      <w:r w:rsidR="00642F95">
        <w:t>printf(</w:t>
      </w:r>
      <w:r>
        <w:t>"this NEVER executes</w:t>
      </w:r>
      <w:r w:rsidR="00642F95">
        <w:t>\n</w:t>
      </w:r>
      <w:r>
        <w:t>"</w:t>
      </w:r>
      <w:r w:rsidR="00642F95">
        <w:t>)</w:t>
      </w:r>
      <w:r>
        <w:t>;</w:t>
      </w:r>
    </w:p>
    <w:p w:rsidR="009B3232" w:rsidRDefault="00AE73FC" w:rsidP="009B3232">
      <w:pPr>
        <w:pStyle w:val="code"/>
      </w:pPr>
      <w:r>
        <w:t>}</w:t>
      </w:r>
    </w:p>
    <w:p w:rsidR="009B3232" w:rsidRDefault="009B3232" w:rsidP="009B3232">
      <w:pPr>
        <w:pStyle w:val="NoSpacing"/>
      </w:pPr>
    </w:p>
    <w:p w:rsidR="009B3232" w:rsidRDefault="009B3232" w:rsidP="009B3232">
      <w:pPr>
        <w:pStyle w:val="code"/>
      </w:pPr>
      <w:r>
        <w:t>bool my_bool = true;</w:t>
      </w:r>
    </w:p>
    <w:p w:rsidR="009B3232" w:rsidRDefault="009B3232" w:rsidP="009B3232">
      <w:pPr>
        <w:pStyle w:val="code"/>
      </w:pPr>
    </w:p>
    <w:p w:rsidR="009B3232" w:rsidRDefault="009B3232" w:rsidP="009B3232">
      <w:pPr>
        <w:pStyle w:val="code"/>
      </w:pPr>
      <w:r>
        <w:t>if(</w:t>
      </w:r>
      <w:r w:rsidRPr="009B3232">
        <w:rPr>
          <w:highlight w:val="yellow"/>
        </w:rPr>
        <w:t>my_bool == true</w:t>
      </w:r>
      <w:r>
        <w:t>)</w:t>
      </w:r>
      <w:r w:rsidR="002B3484">
        <w:t xml:space="preserve"> // "if my_bool </w:t>
      </w:r>
      <w:r w:rsidR="002B3484" w:rsidRPr="002B3484">
        <w:rPr>
          <w:b/>
        </w:rPr>
        <w:t>is equal</w:t>
      </w:r>
      <w:r w:rsidR="002B3484">
        <w:t xml:space="preserve"> to true"</w:t>
      </w:r>
    </w:p>
    <w:p w:rsidR="009B3232" w:rsidRDefault="009B3232" w:rsidP="009B3232">
      <w:pPr>
        <w:pStyle w:val="code"/>
      </w:pPr>
      <w:r>
        <w:t>{</w:t>
      </w:r>
    </w:p>
    <w:p w:rsidR="009B3232" w:rsidRDefault="009B3232" w:rsidP="009B3232">
      <w:pPr>
        <w:pStyle w:val="code"/>
      </w:pPr>
      <w:r>
        <w:tab/>
      </w:r>
      <w:r w:rsidR="00642F95">
        <w:t>printf(</w:t>
      </w:r>
      <w:r>
        <w:t>"my_bool is true, so this code executes</w:t>
      </w:r>
      <w:r w:rsidR="00642F95">
        <w:t>\n</w:t>
      </w:r>
      <w:r>
        <w:t>"</w:t>
      </w:r>
      <w:r w:rsidR="00642F95">
        <w:t>)</w:t>
      </w:r>
      <w:r>
        <w:t>;</w:t>
      </w:r>
    </w:p>
    <w:p w:rsidR="009B3232" w:rsidRDefault="009B3232" w:rsidP="009B3232">
      <w:pPr>
        <w:pStyle w:val="code"/>
      </w:pPr>
      <w:r>
        <w:t>}</w:t>
      </w:r>
    </w:p>
    <w:p w:rsidR="009B3232" w:rsidRDefault="009B3232" w:rsidP="009B3232">
      <w:pPr>
        <w:pStyle w:val="code"/>
      </w:pPr>
    </w:p>
    <w:p w:rsidR="009B3232" w:rsidRDefault="009B3232" w:rsidP="009B3232">
      <w:pPr>
        <w:pStyle w:val="code"/>
      </w:pPr>
      <w:r>
        <w:t>if(</w:t>
      </w:r>
      <w:r w:rsidRPr="009B3232">
        <w:rPr>
          <w:highlight w:val="yellow"/>
        </w:rPr>
        <w:t>my_bool == false</w:t>
      </w:r>
      <w:r>
        <w:t>)</w:t>
      </w:r>
      <w:r w:rsidR="002B3484">
        <w:t xml:space="preserve"> // "if my_bool </w:t>
      </w:r>
      <w:r w:rsidR="002B3484" w:rsidRPr="002B3484">
        <w:rPr>
          <w:b/>
        </w:rPr>
        <w:t>is equal</w:t>
      </w:r>
      <w:r w:rsidR="002B3484">
        <w:t xml:space="preserve"> to false"</w:t>
      </w:r>
    </w:p>
    <w:p w:rsidR="009B3232" w:rsidRDefault="009B3232" w:rsidP="009B3232">
      <w:pPr>
        <w:pStyle w:val="code"/>
      </w:pPr>
      <w:r>
        <w:t>{</w:t>
      </w:r>
    </w:p>
    <w:p w:rsidR="009B3232" w:rsidRDefault="009B3232" w:rsidP="009B3232">
      <w:pPr>
        <w:pStyle w:val="code"/>
      </w:pPr>
      <w:r>
        <w:tab/>
      </w:r>
      <w:r w:rsidR="00642F95">
        <w:t>printf(</w:t>
      </w:r>
      <w:r>
        <w:t>"my_bool i</w:t>
      </w:r>
      <w:r w:rsidR="00AE73FC">
        <w:t>s true, so this DOESN'T execute</w:t>
      </w:r>
      <w:r w:rsidR="00642F95">
        <w:t>\n</w:t>
      </w:r>
      <w:r>
        <w:t>"</w:t>
      </w:r>
      <w:r w:rsidR="00642F95">
        <w:t>)</w:t>
      </w:r>
      <w:r>
        <w:t>;</w:t>
      </w:r>
    </w:p>
    <w:p w:rsidR="009B3232" w:rsidRDefault="00AE73FC" w:rsidP="009B3232">
      <w:pPr>
        <w:pStyle w:val="code"/>
      </w:pPr>
      <w:r>
        <w:t>}</w:t>
      </w:r>
    </w:p>
    <w:p w:rsidR="00AE73FC" w:rsidRDefault="00AE73FC" w:rsidP="00AE73FC">
      <w:pPr>
        <w:pStyle w:val="NoSpacing"/>
      </w:pPr>
    </w:p>
    <w:p w:rsidR="00AE73FC" w:rsidRDefault="00AE73FC" w:rsidP="00AE73FC">
      <w:pPr>
        <w:pStyle w:val="NoSpacing"/>
      </w:pPr>
      <w:r>
        <w:t>and here with other operators:</w:t>
      </w:r>
    </w:p>
    <w:p w:rsidR="00AE73FC" w:rsidRPr="00AE73FC" w:rsidRDefault="00AE73FC" w:rsidP="00AE73FC">
      <w:pPr>
        <w:pStyle w:val="NoSpacing"/>
      </w:pPr>
    </w:p>
    <w:p w:rsidR="001C1631" w:rsidRDefault="009B3232" w:rsidP="009B3232">
      <w:pPr>
        <w:pStyle w:val="code"/>
      </w:pPr>
      <w:r>
        <w:t>int score = 500;</w:t>
      </w:r>
    </w:p>
    <w:p w:rsidR="009B3232" w:rsidRDefault="009B3232" w:rsidP="009B3232">
      <w:pPr>
        <w:pStyle w:val="code"/>
      </w:pPr>
      <w:r>
        <w:t>int hi_score = 400;</w:t>
      </w:r>
    </w:p>
    <w:p w:rsidR="009B3232" w:rsidRDefault="009B3232" w:rsidP="009B3232">
      <w:pPr>
        <w:pStyle w:val="code"/>
      </w:pPr>
    </w:p>
    <w:p w:rsidR="009B3232" w:rsidRDefault="009B3232" w:rsidP="009B3232">
      <w:pPr>
        <w:pStyle w:val="code"/>
      </w:pPr>
      <w:r>
        <w:t>if(</w:t>
      </w:r>
      <w:r w:rsidRPr="009B3232">
        <w:rPr>
          <w:highlight w:val="yellow"/>
        </w:rPr>
        <w:t>score &gt; hi_score</w:t>
      </w:r>
      <w:r>
        <w:t>)</w:t>
      </w:r>
      <w:r w:rsidR="002B3484">
        <w:t xml:space="preserve"> // "if score </w:t>
      </w:r>
      <w:r w:rsidR="002B3484" w:rsidRPr="002B3484">
        <w:rPr>
          <w:b/>
        </w:rPr>
        <w:t>is greater than</w:t>
      </w:r>
      <w:r w:rsidR="002B3484">
        <w:t xml:space="preserve"> hi_score"</w:t>
      </w:r>
    </w:p>
    <w:p w:rsidR="009B3232" w:rsidRDefault="009B3232" w:rsidP="009B3232">
      <w:pPr>
        <w:pStyle w:val="code"/>
      </w:pPr>
      <w:r>
        <w:t>{</w:t>
      </w:r>
    </w:p>
    <w:p w:rsidR="009B3232" w:rsidRDefault="009B3232" w:rsidP="009B3232">
      <w:pPr>
        <w:pStyle w:val="code"/>
      </w:pPr>
      <w:r>
        <w:tab/>
      </w:r>
      <w:r w:rsidR="00642F95">
        <w:tab/>
        <w:t>printf(</w:t>
      </w:r>
      <w:r>
        <w:t>"You've got the new high score!</w:t>
      </w:r>
      <w:r w:rsidR="00642F95">
        <w:t>\n</w:t>
      </w:r>
      <w:r>
        <w:t>"</w:t>
      </w:r>
      <w:r w:rsidR="00642F95">
        <w:t>)</w:t>
      </w:r>
      <w:r>
        <w:t>;</w:t>
      </w:r>
    </w:p>
    <w:p w:rsidR="009B3232" w:rsidRDefault="00AE73FC" w:rsidP="009B3232">
      <w:pPr>
        <w:pStyle w:val="code"/>
      </w:pPr>
      <w:r>
        <w:t>}</w:t>
      </w:r>
    </w:p>
    <w:p w:rsidR="000347C4" w:rsidRDefault="000347C4" w:rsidP="00BD5AAE">
      <w:pPr>
        <w:pStyle w:val="NoSpacing"/>
      </w:pPr>
    </w:p>
    <w:p w:rsidR="000347C4" w:rsidRDefault="000347C4" w:rsidP="000347C4">
      <w:pPr>
        <w:pStyle w:val="code"/>
      </w:pPr>
      <w:r>
        <w:t>int lives =</w:t>
      </w:r>
      <w:r w:rsidR="00DE5E58">
        <w:t xml:space="preserve"> </w:t>
      </w:r>
      <w:r>
        <w:t>3;</w:t>
      </w:r>
    </w:p>
    <w:p w:rsidR="000347C4" w:rsidRDefault="000347C4" w:rsidP="000347C4">
      <w:pPr>
        <w:pStyle w:val="code"/>
      </w:pPr>
    </w:p>
    <w:p w:rsidR="000347C4" w:rsidRDefault="000347C4" w:rsidP="000347C4">
      <w:pPr>
        <w:pStyle w:val="code"/>
      </w:pPr>
      <w:r>
        <w:t>if(</w:t>
      </w:r>
      <w:r>
        <w:rPr>
          <w:highlight w:val="yellow"/>
        </w:rPr>
        <w:t>lives</w:t>
      </w:r>
      <w:r w:rsidRPr="009B3232">
        <w:rPr>
          <w:highlight w:val="yellow"/>
        </w:rPr>
        <w:t xml:space="preserve"> </w:t>
      </w:r>
      <w:r>
        <w:rPr>
          <w:highlight w:val="yellow"/>
        </w:rPr>
        <w:t>!=</w:t>
      </w:r>
      <w:r w:rsidRPr="000347C4">
        <w:rPr>
          <w:highlight w:val="yellow"/>
        </w:rPr>
        <w:t xml:space="preserve"> 0</w:t>
      </w:r>
      <w:r>
        <w:t>)</w:t>
      </w:r>
      <w:r w:rsidR="002B3484">
        <w:t xml:space="preserve"> // "if lives </w:t>
      </w:r>
      <w:r w:rsidR="002B3484" w:rsidRPr="002B3484">
        <w:rPr>
          <w:b/>
        </w:rPr>
        <w:t>is not equal</w:t>
      </w:r>
      <w:r w:rsidR="002B3484">
        <w:t xml:space="preserve"> to zero"</w:t>
      </w:r>
    </w:p>
    <w:p w:rsidR="000347C4" w:rsidRDefault="000347C4" w:rsidP="000347C4">
      <w:pPr>
        <w:pStyle w:val="code"/>
      </w:pPr>
      <w:r>
        <w:t>{</w:t>
      </w:r>
    </w:p>
    <w:p w:rsidR="000347C4" w:rsidRDefault="000347C4" w:rsidP="000347C4">
      <w:pPr>
        <w:pStyle w:val="code"/>
      </w:pPr>
      <w:r>
        <w:tab/>
      </w:r>
      <w:r w:rsidR="00642F95">
        <w:t>printf(</w:t>
      </w:r>
      <w:r>
        <w:t>"You're still alive!</w:t>
      </w:r>
      <w:r w:rsidR="00642F95">
        <w:t>\n</w:t>
      </w:r>
      <w:r>
        <w:t>"</w:t>
      </w:r>
      <w:r w:rsidR="00642F95">
        <w:t>)</w:t>
      </w:r>
      <w:r>
        <w:t>;</w:t>
      </w:r>
    </w:p>
    <w:p w:rsidR="000347C4" w:rsidRDefault="00AE73FC" w:rsidP="000347C4">
      <w:pPr>
        <w:pStyle w:val="code"/>
      </w:pPr>
      <w:r>
        <w:t>}</w:t>
      </w:r>
    </w:p>
    <w:p w:rsidR="002B3484" w:rsidRDefault="002B3484" w:rsidP="00BD5AAE">
      <w:pPr>
        <w:pStyle w:val="NoSpacing"/>
      </w:pPr>
    </w:p>
    <w:p w:rsidR="002B3484" w:rsidRDefault="002B3484" w:rsidP="000347C4">
      <w:pPr>
        <w:pStyle w:val="code"/>
      </w:pPr>
      <w:r>
        <w:t>int my_height = 175, your_height = 175;</w:t>
      </w:r>
    </w:p>
    <w:p w:rsidR="00AE73FC" w:rsidRDefault="00AE73FC" w:rsidP="000347C4">
      <w:pPr>
        <w:pStyle w:val="code"/>
      </w:pPr>
    </w:p>
    <w:p w:rsidR="00AE73FC" w:rsidRDefault="00AE73FC" w:rsidP="000347C4">
      <w:pPr>
        <w:pStyle w:val="code"/>
      </w:pPr>
      <w:r>
        <w:t>if(</w:t>
      </w:r>
      <w:r w:rsidR="002B3484" w:rsidRPr="002B3484">
        <w:rPr>
          <w:highlight w:val="yellow"/>
        </w:rPr>
        <w:t xml:space="preserve">my_height </w:t>
      </w:r>
      <w:r w:rsidRPr="002B3484">
        <w:rPr>
          <w:highlight w:val="yellow"/>
        </w:rPr>
        <w:t xml:space="preserve">&lt;= </w:t>
      </w:r>
      <w:r w:rsidR="002B3484" w:rsidRPr="002B3484">
        <w:rPr>
          <w:highlight w:val="yellow"/>
        </w:rPr>
        <w:t>your_height</w:t>
      </w:r>
      <w:r>
        <w:t>)</w:t>
      </w:r>
      <w:r w:rsidR="002B3484">
        <w:t xml:space="preserve"> // "if my_height </w:t>
      </w:r>
      <w:r w:rsidR="002B3484" w:rsidRPr="002B3484">
        <w:rPr>
          <w:b/>
        </w:rPr>
        <w:t xml:space="preserve">is </w:t>
      </w:r>
      <w:r w:rsidR="002B3484">
        <w:rPr>
          <w:b/>
        </w:rPr>
        <w:t>less than or equal to</w:t>
      </w:r>
      <w:r w:rsidR="002B3484">
        <w:t xml:space="preserve"> to </w:t>
      </w:r>
      <w:r w:rsidR="002B3484" w:rsidRPr="002B3484">
        <w:rPr>
          <w:highlight w:val="yellow"/>
        </w:rPr>
        <w:t>your_height</w:t>
      </w:r>
      <w:r w:rsidR="002B3484">
        <w:t>"</w:t>
      </w:r>
    </w:p>
    <w:p w:rsidR="00AE73FC" w:rsidRDefault="00AE73FC" w:rsidP="000347C4">
      <w:pPr>
        <w:pStyle w:val="code"/>
      </w:pPr>
      <w:r>
        <w:t>{</w:t>
      </w:r>
    </w:p>
    <w:p w:rsidR="00AE73FC" w:rsidRDefault="00AE73FC" w:rsidP="00AE73FC">
      <w:pPr>
        <w:pStyle w:val="code"/>
      </w:pPr>
      <w:r>
        <w:tab/>
      </w:r>
      <w:r w:rsidR="00642F95">
        <w:t>printf(</w:t>
      </w:r>
      <w:r>
        <w:t>"</w:t>
      </w:r>
      <w:r w:rsidR="002B3484">
        <w:t>You are not taller than me.</w:t>
      </w:r>
      <w:r>
        <w:t>"</w:t>
      </w:r>
      <w:r w:rsidR="00642F95">
        <w:t>)</w:t>
      </w:r>
      <w:r>
        <w:t>;</w:t>
      </w:r>
    </w:p>
    <w:p w:rsidR="00AE73FC" w:rsidRDefault="00AE73FC" w:rsidP="00AE73FC">
      <w:pPr>
        <w:pStyle w:val="code"/>
      </w:pPr>
      <w:r>
        <w:t>}</w:t>
      </w:r>
    </w:p>
    <w:p w:rsidR="000347C4" w:rsidRDefault="000347C4" w:rsidP="00531DFB">
      <w:pPr>
        <w:pStyle w:val="NoSpacing"/>
      </w:pPr>
    </w:p>
    <w:p w:rsidR="002B3484" w:rsidRDefault="002B3484" w:rsidP="00531DFB">
      <w:pPr>
        <w:pStyle w:val="NoSpacing"/>
      </w:pPr>
      <w:r>
        <w:t xml:space="preserve">If you remember in the last tutorial it was noted that </w:t>
      </w:r>
      <w:proofErr w:type="spellStart"/>
      <w:proofErr w:type="gramStart"/>
      <w:r w:rsidR="00614E52">
        <w:t>printf</w:t>
      </w:r>
      <w:proofErr w:type="spellEnd"/>
      <w:r w:rsidR="00614E52">
        <w:t>(</w:t>
      </w:r>
      <w:proofErr w:type="gramEnd"/>
      <w:r w:rsidR="00614E52">
        <w:t>)</w:t>
      </w:r>
      <w:r>
        <w:t xml:space="preserve"> does not automatically output the text "true" and "false" for </w:t>
      </w:r>
      <w:proofErr w:type="spellStart"/>
      <w:r>
        <w:t>boolean</w:t>
      </w:r>
      <w:proofErr w:type="spellEnd"/>
      <w:r>
        <w:t xml:space="preserve"> variables. </w:t>
      </w:r>
      <w:r w:rsidR="008131FF">
        <w:t xml:space="preserve"> </w:t>
      </w:r>
      <w:r>
        <w:t>Here is an example of how you might do this:</w:t>
      </w:r>
    </w:p>
    <w:p w:rsidR="002B3484" w:rsidRDefault="002B3484" w:rsidP="00531DFB">
      <w:pPr>
        <w:pStyle w:val="NoSpacing"/>
      </w:pPr>
    </w:p>
    <w:p w:rsidR="002B3484" w:rsidRDefault="002B3484" w:rsidP="002B3484">
      <w:pPr>
        <w:pStyle w:val="code"/>
      </w:pPr>
      <w:r>
        <w:t>bool my_bool = true;</w:t>
      </w:r>
    </w:p>
    <w:p w:rsidR="002B3484" w:rsidRDefault="002B3484" w:rsidP="002B3484">
      <w:pPr>
        <w:pStyle w:val="code"/>
      </w:pPr>
    </w:p>
    <w:p w:rsidR="002B3484" w:rsidRDefault="002B3484" w:rsidP="002B3484">
      <w:pPr>
        <w:pStyle w:val="code"/>
      </w:pPr>
      <w:r>
        <w:t>if(</w:t>
      </w:r>
      <w:r w:rsidRPr="00BD5AAE">
        <w:t>my_bool == true</w:t>
      </w:r>
      <w:r>
        <w:t xml:space="preserve">) // "if my_bool </w:t>
      </w:r>
      <w:r w:rsidRPr="002B3484">
        <w:rPr>
          <w:b/>
        </w:rPr>
        <w:t>is equal</w:t>
      </w:r>
      <w:r>
        <w:t xml:space="preserve"> to true"</w:t>
      </w:r>
    </w:p>
    <w:p w:rsidR="002B3484" w:rsidRDefault="002B3484" w:rsidP="002B3484">
      <w:pPr>
        <w:pStyle w:val="code"/>
      </w:pPr>
      <w:r>
        <w:t>{</w:t>
      </w:r>
    </w:p>
    <w:p w:rsidR="002B3484" w:rsidRDefault="002B3484" w:rsidP="002B3484">
      <w:pPr>
        <w:pStyle w:val="code"/>
      </w:pPr>
      <w:r>
        <w:tab/>
      </w:r>
      <w:r w:rsidR="00642F95">
        <w:t>printf(</w:t>
      </w:r>
      <w:r>
        <w:t>"</w:t>
      </w:r>
      <w:r w:rsidR="00BD5AAE">
        <w:t>true</w:t>
      </w:r>
      <w:r w:rsidR="00642F95">
        <w:t>\n</w:t>
      </w:r>
      <w:r>
        <w:t>"</w:t>
      </w:r>
      <w:r w:rsidR="00642F95">
        <w:t>)</w:t>
      </w:r>
      <w:r>
        <w:t>;</w:t>
      </w:r>
    </w:p>
    <w:p w:rsidR="002B3484" w:rsidRDefault="002B3484" w:rsidP="002B3484">
      <w:pPr>
        <w:pStyle w:val="code"/>
      </w:pPr>
      <w:r>
        <w:t>}</w:t>
      </w:r>
    </w:p>
    <w:p w:rsidR="002B3484" w:rsidRDefault="002B3484" w:rsidP="002B3484">
      <w:pPr>
        <w:pStyle w:val="code"/>
      </w:pPr>
    </w:p>
    <w:p w:rsidR="002B3484" w:rsidRDefault="002B3484" w:rsidP="002B3484">
      <w:pPr>
        <w:pStyle w:val="code"/>
      </w:pPr>
      <w:r>
        <w:t>if(</w:t>
      </w:r>
      <w:r w:rsidRPr="00BD5AAE">
        <w:t>my_bool == false</w:t>
      </w:r>
      <w:r>
        <w:t xml:space="preserve">) // "if my_bool </w:t>
      </w:r>
      <w:r w:rsidRPr="002B3484">
        <w:rPr>
          <w:b/>
        </w:rPr>
        <w:t>is equal</w:t>
      </w:r>
      <w:r>
        <w:t xml:space="preserve"> to false"</w:t>
      </w:r>
    </w:p>
    <w:p w:rsidR="002B3484" w:rsidRDefault="002B3484" w:rsidP="002B3484">
      <w:pPr>
        <w:pStyle w:val="code"/>
      </w:pPr>
      <w:r>
        <w:t>{</w:t>
      </w:r>
    </w:p>
    <w:p w:rsidR="002B3484" w:rsidRDefault="002B3484" w:rsidP="002B3484">
      <w:pPr>
        <w:pStyle w:val="code"/>
      </w:pPr>
      <w:r>
        <w:tab/>
      </w:r>
      <w:r w:rsidR="00642F95">
        <w:t>printf(</w:t>
      </w:r>
      <w:r>
        <w:t>"</w:t>
      </w:r>
      <w:r w:rsidR="00BD5AAE">
        <w:t>false</w:t>
      </w:r>
      <w:r w:rsidR="00642F95">
        <w:t>\n</w:t>
      </w:r>
      <w:r>
        <w:t>"</w:t>
      </w:r>
      <w:r w:rsidR="00642F95">
        <w:t>)</w:t>
      </w:r>
      <w:r>
        <w:t>;</w:t>
      </w:r>
    </w:p>
    <w:p w:rsidR="002B3484" w:rsidRDefault="002B3484" w:rsidP="002B3484">
      <w:pPr>
        <w:pStyle w:val="code"/>
      </w:pPr>
      <w:r>
        <w:t>}</w:t>
      </w:r>
    </w:p>
    <w:p w:rsidR="002B3484" w:rsidRDefault="002B3484" w:rsidP="00531DFB">
      <w:pPr>
        <w:pStyle w:val="NoSpacing"/>
      </w:pPr>
    </w:p>
    <w:p w:rsidR="001C1631" w:rsidRDefault="00BD5AAE" w:rsidP="00531DFB">
      <w:pPr>
        <w:pStyle w:val="NoSpacing"/>
      </w:pPr>
      <w:r>
        <w:t xml:space="preserve">There are a couple of potential problems you may come across when using </w:t>
      </w:r>
      <w:proofErr w:type="gramStart"/>
      <w:r w:rsidRPr="00BD5AAE">
        <w:rPr>
          <w:rStyle w:val="inlinecode"/>
        </w:rPr>
        <w:t>if(</w:t>
      </w:r>
      <w:proofErr w:type="gramEnd"/>
      <w:r w:rsidRPr="00BD5AAE">
        <w:rPr>
          <w:rStyle w:val="inlinecode"/>
        </w:rPr>
        <w:t>)</w:t>
      </w:r>
      <w:r>
        <w:t xml:space="preserve"> statements, especially if you are new to C/C++.</w:t>
      </w:r>
      <w:r w:rsidR="008131FF">
        <w:t xml:space="preserve"> </w:t>
      </w:r>
      <w:r>
        <w:t xml:space="preserve"> O</w:t>
      </w:r>
      <w:r w:rsidR="00AE73FC">
        <w:t>ne</w:t>
      </w:r>
      <w:r>
        <w:t xml:space="preserve"> difficult to spot error is</w:t>
      </w:r>
      <w:r w:rsidR="000347C4">
        <w:t xml:space="preserve"> a semi-colon</w:t>
      </w:r>
      <w:r>
        <w:t xml:space="preserve"> added</w:t>
      </w:r>
      <w:r w:rsidR="000347C4">
        <w:t xml:space="preserve"> after the </w:t>
      </w:r>
      <w:proofErr w:type="gramStart"/>
      <w:r w:rsidR="000347C4" w:rsidRPr="003E533D">
        <w:rPr>
          <w:rStyle w:val="inlinecode"/>
        </w:rPr>
        <w:t>if</w:t>
      </w:r>
      <w:r w:rsidR="003E533D" w:rsidRPr="003E533D">
        <w:rPr>
          <w:rStyle w:val="inlinecode"/>
        </w:rPr>
        <w:t>(</w:t>
      </w:r>
      <w:proofErr w:type="gramEnd"/>
      <w:r w:rsidR="003E533D" w:rsidRPr="003E533D">
        <w:rPr>
          <w:rStyle w:val="inlinecode"/>
        </w:rPr>
        <w:t>)</w:t>
      </w:r>
      <w:r w:rsidR="000347C4">
        <w:t xml:space="preserve"> </w:t>
      </w:r>
      <w:r w:rsidR="00DE5E58">
        <w:t>statement</w:t>
      </w:r>
      <w:r w:rsidR="000347C4">
        <w:t>, for instance:</w:t>
      </w:r>
    </w:p>
    <w:p w:rsidR="000347C4" w:rsidRDefault="000347C4" w:rsidP="00531DFB">
      <w:pPr>
        <w:pStyle w:val="NoSpacing"/>
      </w:pPr>
    </w:p>
    <w:p w:rsidR="000347C4" w:rsidRDefault="000347C4" w:rsidP="000347C4">
      <w:pPr>
        <w:pStyle w:val="code"/>
      </w:pPr>
      <w:r>
        <w:t>if(</w:t>
      </w:r>
      <w:r w:rsidRPr="000347C4">
        <w:t>false</w:t>
      </w:r>
      <w:r>
        <w:t>)</w:t>
      </w:r>
      <w:r w:rsidRPr="000347C4">
        <w:rPr>
          <w:highlight w:val="yellow"/>
        </w:rPr>
        <w:t>;</w:t>
      </w:r>
      <w:r>
        <w:tab/>
        <w:t xml:space="preserve">// </w:t>
      </w:r>
      <w:r w:rsidRPr="000347C4">
        <w:rPr>
          <w:highlight w:val="yellow"/>
        </w:rPr>
        <w:t>DON'T DO THIS!</w:t>
      </w:r>
    </w:p>
    <w:p w:rsidR="000347C4" w:rsidRDefault="000347C4" w:rsidP="000347C4">
      <w:pPr>
        <w:pStyle w:val="code"/>
      </w:pPr>
      <w:r>
        <w:t>{</w:t>
      </w:r>
    </w:p>
    <w:p w:rsidR="000347C4" w:rsidRDefault="000347C4" w:rsidP="000347C4">
      <w:pPr>
        <w:pStyle w:val="code"/>
      </w:pPr>
      <w:r>
        <w:tab/>
      </w:r>
      <w:r w:rsidR="00642F95">
        <w:t>printf(</w:t>
      </w:r>
      <w:r>
        <w:t xml:space="preserve">"this </w:t>
      </w:r>
      <w:r w:rsidR="002B3484">
        <w:t>should NEVER execute</w:t>
      </w:r>
      <w:r w:rsidR="00642F95">
        <w:t>\n</w:t>
      </w:r>
      <w:r>
        <w:t>"</w:t>
      </w:r>
      <w:r w:rsidR="00642F95">
        <w:t>)</w:t>
      </w:r>
      <w:r>
        <w:t>;</w:t>
      </w:r>
    </w:p>
    <w:p w:rsidR="000347C4" w:rsidRDefault="00AE73FC" w:rsidP="000347C4">
      <w:pPr>
        <w:pStyle w:val="code"/>
      </w:pPr>
      <w:r>
        <w:t>}</w:t>
      </w:r>
    </w:p>
    <w:p w:rsidR="000347C4" w:rsidRDefault="000347C4" w:rsidP="00531DFB">
      <w:pPr>
        <w:pStyle w:val="NoSpacing"/>
      </w:pPr>
    </w:p>
    <w:p w:rsidR="00B64997" w:rsidRDefault="000347C4" w:rsidP="00531DFB">
      <w:pPr>
        <w:pStyle w:val="NoSpacing"/>
      </w:pPr>
      <w:r>
        <w:t xml:space="preserve">This code will compile and run, but unfortunately you will see </w:t>
      </w:r>
      <w:r w:rsidRPr="000347C4">
        <w:t>"</w:t>
      </w:r>
      <w:r w:rsidR="002B3484">
        <w:rPr>
          <w:rStyle w:val="inlinecode"/>
        </w:rPr>
        <w:t>this should NEVER execute</w:t>
      </w:r>
      <w:r w:rsidRPr="000347C4">
        <w:t>"</w:t>
      </w:r>
      <w:r>
        <w:t xml:space="preserve"> displayed.</w:t>
      </w:r>
      <w:r w:rsidR="008131FF">
        <w:t xml:space="preserve"> </w:t>
      </w:r>
      <w:r>
        <w:t xml:space="preserve"> This is because C/C++ allows you to use </w:t>
      </w:r>
      <w:r w:rsidRPr="00AB1D1B">
        <w:rPr>
          <w:b/>
        </w:rPr>
        <w:t>e</w:t>
      </w:r>
      <w:r w:rsidRPr="006633F4">
        <w:rPr>
          <w:b/>
        </w:rPr>
        <w:t>mpty statements</w:t>
      </w:r>
      <w:r>
        <w:t xml:space="preserve">. </w:t>
      </w:r>
      <w:r w:rsidR="008131FF">
        <w:t xml:space="preserve"> </w:t>
      </w:r>
      <w:r>
        <w:t>This is a</w:t>
      </w:r>
      <w:r w:rsidR="00AB1D1B">
        <w:t xml:space="preserve"> statement which does </w:t>
      </w:r>
      <w:r w:rsidR="00AB1D1B" w:rsidRPr="00AB1D1B">
        <w:rPr>
          <w:b/>
        </w:rPr>
        <w:t>nothing</w:t>
      </w:r>
      <w:r w:rsidR="00AB1D1B">
        <w:t>, this may sound strange but there are uses for this in more advanced code.</w:t>
      </w:r>
      <w:r w:rsidR="008131FF">
        <w:t xml:space="preserve"> </w:t>
      </w:r>
      <w:r w:rsidR="00AB1D1B">
        <w:t xml:space="preserve"> In C/C+</w:t>
      </w:r>
      <w:r w:rsidR="00F3572E">
        <w:t>+,</w:t>
      </w:r>
      <w:r w:rsidR="00AB1D1B">
        <w:t xml:space="preserve"> they are represented somewhat confusingly as a semi-colon on its own. </w:t>
      </w:r>
      <w:r w:rsidR="008131FF">
        <w:t xml:space="preserve"> </w:t>
      </w:r>
      <w:r w:rsidR="00AB1D1B">
        <w:t xml:space="preserve">For now all you need to know is that if you use the above code then the </w:t>
      </w:r>
      <w:proofErr w:type="gramStart"/>
      <w:r w:rsidR="00AB1D1B" w:rsidRPr="00AB1D1B">
        <w:rPr>
          <w:rStyle w:val="inlinecode"/>
        </w:rPr>
        <w:t>if(</w:t>
      </w:r>
      <w:proofErr w:type="gramEnd"/>
      <w:r w:rsidR="00AB1D1B" w:rsidRPr="00AB1D1B">
        <w:rPr>
          <w:rStyle w:val="inlinecode"/>
        </w:rPr>
        <w:t>)</w:t>
      </w:r>
      <w:r w:rsidR="00AB1D1B">
        <w:t xml:space="preserve"> statement is associated with the empty statemen</w:t>
      </w:r>
      <w:r w:rsidR="008131FF">
        <w:t>t represented by the semi-colon</w:t>
      </w:r>
      <w:r w:rsidR="00AB1D1B">
        <w:t xml:space="preserve"> and it is the empty statement that doesn't get executed.</w:t>
      </w:r>
      <w:r w:rsidR="008131FF">
        <w:t xml:space="preserve"> </w:t>
      </w:r>
      <w:r w:rsidR="00AB1D1B">
        <w:t xml:space="preserve"> Therefore it jumps to the next statement, which happens to be the </w:t>
      </w:r>
      <w:proofErr w:type="spellStart"/>
      <w:proofErr w:type="gramStart"/>
      <w:r w:rsidR="00614E52">
        <w:rPr>
          <w:rStyle w:val="inlinecode"/>
        </w:rPr>
        <w:t>printf</w:t>
      </w:r>
      <w:proofErr w:type="spellEnd"/>
      <w:r w:rsidR="00614E52">
        <w:rPr>
          <w:rStyle w:val="inlinecode"/>
        </w:rPr>
        <w:t>(</w:t>
      </w:r>
      <w:proofErr w:type="gramEnd"/>
      <w:r w:rsidR="00614E52">
        <w:rPr>
          <w:rStyle w:val="inlinecode"/>
        </w:rPr>
        <w:t>)</w:t>
      </w:r>
      <w:r w:rsidR="00AB1D1B">
        <w:t xml:space="preserve"> that should never be executed in the following statement block.</w:t>
      </w:r>
    </w:p>
    <w:p w:rsidR="00AE73FC" w:rsidRDefault="00AE73FC" w:rsidP="00AE73FC">
      <w:pPr>
        <w:pStyle w:val="NoSpacing"/>
      </w:pPr>
    </w:p>
    <w:p w:rsidR="00BD5AAE" w:rsidRDefault="00AE73FC" w:rsidP="00AE73FC">
      <w:pPr>
        <w:pStyle w:val="NoSpacing"/>
      </w:pPr>
      <w:r w:rsidRPr="00BD5AAE">
        <w:t>One of the biggest cause</w:t>
      </w:r>
      <w:r w:rsidR="008131FF">
        <w:t>s</w:t>
      </w:r>
      <w:r w:rsidRPr="00BD5AAE">
        <w:t xml:space="preserve"> of logical errors in C/C++ programs is confusing '</w:t>
      </w:r>
      <w:r w:rsidRPr="00BD5AAE">
        <w:rPr>
          <w:rStyle w:val="inlinecode"/>
        </w:rPr>
        <w:t>=</w:t>
      </w:r>
      <w:r w:rsidRPr="00BD5AAE">
        <w:t>' and '</w:t>
      </w:r>
      <w:r w:rsidRPr="00BD5AAE">
        <w:rPr>
          <w:rStyle w:val="inlinecode"/>
        </w:rPr>
        <w:t>==</w:t>
      </w:r>
      <w:r w:rsidR="00D468E8">
        <w:t>'</w:t>
      </w:r>
      <w:r w:rsidR="00BD5AAE">
        <w:t>:</w:t>
      </w:r>
    </w:p>
    <w:p w:rsidR="00D468E8" w:rsidRDefault="00D468E8" w:rsidP="00AE73FC">
      <w:pPr>
        <w:pStyle w:val="NoSpacing"/>
      </w:pPr>
    </w:p>
    <w:p w:rsidR="00D468E8" w:rsidRDefault="00D468E8" w:rsidP="00D468E8">
      <w:pPr>
        <w:pStyle w:val="code"/>
      </w:pPr>
      <w:r>
        <w:t>int score = 400;</w:t>
      </w:r>
    </w:p>
    <w:p w:rsidR="00D468E8" w:rsidRDefault="00D468E8" w:rsidP="00D468E8">
      <w:pPr>
        <w:pStyle w:val="code"/>
      </w:pPr>
      <w:r>
        <w:t>int hi_score = 500;</w:t>
      </w:r>
    </w:p>
    <w:p w:rsidR="00D468E8" w:rsidRDefault="00D468E8" w:rsidP="00D468E8">
      <w:pPr>
        <w:pStyle w:val="code"/>
      </w:pPr>
    </w:p>
    <w:p w:rsidR="00D468E8" w:rsidRDefault="00D468E8" w:rsidP="00D468E8">
      <w:pPr>
        <w:pStyle w:val="code"/>
      </w:pPr>
      <w:r>
        <w:t>if(</w:t>
      </w:r>
      <w:r w:rsidRPr="00D468E8">
        <w:t xml:space="preserve">score </w:t>
      </w:r>
      <w:r w:rsidRPr="00D468E8">
        <w:rPr>
          <w:highlight w:val="yellow"/>
        </w:rPr>
        <w:t>=</w:t>
      </w:r>
      <w:r w:rsidRPr="00D468E8">
        <w:t xml:space="preserve"> hi_score</w:t>
      </w:r>
      <w:r>
        <w:t xml:space="preserve">) // </w:t>
      </w:r>
      <w:r w:rsidRPr="000347C4">
        <w:rPr>
          <w:highlight w:val="yellow"/>
        </w:rPr>
        <w:t>DON'T DO THI</w:t>
      </w:r>
      <w:r w:rsidRPr="00D468E8">
        <w:rPr>
          <w:highlight w:val="yellow"/>
        </w:rPr>
        <w:t>S! Use == in if() statements</w:t>
      </w:r>
    </w:p>
    <w:p w:rsidR="00D468E8" w:rsidRDefault="00D468E8" w:rsidP="00D468E8">
      <w:pPr>
        <w:pStyle w:val="cod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5233"/>
        </w:tabs>
      </w:pPr>
      <w:r>
        <w:t>{</w:t>
      </w:r>
      <w:r>
        <w:tab/>
      </w:r>
    </w:p>
    <w:p w:rsidR="00D468E8" w:rsidRDefault="00D468E8" w:rsidP="00D468E8">
      <w:pPr>
        <w:pStyle w:val="code"/>
      </w:pPr>
      <w:r>
        <w:tab/>
      </w:r>
      <w:r w:rsidR="00642F95">
        <w:t>printf(</w:t>
      </w:r>
      <w:r>
        <w:t>"You've got the new high score!</w:t>
      </w:r>
      <w:r w:rsidR="00642F95">
        <w:t>\n</w:t>
      </w:r>
      <w:r>
        <w:t>"</w:t>
      </w:r>
      <w:r w:rsidR="00642F95">
        <w:t>);</w:t>
      </w:r>
    </w:p>
    <w:p w:rsidR="00D468E8" w:rsidRDefault="00D468E8" w:rsidP="00D468E8">
      <w:pPr>
        <w:pStyle w:val="code"/>
      </w:pPr>
      <w:r>
        <w:t>}</w:t>
      </w:r>
    </w:p>
    <w:p w:rsidR="00BD5AAE" w:rsidRDefault="00BD5AAE" w:rsidP="00AE73FC">
      <w:pPr>
        <w:pStyle w:val="NoSpacing"/>
      </w:pPr>
    </w:p>
    <w:p w:rsidR="00D468E8" w:rsidRDefault="00D468E8" w:rsidP="00AE73FC">
      <w:pPr>
        <w:pStyle w:val="NoSpacing"/>
      </w:pPr>
      <w:r>
        <w:t xml:space="preserve">This code will also compile and run, but will not do as expected. </w:t>
      </w:r>
      <w:r w:rsidR="008131FF">
        <w:t xml:space="preserve"> </w:t>
      </w:r>
      <w:r>
        <w:t xml:space="preserve">Because the assignment operator has been used </w:t>
      </w:r>
      <w:r w:rsidRPr="00BD5AAE">
        <w:t>'</w:t>
      </w:r>
      <w:r w:rsidRPr="00BD5AAE">
        <w:rPr>
          <w:rStyle w:val="inlinecode"/>
        </w:rPr>
        <w:t>=</w:t>
      </w:r>
      <w:r w:rsidRPr="00BD5AAE">
        <w:t>'</w:t>
      </w:r>
      <w:r>
        <w:t>, instead of a comparison being made</w:t>
      </w:r>
      <w:r w:rsidR="008131FF">
        <w:t>,</w:t>
      </w:r>
      <w:r>
        <w:t xml:space="preserve"> the value of </w:t>
      </w:r>
      <w:r w:rsidRPr="00D468E8">
        <w:rPr>
          <w:rStyle w:val="inlinecode"/>
        </w:rPr>
        <w:t>score</w:t>
      </w:r>
      <w:r>
        <w:t xml:space="preserve"> is set to the value of </w:t>
      </w:r>
      <w:proofErr w:type="spellStart"/>
      <w:r w:rsidRPr="00D468E8">
        <w:rPr>
          <w:rStyle w:val="inlinecode"/>
        </w:rPr>
        <w:t>hi_score</w:t>
      </w:r>
      <w:proofErr w:type="spellEnd"/>
      <w:r w:rsidR="00E01D1A">
        <w:t xml:space="preserve"> which is probably not what was intended.</w:t>
      </w:r>
    </w:p>
    <w:p w:rsidR="00D468E8" w:rsidRDefault="00D468E8" w:rsidP="00AE73FC">
      <w:pPr>
        <w:pStyle w:val="NoSpacing"/>
      </w:pPr>
    </w:p>
    <w:p w:rsidR="00AE73FC" w:rsidRDefault="00AE73FC" w:rsidP="00AE73FC">
      <w:pPr>
        <w:pStyle w:val="NoSpacing"/>
      </w:pPr>
      <w:r w:rsidRPr="00BD5AAE">
        <w:t xml:space="preserve">Always check your </w:t>
      </w:r>
      <w:proofErr w:type="gramStart"/>
      <w:r w:rsidRPr="00BD5AAE">
        <w:rPr>
          <w:rStyle w:val="inlinecode"/>
        </w:rPr>
        <w:t>if(</w:t>
      </w:r>
      <w:proofErr w:type="gramEnd"/>
      <w:r w:rsidRPr="00BD5AAE">
        <w:rPr>
          <w:rStyle w:val="inlinecode"/>
        </w:rPr>
        <w:t xml:space="preserve">) </w:t>
      </w:r>
      <w:r w:rsidRPr="00BD5AAE">
        <w:t>and assignment statements</w:t>
      </w:r>
      <w:r w:rsidR="00D468E8">
        <w:t xml:space="preserve"> are using the correct operator</w:t>
      </w:r>
      <w:r w:rsidRPr="00BD5AAE">
        <w:t>, especially if things aren't working as expected.</w:t>
      </w:r>
    </w:p>
    <w:p w:rsidR="00DE5E58" w:rsidRDefault="00DE5E58" w:rsidP="00531DFB">
      <w:pPr>
        <w:pStyle w:val="NoSpacing"/>
      </w:pPr>
    </w:p>
    <w:p w:rsidR="00E01D1A" w:rsidRDefault="00E01D1A" w:rsidP="00531DFB">
      <w:pPr>
        <w:pStyle w:val="NoSpacing"/>
      </w:pPr>
    </w:p>
    <w:p w:rsidR="00B64997" w:rsidRDefault="00E01D1A" w:rsidP="00924813">
      <w:pPr>
        <w:pStyle w:val="Heading2"/>
      </w:pPr>
      <w:r>
        <w:br w:type="page"/>
      </w:r>
      <w:r w:rsidR="007933C6">
        <w:lastRenderedPageBreak/>
        <w:t>Variable Scope</w:t>
      </w:r>
    </w:p>
    <w:p w:rsidR="007933C6" w:rsidRDefault="007933C6" w:rsidP="00531DFB">
      <w:pPr>
        <w:pStyle w:val="NoSpacing"/>
      </w:pPr>
    </w:p>
    <w:p w:rsidR="002C059F" w:rsidRDefault="007933C6" w:rsidP="00531DFB">
      <w:pPr>
        <w:pStyle w:val="NoSpacing"/>
      </w:pPr>
      <w:r>
        <w:t xml:space="preserve">Now that you have been introduced to </w:t>
      </w:r>
      <w:proofErr w:type="gramStart"/>
      <w:r w:rsidRPr="007933C6">
        <w:rPr>
          <w:rStyle w:val="inlinecode"/>
        </w:rPr>
        <w:t>if(</w:t>
      </w:r>
      <w:proofErr w:type="gramEnd"/>
      <w:r w:rsidRPr="007933C6">
        <w:rPr>
          <w:rStyle w:val="inlinecode"/>
        </w:rPr>
        <w:t>)</w:t>
      </w:r>
      <w:r>
        <w:t xml:space="preserve"> statements that have </w:t>
      </w:r>
      <w:r w:rsidR="00DE5E58">
        <w:t>their</w:t>
      </w:r>
      <w:r>
        <w:t xml:space="preserve"> own statement blocks it is a good time to introduce the idea of </w:t>
      </w:r>
      <w:r w:rsidRPr="007933C6">
        <w:rPr>
          <w:b/>
        </w:rPr>
        <w:t>variable scope</w:t>
      </w:r>
      <w:r>
        <w:t xml:space="preserve">. </w:t>
      </w:r>
      <w:r w:rsidR="000D2DAF">
        <w:t xml:space="preserve"> </w:t>
      </w:r>
      <w:r>
        <w:t>Scope simply means where a variable can be seen or accessed by the program. Th</w:t>
      </w:r>
      <w:r w:rsidR="00DE5E58">
        <w:t>ere</w:t>
      </w:r>
      <w:r>
        <w:t xml:space="preserve"> are two types of </w:t>
      </w:r>
      <w:r w:rsidR="00DE5E58">
        <w:t>scope,</w:t>
      </w:r>
      <w:r>
        <w:t xml:space="preserve"> </w:t>
      </w:r>
      <w:r w:rsidRPr="007933C6">
        <w:rPr>
          <w:b/>
        </w:rPr>
        <w:t>global</w:t>
      </w:r>
      <w:r>
        <w:t xml:space="preserve"> scope which is </w:t>
      </w:r>
      <w:r w:rsidR="00DE5E58">
        <w:t>visible anywhere</w:t>
      </w:r>
      <w:r>
        <w:t xml:space="preserve"> </w:t>
      </w:r>
      <w:r w:rsidR="00DE5E58">
        <w:t>in a</w:t>
      </w:r>
      <w:r>
        <w:t xml:space="preserve"> source file, or </w:t>
      </w:r>
      <w:r w:rsidRPr="00F158EC">
        <w:rPr>
          <w:b/>
        </w:rPr>
        <w:t>local</w:t>
      </w:r>
      <w:r>
        <w:t xml:space="preserve"> scope which is limited to a particular statement block that is defined by a pair of braces. </w:t>
      </w:r>
      <w:r w:rsidR="000D2DAF">
        <w:t xml:space="preserve"> </w:t>
      </w:r>
      <w:r>
        <w:t>Here is a program that</w:t>
      </w:r>
      <w:r w:rsidR="002C059F">
        <w:t xml:space="preserve"> will show how scope works:</w:t>
      </w:r>
    </w:p>
    <w:p w:rsidR="000D2DAF" w:rsidRDefault="000D2DAF" w:rsidP="00531DFB">
      <w:pPr>
        <w:pStyle w:val="NoSpacing"/>
      </w:pPr>
    </w:p>
    <w:p w:rsidR="002C059F" w:rsidRPr="00E01D1A" w:rsidRDefault="002C059F" w:rsidP="002C059F">
      <w:pPr>
        <w:pStyle w:val="code"/>
        <w:rPr>
          <w:sz w:val="16"/>
        </w:rPr>
      </w:pPr>
      <w:r w:rsidRPr="00E01D1A">
        <w:rPr>
          <w:sz w:val="16"/>
        </w:rPr>
        <w:t>#include &lt;</w:t>
      </w:r>
      <w:r w:rsidR="000D2DAF">
        <w:rPr>
          <w:sz w:val="16"/>
        </w:rPr>
        <w:t>stdio.h</w:t>
      </w:r>
      <w:r w:rsidRPr="00E01D1A">
        <w:rPr>
          <w:sz w:val="16"/>
        </w:rPr>
        <w:t>&gt;</w:t>
      </w:r>
    </w:p>
    <w:p w:rsidR="002C059F" w:rsidRPr="00E01D1A" w:rsidRDefault="002C059F" w:rsidP="002C059F">
      <w:pPr>
        <w:pStyle w:val="code"/>
        <w:rPr>
          <w:sz w:val="16"/>
        </w:rPr>
      </w:pPr>
    </w:p>
    <w:p w:rsidR="002C059F" w:rsidRPr="00E01D1A" w:rsidRDefault="002C059F" w:rsidP="002C059F">
      <w:pPr>
        <w:pStyle w:val="code"/>
        <w:rPr>
          <w:b/>
          <w:sz w:val="16"/>
        </w:rPr>
      </w:pPr>
      <w:r w:rsidRPr="00E01D1A">
        <w:rPr>
          <w:b/>
          <w:sz w:val="16"/>
        </w:rPr>
        <w:t xml:space="preserve">int global_integer = 10; // Visible throughout </w:t>
      </w:r>
      <w:r w:rsidRPr="00E01D1A">
        <w:rPr>
          <w:b/>
          <w:sz w:val="16"/>
          <w:u w:val="single"/>
        </w:rPr>
        <w:t>main.c</w:t>
      </w:r>
    </w:p>
    <w:p w:rsidR="002C059F" w:rsidRPr="00E01D1A" w:rsidRDefault="002C059F" w:rsidP="002C059F">
      <w:pPr>
        <w:pStyle w:val="code"/>
        <w:rPr>
          <w:sz w:val="16"/>
        </w:rPr>
      </w:pPr>
    </w:p>
    <w:p w:rsidR="002C059F" w:rsidRPr="00E01D1A" w:rsidRDefault="002C059F" w:rsidP="002C059F">
      <w:pPr>
        <w:pStyle w:val="code"/>
        <w:rPr>
          <w:sz w:val="16"/>
        </w:rPr>
      </w:pPr>
      <w:r w:rsidRPr="00E01D1A">
        <w:rPr>
          <w:sz w:val="16"/>
        </w:rPr>
        <w:t>int main()</w:t>
      </w:r>
    </w:p>
    <w:p w:rsidR="002C059F" w:rsidRPr="00E01D1A" w:rsidRDefault="002C059F" w:rsidP="002C059F">
      <w:pPr>
        <w:pStyle w:val="code"/>
        <w:rPr>
          <w:sz w:val="16"/>
        </w:rPr>
      </w:pPr>
      <w:r w:rsidRPr="00E01D1A">
        <w:rPr>
          <w:sz w:val="16"/>
        </w:rPr>
        <w:t>{</w:t>
      </w:r>
    </w:p>
    <w:p w:rsidR="002C059F" w:rsidRPr="00E01D1A" w:rsidRDefault="002C059F" w:rsidP="002C059F">
      <w:pPr>
        <w:pStyle w:val="code"/>
        <w:rPr>
          <w:sz w:val="16"/>
        </w:rPr>
      </w:pPr>
      <w:r w:rsidRPr="00E01D1A">
        <w:rPr>
          <w:sz w:val="16"/>
        </w:rPr>
        <w:tab/>
      </w:r>
      <w:r w:rsidRPr="00E01D1A">
        <w:rPr>
          <w:b/>
          <w:sz w:val="16"/>
        </w:rPr>
        <w:t xml:space="preserve">int local_function_integer = 3; // Visible </w:t>
      </w:r>
      <w:r w:rsidR="00DE5E58" w:rsidRPr="00E01D1A">
        <w:rPr>
          <w:b/>
          <w:sz w:val="16"/>
        </w:rPr>
        <w:t>throughout</w:t>
      </w:r>
      <w:r w:rsidRPr="00E01D1A">
        <w:rPr>
          <w:b/>
          <w:sz w:val="16"/>
        </w:rPr>
        <w:t xml:space="preserve"> </w:t>
      </w:r>
      <w:r w:rsidRPr="00E01D1A">
        <w:rPr>
          <w:b/>
          <w:sz w:val="16"/>
          <w:u w:val="single"/>
        </w:rPr>
        <w:t>main()</w:t>
      </w:r>
      <w:r w:rsidRPr="00E01D1A">
        <w:rPr>
          <w:b/>
          <w:sz w:val="16"/>
        </w:rPr>
        <w:t xml:space="preserve"> function statement block</w:t>
      </w:r>
    </w:p>
    <w:p w:rsidR="002C059F" w:rsidRPr="00E01D1A" w:rsidRDefault="002C059F" w:rsidP="002C059F">
      <w:pPr>
        <w:pStyle w:val="code"/>
        <w:rPr>
          <w:sz w:val="16"/>
        </w:rPr>
      </w:pPr>
    </w:p>
    <w:p w:rsidR="002C059F" w:rsidRPr="00E01D1A" w:rsidRDefault="002C059F" w:rsidP="002C059F">
      <w:pPr>
        <w:pStyle w:val="code"/>
        <w:rPr>
          <w:sz w:val="16"/>
        </w:rPr>
      </w:pPr>
      <w:r w:rsidRPr="00E01D1A">
        <w:rPr>
          <w:sz w:val="16"/>
        </w:rPr>
        <w:tab/>
        <w:t>if(local_function_integer &gt;</w:t>
      </w:r>
      <w:r w:rsidR="00DE5E58" w:rsidRPr="00E01D1A">
        <w:rPr>
          <w:sz w:val="16"/>
        </w:rPr>
        <w:t xml:space="preserve"> </w:t>
      </w:r>
      <w:r w:rsidRPr="00E01D1A">
        <w:rPr>
          <w:sz w:val="16"/>
        </w:rPr>
        <w:t>0)</w:t>
      </w:r>
    </w:p>
    <w:p w:rsidR="002C059F" w:rsidRPr="00E01D1A" w:rsidRDefault="002C059F" w:rsidP="002C059F">
      <w:pPr>
        <w:pStyle w:val="code"/>
        <w:rPr>
          <w:sz w:val="16"/>
        </w:rPr>
      </w:pPr>
      <w:r w:rsidRPr="00E01D1A">
        <w:rPr>
          <w:sz w:val="16"/>
        </w:rPr>
        <w:tab/>
        <w:t>{</w:t>
      </w:r>
    </w:p>
    <w:p w:rsidR="002C059F" w:rsidRPr="00E01D1A" w:rsidRDefault="002C059F" w:rsidP="002C059F">
      <w:pPr>
        <w:pStyle w:val="code"/>
        <w:rPr>
          <w:sz w:val="16"/>
        </w:rPr>
      </w:pPr>
      <w:r w:rsidRPr="00E01D1A">
        <w:rPr>
          <w:sz w:val="16"/>
        </w:rPr>
        <w:tab/>
      </w:r>
      <w:r w:rsidRPr="00E01D1A">
        <w:rPr>
          <w:sz w:val="16"/>
        </w:rPr>
        <w:tab/>
      </w:r>
      <w:r w:rsidRPr="00E01D1A">
        <w:rPr>
          <w:b/>
          <w:sz w:val="16"/>
        </w:rPr>
        <w:t xml:space="preserve">int local_statementblock_integer = 5; // Visible only </w:t>
      </w:r>
      <w:r w:rsidRPr="00E01D1A">
        <w:rPr>
          <w:b/>
          <w:sz w:val="16"/>
          <w:u w:val="single"/>
        </w:rPr>
        <w:t>in this block</w:t>
      </w:r>
    </w:p>
    <w:p w:rsidR="002C059F" w:rsidRPr="00E01D1A" w:rsidRDefault="002C059F" w:rsidP="002C059F">
      <w:pPr>
        <w:pStyle w:val="code"/>
        <w:rPr>
          <w:sz w:val="16"/>
        </w:rPr>
      </w:pPr>
      <w:r w:rsidRPr="00E01D1A">
        <w:rPr>
          <w:sz w:val="16"/>
        </w:rPr>
        <w:tab/>
      </w:r>
      <w:r w:rsidRPr="00E01D1A">
        <w:rPr>
          <w:sz w:val="16"/>
        </w:rPr>
        <w:tab/>
      </w:r>
      <w:r w:rsidR="00642F95">
        <w:t>printf(“%d\n”,</w:t>
      </w:r>
      <w:r w:rsidRPr="00E01D1A">
        <w:rPr>
          <w:sz w:val="16"/>
        </w:rPr>
        <w:t>global_integer</w:t>
      </w:r>
      <w:r w:rsidR="00642F95">
        <w:rPr>
          <w:sz w:val="16"/>
        </w:rPr>
        <w:t>)</w:t>
      </w:r>
      <w:r w:rsidRPr="00E01D1A">
        <w:rPr>
          <w:sz w:val="16"/>
        </w:rPr>
        <w:t>;</w:t>
      </w:r>
    </w:p>
    <w:p w:rsidR="002C059F" w:rsidRPr="00E01D1A" w:rsidRDefault="002C059F" w:rsidP="002C059F">
      <w:pPr>
        <w:pStyle w:val="code"/>
        <w:rPr>
          <w:sz w:val="16"/>
        </w:rPr>
      </w:pPr>
      <w:r w:rsidRPr="00E01D1A">
        <w:rPr>
          <w:sz w:val="16"/>
        </w:rPr>
        <w:tab/>
      </w:r>
      <w:r w:rsidRPr="00E01D1A">
        <w:rPr>
          <w:sz w:val="16"/>
        </w:rPr>
        <w:tab/>
      </w:r>
      <w:r w:rsidR="00642F95">
        <w:t>printf(“%d\n”,</w:t>
      </w:r>
      <w:r w:rsidRPr="00E01D1A">
        <w:rPr>
          <w:sz w:val="16"/>
        </w:rPr>
        <w:t>local_function_integer</w:t>
      </w:r>
      <w:r w:rsidR="00642F95">
        <w:rPr>
          <w:sz w:val="16"/>
        </w:rPr>
        <w:t>)</w:t>
      </w:r>
      <w:r w:rsidRPr="00E01D1A">
        <w:rPr>
          <w:sz w:val="16"/>
        </w:rPr>
        <w:t>;</w:t>
      </w:r>
    </w:p>
    <w:p w:rsidR="002C059F" w:rsidRPr="00E01D1A" w:rsidRDefault="002C059F" w:rsidP="002C059F">
      <w:pPr>
        <w:pStyle w:val="code"/>
        <w:rPr>
          <w:sz w:val="16"/>
        </w:rPr>
      </w:pPr>
      <w:r w:rsidRPr="00E01D1A">
        <w:rPr>
          <w:sz w:val="16"/>
        </w:rPr>
        <w:tab/>
      </w:r>
      <w:r w:rsidRPr="00E01D1A">
        <w:rPr>
          <w:sz w:val="16"/>
        </w:rPr>
        <w:tab/>
      </w:r>
      <w:r w:rsidR="00642F95">
        <w:t>printf(“%d\n”,</w:t>
      </w:r>
      <w:r w:rsidRPr="00E01D1A">
        <w:rPr>
          <w:sz w:val="16"/>
        </w:rPr>
        <w:t>local_statementblock_integer</w:t>
      </w:r>
      <w:r w:rsidR="00642F95">
        <w:rPr>
          <w:sz w:val="16"/>
        </w:rPr>
        <w:t>)</w:t>
      </w:r>
      <w:r w:rsidRPr="00E01D1A">
        <w:rPr>
          <w:sz w:val="16"/>
        </w:rPr>
        <w:t>;</w:t>
      </w:r>
    </w:p>
    <w:p w:rsidR="002C059F" w:rsidRPr="00E01D1A" w:rsidRDefault="002C059F" w:rsidP="002C059F">
      <w:pPr>
        <w:pStyle w:val="code"/>
        <w:rPr>
          <w:sz w:val="16"/>
        </w:rPr>
      </w:pPr>
      <w:r w:rsidRPr="00E01D1A">
        <w:rPr>
          <w:sz w:val="16"/>
        </w:rPr>
        <w:tab/>
        <w:t>}</w:t>
      </w:r>
    </w:p>
    <w:p w:rsidR="002C059F" w:rsidRPr="00E01D1A" w:rsidRDefault="002C059F" w:rsidP="002C059F">
      <w:pPr>
        <w:pStyle w:val="code"/>
        <w:rPr>
          <w:sz w:val="16"/>
        </w:rPr>
      </w:pPr>
      <w:r w:rsidRPr="00E01D1A">
        <w:rPr>
          <w:sz w:val="16"/>
        </w:rPr>
        <w:tab/>
      </w:r>
    </w:p>
    <w:p w:rsidR="00642F95" w:rsidRPr="00E01D1A" w:rsidRDefault="002C059F" w:rsidP="00642F95">
      <w:pPr>
        <w:pStyle w:val="code"/>
        <w:rPr>
          <w:sz w:val="16"/>
        </w:rPr>
      </w:pPr>
      <w:r w:rsidRPr="00E01D1A">
        <w:rPr>
          <w:sz w:val="16"/>
        </w:rPr>
        <w:tab/>
      </w:r>
      <w:r w:rsidR="00642F95">
        <w:t>printf(“%d\n”,</w:t>
      </w:r>
      <w:r w:rsidR="00642F95" w:rsidRPr="00E01D1A">
        <w:rPr>
          <w:sz w:val="16"/>
        </w:rPr>
        <w:t>global_integer</w:t>
      </w:r>
      <w:r w:rsidR="00642F95">
        <w:rPr>
          <w:sz w:val="16"/>
        </w:rPr>
        <w:t>)</w:t>
      </w:r>
      <w:r w:rsidR="00642F95" w:rsidRPr="00E01D1A">
        <w:rPr>
          <w:sz w:val="16"/>
        </w:rPr>
        <w:t>;</w:t>
      </w:r>
    </w:p>
    <w:p w:rsidR="00642F95" w:rsidRPr="00E01D1A" w:rsidRDefault="00642F95" w:rsidP="00642F95">
      <w:pPr>
        <w:pStyle w:val="code"/>
        <w:rPr>
          <w:sz w:val="16"/>
        </w:rPr>
      </w:pPr>
      <w:r w:rsidRPr="00E01D1A">
        <w:rPr>
          <w:sz w:val="16"/>
        </w:rPr>
        <w:tab/>
      </w:r>
      <w:r>
        <w:t>printf(“%d\n”,</w:t>
      </w:r>
      <w:r w:rsidRPr="00E01D1A">
        <w:rPr>
          <w:sz w:val="16"/>
        </w:rPr>
        <w:t>local_function_integer</w:t>
      </w:r>
      <w:r>
        <w:rPr>
          <w:sz w:val="16"/>
        </w:rPr>
        <w:t>)</w:t>
      </w:r>
      <w:r w:rsidRPr="00E01D1A">
        <w:rPr>
          <w:sz w:val="16"/>
        </w:rPr>
        <w:t>;</w:t>
      </w:r>
    </w:p>
    <w:p w:rsidR="00642F95" w:rsidRPr="00E01D1A" w:rsidRDefault="00642F95" w:rsidP="00642F95">
      <w:pPr>
        <w:pStyle w:val="code"/>
        <w:rPr>
          <w:sz w:val="16"/>
        </w:rPr>
      </w:pPr>
      <w:r>
        <w:rPr>
          <w:sz w:val="16"/>
        </w:rPr>
        <w:tab/>
        <w:t>//</w:t>
      </w:r>
      <w:r>
        <w:t>printf(“%d\n”,</w:t>
      </w:r>
      <w:r w:rsidRPr="00E01D1A">
        <w:rPr>
          <w:sz w:val="16"/>
        </w:rPr>
        <w:t>local_statementblock_integer</w:t>
      </w:r>
      <w:r>
        <w:rPr>
          <w:sz w:val="16"/>
        </w:rPr>
        <w:t>)</w:t>
      </w:r>
      <w:r w:rsidRPr="00E01D1A">
        <w:rPr>
          <w:sz w:val="16"/>
        </w:rPr>
        <w:t>;</w:t>
      </w:r>
      <w:r>
        <w:rPr>
          <w:sz w:val="16"/>
        </w:rPr>
        <w:t xml:space="preserve"> </w:t>
      </w:r>
      <w:r w:rsidRPr="00E01D1A">
        <w:rPr>
          <w:sz w:val="16"/>
          <w:highlight w:val="yellow"/>
        </w:rPr>
        <w:t>// Won't work, not in same scope</w:t>
      </w:r>
    </w:p>
    <w:p w:rsidR="002C059F" w:rsidRPr="00E01D1A" w:rsidRDefault="002C059F" w:rsidP="002C059F">
      <w:pPr>
        <w:pStyle w:val="code"/>
        <w:rPr>
          <w:sz w:val="16"/>
        </w:rPr>
      </w:pPr>
    </w:p>
    <w:p w:rsidR="002C059F" w:rsidRPr="00E01D1A" w:rsidRDefault="000D2DAF" w:rsidP="002C059F">
      <w:pPr>
        <w:pStyle w:val="code"/>
        <w:rPr>
          <w:sz w:val="16"/>
        </w:rPr>
      </w:pPr>
      <w:r>
        <w:rPr>
          <w:sz w:val="16"/>
        </w:rPr>
        <w:tab/>
      </w:r>
      <w:r w:rsidR="002C059F" w:rsidRPr="00E01D1A">
        <w:rPr>
          <w:sz w:val="16"/>
        </w:rPr>
        <w:t>getch</w:t>
      </w:r>
      <w:r>
        <w:rPr>
          <w:sz w:val="16"/>
        </w:rPr>
        <w:t>ar</w:t>
      </w:r>
      <w:r w:rsidR="002C059F" w:rsidRPr="00E01D1A">
        <w:rPr>
          <w:sz w:val="16"/>
        </w:rPr>
        <w:t>();</w:t>
      </w:r>
    </w:p>
    <w:p w:rsidR="002C059F" w:rsidRPr="00E01D1A" w:rsidRDefault="002C059F" w:rsidP="002C059F">
      <w:pPr>
        <w:pStyle w:val="code"/>
        <w:rPr>
          <w:sz w:val="16"/>
        </w:rPr>
      </w:pPr>
      <w:r w:rsidRPr="00E01D1A">
        <w:rPr>
          <w:sz w:val="16"/>
        </w:rPr>
        <w:t xml:space="preserve">    </w:t>
      </w:r>
      <w:r w:rsidRPr="00E01D1A">
        <w:rPr>
          <w:sz w:val="16"/>
        </w:rPr>
        <w:tab/>
        <w:t>return 0;</w:t>
      </w:r>
    </w:p>
    <w:p w:rsidR="002C059F" w:rsidRPr="00E01D1A" w:rsidRDefault="002C059F" w:rsidP="002C059F">
      <w:pPr>
        <w:pStyle w:val="code"/>
        <w:rPr>
          <w:sz w:val="16"/>
        </w:rPr>
      </w:pPr>
      <w:r w:rsidRPr="00E01D1A">
        <w:rPr>
          <w:sz w:val="16"/>
        </w:rPr>
        <w:t>}</w:t>
      </w:r>
    </w:p>
    <w:p w:rsidR="00CE0B6F" w:rsidRPr="00E01D1A" w:rsidRDefault="00CE0B6F" w:rsidP="002C059F">
      <w:pPr>
        <w:pStyle w:val="code"/>
        <w:rPr>
          <w:sz w:val="16"/>
        </w:rPr>
      </w:pPr>
    </w:p>
    <w:p w:rsidR="002C059F" w:rsidRPr="00E01D1A" w:rsidRDefault="00CE0B6F" w:rsidP="002C059F">
      <w:pPr>
        <w:pStyle w:val="code"/>
        <w:rPr>
          <w:b/>
          <w:sz w:val="16"/>
        </w:rPr>
      </w:pPr>
      <w:r w:rsidRPr="00E01D1A">
        <w:rPr>
          <w:b/>
          <w:sz w:val="16"/>
        </w:rPr>
        <w:t xml:space="preserve">// other functions </w:t>
      </w:r>
      <w:r w:rsidR="00AE73FC" w:rsidRPr="00E01D1A">
        <w:rPr>
          <w:b/>
          <w:sz w:val="16"/>
        </w:rPr>
        <w:t>- global_integer still in scope</w:t>
      </w:r>
    </w:p>
    <w:p w:rsidR="002C059F" w:rsidRPr="00E01D1A" w:rsidRDefault="002C059F" w:rsidP="00531DFB">
      <w:pPr>
        <w:pStyle w:val="NoSpacing"/>
        <w:rPr>
          <w:sz w:val="16"/>
          <w:szCs w:val="16"/>
        </w:rPr>
      </w:pPr>
    </w:p>
    <w:p w:rsidR="002C059F" w:rsidRDefault="002C059F" w:rsidP="002C059F">
      <w:pPr>
        <w:pStyle w:val="NoSpacing"/>
      </w:pPr>
      <w:r>
        <w:rPr>
          <w:rFonts w:eastAsia="MS Mincho"/>
          <w:lang w:eastAsia="en-GB" w:bidi="ar-SA"/>
        </w:rPr>
        <w:t xml:space="preserve">Here you can see three different variables defined and used in </w:t>
      </w:r>
      <w:r w:rsidR="00EC0DA5">
        <w:rPr>
          <w:rFonts w:eastAsia="MS Mincho"/>
          <w:lang w:eastAsia="en-GB" w:bidi="ar-SA"/>
        </w:rPr>
        <w:t>separate</w:t>
      </w:r>
      <w:r>
        <w:rPr>
          <w:rFonts w:eastAsia="MS Mincho"/>
          <w:lang w:eastAsia="en-GB" w:bidi="ar-SA"/>
        </w:rPr>
        <w:t xml:space="preserve"> parts of the program, </w:t>
      </w:r>
      <w:r w:rsidR="00EC0DA5">
        <w:rPr>
          <w:rFonts w:eastAsia="MS Mincho"/>
          <w:lang w:eastAsia="en-GB" w:bidi="ar-SA"/>
        </w:rPr>
        <w:t>each</w:t>
      </w:r>
      <w:r>
        <w:rPr>
          <w:rFonts w:eastAsia="MS Mincho"/>
          <w:lang w:eastAsia="en-GB" w:bidi="ar-SA"/>
        </w:rPr>
        <w:t xml:space="preserve"> </w:t>
      </w:r>
      <w:r w:rsidR="00EC0DA5">
        <w:rPr>
          <w:rFonts w:eastAsia="MS Mincho"/>
          <w:lang w:eastAsia="en-GB" w:bidi="ar-SA"/>
        </w:rPr>
        <w:t xml:space="preserve">with a </w:t>
      </w:r>
      <w:r>
        <w:rPr>
          <w:rFonts w:eastAsia="MS Mincho"/>
          <w:lang w:eastAsia="en-GB" w:bidi="ar-SA"/>
        </w:rPr>
        <w:t xml:space="preserve">different </w:t>
      </w:r>
      <w:r w:rsidR="00DE5E58">
        <w:rPr>
          <w:rFonts w:eastAsia="MS Mincho"/>
          <w:lang w:eastAsia="en-GB" w:bidi="ar-SA"/>
        </w:rPr>
        <w:t>scope</w:t>
      </w:r>
      <w:r>
        <w:rPr>
          <w:rFonts w:eastAsia="MS Mincho"/>
          <w:lang w:eastAsia="en-GB" w:bidi="ar-SA"/>
        </w:rPr>
        <w:t xml:space="preserve">. </w:t>
      </w:r>
      <w:r w:rsidR="00EC0DA5">
        <w:rPr>
          <w:rFonts w:eastAsia="MS Mincho"/>
          <w:lang w:eastAsia="en-GB" w:bidi="ar-SA"/>
        </w:rPr>
        <w:t xml:space="preserve"> </w:t>
      </w:r>
      <w:r>
        <w:rPr>
          <w:rFonts w:eastAsia="MS Mincho"/>
          <w:lang w:eastAsia="en-GB" w:bidi="ar-SA"/>
        </w:rPr>
        <w:t xml:space="preserve">First is the global </w:t>
      </w:r>
      <w:r w:rsidR="00DE5E58">
        <w:rPr>
          <w:rFonts w:eastAsia="MS Mincho"/>
          <w:lang w:eastAsia="en-GB" w:bidi="ar-SA"/>
        </w:rPr>
        <w:t>integer</w:t>
      </w:r>
      <w:r>
        <w:rPr>
          <w:rFonts w:eastAsia="MS Mincho"/>
          <w:lang w:eastAsia="en-GB" w:bidi="ar-SA"/>
        </w:rPr>
        <w:t xml:space="preserve"> variable </w:t>
      </w:r>
      <w:proofErr w:type="spellStart"/>
      <w:r w:rsidRPr="002C059F">
        <w:rPr>
          <w:rStyle w:val="inlinecode"/>
        </w:rPr>
        <w:t>global_integer</w:t>
      </w:r>
      <w:proofErr w:type="spellEnd"/>
      <w:r w:rsidRPr="002C059F">
        <w:t xml:space="preserve"> </w:t>
      </w:r>
      <w:r w:rsidR="00CE0B6F">
        <w:t xml:space="preserve">which is accessible inside the </w:t>
      </w:r>
      <w:proofErr w:type="gramStart"/>
      <w:r w:rsidR="00CE0B6F" w:rsidRPr="00CE0B6F">
        <w:rPr>
          <w:rStyle w:val="inlinecode"/>
        </w:rPr>
        <w:t>main(</w:t>
      </w:r>
      <w:proofErr w:type="gramEnd"/>
      <w:r w:rsidR="00CE0B6F" w:rsidRPr="00CE0B6F">
        <w:rPr>
          <w:rStyle w:val="inlinecode"/>
        </w:rPr>
        <w:t>)</w:t>
      </w:r>
      <w:r w:rsidR="00CE0B6F">
        <w:t xml:space="preserve"> function, inside the </w:t>
      </w:r>
      <w:r w:rsidR="00CE0B6F" w:rsidRPr="00CE0B6F">
        <w:rPr>
          <w:rStyle w:val="inlinecode"/>
        </w:rPr>
        <w:t xml:space="preserve">if() </w:t>
      </w:r>
      <w:r w:rsidR="00CE0B6F">
        <w:t>statement block</w:t>
      </w:r>
      <w:r w:rsidR="00EC0DA5">
        <w:t>,</w:t>
      </w:r>
      <w:r w:rsidR="00CE0B6F">
        <w:t xml:space="preserve"> and if there were other functions it would also be visible there. </w:t>
      </w:r>
      <w:r w:rsidR="00EC0DA5">
        <w:t xml:space="preserve"> </w:t>
      </w:r>
      <w:r w:rsidR="00CE0B6F">
        <w:t xml:space="preserve">Next is </w:t>
      </w:r>
      <w:proofErr w:type="spellStart"/>
      <w:r w:rsidR="00CE0B6F" w:rsidRPr="00CE0B6F">
        <w:rPr>
          <w:rStyle w:val="inlinecode"/>
        </w:rPr>
        <w:t>local_function_integer</w:t>
      </w:r>
      <w:proofErr w:type="spellEnd"/>
      <w:r w:rsidR="00CE0B6F" w:rsidRPr="00CE0B6F">
        <w:rPr>
          <w:rStyle w:val="inlinecode"/>
        </w:rPr>
        <w:t xml:space="preserve"> </w:t>
      </w:r>
      <w:r w:rsidR="00CE0B6F">
        <w:t xml:space="preserve">which is visible throughout the </w:t>
      </w:r>
      <w:proofErr w:type="gramStart"/>
      <w:r w:rsidR="00CE0B6F" w:rsidRPr="00CE0B6F">
        <w:rPr>
          <w:rStyle w:val="inlinecode"/>
        </w:rPr>
        <w:t>main(</w:t>
      </w:r>
      <w:proofErr w:type="gramEnd"/>
      <w:r w:rsidR="00CE0B6F" w:rsidRPr="00CE0B6F">
        <w:rPr>
          <w:rStyle w:val="inlinecode"/>
        </w:rPr>
        <w:t xml:space="preserve">) </w:t>
      </w:r>
      <w:r w:rsidR="00CE0B6F">
        <w:t>function including the</w:t>
      </w:r>
      <w:r w:rsidR="00CE0B6F" w:rsidRPr="00CE0B6F">
        <w:rPr>
          <w:rStyle w:val="inlinecode"/>
        </w:rPr>
        <w:t xml:space="preserve"> if(</w:t>
      </w:r>
      <w:r w:rsidR="00DE5E58" w:rsidRPr="00CE0B6F">
        <w:rPr>
          <w:rStyle w:val="inlinecode"/>
        </w:rPr>
        <w:t xml:space="preserve">) </w:t>
      </w:r>
      <w:r w:rsidR="00DE5E58">
        <w:t>statement</w:t>
      </w:r>
      <w:r w:rsidR="00CE0B6F">
        <w:t xml:space="preserve"> block, but not elsewhere in the source file. </w:t>
      </w:r>
      <w:r w:rsidR="00EC0DA5">
        <w:t xml:space="preserve"> </w:t>
      </w:r>
      <w:r w:rsidR="00CE0B6F">
        <w:t>Finally</w:t>
      </w:r>
      <w:r w:rsidR="00CE0B6F" w:rsidRPr="00CE0B6F">
        <w:rPr>
          <w:rStyle w:val="inlinecode"/>
        </w:rPr>
        <w:t xml:space="preserve"> </w:t>
      </w:r>
      <w:proofErr w:type="spellStart"/>
      <w:r w:rsidR="00CE0B6F" w:rsidRPr="00CE0B6F">
        <w:rPr>
          <w:rStyle w:val="inlinecode"/>
        </w:rPr>
        <w:t>local_statementblock_integer</w:t>
      </w:r>
      <w:proofErr w:type="spellEnd"/>
      <w:r w:rsidR="00CE0B6F">
        <w:t xml:space="preserve"> is only visible inside the </w:t>
      </w:r>
      <w:proofErr w:type="gramStart"/>
      <w:r w:rsidR="00CE0B6F" w:rsidRPr="00CE0B6F">
        <w:rPr>
          <w:rStyle w:val="inlinecode"/>
        </w:rPr>
        <w:t>if(</w:t>
      </w:r>
      <w:proofErr w:type="gramEnd"/>
      <w:r w:rsidR="00CE0B6F" w:rsidRPr="00CE0B6F">
        <w:rPr>
          <w:rStyle w:val="inlinecode"/>
        </w:rPr>
        <w:t xml:space="preserve">) </w:t>
      </w:r>
      <w:r w:rsidR="00CE0B6F">
        <w:t xml:space="preserve">statement block and nowhere else. </w:t>
      </w:r>
      <w:r w:rsidR="00EC0DA5">
        <w:t xml:space="preserve"> </w:t>
      </w:r>
      <w:r w:rsidR="00CE0B6F">
        <w:t>For instance, if you uncommented the line highlighted in yellow then the program would not compile because that variable is not accessible from there.</w:t>
      </w:r>
    </w:p>
    <w:p w:rsidR="00EC0DA5" w:rsidRDefault="00EC0DA5" w:rsidP="00531DFB">
      <w:pPr>
        <w:pStyle w:val="NoSpacing"/>
      </w:pPr>
    </w:p>
    <w:p w:rsidR="007933C6" w:rsidRDefault="002C059F" w:rsidP="00531DFB">
      <w:pPr>
        <w:pStyle w:val="NoSpacing"/>
      </w:pPr>
      <w:r>
        <w:t>To better illustrate how scope works</w:t>
      </w:r>
      <w:r w:rsidR="00CE0B6F">
        <w:t xml:space="preserve">, here is the same </w:t>
      </w:r>
      <w:r w:rsidR="00EC0DA5">
        <w:t>program with colour coded scope -</w:t>
      </w:r>
      <w:r w:rsidR="00CE0B6F">
        <w:t xml:space="preserve"> blue encompasses global scope, </w:t>
      </w:r>
      <w:r w:rsidR="00EC0DA5">
        <w:t>orange</w:t>
      </w:r>
      <w:r w:rsidR="00CE0B6F">
        <w:t xml:space="preserve"> </w:t>
      </w:r>
      <w:r w:rsidR="00EC0DA5">
        <w:t xml:space="preserve">the </w:t>
      </w:r>
      <w:r w:rsidR="00CE0B6F">
        <w:t xml:space="preserve">local function statement </w:t>
      </w:r>
      <w:r w:rsidR="00DE5E58">
        <w:t>block</w:t>
      </w:r>
      <w:r w:rsidR="00CE0B6F">
        <w:t xml:space="preserve"> scope</w:t>
      </w:r>
      <w:r w:rsidR="00EC0DA5">
        <w:t>,</w:t>
      </w:r>
      <w:r w:rsidR="00CE0B6F">
        <w:t xml:space="preserve"> and white local </w:t>
      </w:r>
      <w:proofErr w:type="gramStart"/>
      <w:r w:rsidR="00CE0B6F" w:rsidRPr="00287020">
        <w:rPr>
          <w:rStyle w:val="inlinecode"/>
        </w:rPr>
        <w:t>if(</w:t>
      </w:r>
      <w:proofErr w:type="gramEnd"/>
      <w:r w:rsidR="00CE0B6F" w:rsidRPr="00287020">
        <w:rPr>
          <w:rStyle w:val="inlinecode"/>
        </w:rPr>
        <w:t xml:space="preserve">) </w:t>
      </w:r>
      <w:r w:rsidR="00CE0B6F">
        <w:t>statement block scope:</w:t>
      </w:r>
    </w:p>
    <w:p w:rsidR="009F00B6" w:rsidRPr="00E01D1A" w:rsidRDefault="009F00B6" w:rsidP="00531DFB">
      <w:pPr>
        <w:pStyle w:val="NoSpacing"/>
        <w:rPr>
          <w:sz w:val="16"/>
          <w:szCs w:val="16"/>
        </w:rPr>
      </w:pPr>
    </w:p>
    <w:p w:rsidR="009F00B6" w:rsidRPr="00E01D1A" w:rsidRDefault="00EC0DA5" w:rsidP="00F158EC">
      <w:pPr>
        <w:pStyle w:val="code"/>
        <w:rPr>
          <w:sz w:val="16"/>
        </w:rPr>
      </w:pPr>
      <w:r>
        <w:rPr>
          <w:sz w:val="16"/>
        </w:rPr>
        <w:t>#include &lt;stdio.h</w:t>
      </w:r>
      <w:r w:rsidR="009F00B6" w:rsidRPr="00E01D1A">
        <w:rPr>
          <w:sz w:val="16"/>
        </w:rPr>
        <w:t>&gt;</w:t>
      </w:r>
    </w:p>
    <w:p w:rsidR="009F00B6" w:rsidRPr="00E01D1A" w:rsidRDefault="009F00B6" w:rsidP="00F158EC">
      <w:pPr>
        <w:pStyle w:val="code"/>
        <w:rPr>
          <w:sz w:val="16"/>
        </w:rPr>
      </w:pPr>
    </w:p>
    <w:p w:rsidR="009F00B6" w:rsidRPr="00E01D1A" w:rsidRDefault="009F00B6" w:rsidP="00F158EC">
      <w:pPr>
        <w:pStyle w:val="code"/>
        <w:rPr>
          <w:b/>
          <w:sz w:val="16"/>
        </w:rPr>
      </w:pPr>
      <w:r w:rsidRPr="00E01D1A">
        <w:rPr>
          <w:b/>
          <w:sz w:val="16"/>
        </w:rPr>
        <w:t>int global_integer = 10; // Visible throughout main.c</w:t>
      </w:r>
    </w:p>
    <w:p w:rsidR="009F00B6" w:rsidRPr="00E01D1A" w:rsidRDefault="009F00B6" w:rsidP="00F158EC">
      <w:pPr>
        <w:pStyle w:val="code"/>
        <w:rPr>
          <w:sz w:val="16"/>
        </w:rPr>
      </w:pPr>
    </w:p>
    <w:p w:rsidR="009F00B6" w:rsidRPr="00E01D1A" w:rsidRDefault="009F00B6" w:rsidP="00F158EC">
      <w:pPr>
        <w:pStyle w:val="code"/>
        <w:rPr>
          <w:sz w:val="16"/>
        </w:rPr>
      </w:pPr>
      <w:r w:rsidRPr="00E01D1A">
        <w:rPr>
          <w:sz w:val="16"/>
        </w:rPr>
        <w:t>int main()</w:t>
      </w:r>
    </w:p>
    <w:p w:rsidR="002C059F" w:rsidRPr="00E01D1A" w:rsidRDefault="00152795" w:rsidP="00F158EC">
      <w:pPr>
        <w:pStyle w:val="code"/>
        <w:rPr>
          <w:sz w:val="16"/>
        </w:rPr>
      </w:pPr>
      <w:r w:rsidRPr="00E01D1A">
        <w:rPr>
          <w:sz w:val="16"/>
        </w:rPr>
        <mc:AlternateContent>
          <mc:Choice Requires="wps">
            <w:drawing>
              <wp:anchor distT="0" distB="0" distL="114300" distR="114300" simplePos="0" relativeHeight="251655680" behindDoc="0" locked="0" layoutInCell="1" allowOverlap="1">
                <wp:simplePos x="0" y="0"/>
                <wp:positionH relativeFrom="column">
                  <wp:posOffset>161925</wp:posOffset>
                </wp:positionH>
                <wp:positionV relativeFrom="paragraph">
                  <wp:posOffset>23495</wp:posOffset>
                </wp:positionV>
                <wp:extent cx="6273165" cy="2030095"/>
                <wp:effectExtent l="9525" t="9525" r="13335" b="8255"/>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2030095"/>
                        </a:xfrm>
                        <a:prstGeom prst="rect">
                          <a:avLst/>
                        </a:prstGeom>
                        <a:solidFill>
                          <a:srgbClr val="FABF8F"/>
                        </a:solidFill>
                        <a:ln w="9525">
                          <a:solidFill>
                            <a:srgbClr val="000000"/>
                          </a:solidFill>
                          <a:miter lim="800000"/>
                          <a:headEnd/>
                          <a:tailEnd/>
                        </a:ln>
                      </wps:spPr>
                      <wps:txbx>
                        <w:txbxContent>
                          <w:p w:rsidR="00287020" w:rsidRPr="00E01D1A" w:rsidRDefault="00287020" w:rsidP="002C059F">
                            <w:pPr>
                              <w:pStyle w:val="code"/>
                              <w:shd w:val="clear" w:color="auto" w:fill="auto"/>
                              <w:rPr>
                                <w:sz w:val="16"/>
                                <w:szCs w:val="16"/>
                              </w:rPr>
                            </w:pPr>
                            <w:r w:rsidRPr="00E01D1A">
                              <w:rPr>
                                <w:sz w:val="16"/>
                                <w:szCs w:val="16"/>
                              </w:rPr>
                              <w:t>{</w:t>
                            </w:r>
                          </w:p>
                          <w:p w:rsidR="00287020" w:rsidRPr="00E01D1A" w:rsidRDefault="00287020" w:rsidP="002C059F">
                            <w:pPr>
                              <w:pStyle w:val="code"/>
                              <w:shd w:val="clear" w:color="auto" w:fill="auto"/>
                              <w:rPr>
                                <w:b/>
                                <w:sz w:val="16"/>
                                <w:szCs w:val="16"/>
                              </w:rPr>
                            </w:pPr>
                            <w:r w:rsidRPr="00E01D1A">
                              <w:rPr>
                                <w:sz w:val="16"/>
                                <w:szCs w:val="16"/>
                              </w:rPr>
                              <w:tab/>
                            </w:r>
                            <w:r w:rsidRPr="00E01D1A">
                              <w:rPr>
                                <w:b/>
                                <w:sz w:val="16"/>
                                <w:szCs w:val="16"/>
                              </w:rPr>
                              <w:t>int local_function_integer = 3; // Visible throughout main() statement block</w:t>
                            </w:r>
                          </w:p>
                          <w:p w:rsidR="00287020" w:rsidRPr="00E01D1A" w:rsidRDefault="00287020" w:rsidP="002C059F">
                            <w:pPr>
                              <w:pStyle w:val="code"/>
                              <w:shd w:val="clear" w:color="auto" w:fill="auto"/>
                              <w:rPr>
                                <w:sz w:val="16"/>
                                <w:szCs w:val="16"/>
                              </w:rPr>
                            </w:pPr>
                          </w:p>
                          <w:p w:rsidR="00287020" w:rsidRPr="00E01D1A" w:rsidRDefault="00287020" w:rsidP="002C059F">
                            <w:pPr>
                              <w:pStyle w:val="code"/>
                              <w:shd w:val="clear" w:color="auto" w:fill="auto"/>
                              <w:rPr>
                                <w:sz w:val="16"/>
                                <w:szCs w:val="16"/>
                              </w:rPr>
                            </w:pPr>
                            <w:r w:rsidRPr="00E01D1A">
                              <w:rPr>
                                <w:sz w:val="16"/>
                                <w:szCs w:val="16"/>
                              </w:rPr>
                              <w:tab/>
                              <w:t xml:space="preserve">if(local_function_integer &gt; </w:t>
                            </w:r>
                            <w:r w:rsidR="00E01D1A">
                              <w:rPr>
                                <w:sz w:val="16"/>
                                <w:szCs w:val="16"/>
                              </w:rPr>
                              <w:t>0)</w:t>
                            </w:r>
                          </w:p>
                          <w:p w:rsidR="00287020" w:rsidRPr="00E01D1A" w:rsidRDefault="00287020" w:rsidP="002C059F">
                            <w:pPr>
                              <w:pStyle w:val="code"/>
                              <w:shd w:val="clear" w:color="auto" w:fill="auto"/>
                              <w:rPr>
                                <w:sz w:val="16"/>
                                <w:szCs w:val="16"/>
                              </w:rPr>
                            </w:pPr>
                          </w:p>
                          <w:p w:rsidR="00287020" w:rsidRPr="00E01D1A" w:rsidRDefault="00287020" w:rsidP="002C059F">
                            <w:pPr>
                              <w:pStyle w:val="code"/>
                              <w:shd w:val="clear" w:color="auto" w:fill="auto"/>
                              <w:rPr>
                                <w:sz w:val="16"/>
                                <w:szCs w:val="16"/>
                              </w:rPr>
                            </w:pPr>
                          </w:p>
                          <w:p w:rsidR="00287020" w:rsidRPr="00E01D1A" w:rsidRDefault="00287020" w:rsidP="002C059F">
                            <w:pPr>
                              <w:pStyle w:val="code"/>
                              <w:shd w:val="clear" w:color="auto" w:fill="auto"/>
                              <w:rPr>
                                <w:sz w:val="16"/>
                                <w:szCs w:val="16"/>
                              </w:rPr>
                            </w:pPr>
                          </w:p>
                          <w:p w:rsidR="00287020" w:rsidRPr="00E01D1A" w:rsidRDefault="00287020" w:rsidP="002C059F">
                            <w:pPr>
                              <w:pStyle w:val="code"/>
                              <w:shd w:val="clear" w:color="auto" w:fill="auto"/>
                              <w:rPr>
                                <w:sz w:val="16"/>
                                <w:szCs w:val="16"/>
                              </w:rPr>
                            </w:pPr>
                          </w:p>
                          <w:p w:rsidR="00287020" w:rsidRPr="00E01D1A" w:rsidRDefault="00287020" w:rsidP="002C059F">
                            <w:pPr>
                              <w:pStyle w:val="code"/>
                              <w:shd w:val="clear" w:color="auto" w:fill="auto"/>
                              <w:rPr>
                                <w:sz w:val="16"/>
                                <w:szCs w:val="16"/>
                              </w:rPr>
                            </w:pPr>
                          </w:p>
                          <w:p w:rsidR="00287020" w:rsidRPr="00E01D1A" w:rsidRDefault="00287020" w:rsidP="002C059F">
                            <w:pPr>
                              <w:pStyle w:val="code"/>
                              <w:shd w:val="clear" w:color="auto" w:fill="auto"/>
                              <w:rPr>
                                <w:sz w:val="16"/>
                                <w:szCs w:val="16"/>
                              </w:rPr>
                            </w:pPr>
                          </w:p>
                          <w:p w:rsidR="00287020" w:rsidRPr="00E01D1A" w:rsidRDefault="00287020" w:rsidP="002C059F">
                            <w:pPr>
                              <w:pStyle w:val="code"/>
                              <w:shd w:val="clear" w:color="auto" w:fill="auto"/>
                              <w:rPr>
                                <w:sz w:val="16"/>
                                <w:szCs w:val="16"/>
                              </w:rPr>
                            </w:pPr>
                            <w:r w:rsidRPr="00E01D1A">
                              <w:rPr>
                                <w:sz w:val="16"/>
                                <w:szCs w:val="16"/>
                              </w:rPr>
                              <w:tab/>
                            </w:r>
                          </w:p>
                          <w:p w:rsidR="00287020" w:rsidRPr="00E01D1A" w:rsidRDefault="00287020" w:rsidP="002C059F">
                            <w:pPr>
                              <w:pStyle w:val="code"/>
                              <w:shd w:val="clear" w:color="auto" w:fill="auto"/>
                              <w:rPr>
                                <w:sz w:val="16"/>
                                <w:szCs w:val="16"/>
                              </w:rPr>
                            </w:pPr>
                            <w:r w:rsidRPr="00E01D1A">
                              <w:rPr>
                                <w:sz w:val="16"/>
                                <w:szCs w:val="16"/>
                              </w:rPr>
                              <w:tab/>
                            </w:r>
                            <w:r w:rsidR="00642F95">
                              <w:rPr>
                                <w:sz w:val="16"/>
                                <w:szCs w:val="16"/>
                              </w:rPr>
                              <w:t>printf(“%d\n”, global_intege)</w:t>
                            </w:r>
                            <w:r w:rsidRPr="00E01D1A">
                              <w:rPr>
                                <w:sz w:val="16"/>
                                <w:szCs w:val="16"/>
                              </w:rPr>
                              <w:t>;</w:t>
                            </w:r>
                          </w:p>
                          <w:p w:rsidR="00287020" w:rsidRPr="00E01D1A" w:rsidRDefault="00287020" w:rsidP="002C059F">
                            <w:pPr>
                              <w:pStyle w:val="code"/>
                              <w:shd w:val="clear" w:color="auto" w:fill="auto"/>
                              <w:rPr>
                                <w:sz w:val="16"/>
                                <w:szCs w:val="16"/>
                              </w:rPr>
                            </w:pPr>
                            <w:r w:rsidRPr="00E01D1A">
                              <w:rPr>
                                <w:sz w:val="16"/>
                                <w:szCs w:val="16"/>
                              </w:rPr>
                              <w:tab/>
                            </w:r>
                            <w:r w:rsidR="00642F95">
                              <w:rPr>
                                <w:sz w:val="16"/>
                                <w:szCs w:val="16"/>
                              </w:rPr>
                              <w:t xml:space="preserve">printf(“%d\n”, </w:t>
                            </w:r>
                            <w:r w:rsidRPr="00E01D1A">
                              <w:rPr>
                                <w:sz w:val="16"/>
                                <w:szCs w:val="16"/>
                              </w:rPr>
                              <w:t>local_function_integer</w:t>
                            </w:r>
                            <w:r w:rsidR="00642F95">
                              <w:rPr>
                                <w:sz w:val="16"/>
                                <w:szCs w:val="16"/>
                              </w:rPr>
                              <w:t>)</w:t>
                            </w:r>
                            <w:r w:rsidRPr="00E01D1A">
                              <w:rPr>
                                <w:sz w:val="16"/>
                                <w:szCs w:val="16"/>
                              </w:rPr>
                              <w:t>;</w:t>
                            </w:r>
                          </w:p>
                          <w:p w:rsidR="00287020" w:rsidRPr="00E01D1A" w:rsidRDefault="00287020" w:rsidP="002C059F">
                            <w:pPr>
                              <w:pStyle w:val="code"/>
                              <w:shd w:val="clear" w:color="auto" w:fill="auto"/>
                              <w:rPr>
                                <w:sz w:val="16"/>
                                <w:szCs w:val="16"/>
                              </w:rPr>
                            </w:pPr>
                            <w:r w:rsidRPr="00E01D1A">
                              <w:rPr>
                                <w:sz w:val="16"/>
                                <w:szCs w:val="16"/>
                              </w:rPr>
                              <w:tab/>
                            </w:r>
                            <w:r w:rsidRPr="00E01D1A">
                              <w:rPr>
                                <w:sz w:val="16"/>
                                <w:szCs w:val="16"/>
                                <w:highlight w:val="yellow"/>
                              </w:rPr>
                              <w:t>//</w:t>
                            </w:r>
                            <w:r w:rsidR="00642F95">
                              <w:rPr>
                                <w:sz w:val="16"/>
                                <w:szCs w:val="16"/>
                                <w:highlight w:val="yellow"/>
                              </w:rPr>
                              <w:t>printf(“%d\n”, local_statementblock_integer)</w:t>
                            </w:r>
                            <w:r w:rsidRPr="00E01D1A">
                              <w:rPr>
                                <w:sz w:val="16"/>
                                <w:szCs w:val="16"/>
                                <w:highlight w:val="yellow"/>
                              </w:rPr>
                              <w:t>;  // Won't work, not in same scope</w:t>
                            </w:r>
                          </w:p>
                          <w:p w:rsidR="00287020" w:rsidRPr="00E01D1A" w:rsidRDefault="00287020" w:rsidP="002C059F">
                            <w:pPr>
                              <w:pStyle w:val="code"/>
                              <w:shd w:val="clear" w:color="auto" w:fill="auto"/>
                              <w:rPr>
                                <w:sz w:val="16"/>
                                <w:szCs w:val="16"/>
                              </w:rPr>
                            </w:pPr>
                            <w:r w:rsidRPr="00E01D1A">
                              <w:rPr>
                                <w:sz w:val="16"/>
                                <w:szCs w:val="16"/>
                              </w:rPr>
                              <w:tab/>
                              <w:t>_getch();</w:t>
                            </w:r>
                          </w:p>
                          <w:p w:rsidR="00287020" w:rsidRPr="00E01D1A" w:rsidRDefault="00287020" w:rsidP="002C059F">
                            <w:pPr>
                              <w:pStyle w:val="code"/>
                              <w:shd w:val="clear" w:color="auto" w:fill="auto"/>
                              <w:rPr>
                                <w:sz w:val="16"/>
                                <w:szCs w:val="16"/>
                              </w:rPr>
                            </w:pPr>
                            <w:r w:rsidRPr="00E01D1A">
                              <w:rPr>
                                <w:sz w:val="16"/>
                                <w:szCs w:val="16"/>
                              </w:rPr>
                              <w:t xml:space="preserve">    </w:t>
                            </w:r>
                            <w:r w:rsidRPr="00E01D1A">
                              <w:rPr>
                                <w:sz w:val="16"/>
                                <w:szCs w:val="16"/>
                              </w:rPr>
                              <w:tab/>
                              <w:t>return 0;</w:t>
                            </w:r>
                          </w:p>
                          <w:p w:rsidR="00287020" w:rsidRPr="00E01D1A" w:rsidRDefault="00287020" w:rsidP="002C059F">
                            <w:pPr>
                              <w:pStyle w:val="code"/>
                              <w:shd w:val="clear" w:color="auto" w:fill="auto"/>
                              <w:rPr>
                                <w:sz w:val="16"/>
                                <w:szCs w:val="16"/>
                              </w:rPr>
                            </w:pPr>
                            <w:r w:rsidRPr="00E01D1A">
                              <w:rPr>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75pt;margin-top:1.85pt;width:493.95pt;height:159.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" fillcolor="#fabf8f">
                <v:textbox>
                  <w:txbxContent>
                    <w:p w:rsidR="00287020" w:rsidRPr="00E01D1A" w:rsidRDefault="00287020" w:rsidP="002C059F">
                      <w:pPr>
                        <w:pStyle w:val="code"/>
                        <w:shd w:val="clear" w:color="auto" w:fill="auto"/>
                        <w:rPr>
                          <w:sz w:val="16"/>
                          <w:szCs w:val="16"/>
                        </w:rPr>
                      </w:pPr>
                      <w:r w:rsidRPr="00E01D1A">
                        <w:rPr>
                          <w:sz w:val="16"/>
                          <w:szCs w:val="16"/>
                        </w:rPr>
                        <w:t>{</w:t>
                      </w:r>
                    </w:p>
                    <w:p w:rsidR="00287020" w:rsidRPr="00E01D1A" w:rsidRDefault="00287020" w:rsidP="002C059F">
                      <w:pPr>
                        <w:pStyle w:val="code"/>
                        <w:shd w:val="clear" w:color="auto" w:fill="auto"/>
                        <w:rPr>
                          <w:b/>
                          <w:sz w:val="16"/>
                          <w:szCs w:val="16"/>
                        </w:rPr>
                      </w:pPr>
                      <w:r w:rsidRPr="00E01D1A">
                        <w:rPr>
                          <w:sz w:val="16"/>
                          <w:szCs w:val="16"/>
                        </w:rPr>
                        <w:tab/>
                      </w:r>
                      <w:r w:rsidRPr="00E01D1A">
                        <w:rPr>
                          <w:b/>
                          <w:sz w:val="16"/>
                          <w:szCs w:val="16"/>
                        </w:rPr>
                        <w:t>int local_function_integer = 3; // Visible throughout main() statement block</w:t>
                      </w:r>
                    </w:p>
                    <w:p w:rsidR="00287020" w:rsidRPr="00E01D1A" w:rsidRDefault="00287020" w:rsidP="002C059F">
                      <w:pPr>
                        <w:pStyle w:val="code"/>
                        <w:shd w:val="clear" w:color="auto" w:fill="auto"/>
                        <w:rPr>
                          <w:sz w:val="16"/>
                          <w:szCs w:val="16"/>
                        </w:rPr>
                      </w:pPr>
                    </w:p>
                    <w:p w:rsidR="00287020" w:rsidRPr="00E01D1A" w:rsidRDefault="00287020" w:rsidP="002C059F">
                      <w:pPr>
                        <w:pStyle w:val="code"/>
                        <w:shd w:val="clear" w:color="auto" w:fill="auto"/>
                        <w:rPr>
                          <w:sz w:val="16"/>
                          <w:szCs w:val="16"/>
                        </w:rPr>
                      </w:pPr>
                      <w:r w:rsidRPr="00E01D1A">
                        <w:rPr>
                          <w:sz w:val="16"/>
                          <w:szCs w:val="16"/>
                        </w:rPr>
                        <w:tab/>
                        <w:t xml:space="preserve">if(local_function_integer &gt; </w:t>
                      </w:r>
                      <w:r w:rsidR="00E01D1A">
                        <w:rPr>
                          <w:sz w:val="16"/>
                          <w:szCs w:val="16"/>
                        </w:rPr>
                        <w:t>0)</w:t>
                      </w:r>
                    </w:p>
                    <w:p w:rsidR="00287020" w:rsidRPr="00E01D1A" w:rsidRDefault="00287020" w:rsidP="002C059F">
                      <w:pPr>
                        <w:pStyle w:val="code"/>
                        <w:shd w:val="clear" w:color="auto" w:fill="auto"/>
                        <w:rPr>
                          <w:sz w:val="16"/>
                          <w:szCs w:val="16"/>
                        </w:rPr>
                      </w:pPr>
                    </w:p>
                    <w:p w:rsidR="00287020" w:rsidRPr="00E01D1A" w:rsidRDefault="00287020" w:rsidP="002C059F">
                      <w:pPr>
                        <w:pStyle w:val="code"/>
                        <w:shd w:val="clear" w:color="auto" w:fill="auto"/>
                        <w:rPr>
                          <w:sz w:val="16"/>
                          <w:szCs w:val="16"/>
                        </w:rPr>
                      </w:pPr>
                    </w:p>
                    <w:p w:rsidR="00287020" w:rsidRPr="00E01D1A" w:rsidRDefault="00287020" w:rsidP="002C059F">
                      <w:pPr>
                        <w:pStyle w:val="code"/>
                        <w:shd w:val="clear" w:color="auto" w:fill="auto"/>
                        <w:rPr>
                          <w:sz w:val="16"/>
                          <w:szCs w:val="16"/>
                        </w:rPr>
                      </w:pPr>
                    </w:p>
                    <w:p w:rsidR="00287020" w:rsidRPr="00E01D1A" w:rsidRDefault="00287020" w:rsidP="002C059F">
                      <w:pPr>
                        <w:pStyle w:val="code"/>
                        <w:shd w:val="clear" w:color="auto" w:fill="auto"/>
                        <w:rPr>
                          <w:sz w:val="16"/>
                          <w:szCs w:val="16"/>
                        </w:rPr>
                      </w:pPr>
                    </w:p>
                    <w:p w:rsidR="00287020" w:rsidRPr="00E01D1A" w:rsidRDefault="00287020" w:rsidP="002C059F">
                      <w:pPr>
                        <w:pStyle w:val="code"/>
                        <w:shd w:val="clear" w:color="auto" w:fill="auto"/>
                        <w:rPr>
                          <w:sz w:val="16"/>
                          <w:szCs w:val="16"/>
                        </w:rPr>
                      </w:pPr>
                    </w:p>
                    <w:p w:rsidR="00287020" w:rsidRPr="00E01D1A" w:rsidRDefault="00287020" w:rsidP="002C059F">
                      <w:pPr>
                        <w:pStyle w:val="code"/>
                        <w:shd w:val="clear" w:color="auto" w:fill="auto"/>
                        <w:rPr>
                          <w:sz w:val="16"/>
                          <w:szCs w:val="16"/>
                        </w:rPr>
                      </w:pPr>
                    </w:p>
                    <w:p w:rsidR="00287020" w:rsidRPr="00E01D1A" w:rsidRDefault="00287020" w:rsidP="002C059F">
                      <w:pPr>
                        <w:pStyle w:val="code"/>
                        <w:shd w:val="clear" w:color="auto" w:fill="auto"/>
                        <w:rPr>
                          <w:sz w:val="16"/>
                          <w:szCs w:val="16"/>
                        </w:rPr>
                      </w:pPr>
                      <w:r w:rsidRPr="00E01D1A">
                        <w:rPr>
                          <w:sz w:val="16"/>
                          <w:szCs w:val="16"/>
                        </w:rPr>
                        <w:tab/>
                      </w:r>
                    </w:p>
                    <w:p w:rsidR="00287020" w:rsidRPr="00E01D1A" w:rsidRDefault="00287020" w:rsidP="002C059F">
                      <w:pPr>
                        <w:pStyle w:val="code"/>
                        <w:shd w:val="clear" w:color="auto" w:fill="auto"/>
                        <w:rPr>
                          <w:sz w:val="16"/>
                          <w:szCs w:val="16"/>
                        </w:rPr>
                      </w:pPr>
                      <w:r w:rsidRPr="00E01D1A">
                        <w:rPr>
                          <w:sz w:val="16"/>
                          <w:szCs w:val="16"/>
                        </w:rPr>
                        <w:tab/>
                      </w:r>
                      <w:r w:rsidR="00642F95">
                        <w:rPr>
                          <w:sz w:val="16"/>
                          <w:szCs w:val="16"/>
                        </w:rPr>
                        <w:t>printf(“%d\n”, global_intege)</w:t>
                      </w:r>
                      <w:r w:rsidRPr="00E01D1A">
                        <w:rPr>
                          <w:sz w:val="16"/>
                          <w:szCs w:val="16"/>
                        </w:rPr>
                        <w:t>;</w:t>
                      </w:r>
                    </w:p>
                    <w:p w:rsidR="00287020" w:rsidRPr="00E01D1A" w:rsidRDefault="00287020" w:rsidP="002C059F">
                      <w:pPr>
                        <w:pStyle w:val="code"/>
                        <w:shd w:val="clear" w:color="auto" w:fill="auto"/>
                        <w:rPr>
                          <w:sz w:val="16"/>
                          <w:szCs w:val="16"/>
                        </w:rPr>
                      </w:pPr>
                      <w:r w:rsidRPr="00E01D1A">
                        <w:rPr>
                          <w:sz w:val="16"/>
                          <w:szCs w:val="16"/>
                        </w:rPr>
                        <w:tab/>
                      </w:r>
                      <w:r w:rsidR="00642F95">
                        <w:rPr>
                          <w:sz w:val="16"/>
                          <w:szCs w:val="16"/>
                        </w:rPr>
                        <w:t xml:space="preserve">printf(“%d\n”, </w:t>
                      </w:r>
                      <w:r w:rsidRPr="00E01D1A">
                        <w:rPr>
                          <w:sz w:val="16"/>
                          <w:szCs w:val="16"/>
                        </w:rPr>
                        <w:t>local_function_integer</w:t>
                      </w:r>
                      <w:r w:rsidR="00642F95">
                        <w:rPr>
                          <w:sz w:val="16"/>
                          <w:szCs w:val="16"/>
                        </w:rPr>
                        <w:t>)</w:t>
                      </w:r>
                      <w:r w:rsidRPr="00E01D1A">
                        <w:rPr>
                          <w:sz w:val="16"/>
                          <w:szCs w:val="16"/>
                        </w:rPr>
                        <w:t>;</w:t>
                      </w:r>
                    </w:p>
                    <w:p w:rsidR="00287020" w:rsidRPr="00E01D1A" w:rsidRDefault="00287020" w:rsidP="002C059F">
                      <w:pPr>
                        <w:pStyle w:val="code"/>
                        <w:shd w:val="clear" w:color="auto" w:fill="auto"/>
                        <w:rPr>
                          <w:sz w:val="16"/>
                          <w:szCs w:val="16"/>
                        </w:rPr>
                      </w:pPr>
                      <w:r w:rsidRPr="00E01D1A">
                        <w:rPr>
                          <w:sz w:val="16"/>
                          <w:szCs w:val="16"/>
                        </w:rPr>
                        <w:tab/>
                      </w:r>
                      <w:r w:rsidRPr="00E01D1A">
                        <w:rPr>
                          <w:sz w:val="16"/>
                          <w:szCs w:val="16"/>
                          <w:highlight w:val="yellow"/>
                        </w:rPr>
                        <w:t>//</w:t>
                      </w:r>
                      <w:r w:rsidR="00642F95">
                        <w:rPr>
                          <w:sz w:val="16"/>
                          <w:szCs w:val="16"/>
                          <w:highlight w:val="yellow"/>
                        </w:rPr>
                        <w:t>printf(“%d\n”, local_statementblock_integer)</w:t>
                      </w:r>
                      <w:r w:rsidRPr="00E01D1A">
                        <w:rPr>
                          <w:sz w:val="16"/>
                          <w:szCs w:val="16"/>
                          <w:highlight w:val="yellow"/>
                        </w:rPr>
                        <w:t>;  // Won't work, not in same scope</w:t>
                      </w:r>
                    </w:p>
                    <w:p w:rsidR="00287020" w:rsidRPr="00E01D1A" w:rsidRDefault="00287020" w:rsidP="002C059F">
                      <w:pPr>
                        <w:pStyle w:val="code"/>
                        <w:shd w:val="clear" w:color="auto" w:fill="auto"/>
                        <w:rPr>
                          <w:sz w:val="16"/>
                          <w:szCs w:val="16"/>
                        </w:rPr>
                      </w:pPr>
                      <w:r w:rsidRPr="00E01D1A">
                        <w:rPr>
                          <w:sz w:val="16"/>
                          <w:szCs w:val="16"/>
                        </w:rPr>
                        <w:tab/>
                        <w:t>_getch();</w:t>
                      </w:r>
                    </w:p>
                    <w:p w:rsidR="00287020" w:rsidRPr="00E01D1A" w:rsidRDefault="00287020" w:rsidP="002C059F">
                      <w:pPr>
                        <w:pStyle w:val="code"/>
                        <w:shd w:val="clear" w:color="auto" w:fill="auto"/>
                        <w:rPr>
                          <w:sz w:val="16"/>
                          <w:szCs w:val="16"/>
                        </w:rPr>
                      </w:pPr>
                      <w:r w:rsidRPr="00E01D1A">
                        <w:rPr>
                          <w:sz w:val="16"/>
                          <w:szCs w:val="16"/>
                        </w:rPr>
                        <w:t xml:space="preserve">    </w:t>
                      </w:r>
                      <w:r w:rsidRPr="00E01D1A">
                        <w:rPr>
                          <w:sz w:val="16"/>
                          <w:szCs w:val="16"/>
                        </w:rPr>
                        <w:tab/>
                        <w:t>return 0;</w:t>
                      </w:r>
                    </w:p>
                    <w:p w:rsidR="00287020" w:rsidRPr="00E01D1A" w:rsidRDefault="00287020" w:rsidP="002C059F">
                      <w:pPr>
                        <w:pStyle w:val="code"/>
                        <w:shd w:val="clear" w:color="auto" w:fill="auto"/>
                        <w:rPr>
                          <w:sz w:val="16"/>
                          <w:szCs w:val="16"/>
                        </w:rPr>
                      </w:pPr>
                      <w:r w:rsidRPr="00E01D1A">
                        <w:rPr>
                          <w:sz w:val="16"/>
                          <w:szCs w:val="16"/>
                        </w:rPr>
                        <w:t>}</w:t>
                      </w:r>
                    </w:p>
                  </w:txbxContent>
                </v:textbox>
              </v:shape>
            </w:pict>
          </mc:Fallback>
        </mc:AlternateContent>
      </w:r>
    </w:p>
    <w:p w:rsidR="002C059F" w:rsidRPr="00E01D1A" w:rsidRDefault="002C059F" w:rsidP="00F158EC">
      <w:pPr>
        <w:pStyle w:val="code"/>
        <w:rPr>
          <w:sz w:val="16"/>
        </w:rPr>
      </w:pPr>
    </w:p>
    <w:p w:rsidR="002C059F" w:rsidRPr="00E01D1A" w:rsidRDefault="002C059F" w:rsidP="00F158EC">
      <w:pPr>
        <w:pStyle w:val="code"/>
        <w:rPr>
          <w:sz w:val="16"/>
        </w:rPr>
      </w:pPr>
    </w:p>
    <w:p w:rsidR="002C059F" w:rsidRPr="00E01D1A" w:rsidRDefault="002C059F" w:rsidP="00F158EC">
      <w:pPr>
        <w:pStyle w:val="code"/>
        <w:rPr>
          <w:sz w:val="16"/>
        </w:rPr>
      </w:pPr>
    </w:p>
    <w:p w:rsidR="002C059F" w:rsidRPr="00E01D1A" w:rsidRDefault="00152795" w:rsidP="00F158EC">
      <w:pPr>
        <w:pStyle w:val="code"/>
        <w:rPr>
          <w:sz w:val="16"/>
        </w:rPr>
      </w:pPr>
      <w:r w:rsidRPr="00E01D1A">
        <w:rPr>
          <w:sz w:val="16"/>
        </w:rPr>
        <mc:AlternateContent>
          <mc:Choice Requires="wps">
            <w:drawing>
              <wp:anchor distT="0" distB="0" distL="114300" distR="114300" simplePos="0" relativeHeight="251656704" behindDoc="0" locked="0" layoutInCell="1" allowOverlap="1">
                <wp:simplePos x="0" y="0"/>
                <wp:positionH relativeFrom="column">
                  <wp:posOffset>916305</wp:posOffset>
                </wp:positionH>
                <wp:positionV relativeFrom="paragraph">
                  <wp:posOffset>63500</wp:posOffset>
                </wp:positionV>
                <wp:extent cx="5410200" cy="785495"/>
                <wp:effectExtent l="11430" t="5080" r="7620" b="9525"/>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785495"/>
                        </a:xfrm>
                        <a:prstGeom prst="rect">
                          <a:avLst/>
                        </a:prstGeom>
                        <a:solidFill>
                          <a:srgbClr val="F2F2F2"/>
                        </a:solidFill>
                        <a:ln w="9525">
                          <a:solidFill>
                            <a:srgbClr val="000000"/>
                          </a:solidFill>
                          <a:miter lim="800000"/>
                          <a:headEnd/>
                          <a:tailEnd/>
                        </a:ln>
                      </wps:spPr>
                      <wps:txbx>
                        <w:txbxContent>
                          <w:p w:rsidR="00287020" w:rsidRPr="00E01D1A" w:rsidRDefault="00287020" w:rsidP="00F158EC">
                            <w:pPr>
                              <w:pStyle w:val="code"/>
                              <w:shd w:val="clear" w:color="auto" w:fill="auto"/>
                              <w:rPr>
                                <w:sz w:val="16"/>
                              </w:rPr>
                            </w:pPr>
                            <w:r w:rsidRPr="00E01D1A">
                              <w:rPr>
                                <w:sz w:val="16"/>
                              </w:rPr>
                              <w:t>{</w:t>
                            </w:r>
                          </w:p>
                          <w:p w:rsidR="00287020" w:rsidRPr="00E01D1A" w:rsidRDefault="00287020" w:rsidP="00F158EC">
                            <w:pPr>
                              <w:pStyle w:val="code"/>
                              <w:shd w:val="clear" w:color="auto" w:fill="auto"/>
                              <w:rPr>
                                <w:b/>
                                <w:sz w:val="16"/>
                              </w:rPr>
                            </w:pPr>
                            <w:r w:rsidRPr="00E01D1A">
                              <w:rPr>
                                <w:sz w:val="16"/>
                              </w:rPr>
                              <w:tab/>
                            </w:r>
                            <w:r w:rsidRPr="00E01D1A">
                              <w:rPr>
                                <w:b/>
                                <w:sz w:val="16"/>
                              </w:rPr>
                              <w:t>int local_statementblock_integer = 5; // Visible only in this block</w:t>
                            </w:r>
                          </w:p>
                          <w:p w:rsidR="00287020" w:rsidRPr="00E01D1A" w:rsidRDefault="00287020" w:rsidP="00F158EC">
                            <w:pPr>
                              <w:pStyle w:val="code"/>
                              <w:shd w:val="clear" w:color="auto" w:fill="auto"/>
                              <w:rPr>
                                <w:sz w:val="16"/>
                              </w:rPr>
                            </w:pPr>
                            <w:r w:rsidRPr="00E01D1A">
                              <w:rPr>
                                <w:sz w:val="16"/>
                              </w:rPr>
                              <w:tab/>
                            </w:r>
                            <w:r w:rsidR="00642F95">
                              <w:rPr>
                                <w:sz w:val="16"/>
                              </w:rPr>
                              <w:t>printf(“%d\n”,global_integer)</w:t>
                            </w:r>
                            <w:r w:rsidRPr="00E01D1A">
                              <w:rPr>
                                <w:sz w:val="16"/>
                              </w:rPr>
                              <w:t>;</w:t>
                            </w:r>
                          </w:p>
                          <w:p w:rsidR="00287020" w:rsidRPr="00E01D1A" w:rsidRDefault="00287020" w:rsidP="00F158EC">
                            <w:pPr>
                              <w:pStyle w:val="code"/>
                              <w:shd w:val="clear" w:color="auto" w:fill="auto"/>
                              <w:rPr>
                                <w:sz w:val="16"/>
                              </w:rPr>
                            </w:pPr>
                            <w:r w:rsidRPr="00E01D1A">
                              <w:rPr>
                                <w:sz w:val="16"/>
                              </w:rPr>
                              <w:tab/>
                            </w:r>
                            <w:r w:rsidR="00642F95">
                              <w:rPr>
                                <w:sz w:val="16"/>
                              </w:rPr>
                              <w:t>printf(“%d\n”,</w:t>
                            </w:r>
                            <w:r w:rsidRPr="00E01D1A">
                              <w:rPr>
                                <w:sz w:val="16"/>
                              </w:rPr>
                              <w:t>local_function_integer</w:t>
                            </w:r>
                            <w:r w:rsidR="00642F95">
                              <w:rPr>
                                <w:sz w:val="16"/>
                              </w:rPr>
                              <w:t>)</w:t>
                            </w:r>
                            <w:r w:rsidRPr="00E01D1A">
                              <w:rPr>
                                <w:sz w:val="16"/>
                              </w:rPr>
                              <w:t>;</w:t>
                            </w:r>
                          </w:p>
                          <w:p w:rsidR="00287020" w:rsidRPr="00E01D1A" w:rsidRDefault="00287020" w:rsidP="00F158EC">
                            <w:pPr>
                              <w:pStyle w:val="code"/>
                              <w:shd w:val="clear" w:color="auto" w:fill="auto"/>
                              <w:rPr>
                                <w:sz w:val="16"/>
                              </w:rPr>
                            </w:pPr>
                            <w:r w:rsidRPr="00E01D1A">
                              <w:rPr>
                                <w:sz w:val="16"/>
                              </w:rPr>
                              <w:tab/>
                            </w:r>
                            <w:r w:rsidR="00642F95">
                              <w:rPr>
                                <w:sz w:val="16"/>
                              </w:rPr>
                              <w:t>printf(“%d\n”,local_statementblock_integer)</w:t>
                            </w:r>
                            <w:r w:rsidRPr="00E01D1A">
                              <w:rPr>
                                <w:sz w:val="16"/>
                              </w:rPr>
                              <w:t>;</w:t>
                            </w:r>
                          </w:p>
                          <w:p w:rsidR="00287020" w:rsidRPr="00E01D1A" w:rsidRDefault="00287020" w:rsidP="00F158EC">
                            <w:pPr>
                              <w:pStyle w:val="code"/>
                              <w:shd w:val="clear" w:color="auto" w:fill="auto"/>
                              <w:rPr>
                                <w:sz w:val="16"/>
                              </w:rPr>
                            </w:pPr>
                            <w:r w:rsidRPr="00E01D1A">
                              <w:rPr>
                                <w:sz w:val="16"/>
                              </w:rPr>
                              <w:t>}</w:t>
                            </w:r>
                          </w:p>
                          <w:p w:rsidR="00287020" w:rsidRDefault="0028702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2.15pt;margin-top:5pt;width:426pt;height:61.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" fillcolor="#f2f2f2">
                <v:textbox>
                  <w:txbxContent>
                    <w:p w:rsidR="00287020" w:rsidRPr="00E01D1A" w:rsidRDefault="00287020" w:rsidP="00F158EC">
                      <w:pPr>
                        <w:pStyle w:val="code"/>
                        <w:shd w:val="clear" w:color="auto" w:fill="auto"/>
                        <w:rPr>
                          <w:sz w:val="16"/>
                        </w:rPr>
                      </w:pPr>
                      <w:r w:rsidRPr="00E01D1A">
                        <w:rPr>
                          <w:sz w:val="16"/>
                        </w:rPr>
                        <w:t>{</w:t>
                      </w:r>
                    </w:p>
                    <w:p w:rsidR="00287020" w:rsidRPr="00E01D1A" w:rsidRDefault="00287020" w:rsidP="00F158EC">
                      <w:pPr>
                        <w:pStyle w:val="code"/>
                        <w:shd w:val="clear" w:color="auto" w:fill="auto"/>
                        <w:rPr>
                          <w:b/>
                          <w:sz w:val="16"/>
                        </w:rPr>
                      </w:pPr>
                      <w:r w:rsidRPr="00E01D1A">
                        <w:rPr>
                          <w:sz w:val="16"/>
                        </w:rPr>
                        <w:tab/>
                      </w:r>
                      <w:r w:rsidRPr="00E01D1A">
                        <w:rPr>
                          <w:b/>
                          <w:sz w:val="16"/>
                        </w:rPr>
                        <w:t>int local_statementblock_integer = 5; // Visible only in this block</w:t>
                      </w:r>
                    </w:p>
                    <w:p w:rsidR="00287020" w:rsidRPr="00E01D1A" w:rsidRDefault="00287020" w:rsidP="00F158EC">
                      <w:pPr>
                        <w:pStyle w:val="code"/>
                        <w:shd w:val="clear" w:color="auto" w:fill="auto"/>
                        <w:rPr>
                          <w:sz w:val="16"/>
                        </w:rPr>
                      </w:pPr>
                      <w:r w:rsidRPr="00E01D1A">
                        <w:rPr>
                          <w:sz w:val="16"/>
                        </w:rPr>
                        <w:tab/>
                      </w:r>
                      <w:r w:rsidR="00642F95">
                        <w:rPr>
                          <w:sz w:val="16"/>
                        </w:rPr>
                        <w:t>printf(“%d\n”,global_integer)</w:t>
                      </w:r>
                      <w:r w:rsidRPr="00E01D1A">
                        <w:rPr>
                          <w:sz w:val="16"/>
                        </w:rPr>
                        <w:t>;</w:t>
                      </w:r>
                    </w:p>
                    <w:p w:rsidR="00287020" w:rsidRPr="00E01D1A" w:rsidRDefault="00287020" w:rsidP="00F158EC">
                      <w:pPr>
                        <w:pStyle w:val="code"/>
                        <w:shd w:val="clear" w:color="auto" w:fill="auto"/>
                        <w:rPr>
                          <w:sz w:val="16"/>
                        </w:rPr>
                      </w:pPr>
                      <w:r w:rsidRPr="00E01D1A">
                        <w:rPr>
                          <w:sz w:val="16"/>
                        </w:rPr>
                        <w:tab/>
                      </w:r>
                      <w:r w:rsidR="00642F95">
                        <w:rPr>
                          <w:sz w:val="16"/>
                        </w:rPr>
                        <w:t>printf(“%d\n”,</w:t>
                      </w:r>
                      <w:r w:rsidRPr="00E01D1A">
                        <w:rPr>
                          <w:sz w:val="16"/>
                        </w:rPr>
                        <w:t>local_function_integer</w:t>
                      </w:r>
                      <w:r w:rsidR="00642F95">
                        <w:rPr>
                          <w:sz w:val="16"/>
                        </w:rPr>
                        <w:t>)</w:t>
                      </w:r>
                      <w:r w:rsidRPr="00E01D1A">
                        <w:rPr>
                          <w:sz w:val="16"/>
                        </w:rPr>
                        <w:t>;</w:t>
                      </w:r>
                    </w:p>
                    <w:p w:rsidR="00287020" w:rsidRPr="00E01D1A" w:rsidRDefault="00287020" w:rsidP="00F158EC">
                      <w:pPr>
                        <w:pStyle w:val="code"/>
                        <w:shd w:val="clear" w:color="auto" w:fill="auto"/>
                        <w:rPr>
                          <w:sz w:val="16"/>
                        </w:rPr>
                      </w:pPr>
                      <w:r w:rsidRPr="00E01D1A">
                        <w:rPr>
                          <w:sz w:val="16"/>
                        </w:rPr>
                        <w:tab/>
                      </w:r>
                      <w:r w:rsidR="00642F95">
                        <w:rPr>
                          <w:sz w:val="16"/>
                        </w:rPr>
                        <w:t>printf(“%d\n”,local_statementblock_integer)</w:t>
                      </w:r>
                      <w:r w:rsidRPr="00E01D1A">
                        <w:rPr>
                          <w:sz w:val="16"/>
                        </w:rPr>
                        <w:t>;</w:t>
                      </w:r>
                    </w:p>
                    <w:p w:rsidR="00287020" w:rsidRPr="00E01D1A" w:rsidRDefault="00287020" w:rsidP="00F158EC">
                      <w:pPr>
                        <w:pStyle w:val="code"/>
                        <w:shd w:val="clear" w:color="auto" w:fill="auto"/>
                        <w:rPr>
                          <w:sz w:val="16"/>
                        </w:rPr>
                      </w:pPr>
                      <w:r w:rsidRPr="00E01D1A">
                        <w:rPr>
                          <w:sz w:val="16"/>
                        </w:rPr>
                        <w:t>}</w:t>
                      </w:r>
                    </w:p>
                    <w:p w:rsidR="00287020" w:rsidRDefault="00287020"/>
                  </w:txbxContent>
                </v:textbox>
              </v:shape>
            </w:pict>
          </mc:Fallback>
        </mc:AlternateContent>
      </w:r>
    </w:p>
    <w:p w:rsidR="002C059F" w:rsidRPr="00E01D1A" w:rsidRDefault="002C059F" w:rsidP="00F158EC">
      <w:pPr>
        <w:pStyle w:val="code"/>
        <w:rPr>
          <w:sz w:val="16"/>
        </w:rPr>
      </w:pPr>
    </w:p>
    <w:p w:rsidR="002C059F" w:rsidRPr="00E01D1A" w:rsidRDefault="002C059F" w:rsidP="00F158EC">
      <w:pPr>
        <w:pStyle w:val="code"/>
        <w:rPr>
          <w:sz w:val="16"/>
        </w:rPr>
      </w:pPr>
    </w:p>
    <w:p w:rsidR="002C059F" w:rsidRPr="00E01D1A" w:rsidRDefault="002C059F" w:rsidP="00F158EC">
      <w:pPr>
        <w:pStyle w:val="code"/>
        <w:rPr>
          <w:sz w:val="16"/>
        </w:rPr>
      </w:pPr>
    </w:p>
    <w:p w:rsidR="002C059F" w:rsidRPr="00E01D1A" w:rsidRDefault="002C059F" w:rsidP="00F158EC">
      <w:pPr>
        <w:pStyle w:val="code"/>
        <w:rPr>
          <w:sz w:val="16"/>
        </w:rPr>
      </w:pPr>
    </w:p>
    <w:p w:rsidR="002C059F" w:rsidRPr="00E01D1A" w:rsidRDefault="002C059F" w:rsidP="00F158EC">
      <w:pPr>
        <w:pStyle w:val="code"/>
        <w:rPr>
          <w:sz w:val="16"/>
        </w:rPr>
      </w:pPr>
    </w:p>
    <w:p w:rsidR="002C059F" w:rsidRPr="00E01D1A" w:rsidRDefault="002C059F" w:rsidP="00F158EC">
      <w:pPr>
        <w:pStyle w:val="code"/>
        <w:rPr>
          <w:sz w:val="16"/>
        </w:rPr>
      </w:pPr>
    </w:p>
    <w:p w:rsidR="002C059F" w:rsidRPr="00E01D1A" w:rsidRDefault="002C059F" w:rsidP="00F158EC">
      <w:pPr>
        <w:pStyle w:val="code"/>
        <w:rPr>
          <w:sz w:val="16"/>
        </w:rPr>
      </w:pPr>
    </w:p>
    <w:p w:rsidR="002C059F" w:rsidRPr="00E01D1A" w:rsidRDefault="002C059F" w:rsidP="00F158EC">
      <w:pPr>
        <w:pStyle w:val="code"/>
        <w:rPr>
          <w:sz w:val="16"/>
        </w:rPr>
      </w:pPr>
    </w:p>
    <w:p w:rsidR="002C059F" w:rsidRPr="00E01D1A" w:rsidRDefault="002C059F" w:rsidP="00F158EC">
      <w:pPr>
        <w:pStyle w:val="code"/>
        <w:rPr>
          <w:sz w:val="16"/>
        </w:rPr>
      </w:pPr>
    </w:p>
    <w:p w:rsidR="002C059F" w:rsidRPr="00E01D1A" w:rsidRDefault="002C059F" w:rsidP="00F158EC">
      <w:pPr>
        <w:pStyle w:val="code"/>
        <w:rPr>
          <w:sz w:val="16"/>
        </w:rPr>
      </w:pPr>
    </w:p>
    <w:p w:rsidR="002C059F" w:rsidRPr="00E01D1A" w:rsidRDefault="002C059F" w:rsidP="00F158EC">
      <w:pPr>
        <w:pStyle w:val="code"/>
        <w:rPr>
          <w:sz w:val="16"/>
        </w:rPr>
      </w:pPr>
    </w:p>
    <w:p w:rsidR="002C059F" w:rsidRPr="00E01D1A" w:rsidRDefault="002C059F" w:rsidP="00F158EC">
      <w:pPr>
        <w:pStyle w:val="code"/>
        <w:rPr>
          <w:sz w:val="16"/>
        </w:rPr>
      </w:pPr>
    </w:p>
    <w:p w:rsidR="002C059F" w:rsidRPr="00E01D1A" w:rsidRDefault="002C059F" w:rsidP="00F158EC">
      <w:pPr>
        <w:pStyle w:val="code"/>
        <w:rPr>
          <w:sz w:val="16"/>
        </w:rPr>
      </w:pPr>
    </w:p>
    <w:p w:rsidR="002C059F" w:rsidRPr="00E01D1A" w:rsidRDefault="002C059F" w:rsidP="00F158EC">
      <w:pPr>
        <w:pStyle w:val="code"/>
        <w:rPr>
          <w:sz w:val="16"/>
        </w:rPr>
      </w:pPr>
    </w:p>
    <w:p w:rsidR="009F00B6" w:rsidRPr="00E01D1A" w:rsidRDefault="00CE0B6F" w:rsidP="009F00B6">
      <w:pPr>
        <w:pStyle w:val="code"/>
        <w:rPr>
          <w:b/>
          <w:sz w:val="16"/>
        </w:rPr>
      </w:pPr>
      <w:r w:rsidRPr="00E01D1A">
        <w:rPr>
          <w:b/>
          <w:sz w:val="16"/>
        </w:rPr>
        <w:t xml:space="preserve">// other functions </w:t>
      </w:r>
      <w:r w:rsidR="00AE73FC" w:rsidRPr="00E01D1A">
        <w:rPr>
          <w:b/>
          <w:sz w:val="16"/>
        </w:rPr>
        <w:t>- global_integer still in scope</w:t>
      </w:r>
    </w:p>
    <w:p w:rsidR="001C1631" w:rsidRDefault="001C1631" w:rsidP="00B64997">
      <w:pPr>
        <w:pStyle w:val="Heading2"/>
      </w:pPr>
      <w:proofErr w:type="gramStart"/>
      <w:r w:rsidRPr="00B64997">
        <w:rPr>
          <w:rStyle w:val="inlinecode"/>
          <w:b/>
          <w:sz w:val="26"/>
        </w:rPr>
        <w:lastRenderedPageBreak/>
        <w:t>if</w:t>
      </w:r>
      <w:r w:rsidR="004C0202" w:rsidRPr="00B64997">
        <w:rPr>
          <w:rStyle w:val="inlinecode"/>
          <w:b/>
          <w:sz w:val="26"/>
        </w:rPr>
        <w:t>(</w:t>
      </w:r>
      <w:proofErr w:type="gramEnd"/>
      <w:r w:rsidR="004C0202" w:rsidRPr="00B64997">
        <w:rPr>
          <w:rStyle w:val="inlinecode"/>
          <w:b/>
          <w:sz w:val="26"/>
        </w:rPr>
        <w:t>)</w:t>
      </w:r>
      <w:r w:rsidR="004C0202">
        <w:t xml:space="preserve"> </w:t>
      </w:r>
      <w:r w:rsidR="00B64997">
        <w:t>Statements</w:t>
      </w:r>
      <w:r>
        <w:t xml:space="preserve">, </w:t>
      </w:r>
      <w:r w:rsidR="00B64997">
        <w:t>Pseudocode and Flowcharts</w:t>
      </w:r>
    </w:p>
    <w:p w:rsidR="00ED10C2" w:rsidRDefault="00ED10C2" w:rsidP="00531DFB">
      <w:pPr>
        <w:pStyle w:val="NoSpacing"/>
      </w:pPr>
    </w:p>
    <w:p w:rsidR="004D511F" w:rsidRDefault="00F3572E" w:rsidP="00531DFB">
      <w:pPr>
        <w:pStyle w:val="NoSpacing"/>
      </w:pPr>
      <w:r>
        <w:t>Earlier tutorials</w:t>
      </w:r>
      <w:r w:rsidR="004D511F">
        <w:t xml:space="preserve"> introduced you to the </w:t>
      </w:r>
      <w:r w:rsidR="00656D2C">
        <w:t>ideas of inputs</w:t>
      </w:r>
      <w:r w:rsidR="00CD5106">
        <w:t>,</w:t>
      </w:r>
      <w:r w:rsidR="00656D2C">
        <w:t xml:space="preserve"> operations and outputs, the </w:t>
      </w:r>
      <w:r w:rsidR="004D511F">
        <w:t xml:space="preserve">concepts of </w:t>
      </w:r>
      <w:r>
        <w:t>pseudocode</w:t>
      </w:r>
      <w:r w:rsidR="004D511F">
        <w:t xml:space="preserve"> and flowcharts, and the </w:t>
      </w:r>
      <w:r w:rsidR="00656D2C">
        <w:t>processes</w:t>
      </w:r>
      <w:r w:rsidR="004D511F">
        <w:t xml:space="preserve"> of sequence and selection. </w:t>
      </w:r>
      <w:r w:rsidR="00EC0DA5">
        <w:t xml:space="preserve"> </w:t>
      </w:r>
      <w:r>
        <w:t>In this</w:t>
      </w:r>
      <w:r w:rsidR="004D511F">
        <w:t xml:space="preserve"> section you will look at how you can go from a basic problem to a programmed solution using these techniques.</w:t>
      </w:r>
    </w:p>
    <w:p w:rsidR="004D511F" w:rsidRDefault="004D511F" w:rsidP="00531DFB">
      <w:pPr>
        <w:pStyle w:val="NoSpacing"/>
      </w:pPr>
    </w:p>
    <w:p w:rsidR="00656D2C" w:rsidRDefault="00656D2C" w:rsidP="00531DFB">
      <w:pPr>
        <w:pStyle w:val="NoSpacing"/>
      </w:pPr>
      <w:r>
        <w:t>Let's d</w:t>
      </w:r>
      <w:r w:rsidR="00E95141">
        <w:t>esign a program that fulfils a</w:t>
      </w:r>
      <w:r>
        <w:t xml:space="preserve"> simple problem. "Ask the user to enter 2 numbers.</w:t>
      </w:r>
      <w:r w:rsidR="00E95141">
        <w:t xml:space="preserve"> </w:t>
      </w:r>
      <w:r>
        <w:t xml:space="preserve"> Display both numbers. </w:t>
      </w:r>
      <w:r w:rsidR="00E95141">
        <w:t xml:space="preserve"> </w:t>
      </w:r>
      <w:r>
        <w:t xml:space="preserve">If both </w:t>
      </w:r>
      <w:r w:rsidR="00F3572E">
        <w:t>numbers</w:t>
      </w:r>
      <w:r>
        <w:t xml:space="preserve"> are the sa</w:t>
      </w:r>
      <w:r w:rsidR="00AA6776">
        <w:t xml:space="preserve">me display a message saying so. </w:t>
      </w:r>
      <w:r w:rsidR="00E95141">
        <w:t xml:space="preserve"> </w:t>
      </w:r>
      <w:r w:rsidR="00AA6776">
        <w:t>Display the addition of both numbers."</w:t>
      </w:r>
    </w:p>
    <w:p w:rsidR="00656D2C" w:rsidRDefault="00656D2C" w:rsidP="00531DFB">
      <w:pPr>
        <w:pStyle w:val="NoSpacing"/>
      </w:pPr>
    </w:p>
    <w:p w:rsidR="00656D2C" w:rsidRDefault="00656D2C" w:rsidP="00531DFB">
      <w:pPr>
        <w:pStyle w:val="NoSpacing"/>
      </w:pPr>
      <w:r>
        <w:t xml:space="preserve">First off </w:t>
      </w:r>
      <w:r w:rsidR="00F3572E">
        <w:t>let's</w:t>
      </w:r>
      <w:r>
        <w:t xml:space="preserve"> consider the inputs. </w:t>
      </w:r>
      <w:r w:rsidR="00E95141">
        <w:t xml:space="preserve"> </w:t>
      </w:r>
      <w:r>
        <w:t xml:space="preserve">The </w:t>
      </w:r>
      <w:r w:rsidR="00F3572E">
        <w:t>problem</w:t>
      </w:r>
      <w:r>
        <w:t xml:space="preserve"> starts with "Ask the user to enter 2 numbers". </w:t>
      </w:r>
      <w:r w:rsidR="00E95141">
        <w:t xml:space="preserve"> </w:t>
      </w:r>
      <w:r>
        <w:t>As it doesn'</w:t>
      </w:r>
      <w:r w:rsidR="00E95141">
        <w:t>t specify what sort of numbers, e.g. integer or float,</w:t>
      </w:r>
      <w:r>
        <w:t xml:space="preserve"> it's down to you to choose an appropriate type based on the problem.</w:t>
      </w:r>
      <w:r w:rsidR="00E95141">
        <w:t xml:space="preserve"> </w:t>
      </w:r>
      <w:r>
        <w:t xml:space="preserve"> As it doesn't seem to matter for this problem</w:t>
      </w:r>
      <w:r w:rsidR="00D51574">
        <w:t>,</w:t>
      </w:r>
      <w:r>
        <w:t xml:space="preserve"> integers are probably as good a choice as any</w:t>
      </w:r>
      <w:r w:rsidR="00D51574">
        <w:t>.</w:t>
      </w:r>
      <w:r w:rsidR="00AA6776">
        <w:t xml:space="preserve"> </w:t>
      </w:r>
      <w:r w:rsidR="00D51574">
        <w:t xml:space="preserve"> L</w:t>
      </w:r>
      <w:r w:rsidR="00F3572E">
        <w:t>et's call them integer</w:t>
      </w:r>
      <w:r w:rsidR="00AA6776">
        <w:t>1 and integer2</w:t>
      </w:r>
      <w:r>
        <w:t xml:space="preserve">. </w:t>
      </w:r>
      <w:r w:rsidR="00D51574">
        <w:t xml:space="preserve"> </w:t>
      </w:r>
      <w:r>
        <w:t xml:space="preserve">The outputs are the </w:t>
      </w:r>
      <w:r w:rsidR="00AA6776">
        <w:t>v</w:t>
      </w:r>
      <w:r>
        <w:t>alues of the two nu</w:t>
      </w:r>
      <w:r w:rsidR="00AA6776">
        <w:t>m</w:t>
      </w:r>
      <w:r>
        <w:t>ber</w:t>
      </w:r>
      <w:r w:rsidR="00AA6776">
        <w:t>s</w:t>
      </w:r>
      <w:r>
        <w:t xml:space="preserve"> input, a message saying they are equal</w:t>
      </w:r>
      <w:r w:rsidR="00AA6776">
        <w:t xml:space="preserve">, and the addition of the two numbers. </w:t>
      </w:r>
      <w:r w:rsidR="00D51574">
        <w:t xml:space="preserve"> </w:t>
      </w:r>
      <w:r w:rsidR="00AA6776">
        <w:t xml:space="preserve">The only </w:t>
      </w:r>
      <w:r w:rsidR="00CD5106">
        <w:t xml:space="preserve">other </w:t>
      </w:r>
      <w:r w:rsidR="00AA6776">
        <w:t>operation apart from this is the decision as to whether to display the message.</w:t>
      </w:r>
    </w:p>
    <w:p w:rsidR="00AA6776" w:rsidRDefault="00AA6776" w:rsidP="00531DFB">
      <w:pPr>
        <w:pStyle w:val="NoSpacing"/>
      </w:pPr>
    </w:p>
    <w:p w:rsidR="00C207D8" w:rsidRDefault="00AA6776" w:rsidP="00531DFB">
      <w:pPr>
        <w:pStyle w:val="NoSpacing"/>
      </w:pPr>
      <w:r>
        <w:t xml:space="preserve">You </w:t>
      </w:r>
      <w:r w:rsidR="006F7240">
        <w:t>could initially</w:t>
      </w:r>
      <w:r>
        <w:t xml:space="preserve"> break </w:t>
      </w:r>
      <w:r w:rsidR="006F7240">
        <w:t>the problem</w:t>
      </w:r>
      <w:r>
        <w:t xml:space="preserve"> up into </w:t>
      </w:r>
      <w:r w:rsidR="00F3572E">
        <w:t>pseudocode</w:t>
      </w:r>
      <w:r>
        <w:t xml:space="preserve"> like this</w:t>
      </w:r>
      <w:r w:rsidR="006F7240">
        <w:t>:</w:t>
      </w:r>
    </w:p>
    <w:p w:rsidR="00C207D8" w:rsidRPr="008C1D5D" w:rsidRDefault="00C207D8" w:rsidP="006F7240">
      <w:pPr>
        <w:pStyle w:val="List1"/>
        <w:rPr>
          <w:b/>
        </w:rPr>
      </w:pPr>
      <w:r w:rsidRPr="008C1D5D">
        <w:rPr>
          <w:b/>
        </w:rPr>
        <w:t xml:space="preserve">Input </w:t>
      </w:r>
      <w:r w:rsidR="006F7240" w:rsidRPr="008C1D5D">
        <w:rPr>
          <w:b/>
        </w:rPr>
        <w:t>two</w:t>
      </w:r>
      <w:r w:rsidRPr="008C1D5D">
        <w:rPr>
          <w:b/>
        </w:rPr>
        <w:t xml:space="preserve"> numbers</w:t>
      </w:r>
    </w:p>
    <w:p w:rsidR="00C207D8" w:rsidRPr="008C1D5D" w:rsidRDefault="00C207D8" w:rsidP="006F7240">
      <w:pPr>
        <w:pStyle w:val="List1"/>
        <w:rPr>
          <w:b/>
        </w:rPr>
      </w:pPr>
      <w:r w:rsidRPr="008C1D5D">
        <w:rPr>
          <w:b/>
        </w:rPr>
        <w:t>Display both numbers</w:t>
      </w:r>
    </w:p>
    <w:p w:rsidR="00C207D8" w:rsidRPr="008C1D5D" w:rsidRDefault="00C207D8" w:rsidP="006F7240">
      <w:pPr>
        <w:pStyle w:val="List1"/>
        <w:rPr>
          <w:b/>
        </w:rPr>
      </w:pPr>
      <w:r w:rsidRPr="008C1D5D">
        <w:rPr>
          <w:b/>
        </w:rPr>
        <w:t xml:space="preserve">If both numbers are the same </w:t>
      </w:r>
      <w:r w:rsidR="006F7240" w:rsidRPr="008C1D5D">
        <w:rPr>
          <w:b/>
        </w:rPr>
        <w:t>display message saying they are equal</w:t>
      </w:r>
    </w:p>
    <w:p w:rsidR="006F7240" w:rsidRPr="008C1D5D" w:rsidRDefault="006F7240" w:rsidP="006F7240">
      <w:pPr>
        <w:pStyle w:val="List1"/>
        <w:rPr>
          <w:b/>
        </w:rPr>
      </w:pPr>
      <w:r w:rsidRPr="008C1D5D">
        <w:rPr>
          <w:b/>
        </w:rPr>
        <w:t>Display addition of both numbers.</w:t>
      </w:r>
    </w:p>
    <w:p w:rsidR="006F7240" w:rsidRPr="00E04A7A" w:rsidRDefault="006F7240" w:rsidP="00531DFB">
      <w:pPr>
        <w:pStyle w:val="NoSpacing"/>
        <w:rPr>
          <w:sz w:val="16"/>
          <w:szCs w:val="16"/>
        </w:rPr>
      </w:pPr>
    </w:p>
    <w:p w:rsidR="00AA6776" w:rsidRDefault="006F7240" w:rsidP="00531DFB">
      <w:pPr>
        <w:pStyle w:val="NoSpacing"/>
      </w:pPr>
      <w:r>
        <w:t>You could then stepwise refine and add reference to speci</w:t>
      </w:r>
      <w:r w:rsidR="008C1D5D">
        <w:t>fic inputs and outputs like so:</w:t>
      </w:r>
    </w:p>
    <w:p w:rsidR="00E01D1A" w:rsidRPr="008C1D5D" w:rsidRDefault="00E01D1A" w:rsidP="00E01D1A">
      <w:pPr>
        <w:pStyle w:val="List1"/>
        <w:numPr>
          <w:ilvl w:val="0"/>
          <w:numId w:val="28"/>
        </w:numPr>
        <w:rPr>
          <w:b/>
        </w:rPr>
      </w:pPr>
      <w:r w:rsidRPr="008C1D5D">
        <w:rPr>
          <w:b/>
        </w:rPr>
        <w:t>Input two numbers</w:t>
      </w:r>
    </w:p>
    <w:p w:rsidR="00AA6776" w:rsidRPr="008C1D5D" w:rsidRDefault="00AA6776" w:rsidP="00E01D1A">
      <w:pPr>
        <w:pStyle w:val="List1"/>
        <w:numPr>
          <w:ilvl w:val="1"/>
          <w:numId w:val="28"/>
        </w:numPr>
        <w:rPr>
          <w:b/>
        </w:rPr>
      </w:pPr>
      <w:r w:rsidRPr="008C1D5D">
        <w:rPr>
          <w:b/>
        </w:rPr>
        <w:t xml:space="preserve">Display message </w:t>
      </w:r>
      <w:r w:rsidR="00F3572E" w:rsidRPr="008C1D5D">
        <w:rPr>
          <w:b/>
        </w:rPr>
        <w:t>asking for</w:t>
      </w:r>
      <w:r w:rsidRPr="008C1D5D">
        <w:rPr>
          <w:b/>
        </w:rPr>
        <w:t xml:space="preserve"> first number.</w:t>
      </w:r>
    </w:p>
    <w:p w:rsidR="00AA6776" w:rsidRPr="008C1D5D" w:rsidRDefault="00AA6776" w:rsidP="00E01D1A">
      <w:pPr>
        <w:pStyle w:val="List1"/>
        <w:numPr>
          <w:ilvl w:val="1"/>
          <w:numId w:val="15"/>
        </w:numPr>
        <w:rPr>
          <w:b/>
        </w:rPr>
      </w:pPr>
      <w:r w:rsidRPr="008C1D5D">
        <w:rPr>
          <w:b/>
        </w:rPr>
        <w:t>Input integer1</w:t>
      </w:r>
    </w:p>
    <w:p w:rsidR="00AA6776" w:rsidRPr="008C1D5D" w:rsidRDefault="00AA6776" w:rsidP="00E01D1A">
      <w:pPr>
        <w:pStyle w:val="List1"/>
        <w:numPr>
          <w:ilvl w:val="1"/>
          <w:numId w:val="15"/>
        </w:numPr>
        <w:rPr>
          <w:b/>
        </w:rPr>
      </w:pPr>
      <w:r w:rsidRPr="008C1D5D">
        <w:rPr>
          <w:b/>
        </w:rPr>
        <w:t xml:space="preserve">Display message </w:t>
      </w:r>
      <w:r w:rsidR="00F3572E" w:rsidRPr="008C1D5D">
        <w:rPr>
          <w:b/>
        </w:rPr>
        <w:t>asking for</w:t>
      </w:r>
      <w:r w:rsidRPr="008C1D5D">
        <w:rPr>
          <w:b/>
        </w:rPr>
        <w:t xml:space="preserve"> first number.</w:t>
      </w:r>
    </w:p>
    <w:p w:rsidR="00E01D1A" w:rsidRPr="008C1D5D" w:rsidRDefault="00AA6776" w:rsidP="008C1D5D">
      <w:pPr>
        <w:pStyle w:val="List1"/>
        <w:numPr>
          <w:ilvl w:val="1"/>
          <w:numId w:val="15"/>
        </w:numPr>
        <w:rPr>
          <w:b/>
        </w:rPr>
      </w:pPr>
      <w:r w:rsidRPr="008C1D5D">
        <w:rPr>
          <w:b/>
        </w:rPr>
        <w:t>Input integer2</w:t>
      </w:r>
    </w:p>
    <w:p w:rsidR="00AA6776" w:rsidRPr="008C1D5D" w:rsidRDefault="00AA6776" w:rsidP="00C207D8">
      <w:pPr>
        <w:pStyle w:val="List1"/>
        <w:rPr>
          <w:b/>
        </w:rPr>
      </w:pPr>
      <w:r w:rsidRPr="008C1D5D">
        <w:rPr>
          <w:b/>
        </w:rPr>
        <w:t>Display integer1 and integer2</w:t>
      </w:r>
    </w:p>
    <w:p w:rsidR="00AA6776" w:rsidRPr="008C1D5D" w:rsidRDefault="00AA6776" w:rsidP="00C207D8">
      <w:pPr>
        <w:pStyle w:val="List1"/>
        <w:rPr>
          <w:b/>
        </w:rPr>
      </w:pPr>
      <w:r w:rsidRPr="008C1D5D">
        <w:rPr>
          <w:b/>
        </w:rPr>
        <w:t xml:space="preserve">If integer1 is equal to integer2 </w:t>
      </w:r>
      <w:r w:rsidR="00C207D8" w:rsidRPr="008C1D5D">
        <w:rPr>
          <w:b/>
        </w:rPr>
        <w:tab/>
      </w:r>
      <w:r w:rsidR="00C207D8" w:rsidRPr="008C1D5D">
        <w:rPr>
          <w:b/>
        </w:rPr>
        <w:tab/>
      </w:r>
      <w:r w:rsidR="00C207D8" w:rsidRPr="008C1D5D">
        <w:rPr>
          <w:b/>
        </w:rPr>
        <w:tab/>
      </w:r>
      <w:r w:rsidR="00C207D8" w:rsidRPr="008C1D5D">
        <w:rPr>
          <w:b/>
        </w:rPr>
        <w:tab/>
      </w:r>
      <w:r w:rsidR="00C207D8" w:rsidRPr="008C1D5D">
        <w:rPr>
          <w:b/>
        </w:rPr>
        <w:tab/>
      </w:r>
      <w:r w:rsidR="00C207D8" w:rsidRPr="008C1D5D">
        <w:rPr>
          <w:b/>
          <w:color w:val="A6A6A6"/>
        </w:rPr>
        <w:t>/</w:t>
      </w:r>
      <w:proofErr w:type="gramStart"/>
      <w:r w:rsidR="00C207D8" w:rsidRPr="008C1D5D">
        <w:rPr>
          <w:b/>
          <w:color w:val="A6A6A6"/>
        </w:rPr>
        <w:t xml:space="preserve">/ </w:t>
      </w:r>
      <w:r w:rsidRPr="008C1D5D">
        <w:rPr>
          <w:b/>
          <w:color w:val="A6A6A6"/>
        </w:rPr>
        <w:t xml:space="preserve"> </w:t>
      </w:r>
      <w:r w:rsidR="00C207D8" w:rsidRPr="008C1D5D">
        <w:rPr>
          <w:b/>
          <w:color w:val="A6A6A6"/>
        </w:rPr>
        <w:t>(</w:t>
      </w:r>
      <w:proofErr w:type="gramEnd"/>
      <w:r w:rsidR="00C207D8" w:rsidRPr="008C1D5D">
        <w:rPr>
          <w:b/>
          <w:color w:val="A6A6A6"/>
        </w:rPr>
        <w:t>or "if integer1 == integer2 ")</w:t>
      </w:r>
    </w:p>
    <w:p w:rsidR="00AA6776" w:rsidRPr="008C1D5D" w:rsidRDefault="00AA6776" w:rsidP="00C207D8">
      <w:pPr>
        <w:pStyle w:val="List1"/>
        <w:numPr>
          <w:ilvl w:val="1"/>
          <w:numId w:val="15"/>
        </w:numPr>
        <w:rPr>
          <w:b/>
        </w:rPr>
      </w:pPr>
      <w:r w:rsidRPr="008C1D5D">
        <w:rPr>
          <w:b/>
        </w:rPr>
        <w:tab/>
        <w:t>Display message saying they are equal</w:t>
      </w:r>
    </w:p>
    <w:p w:rsidR="00AA6776" w:rsidRPr="008C1D5D" w:rsidRDefault="00AA6776" w:rsidP="00C207D8">
      <w:pPr>
        <w:pStyle w:val="List1"/>
        <w:rPr>
          <w:b/>
        </w:rPr>
      </w:pPr>
      <w:r w:rsidRPr="008C1D5D">
        <w:rPr>
          <w:b/>
        </w:rPr>
        <w:t xml:space="preserve">Display </w:t>
      </w:r>
      <w:r w:rsidR="00C207D8" w:rsidRPr="008C1D5D">
        <w:rPr>
          <w:b/>
        </w:rPr>
        <w:t>addition of integer1 and integer2</w:t>
      </w:r>
      <w:r w:rsidR="00C207D8" w:rsidRPr="008C1D5D">
        <w:rPr>
          <w:b/>
        </w:rPr>
        <w:tab/>
      </w:r>
      <w:r w:rsidR="00C207D8" w:rsidRPr="008C1D5D">
        <w:rPr>
          <w:b/>
        </w:rPr>
        <w:tab/>
      </w:r>
      <w:r w:rsidR="00C207D8" w:rsidRPr="008C1D5D">
        <w:rPr>
          <w:b/>
          <w:color w:val="A6A6A6"/>
        </w:rPr>
        <w:t>// (</w:t>
      </w:r>
      <w:proofErr w:type="gramStart"/>
      <w:r w:rsidR="00C207D8" w:rsidRPr="008C1D5D">
        <w:rPr>
          <w:b/>
          <w:color w:val="A6A6A6"/>
        </w:rPr>
        <w:t>or  "</w:t>
      </w:r>
      <w:proofErr w:type="gramEnd"/>
      <w:r w:rsidR="00C207D8" w:rsidRPr="008C1D5D">
        <w:rPr>
          <w:b/>
          <w:color w:val="A6A6A6"/>
        </w:rPr>
        <w:t>Display integer1+integer2")</w:t>
      </w:r>
    </w:p>
    <w:p w:rsidR="00AA6776" w:rsidRPr="00E04A7A" w:rsidRDefault="00AA6776" w:rsidP="00531DFB">
      <w:pPr>
        <w:pStyle w:val="NoSpacing"/>
        <w:rPr>
          <w:sz w:val="16"/>
          <w:szCs w:val="16"/>
        </w:rPr>
      </w:pPr>
    </w:p>
    <w:p w:rsidR="00C207D8" w:rsidRDefault="00155117" w:rsidP="00531DFB">
      <w:pPr>
        <w:pStyle w:val="NoSpacing"/>
      </w:pPr>
      <w:r>
        <w:t xml:space="preserve">This could then be converted to a </w:t>
      </w:r>
      <w:r w:rsidR="00F3572E">
        <w:t>flowchart like</w:t>
      </w:r>
      <w:r>
        <w:t xml:space="preserve"> this:</w:t>
      </w:r>
    </w:p>
    <w:p w:rsidR="00AA6776" w:rsidRDefault="00152795" w:rsidP="00531DFB">
      <w:pPr>
        <w:pStyle w:val="NoSpacing"/>
      </w:pPr>
      <w:r>
        <w:rPr>
          <w:noProof/>
          <w:lang w:eastAsia="en-GB" w:bidi="ar-SA"/>
        </w:rPr>
        <w:lastRenderedPageBreak/>
        <mc:AlternateContent>
          <mc:Choice Requires="wpc">
            <w:drawing>
              <wp:inline distT="0" distB="0" distL="0" distR="0">
                <wp:extent cx="6645910" cy="2753995"/>
                <wp:effectExtent l="0" t="0" r="2540" b="0"/>
                <wp:docPr id="178" name="Canvas 1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 name="Text Box 2"/>
                        <wps:cNvSpPr>
                          <a:spLocks noChangeArrowheads="1"/>
                        </wps:cNvSpPr>
                        <wps:spPr bwMode="auto">
                          <a:xfrm>
                            <a:off x="1148266" y="149563"/>
                            <a:ext cx="998733" cy="284355"/>
                          </a:xfrm>
                          <a:prstGeom prst="flowChartTerminator">
                            <a:avLst/>
                          </a:prstGeom>
                          <a:solidFill>
                            <a:srgbClr val="B6DDE8"/>
                          </a:solidFill>
                          <a:ln w="9525">
                            <a:solidFill>
                              <a:srgbClr val="000000"/>
                            </a:solidFill>
                            <a:miter lim="800000"/>
                            <a:headEnd/>
                            <a:tailEnd/>
                          </a:ln>
                        </wps:spPr>
                        <wps:txbx>
                          <w:txbxContent>
                            <w:p w:rsidR="00287020" w:rsidRPr="00210148" w:rsidRDefault="00E04A7A" w:rsidP="006B279C">
                              <w:pPr>
                                <w:pStyle w:val="NoSpacing"/>
                                <w:jc w:val="center"/>
                                <w:rPr>
                                  <w:b/>
                                  <w:sz w:val="20"/>
                                  <w:szCs w:val="20"/>
                                </w:rPr>
                              </w:pPr>
                              <w:r w:rsidRPr="00210148">
                                <w:rPr>
                                  <w:b/>
                                  <w:sz w:val="20"/>
                                  <w:szCs w:val="20"/>
                                </w:rPr>
                                <w:t>START</w:t>
                              </w:r>
                            </w:p>
                            <w:p w:rsidR="00287020" w:rsidRPr="007E3CE2" w:rsidRDefault="00287020" w:rsidP="006B279C">
                              <w:pPr>
                                <w:pStyle w:val="NoSpacing"/>
                                <w:jc w:val="center"/>
                                <w:rPr>
                                  <w:b/>
                                </w:rPr>
                              </w:pPr>
                            </w:p>
                          </w:txbxContent>
                        </wps:txbx>
                        <wps:bodyPr rot="0" vert="horz" wrap="square" lIns="91440" tIns="45720" rIns="91440" bIns="45720" anchor="t" anchorCtr="0" upright="1">
                          <a:noAutofit/>
                        </wps:bodyPr>
                      </wps:wsp>
                      <wps:wsp>
                        <wps:cNvPr id="32" name="AutoShape 69"/>
                        <wps:cNvCnPr>
                          <a:cxnSpLocks noChangeShapeType="1"/>
                        </wps:cNvCnPr>
                        <wps:spPr bwMode="auto">
                          <a:xfrm>
                            <a:off x="1650401" y="433918"/>
                            <a:ext cx="1846" cy="14587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Text Box 2"/>
                        <wps:cNvSpPr>
                          <a:spLocks noChangeArrowheads="1"/>
                        </wps:cNvSpPr>
                        <wps:spPr bwMode="auto">
                          <a:xfrm>
                            <a:off x="982118" y="579788"/>
                            <a:ext cx="1363335" cy="424686"/>
                          </a:xfrm>
                          <a:prstGeom prst="flowChartInputOutput">
                            <a:avLst/>
                          </a:prstGeom>
                          <a:solidFill>
                            <a:srgbClr val="B6DDE8"/>
                          </a:solidFill>
                          <a:ln w="9525">
                            <a:solidFill>
                              <a:srgbClr val="000000"/>
                            </a:solidFill>
                            <a:miter lim="800000"/>
                            <a:headEnd/>
                            <a:tailEnd/>
                          </a:ln>
                        </wps:spPr>
                        <wps:txbx>
                          <w:txbxContent>
                            <w:p w:rsidR="00287020" w:rsidRPr="00E04A7A" w:rsidRDefault="00287020" w:rsidP="006B279C">
                              <w:pPr>
                                <w:pStyle w:val="NoSpacing"/>
                                <w:jc w:val="center"/>
                                <w:rPr>
                                  <w:b/>
                                  <w:sz w:val="20"/>
                                  <w:szCs w:val="20"/>
                                </w:rPr>
                              </w:pPr>
                              <w:r w:rsidRPr="00E04A7A">
                                <w:rPr>
                                  <w:b/>
                                  <w:sz w:val="20"/>
                                  <w:szCs w:val="20"/>
                                </w:rPr>
                                <w:t>Ask for first number</w:t>
                              </w:r>
                            </w:p>
                            <w:p w:rsidR="00287020" w:rsidRPr="007E3CE2" w:rsidRDefault="00287020" w:rsidP="006B279C">
                              <w:pPr>
                                <w:pStyle w:val="NoSpacing"/>
                                <w:jc w:val="center"/>
                                <w:rPr>
                                  <w:b/>
                                </w:rPr>
                              </w:pPr>
                            </w:p>
                          </w:txbxContent>
                        </wps:txbx>
                        <wps:bodyPr rot="0" vert="horz" wrap="square" lIns="91440" tIns="45720" rIns="91440" bIns="45720" anchor="t" anchorCtr="0" upright="1">
                          <a:noAutofit/>
                        </wps:bodyPr>
                      </wps:wsp>
                      <wps:wsp>
                        <wps:cNvPr id="34" name="Text Box 2"/>
                        <wps:cNvSpPr>
                          <a:spLocks noChangeArrowheads="1"/>
                        </wps:cNvSpPr>
                        <wps:spPr bwMode="auto">
                          <a:xfrm>
                            <a:off x="982118" y="1150345"/>
                            <a:ext cx="1363335" cy="422839"/>
                          </a:xfrm>
                          <a:prstGeom prst="flowChartInputOutput">
                            <a:avLst/>
                          </a:prstGeom>
                          <a:solidFill>
                            <a:srgbClr val="B6DDE8"/>
                          </a:solidFill>
                          <a:ln w="9525">
                            <a:solidFill>
                              <a:srgbClr val="000000"/>
                            </a:solidFill>
                            <a:miter lim="800000"/>
                            <a:headEnd/>
                            <a:tailEnd/>
                          </a:ln>
                        </wps:spPr>
                        <wps:txbx>
                          <w:txbxContent>
                            <w:p w:rsidR="00287020" w:rsidRPr="00E04A7A" w:rsidRDefault="00287020" w:rsidP="006B279C">
                              <w:pPr>
                                <w:pStyle w:val="NoSpacing"/>
                                <w:jc w:val="center"/>
                                <w:rPr>
                                  <w:b/>
                                  <w:sz w:val="20"/>
                                  <w:szCs w:val="20"/>
                                </w:rPr>
                              </w:pPr>
                              <w:r w:rsidRPr="00E04A7A">
                                <w:rPr>
                                  <w:b/>
                                  <w:sz w:val="20"/>
                                  <w:szCs w:val="20"/>
                                </w:rPr>
                                <w:t xml:space="preserve">Input into </w:t>
                              </w:r>
                            </w:p>
                            <w:p w:rsidR="00287020" w:rsidRPr="00E04A7A" w:rsidRDefault="00287020" w:rsidP="006B279C">
                              <w:pPr>
                                <w:pStyle w:val="NoSpacing"/>
                                <w:jc w:val="center"/>
                                <w:rPr>
                                  <w:b/>
                                  <w:sz w:val="20"/>
                                  <w:szCs w:val="20"/>
                                </w:rPr>
                              </w:pPr>
                              <w:r w:rsidRPr="00E04A7A">
                                <w:rPr>
                                  <w:b/>
                                  <w:sz w:val="20"/>
                                  <w:szCs w:val="20"/>
                                </w:rPr>
                                <w:t>Integer1</w:t>
                              </w:r>
                            </w:p>
                          </w:txbxContent>
                        </wps:txbx>
                        <wps:bodyPr rot="0" vert="horz" wrap="square" lIns="91440" tIns="45720" rIns="91440" bIns="45720" anchor="t" anchorCtr="0" upright="1">
                          <a:noAutofit/>
                        </wps:bodyPr>
                      </wps:wsp>
                      <wps:wsp>
                        <wps:cNvPr id="35" name="Text Box 2"/>
                        <wps:cNvSpPr>
                          <a:spLocks noChangeArrowheads="1"/>
                        </wps:cNvSpPr>
                        <wps:spPr bwMode="auto">
                          <a:xfrm>
                            <a:off x="789202" y="1718131"/>
                            <a:ext cx="1650401" cy="421916"/>
                          </a:xfrm>
                          <a:prstGeom prst="flowChartInputOutput">
                            <a:avLst/>
                          </a:prstGeom>
                          <a:solidFill>
                            <a:srgbClr val="B6DDE8"/>
                          </a:solidFill>
                          <a:ln w="9525">
                            <a:solidFill>
                              <a:srgbClr val="000000"/>
                            </a:solidFill>
                            <a:miter lim="800000"/>
                            <a:headEnd/>
                            <a:tailEnd/>
                          </a:ln>
                        </wps:spPr>
                        <wps:txbx>
                          <w:txbxContent>
                            <w:p w:rsidR="00287020" w:rsidRPr="00E04A7A" w:rsidRDefault="00287020" w:rsidP="006B279C">
                              <w:pPr>
                                <w:pStyle w:val="NoSpacing"/>
                                <w:jc w:val="center"/>
                                <w:rPr>
                                  <w:b/>
                                  <w:sz w:val="20"/>
                                  <w:szCs w:val="20"/>
                                </w:rPr>
                              </w:pPr>
                              <w:r w:rsidRPr="00E04A7A">
                                <w:rPr>
                                  <w:b/>
                                  <w:sz w:val="20"/>
                                  <w:szCs w:val="20"/>
                                </w:rPr>
                                <w:t>Ask for second number</w:t>
                              </w:r>
                            </w:p>
                            <w:p w:rsidR="00287020" w:rsidRPr="007E3CE2" w:rsidRDefault="00287020" w:rsidP="006B279C">
                              <w:pPr>
                                <w:pStyle w:val="NoSpacing"/>
                                <w:jc w:val="center"/>
                                <w:rPr>
                                  <w:b/>
                                </w:rPr>
                              </w:pPr>
                            </w:p>
                          </w:txbxContent>
                        </wps:txbx>
                        <wps:bodyPr rot="0" vert="horz" wrap="square" lIns="91440" tIns="45720" rIns="91440" bIns="45720" anchor="t" anchorCtr="0" upright="1">
                          <a:noAutofit/>
                        </wps:bodyPr>
                      </wps:wsp>
                      <wps:wsp>
                        <wps:cNvPr id="36" name="Text Box 2"/>
                        <wps:cNvSpPr>
                          <a:spLocks noChangeArrowheads="1"/>
                        </wps:cNvSpPr>
                        <wps:spPr bwMode="auto">
                          <a:xfrm>
                            <a:off x="933197" y="2287764"/>
                            <a:ext cx="1363335" cy="438534"/>
                          </a:xfrm>
                          <a:prstGeom prst="flowChartInputOutput">
                            <a:avLst/>
                          </a:prstGeom>
                          <a:solidFill>
                            <a:srgbClr val="B6DDE8"/>
                          </a:solidFill>
                          <a:ln w="9525">
                            <a:solidFill>
                              <a:srgbClr val="000000"/>
                            </a:solidFill>
                            <a:miter lim="800000"/>
                            <a:headEnd/>
                            <a:tailEnd/>
                          </a:ln>
                        </wps:spPr>
                        <wps:txbx>
                          <w:txbxContent>
                            <w:p w:rsidR="00287020" w:rsidRPr="00E04A7A" w:rsidRDefault="00287020" w:rsidP="006B279C">
                              <w:pPr>
                                <w:pStyle w:val="NoSpacing"/>
                                <w:jc w:val="center"/>
                                <w:rPr>
                                  <w:b/>
                                  <w:sz w:val="20"/>
                                  <w:szCs w:val="20"/>
                                </w:rPr>
                              </w:pPr>
                              <w:r w:rsidRPr="00E04A7A">
                                <w:rPr>
                                  <w:b/>
                                  <w:sz w:val="20"/>
                                  <w:szCs w:val="20"/>
                                </w:rPr>
                                <w:t xml:space="preserve">Input into </w:t>
                              </w:r>
                            </w:p>
                            <w:p w:rsidR="00287020" w:rsidRPr="00E04A7A" w:rsidRDefault="00287020" w:rsidP="006B279C">
                              <w:pPr>
                                <w:pStyle w:val="NoSpacing"/>
                                <w:jc w:val="center"/>
                                <w:rPr>
                                  <w:b/>
                                  <w:sz w:val="20"/>
                                  <w:szCs w:val="20"/>
                                </w:rPr>
                              </w:pPr>
                              <w:r w:rsidRPr="00E04A7A">
                                <w:rPr>
                                  <w:b/>
                                  <w:sz w:val="20"/>
                                  <w:szCs w:val="20"/>
                                </w:rPr>
                                <w:t>Integer2</w:t>
                              </w:r>
                            </w:p>
                          </w:txbxContent>
                        </wps:txbx>
                        <wps:bodyPr rot="0" vert="horz" wrap="square" lIns="91440" tIns="45720" rIns="91440" bIns="45720" anchor="t" anchorCtr="0" upright="1">
                          <a:noAutofit/>
                        </wps:bodyPr>
                      </wps:wsp>
                      <wps:wsp>
                        <wps:cNvPr id="37" name="AutoShape 89"/>
                        <wps:cNvSpPr>
                          <a:spLocks noChangeArrowheads="1"/>
                        </wps:cNvSpPr>
                        <wps:spPr bwMode="auto">
                          <a:xfrm>
                            <a:off x="3756785" y="216959"/>
                            <a:ext cx="1523944" cy="633336"/>
                          </a:xfrm>
                          <a:prstGeom prst="flowChartDecision">
                            <a:avLst/>
                          </a:prstGeom>
                          <a:solidFill>
                            <a:srgbClr val="B6DDE8"/>
                          </a:solidFill>
                          <a:ln w="9525">
                            <a:solidFill>
                              <a:srgbClr val="000000"/>
                            </a:solidFill>
                            <a:miter lim="800000"/>
                            <a:headEnd/>
                            <a:tailEnd/>
                          </a:ln>
                        </wps:spPr>
                        <wps:txbx>
                          <w:txbxContent>
                            <w:p w:rsidR="00287020" w:rsidRPr="00210148" w:rsidRDefault="00287020" w:rsidP="006B279C">
                              <w:pPr>
                                <w:jc w:val="center"/>
                                <w:rPr>
                                  <w:b/>
                                  <w:sz w:val="16"/>
                                  <w:szCs w:val="16"/>
                                </w:rPr>
                              </w:pPr>
                              <w:r w:rsidRPr="00210148">
                                <w:rPr>
                                  <w:b/>
                                  <w:sz w:val="16"/>
                                  <w:szCs w:val="16"/>
                                </w:rPr>
                                <w:t>Integer1 = = Integer2?</w:t>
                              </w:r>
                            </w:p>
                            <w:p w:rsidR="00287020" w:rsidRPr="00155117" w:rsidRDefault="00287020" w:rsidP="006B279C">
                              <w:pPr>
                                <w:rPr>
                                  <w:sz w:val="16"/>
                                  <w:szCs w:val="16"/>
                                </w:rPr>
                              </w:pPr>
                            </w:p>
                          </w:txbxContent>
                        </wps:txbx>
                        <wps:bodyPr rot="0" vert="horz" wrap="square" lIns="91440" tIns="45720" rIns="91440" bIns="45720" anchor="t" anchorCtr="0" upright="1">
                          <a:noAutofit/>
                        </wps:bodyPr>
                      </wps:wsp>
                      <wps:wsp>
                        <wps:cNvPr id="38" name="AutoShape 204"/>
                        <wps:cNvCnPr>
                          <a:cxnSpLocks noChangeShapeType="1"/>
                        </wps:cNvCnPr>
                        <wps:spPr bwMode="auto">
                          <a:xfrm>
                            <a:off x="4520142" y="850295"/>
                            <a:ext cx="2769" cy="14587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205"/>
                        <wps:cNvCnPr>
                          <a:cxnSpLocks noChangeShapeType="1"/>
                        </wps:cNvCnPr>
                        <wps:spPr bwMode="auto">
                          <a:xfrm>
                            <a:off x="4518296" y="72012"/>
                            <a:ext cx="1846" cy="144947"/>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206"/>
                        <wps:cNvCnPr>
                          <a:cxnSpLocks noChangeShapeType="1"/>
                        </wps:cNvCnPr>
                        <wps:spPr bwMode="auto">
                          <a:xfrm>
                            <a:off x="4524757" y="1349762"/>
                            <a:ext cx="1846" cy="14587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207"/>
                        <wps:cNvCnPr>
                          <a:cxnSpLocks noChangeShapeType="1"/>
                        </wps:cNvCnPr>
                        <wps:spPr bwMode="auto">
                          <a:xfrm>
                            <a:off x="1648555" y="1004474"/>
                            <a:ext cx="1846" cy="14587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208"/>
                        <wps:cNvCnPr>
                          <a:cxnSpLocks noChangeShapeType="1"/>
                        </wps:cNvCnPr>
                        <wps:spPr bwMode="auto">
                          <a:xfrm>
                            <a:off x="1652247" y="1573184"/>
                            <a:ext cx="2769" cy="144947"/>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209"/>
                        <wps:cNvCnPr>
                          <a:cxnSpLocks noChangeShapeType="1"/>
                        </wps:cNvCnPr>
                        <wps:spPr bwMode="auto">
                          <a:xfrm>
                            <a:off x="1650401" y="2140047"/>
                            <a:ext cx="923" cy="147717"/>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95"/>
                        <wps:cNvCnPr>
                          <a:cxnSpLocks noChangeShapeType="1"/>
                        </wps:cNvCnPr>
                        <wps:spPr bwMode="auto">
                          <a:xfrm>
                            <a:off x="5245654" y="538243"/>
                            <a:ext cx="279682" cy="92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96"/>
                        <wps:cNvCnPr>
                          <a:cxnSpLocks noChangeShapeType="1"/>
                        </wps:cNvCnPr>
                        <wps:spPr bwMode="auto">
                          <a:xfrm>
                            <a:off x="5525336" y="538243"/>
                            <a:ext cx="923" cy="103494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2"/>
                        <wps:cNvSpPr>
                          <a:spLocks noChangeArrowheads="1"/>
                        </wps:cNvSpPr>
                        <wps:spPr bwMode="auto">
                          <a:xfrm>
                            <a:off x="3812168" y="996165"/>
                            <a:ext cx="1433486" cy="353597"/>
                          </a:xfrm>
                          <a:prstGeom prst="flowChartInputOutpu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87020" w:rsidRPr="00155117" w:rsidRDefault="00287020" w:rsidP="006B279C">
                              <w:pPr>
                                <w:pStyle w:val="NoSpacing"/>
                                <w:jc w:val="center"/>
                                <w:rPr>
                                  <w:b/>
                                  <w:sz w:val="18"/>
                                  <w:szCs w:val="18"/>
                                </w:rPr>
                              </w:pPr>
                              <w:r w:rsidRPr="00155117">
                                <w:rPr>
                                  <w:b/>
                                  <w:sz w:val="18"/>
                                  <w:szCs w:val="18"/>
                                </w:rPr>
                                <w:t>Display "EQUAL"</w:t>
                              </w:r>
                            </w:p>
                          </w:txbxContent>
                        </wps:txbx>
                        <wps:bodyPr rot="0" vert="horz" wrap="square" lIns="91440" tIns="45720" rIns="91440" bIns="45720" anchor="t" anchorCtr="0" upright="1">
                          <a:noAutofit/>
                        </wps:bodyPr>
                      </wps:wsp>
                      <wps:wsp>
                        <wps:cNvPr id="47" name="Text Box 2"/>
                        <wps:cNvSpPr>
                          <a:spLocks noChangeArrowheads="1"/>
                        </wps:cNvSpPr>
                        <wps:spPr bwMode="auto">
                          <a:xfrm>
                            <a:off x="3721710" y="1783680"/>
                            <a:ext cx="1523944" cy="362829"/>
                          </a:xfrm>
                          <a:prstGeom prst="flowChartInputOutpu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87020" w:rsidRPr="00210148" w:rsidRDefault="00287020" w:rsidP="006B279C">
                              <w:pPr>
                                <w:pStyle w:val="NoSpacing"/>
                                <w:jc w:val="center"/>
                                <w:rPr>
                                  <w:b/>
                                  <w:sz w:val="16"/>
                                  <w:szCs w:val="16"/>
                                </w:rPr>
                              </w:pPr>
                              <w:r w:rsidRPr="00210148">
                                <w:rPr>
                                  <w:b/>
                                  <w:sz w:val="16"/>
                                  <w:szCs w:val="16"/>
                                </w:rPr>
                                <w:t>Display integer1 + integer2</w:t>
                              </w:r>
                            </w:p>
                          </w:txbxContent>
                        </wps:txbx>
                        <wps:bodyPr rot="0" vert="horz" wrap="square" lIns="91440" tIns="45720" rIns="91440" bIns="45720" anchor="t" anchorCtr="0" upright="1">
                          <a:noAutofit/>
                        </wps:bodyPr>
                      </wps:wsp>
                      <wps:wsp>
                        <wps:cNvPr id="48" name="Text Box 2"/>
                        <wps:cNvSpPr>
                          <a:spLocks noChangeArrowheads="1"/>
                        </wps:cNvSpPr>
                        <wps:spPr bwMode="auto">
                          <a:xfrm>
                            <a:off x="4018006" y="2291457"/>
                            <a:ext cx="983041" cy="285278"/>
                          </a:xfrm>
                          <a:prstGeom prst="flowChartTerminator">
                            <a:avLst/>
                          </a:prstGeom>
                          <a:solidFill>
                            <a:srgbClr val="B6DDE8"/>
                          </a:solidFill>
                          <a:ln w="9525">
                            <a:solidFill>
                              <a:srgbClr val="000000"/>
                            </a:solidFill>
                            <a:miter lim="800000"/>
                            <a:headEnd/>
                            <a:tailEnd/>
                          </a:ln>
                        </wps:spPr>
                        <wps:txbx>
                          <w:txbxContent>
                            <w:p w:rsidR="00287020" w:rsidRPr="004252E7" w:rsidRDefault="00E04A7A" w:rsidP="006B279C">
                              <w:pPr>
                                <w:pStyle w:val="NoSpacing"/>
                                <w:jc w:val="center"/>
                                <w:rPr>
                                  <w:b/>
                                </w:rPr>
                              </w:pPr>
                              <w:r>
                                <w:rPr>
                                  <w:b/>
                                </w:rPr>
                                <w:t>END</w:t>
                              </w:r>
                            </w:p>
                            <w:p w:rsidR="00287020" w:rsidRPr="007E3CE2" w:rsidRDefault="00287020" w:rsidP="006B279C">
                              <w:pPr>
                                <w:pStyle w:val="NoSpacing"/>
                                <w:jc w:val="center"/>
                                <w:rPr>
                                  <w:b/>
                                </w:rPr>
                              </w:pPr>
                            </w:p>
                          </w:txbxContent>
                        </wps:txbx>
                        <wps:bodyPr rot="0" vert="horz" wrap="square" lIns="91440" tIns="45720" rIns="91440" bIns="45720" anchor="t" anchorCtr="0" upright="1">
                          <a:noAutofit/>
                        </wps:bodyPr>
                      </wps:wsp>
                      <wps:wsp>
                        <wps:cNvPr id="49" name="AutoShape 210"/>
                        <wps:cNvSpPr>
                          <a:spLocks noChangeArrowheads="1"/>
                        </wps:cNvSpPr>
                        <wps:spPr bwMode="auto">
                          <a:xfrm>
                            <a:off x="4453683" y="1491940"/>
                            <a:ext cx="143995" cy="145870"/>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wps:wsp>
                        <wps:cNvPr id="50" name="Text Box 211"/>
                        <wps:cNvSpPr txBox="1">
                          <a:spLocks noChangeArrowheads="1"/>
                        </wps:cNvSpPr>
                        <wps:spPr bwMode="auto">
                          <a:xfrm>
                            <a:off x="5280729" y="258504"/>
                            <a:ext cx="587978" cy="28066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4A7A" w:rsidRPr="00C02EE8" w:rsidRDefault="00E04A7A" w:rsidP="006B279C">
                              <w:pPr>
                                <w:jc w:val="center"/>
                                <w:rPr>
                                  <w:b/>
                                </w:rPr>
                              </w:pPr>
                              <w:r>
                                <w:rPr>
                                  <w:b/>
                                </w:rPr>
                                <w:t>FALSE</w:t>
                              </w:r>
                            </w:p>
                          </w:txbxContent>
                        </wps:txbx>
                        <wps:bodyPr rot="0" vert="horz" wrap="square" lIns="91440" tIns="45720" rIns="91440" bIns="45720" anchor="t" anchorCtr="0" upright="1">
                          <a:noAutofit/>
                        </wps:bodyPr>
                      </wps:wsp>
                      <wps:wsp>
                        <wps:cNvPr id="51" name="Text Box 93"/>
                        <wps:cNvSpPr txBox="1">
                          <a:spLocks noChangeArrowheads="1"/>
                        </wps:cNvSpPr>
                        <wps:spPr bwMode="auto">
                          <a:xfrm>
                            <a:off x="4018006" y="788438"/>
                            <a:ext cx="511366" cy="2815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7020" w:rsidRPr="00C02EE8" w:rsidRDefault="00287020" w:rsidP="006B279C">
                              <w:pPr>
                                <w:jc w:val="center"/>
                                <w:rPr>
                                  <w:b/>
                                </w:rPr>
                              </w:pPr>
                              <w:r>
                                <w:rPr>
                                  <w:b/>
                                </w:rPr>
                                <w:t>TRUE</w:t>
                              </w:r>
                            </w:p>
                          </w:txbxContent>
                        </wps:txbx>
                        <wps:bodyPr rot="0" vert="horz" wrap="square" lIns="91440" tIns="45720" rIns="91440" bIns="45720" anchor="t" anchorCtr="0" upright="1">
                          <a:noAutofit/>
                        </wps:bodyPr>
                      </wps:wsp>
                      <wps:wsp>
                        <wps:cNvPr id="52" name="AutoShape 212"/>
                        <wps:cNvCnPr>
                          <a:cxnSpLocks noChangeShapeType="1"/>
                        </wps:cNvCnPr>
                        <wps:spPr bwMode="auto">
                          <a:xfrm>
                            <a:off x="4524757" y="2146510"/>
                            <a:ext cx="1846" cy="144947"/>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213"/>
                        <wps:cNvCnPr>
                          <a:cxnSpLocks noChangeShapeType="1"/>
                        </wps:cNvCnPr>
                        <wps:spPr bwMode="auto">
                          <a:xfrm>
                            <a:off x="4522911" y="1637810"/>
                            <a:ext cx="1846" cy="14587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214"/>
                        <wps:cNvCnPr>
                          <a:cxnSpLocks noChangeShapeType="1"/>
                        </wps:cNvCnPr>
                        <wps:spPr bwMode="auto">
                          <a:xfrm flipH="1">
                            <a:off x="4597677" y="1571337"/>
                            <a:ext cx="934120" cy="1846"/>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AutoShape 215"/>
                        <wps:cNvCnPr>
                          <a:cxnSpLocks noChangeShapeType="1"/>
                        </wps:cNvCnPr>
                        <wps:spPr bwMode="auto">
                          <a:xfrm>
                            <a:off x="2159921" y="2511186"/>
                            <a:ext cx="1212879" cy="92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217"/>
                        <wps:cNvCnPr>
                          <a:cxnSpLocks noChangeShapeType="1"/>
                        </wps:cNvCnPr>
                        <wps:spPr bwMode="auto">
                          <a:xfrm flipV="1">
                            <a:off x="3372799" y="73858"/>
                            <a:ext cx="923" cy="243732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216"/>
                        <wps:cNvCnPr>
                          <a:cxnSpLocks noChangeShapeType="1"/>
                        </wps:cNvCnPr>
                        <wps:spPr bwMode="auto">
                          <a:xfrm flipV="1">
                            <a:off x="3373722" y="72935"/>
                            <a:ext cx="1144573" cy="92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78" o:spid="_x0000_s1028" editas="canvas" style="width:523.3pt;height:216.85pt;mso-position-horizontal-relative:char;mso-position-vertical-relative:line" coordsize="66459,27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6459;height:27539;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_x0000_s1030" type="#_x0000_t116" style="position:absolute;left:11482;top:1495;width:9987;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" fillcolor="#b6dde8">
                  <v:textbox>
                    <w:txbxContent>
                      <w:p w:rsidR="00287020" w:rsidRPr="00210148" w:rsidRDefault="00E04A7A" w:rsidP="006B279C">
                        <w:pPr>
                          <w:pStyle w:val="NoSpacing"/>
                          <w:jc w:val="center"/>
                          <w:rPr>
                            <w:b/>
                            <w:sz w:val="20"/>
                            <w:szCs w:val="20"/>
                          </w:rPr>
                        </w:pPr>
                        <w:r w:rsidRPr="00210148">
                          <w:rPr>
                            <w:b/>
                            <w:sz w:val="20"/>
                            <w:szCs w:val="20"/>
                          </w:rPr>
                          <w:t>START</w:t>
                        </w:r>
                      </w:p>
                      <w:p w:rsidR="00287020" w:rsidRPr="007E3CE2" w:rsidRDefault="00287020" w:rsidP="006B279C">
                        <w:pPr>
                          <w:pStyle w:val="NoSpacing"/>
                          <w:jc w:val="center"/>
                          <w:rPr>
                            <w:b/>
                          </w:rPr>
                        </w:pPr>
                      </w:p>
                    </w:txbxContent>
                  </v:textbox>
                </v:shape>
                <v:shapetype id="_x0000_t32" coordsize="21600,21600" o:spt="32" o:oned="t" path="m,l21600,21600e" filled="f">
                  <v:path arrowok="t" fillok="f" o:connecttype="none"/>
                  <o:lock v:ext="edit" shapetype="t"/>
                </v:shapetype>
                <v:shape id="AutoShape 69" o:spid="_x0000_s1031" type="#_x0000_t32" style="position:absolute;left:16504;top:4339;width:18;height:1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" strokeweight="1.5pt">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_x0000_s1032" type="#_x0000_t111" style="position:absolute;left:9821;top:5797;width:13633;height:4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" fillcolor="#b6dde8">
                  <v:textbox>
                    <w:txbxContent>
                      <w:p w:rsidR="00287020" w:rsidRPr="00E04A7A" w:rsidRDefault="00287020" w:rsidP="006B279C">
                        <w:pPr>
                          <w:pStyle w:val="NoSpacing"/>
                          <w:jc w:val="center"/>
                          <w:rPr>
                            <w:b/>
                            <w:sz w:val="20"/>
                            <w:szCs w:val="20"/>
                          </w:rPr>
                        </w:pPr>
                        <w:r w:rsidRPr="00E04A7A">
                          <w:rPr>
                            <w:b/>
                            <w:sz w:val="20"/>
                            <w:szCs w:val="20"/>
                          </w:rPr>
                          <w:t>Ask for first number</w:t>
                        </w:r>
                      </w:p>
                      <w:p w:rsidR="00287020" w:rsidRPr="007E3CE2" w:rsidRDefault="00287020" w:rsidP="006B279C">
                        <w:pPr>
                          <w:pStyle w:val="NoSpacing"/>
                          <w:jc w:val="center"/>
                          <w:rPr>
                            <w:b/>
                          </w:rPr>
                        </w:pPr>
                      </w:p>
                    </w:txbxContent>
                  </v:textbox>
                </v:shape>
                <v:shape id="_x0000_s1033" type="#_x0000_t111" style="position:absolute;left:9821;top:11503;width:13633;height:4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" fillcolor="#b6dde8">
                  <v:textbox>
                    <w:txbxContent>
                      <w:p w:rsidR="00287020" w:rsidRPr="00E04A7A" w:rsidRDefault="00287020" w:rsidP="006B279C">
                        <w:pPr>
                          <w:pStyle w:val="NoSpacing"/>
                          <w:jc w:val="center"/>
                          <w:rPr>
                            <w:b/>
                            <w:sz w:val="20"/>
                            <w:szCs w:val="20"/>
                          </w:rPr>
                        </w:pPr>
                        <w:r w:rsidRPr="00E04A7A">
                          <w:rPr>
                            <w:b/>
                            <w:sz w:val="20"/>
                            <w:szCs w:val="20"/>
                          </w:rPr>
                          <w:t xml:space="preserve">Input into </w:t>
                        </w:r>
                      </w:p>
                      <w:p w:rsidR="00287020" w:rsidRPr="00E04A7A" w:rsidRDefault="00287020" w:rsidP="006B279C">
                        <w:pPr>
                          <w:pStyle w:val="NoSpacing"/>
                          <w:jc w:val="center"/>
                          <w:rPr>
                            <w:b/>
                            <w:sz w:val="20"/>
                            <w:szCs w:val="20"/>
                          </w:rPr>
                        </w:pPr>
                        <w:r w:rsidRPr="00E04A7A">
                          <w:rPr>
                            <w:b/>
                            <w:sz w:val="20"/>
                            <w:szCs w:val="20"/>
                          </w:rPr>
                          <w:t>Integer1</w:t>
                        </w:r>
                      </w:p>
                    </w:txbxContent>
                  </v:textbox>
                </v:shape>
                <v:shape id="_x0000_s1034" type="#_x0000_t111" style="position:absolute;left:7892;top:17181;width:16504;height:4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" fillcolor="#b6dde8">
                  <v:textbox>
                    <w:txbxContent>
                      <w:p w:rsidR="00287020" w:rsidRPr="00E04A7A" w:rsidRDefault="00287020" w:rsidP="006B279C">
                        <w:pPr>
                          <w:pStyle w:val="NoSpacing"/>
                          <w:jc w:val="center"/>
                          <w:rPr>
                            <w:b/>
                            <w:sz w:val="20"/>
                            <w:szCs w:val="20"/>
                          </w:rPr>
                        </w:pPr>
                        <w:r w:rsidRPr="00E04A7A">
                          <w:rPr>
                            <w:b/>
                            <w:sz w:val="20"/>
                            <w:szCs w:val="20"/>
                          </w:rPr>
                          <w:t>Ask for second number</w:t>
                        </w:r>
                      </w:p>
                      <w:p w:rsidR="00287020" w:rsidRPr="007E3CE2" w:rsidRDefault="00287020" w:rsidP="006B279C">
                        <w:pPr>
                          <w:pStyle w:val="NoSpacing"/>
                          <w:jc w:val="center"/>
                          <w:rPr>
                            <w:b/>
                          </w:rPr>
                        </w:pPr>
                      </w:p>
                    </w:txbxContent>
                  </v:textbox>
                </v:shape>
                <v:shape id="_x0000_s1035" type="#_x0000_t111" style="position:absolute;left:9331;top:22877;width:13634;height:4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" fillcolor="#b6dde8">
                  <v:textbox>
                    <w:txbxContent>
                      <w:p w:rsidR="00287020" w:rsidRPr="00E04A7A" w:rsidRDefault="00287020" w:rsidP="006B279C">
                        <w:pPr>
                          <w:pStyle w:val="NoSpacing"/>
                          <w:jc w:val="center"/>
                          <w:rPr>
                            <w:b/>
                            <w:sz w:val="20"/>
                            <w:szCs w:val="20"/>
                          </w:rPr>
                        </w:pPr>
                        <w:r w:rsidRPr="00E04A7A">
                          <w:rPr>
                            <w:b/>
                            <w:sz w:val="20"/>
                            <w:szCs w:val="20"/>
                          </w:rPr>
                          <w:t xml:space="preserve">Input into </w:t>
                        </w:r>
                      </w:p>
                      <w:p w:rsidR="00287020" w:rsidRPr="00E04A7A" w:rsidRDefault="00287020" w:rsidP="006B279C">
                        <w:pPr>
                          <w:pStyle w:val="NoSpacing"/>
                          <w:jc w:val="center"/>
                          <w:rPr>
                            <w:b/>
                            <w:sz w:val="20"/>
                            <w:szCs w:val="20"/>
                          </w:rPr>
                        </w:pPr>
                        <w:r w:rsidRPr="00E04A7A">
                          <w:rPr>
                            <w:b/>
                            <w:sz w:val="20"/>
                            <w:szCs w:val="20"/>
                          </w:rPr>
                          <w:t>Integer2</w:t>
                        </w:r>
                      </w:p>
                    </w:txbxContent>
                  </v:textbox>
                </v:shape>
                <v:shapetype id="_x0000_t110" coordsize="21600,21600" o:spt="110" path="m10800,l,10800,10800,21600,21600,10800xe">
                  <v:stroke joinstyle="miter"/>
                  <v:path gradientshapeok="t" o:connecttype="rect" textboxrect="5400,5400,16200,16200"/>
                </v:shapetype>
                <v:shape id="AutoShape 89" o:spid="_x0000_s1036" type="#_x0000_t110" style="position:absolute;left:37567;top:2169;width:15240;height:6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" fillcolor="#b6dde8">
                  <v:textbox>
                    <w:txbxContent>
                      <w:p w:rsidR="00287020" w:rsidRPr="00210148" w:rsidRDefault="00287020" w:rsidP="006B279C">
                        <w:pPr>
                          <w:jc w:val="center"/>
                          <w:rPr>
                            <w:b/>
                            <w:sz w:val="16"/>
                            <w:szCs w:val="16"/>
                          </w:rPr>
                        </w:pPr>
                        <w:r w:rsidRPr="00210148">
                          <w:rPr>
                            <w:b/>
                            <w:sz w:val="16"/>
                            <w:szCs w:val="16"/>
                          </w:rPr>
                          <w:t>Integer1 = = Integer2?</w:t>
                        </w:r>
                      </w:p>
                      <w:p w:rsidR="00287020" w:rsidRPr="00155117" w:rsidRDefault="00287020" w:rsidP="006B279C">
                        <w:pPr>
                          <w:rPr>
                            <w:sz w:val="16"/>
                            <w:szCs w:val="16"/>
                          </w:rPr>
                        </w:pPr>
                      </w:p>
                    </w:txbxContent>
                  </v:textbox>
                </v:shape>
                <v:shape id="AutoShape 204" o:spid="_x0000_s1037" type="#_x0000_t32" style="position:absolute;left:45201;top:8502;width:28;height:14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" strokeweight="1.5pt">
                  <v:stroke endarrow="block"/>
                </v:shape>
                <v:shape id="AutoShape 205" o:spid="_x0000_s1038" type="#_x0000_t32" style="position:absolute;left:45182;top:720;width:19;height:1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" strokeweight="1.5pt">
                  <v:stroke endarrow="block"/>
                </v:shape>
                <v:shape id="AutoShape 206" o:spid="_x0000_s1039" type="#_x0000_t32" style="position:absolute;left:45247;top:13497;width:19;height:14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" strokeweight="1.5pt">
                  <v:stroke endarrow="block"/>
                </v:shape>
                <v:shape id="AutoShape 207" o:spid="_x0000_s1040" type="#_x0000_t32" style="position:absolute;left:16485;top:10044;width:19;height:14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" strokeweight="1.5pt">
                  <v:stroke endarrow="block"/>
                </v:shape>
                <v:shape id="AutoShape 208" o:spid="_x0000_s1041" type="#_x0000_t32" style="position:absolute;left:16522;top:15731;width:28;height:1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" strokeweight="1.5pt">
                  <v:stroke endarrow="block"/>
                </v:shape>
                <v:shape id="AutoShape 209" o:spid="_x0000_s1042" type="#_x0000_t32" style="position:absolute;left:16504;top:21400;width:9;height:1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" strokeweight="1.5pt">
                  <v:stroke endarrow="block"/>
                </v:shape>
                <v:shape id="AutoShape 95" o:spid="_x0000_s1043" type="#_x0000_t32" style="position:absolute;left:52456;top:5382;width:2797;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" strokeweight="1.5pt"/>
                <v:shape id="AutoShape 96" o:spid="_x0000_s1044" type="#_x0000_t32" style="position:absolute;left:55253;top:5382;width:9;height:103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" strokeweight="1.5pt"/>
                <v:shape id="_x0000_s1045" type="#_x0000_t111" style="position:absolute;left:38121;top:9961;width:14335;height:3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" fillcolor="#b6dde8">
                  <v:textbox>
                    <w:txbxContent>
                      <w:p w:rsidR="00287020" w:rsidRPr="00155117" w:rsidRDefault="00287020" w:rsidP="006B279C">
                        <w:pPr>
                          <w:pStyle w:val="NoSpacing"/>
                          <w:jc w:val="center"/>
                          <w:rPr>
                            <w:b/>
                            <w:sz w:val="18"/>
                            <w:szCs w:val="18"/>
                          </w:rPr>
                        </w:pPr>
                        <w:r w:rsidRPr="00155117">
                          <w:rPr>
                            <w:b/>
                            <w:sz w:val="18"/>
                            <w:szCs w:val="18"/>
                          </w:rPr>
                          <w:t>Display "EQUAL"</w:t>
                        </w:r>
                      </w:p>
                    </w:txbxContent>
                  </v:textbox>
                </v:shape>
                <v:shape id="_x0000_s1046" type="#_x0000_t111" style="position:absolute;left:37217;top:17836;width:1523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" fillcolor="#b6dde8">
                  <v:textbox>
                    <w:txbxContent>
                      <w:p w:rsidR="00287020" w:rsidRPr="00210148" w:rsidRDefault="00287020" w:rsidP="006B279C">
                        <w:pPr>
                          <w:pStyle w:val="NoSpacing"/>
                          <w:jc w:val="center"/>
                          <w:rPr>
                            <w:b/>
                            <w:sz w:val="16"/>
                            <w:szCs w:val="16"/>
                          </w:rPr>
                        </w:pPr>
                        <w:r w:rsidRPr="00210148">
                          <w:rPr>
                            <w:b/>
                            <w:sz w:val="16"/>
                            <w:szCs w:val="16"/>
                          </w:rPr>
                          <w:t>Display integer1 + integer2</w:t>
                        </w:r>
                      </w:p>
                    </w:txbxContent>
                  </v:textbox>
                </v:shape>
                <v:shape id="_x0000_s1047" type="#_x0000_t116" style="position:absolute;left:40180;top:22914;width:9830;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" fillcolor="#b6dde8">
                  <v:textbox>
                    <w:txbxContent>
                      <w:p w:rsidR="00287020" w:rsidRPr="004252E7" w:rsidRDefault="00E04A7A" w:rsidP="006B279C">
                        <w:pPr>
                          <w:pStyle w:val="NoSpacing"/>
                          <w:jc w:val="center"/>
                          <w:rPr>
                            <w:b/>
                          </w:rPr>
                        </w:pPr>
                        <w:r>
                          <w:rPr>
                            <w:b/>
                          </w:rPr>
                          <w:t>END</w:t>
                        </w:r>
                      </w:p>
                      <w:p w:rsidR="00287020" w:rsidRPr="007E3CE2" w:rsidRDefault="00287020" w:rsidP="006B279C">
                        <w:pPr>
                          <w:pStyle w:val="NoSpacing"/>
                          <w:jc w:val="center"/>
                          <w:rPr>
                            <w:b/>
                          </w:rPr>
                        </w:pP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10" o:spid="_x0000_s1048" type="#_x0000_t120" style="position:absolute;left:44536;top:14919;width:1440;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" fillcolor="#b6dde8"/>
                <v:shape id="Text Box 211" o:spid="_x0000_s1049" type="#_x0000_t202" style="position:absolute;left:52807;top:2585;width:588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" stroked="f">
                  <v:fill opacity="0"/>
                  <v:textbox>
                    <w:txbxContent>
                      <w:p w:rsidR="00E04A7A" w:rsidRPr="00C02EE8" w:rsidRDefault="00E04A7A" w:rsidP="006B279C">
                        <w:pPr>
                          <w:jc w:val="center"/>
                          <w:rPr>
                            <w:b/>
                          </w:rPr>
                        </w:pPr>
                        <w:r>
                          <w:rPr>
                            <w:b/>
                          </w:rPr>
                          <w:t>FALSE</w:t>
                        </w:r>
                      </w:p>
                    </w:txbxContent>
                  </v:textbox>
                </v:shape>
                <v:shape id="Text Box 93" o:spid="_x0000_s1050" type="#_x0000_t202" style="position:absolute;left:40180;top:7884;width:5113;height:2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" stroked="f">
                  <v:fill opacity="0"/>
                  <v:textbox>
                    <w:txbxContent>
                      <w:p w:rsidR="00287020" w:rsidRPr="00C02EE8" w:rsidRDefault="00287020" w:rsidP="006B279C">
                        <w:pPr>
                          <w:jc w:val="center"/>
                          <w:rPr>
                            <w:b/>
                          </w:rPr>
                        </w:pPr>
                        <w:r>
                          <w:rPr>
                            <w:b/>
                          </w:rPr>
                          <w:t>TRUE</w:t>
                        </w:r>
                      </w:p>
                    </w:txbxContent>
                  </v:textbox>
                </v:shape>
                <v:shape id="AutoShape 212" o:spid="_x0000_s1051" type="#_x0000_t32" style="position:absolute;left:45247;top:21465;width:19;height:1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" strokeweight="1.5pt">
                  <v:stroke endarrow="block"/>
                </v:shape>
                <v:shape id="AutoShape 213" o:spid="_x0000_s1052" type="#_x0000_t32" style="position:absolute;left:45229;top:16378;width:18;height:1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" strokeweight="1.5pt">
                  <v:stroke endarrow="block"/>
                </v:shape>
                <v:shape id="AutoShape 214" o:spid="_x0000_s1053" type="#_x0000_t32" style="position:absolute;left:45976;top:15713;width:9341;height: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" strokeweight="1.5pt">
                  <v:stroke endarrow="block"/>
                </v:shape>
                <v:shape id="AutoShape 215" o:spid="_x0000_s1054" type="#_x0000_t32" style="position:absolute;left:21599;top:25111;width:12129;height: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" strokeweight="1.5pt"/>
                <v:shape id="AutoShape 217" o:spid="_x0000_s1055" type="#_x0000_t32" style="position:absolute;left:33727;top:738;width:10;height:243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" strokeweight="1.5pt"/>
                <v:shape id="AutoShape 216" o:spid="_x0000_s1056" type="#_x0000_t32" style="position:absolute;left:33737;top:729;width:11445;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" strokeweight="1.5pt"/>
                <w10:anchorlock/>
              </v:group>
            </w:pict>
          </mc:Fallback>
        </mc:AlternateContent>
      </w:r>
    </w:p>
    <w:p w:rsidR="00531DFB" w:rsidRDefault="00155117" w:rsidP="00531DFB">
      <w:pPr>
        <w:pStyle w:val="NoSpacing"/>
      </w:pPr>
      <w:r>
        <w:t>You might notice several new symbols in this flowchart.</w:t>
      </w:r>
      <w:r w:rsidR="00501536">
        <w:t xml:space="preserve"> </w:t>
      </w:r>
      <w:r>
        <w:t xml:space="preserve"> The first are the round boxes called </w:t>
      </w:r>
      <w:r w:rsidRPr="006B279C">
        <w:rPr>
          <w:b/>
        </w:rPr>
        <w:t>terminators</w:t>
      </w:r>
      <w:r>
        <w:t xml:space="preserve">. </w:t>
      </w:r>
      <w:r w:rsidR="00501536">
        <w:t xml:space="preserve"> </w:t>
      </w:r>
      <w:r>
        <w:t xml:space="preserve">There should be one </w:t>
      </w:r>
      <w:r w:rsidRPr="00155117">
        <w:rPr>
          <w:b/>
        </w:rPr>
        <w:t>start</w:t>
      </w:r>
      <w:r>
        <w:t xml:space="preserve"> node with a single flow arrow </w:t>
      </w:r>
      <w:r w:rsidR="00F3572E">
        <w:t>out;</w:t>
      </w:r>
      <w:r>
        <w:t xml:space="preserve"> this is obviously </w:t>
      </w:r>
      <w:r w:rsidR="00F3572E">
        <w:t>where the</w:t>
      </w:r>
      <w:r>
        <w:t xml:space="preserve"> program begins. </w:t>
      </w:r>
      <w:r w:rsidR="00501536">
        <w:t xml:space="preserve"> </w:t>
      </w:r>
      <w:r w:rsidR="00F3572E">
        <w:t>There</w:t>
      </w:r>
      <w:r>
        <w:t xml:space="preserve"> should also be an </w:t>
      </w:r>
      <w:r w:rsidRPr="00442C95">
        <w:rPr>
          <w:b/>
        </w:rPr>
        <w:t>end</w:t>
      </w:r>
      <w:r>
        <w:t xml:space="preserve"> node with a single input flow arrow that shows where the program ends.</w:t>
      </w:r>
      <w:r w:rsidR="00442C95">
        <w:t xml:space="preserve"> </w:t>
      </w:r>
      <w:r w:rsidR="00501536">
        <w:t xml:space="preserve"> </w:t>
      </w:r>
      <w:r w:rsidR="00442C95">
        <w:t>Finally</w:t>
      </w:r>
      <w:r w:rsidR="00501536">
        <w:t>,</w:t>
      </w:r>
      <w:r w:rsidR="00442C95">
        <w:t xml:space="preserve"> the </w:t>
      </w:r>
      <w:r w:rsidR="00F3572E">
        <w:t>parallelogram</w:t>
      </w:r>
      <w:r w:rsidR="00442C95">
        <w:t xml:space="preserve"> represents any kind of </w:t>
      </w:r>
      <w:r w:rsidR="00442C95" w:rsidRPr="006B279C">
        <w:rPr>
          <w:b/>
        </w:rPr>
        <w:t>input</w:t>
      </w:r>
      <w:r w:rsidR="00442C95">
        <w:t xml:space="preserve"> or </w:t>
      </w:r>
      <w:r w:rsidR="00442C95" w:rsidRPr="006B279C">
        <w:rPr>
          <w:b/>
        </w:rPr>
        <w:t>output</w:t>
      </w:r>
      <w:r w:rsidR="00442C95">
        <w:t xml:space="preserve"> that happens in the program.</w:t>
      </w:r>
    </w:p>
    <w:p w:rsidR="00442C95" w:rsidRDefault="00442C95" w:rsidP="00531DFB">
      <w:pPr>
        <w:pStyle w:val="NoSpacing"/>
      </w:pPr>
    </w:p>
    <w:p w:rsidR="00442C95" w:rsidRDefault="00442C95" w:rsidP="00531DFB">
      <w:pPr>
        <w:pStyle w:val="NoSpacing"/>
      </w:pPr>
      <w:r>
        <w:t xml:space="preserve">To finally convert this into a program, you need to look at each step of the </w:t>
      </w:r>
      <w:r w:rsidR="00F3572E">
        <w:t>pseudocode</w:t>
      </w:r>
      <w:r>
        <w:t xml:space="preserve"> and/or flowchart and create lines o</w:t>
      </w:r>
      <w:r w:rsidR="00653A3E">
        <w:t>f code that implement that step:</w:t>
      </w:r>
    </w:p>
    <w:p w:rsidR="001B51FC" w:rsidRDefault="00152795" w:rsidP="00442C95">
      <w:pPr>
        <w:pStyle w:val="NoSpacing"/>
        <w:jc w:val="both"/>
      </w:pPr>
      <w:r>
        <w:rPr>
          <w:noProof/>
          <w:lang w:eastAsia="en-GB" w:bidi="ar-SA"/>
        </w:rPr>
        <mc:AlternateContent>
          <mc:Choice Requires="wps">
            <w:drawing>
              <wp:anchor distT="0" distB="0" distL="114300" distR="114300" simplePos="0" relativeHeight="251657728" behindDoc="0" locked="0" layoutInCell="1" allowOverlap="1">
                <wp:simplePos x="0" y="0"/>
                <wp:positionH relativeFrom="column">
                  <wp:posOffset>2286000</wp:posOffset>
                </wp:positionH>
                <wp:positionV relativeFrom="paragraph">
                  <wp:posOffset>61595</wp:posOffset>
                </wp:positionV>
                <wp:extent cx="4267200" cy="6858000"/>
                <wp:effectExtent l="9525" t="8890" r="9525" b="1016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6858000"/>
                        </a:xfrm>
                        <a:prstGeom prst="rect">
                          <a:avLst/>
                        </a:prstGeom>
                        <a:solidFill>
                          <a:srgbClr val="FFFFFF"/>
                        </a:solidFill>
                        <a:ln w="9525">
                          <a:solidFill>
                            <a:srgbClr val="000000"/>
                          </a:solidFill>
                          <a:miter lim="800000"/>
                          <a:headEnd/>
                          <a:tailEnd/>
                        </a:ln>
                      </wps:spPr>
                      <wps:txbx>
                        <w:txbxContent>
                          <w:p w:rsidR="00287020" w:rsidRPr="001B51FC" w:rsidRDefault="00501536" w:rsidP="001B51FC">
                            <w:pPr>
                              <w:pStyle w:val="code"/>
                            </w:pPr>
                            <w:r>
                              <w:t>#include &lt;sddio.h&gt;</w:t>
                            </w:r>
                          </w:p>
                          <w:p w:rsidR="00287020" w:rsidRPr="001B51FC" w:rsidRDefault="00287020" w:rsidP="001B51FC">
                            <w:pPr>
                              <w:pStyle w:val="code"/>
                            </w:pPr>
                          </w:p>
                          <w:p w:rsidR="00287020" w:rsidRPr="001B51FC" w:rsidRDefault="00287020" w:rsidP="001B51FC">
                            <w:pPr>
                              <w:pStyle w:val="code"/>
                            </w:pPr>
                            <w:r w:rsidRPr="001B51FC">
                              <w:t>int main()</w:t>
                            </w:r>
                          </w:p>
                          <w:p w:rsidR="00287020" w:rsidRPr="001B51FC" w:rsidRDefault="00287020" w:rsidP="001B51FC">
                            <w:pPr>
                              <w:pStyle w:val="code"/>
                            </w:pPr>
                            <w:r w:rsidRPr="001B51FC">
                              <w:t>{</w:t>
                            </w:r>
                          </w:p>
                          <w:p w:rsidR="00287020" w:rsidRPr="001B51FC" w:rsidRDefault="00287020" w:rsidP="001B51FC">
                            <w:pPr>
                              <w:pStyle w:val="code"/>
                            </w:pPr>
                            <w:r w:rsidRPr="001B51FC">
                              <w:tab/>
                              <w:t>int integer1;</w:t>
                            </w:r>
                          </w:p>
                          <w:p w:rsidR="00287020" w:rsidRPr="001B51FC" w:rsidRDefault="00287020" w:rsidP="001B51FC">
                            <w:pPr>
                              <w:pStyle w:val="code"/>
                            </w:pPr>
                            <w:r w:rsidRPr="001B51FC">
                              <w:tab/>
                              <w:t>int integer2;</w:t>
                            </w:r>
                          </w:p>
                          <w:p w:rsidR="00287020" w:rsidRPr="001B51FC" w:rsidRDefault="00287020" w:rsidP="001B51FC">
                            <w:pPr>
                              <w:pStyle w:val="code"/>
                            </w:pPr>
                          </w:p>
                          <w:p w:rsidR="00287020" w:rsidRDefault="00287020" w:rsidP="001B51FC">
                            <w:pPr>
                              <w:pStyle w:val="code"/>
                            </w:pPr>
                            <w:r w:rsidRPr="001B51FC">
                              <w:tab/>
                            </w:r>
                          </w:p>
                          <w:p w:rsidR="00287020" w:rsidRDefault="00287020" w:rsidP="001B51FC">
                            <w:pPr>
                              <w:pStyle w:val="code"/>
                            </w:pPr>
                            <w:r>
                              <w:tab/>
                            </w:r>
                            <w:r w:rsidR="0031154A">
                              <w:t>printf(</w:t>
                            </w:r>
                            <w:r w:rsidRPr="001B51FC">
                              <w:t>"Input first number</w:t>
                            </w:r>
                            <w:r w:rsidR="00B62CF1">
                              <w:t>\n</w:t>
                            </w:r>
                            <w:r w:rsidRPr="001B51FC">
                              <w:t>"</w:t>
                            </w:r>
                            <w:r w:rsidR="0031154A">
                              <w:t>)</w:t>
                            </w:r>
                            <w:r w:rsidRPr="001B51FC">
                              <w:t>;</w:t>
                            </w:r>
                          </w:p>
                          <w:p w:rsidR="00287020" w:rsidRDefault="00287020" w:rsidP="001B51FC">
                            <w:pPr>
                              <w:pStyle w:val="code"/>
                            </w:pPr>
                          </w:p>
                          <w:p w:rsidR="00287020" w:rsidRDefault="00287020" w:rsidP="001B51FC">
                            <w:pPr>
                              <w:pStyle w:val="code"/>
                            </w:pPr>
                          </w:p>
                          <w:p w:rsidR="00287020" w:rsidRPr="001B51FC" w:rsidRDefault="00287020" w:rsidP="001B51FC">
                            <w:pPr>
                              <w:pStyle w:val="code"/>
                            </w:pPr>
                          </w:p>
                          <w:p w:rsidR="00287020" w:rsidRPr="001B51FC" w:rsidRDefault="00287020" w:rsidP="001B51FC">
                            <w:pPr>
                              <w:pStyle w:val="code"/>
                            </w:pPr>
                            <w:r w:rsidRPr="001B51FC">
                              <w:tab/>
                            </w:r>
                            <w:r w:rsidR="00501536">
                              <w:t>scanf</w:t>
                            </w:r>
                            <w:r w:rsidR="0031154A">
                              <w:t>(“%d”, &amp;</w:t>
                            </w:r>
                            <w:r w:rsidRPr="001B51FC">
                              <w:t>integer1</w:t>
                            </w:r>
                            <w:r w:rsidR="0031154A">
                              <w:t>)</w:t>
                            </w:r>
                            <w:r w:rsidRPr="001B51FC">
                              <w:t>;</w:t>
                            </w:r>
                          </w:p>
                          <w:p w:rsidR="00287020" w:rsidRPr="001B51FC" w:rsidRDefault="00287020" w:rsidP="001B51FC">
                            <w:pPr>
                              <w:pStyle w:val="code"/>
                            </w:pPr>
                          </w:p>
                          <w:p w:rsidR="00287020" w:rsidRDefault="00287020" w:rsidP="001B51FC">
                            <w:pPr>
                              <w:pStyle w:val="code"/>
                            </w:pPr>
                            <w:r w:rsidRPr="001B51FC">
                              <w:tab/>
                            </w:r>
                          </w:p>
                          <w:p w:rsidR="00287020" w:rsidRDefault="00287020" w:rsidP="001B51FC">
                            <w:pPr>
                              <w:pStyle w:val="code"/>
                            </w:pPr>
                          </w:p>
                          <w:p w:rsidR="00287020" w:rsidRDefault="00287020" w:rsidP="001B51FC">
                            <w:pPr>
                              <w:pStyle w:val="code"/>
                            </w:pPr>
                          </w:p>
                          <w:p w:rsidR="00287020" w:rsidRPr="001B51FC" w:rsidRDefault="00287020" w:rsidP="001B51FC">
                            <w:pPr>
                              <w:pStyle w:val="code"/>
                            </w:pPr>
                            <w:r>
                              <w:tab/>
                            </w:r>
                            <w:r w:rsidR="0031154A">
                              <w:t>printf("Input second number</w:t>
                            </w:r>
                            <w:r w:rsidR="00B62CF1">
                              <w:t>\n</w:t>
                            </w:r>
                            <w:r w:rsidR="0031154A">
                              <w:t>")</w:t>
                            </w:r>
                            <w:r w:rsidRPr="001B51FC">
                              <w:t>;</w:t>
                            </w:r>
                          </w:p>
                          <w:p w:rsidR="00287020" w:rsidRDefault="00287020" w:rsidP="001B51FC">
                            <w:pPr>
                              <w:pStyle w:val="code"/>
                            </w:pPr>
                            <w:r w:rsidRPr="001B51FC">
                              <w:tab/>
                            </w:r>
                          </w:p>
                          <w:p w:rsidR="00287020" w:rsidRDefault="00287020" w:rsidP="001B51FC">
                            <w:pPr>
                              <w:pStyle w:val="code"/>
                            </w:pPr>
                          </w:p>
                          <w:p w:rsidR="00287020" w:rsidRDefault="00287020" w:rsidP="001B51FC">
                            <w:pPr>
                              <w:pStyle w:val="code"/>
                            </w:pPr>
                          </w:p>
                          <w:p w:rsidR="00287020" w:rsidRPr="001B51FC" w:rsidRDefault="00287020" w:rsidP="001B51FC">
                            <w:pPr>
                              <w:pStyle w:val="code"/>
                            </w:pPr>
                            <w:r>
                              <w:tab/>
                            </w:r>
                            <w:bookmarkStart w:id="0" w:name="_GoBack"/>
                            <w:r w:rsidR="00501536">
                              <w:t>scan</w:t>
                            </w:r>
                            <w:bookmarkEnd w:id="0"/>
                            <w:r w:rsidR="00501536">
                              <w:t>f</w:t>
                            </w:r>
                            <w:r w:rsidR="0031154A">
                              <w:t xml:space="preserve">(“%d”, </w:t>
                            </w:r>
                            <w:r w:rsidR="001D2DEC">
                              <w:t>&amp;</w:t>
                            </w:r>
                            <w:r w:rsidRPr="001B51FC">
                              <w:t>integer2</w:t>
                            </w:r>
                            <w:r w:rsidR="0031154A">
                              <w:t>)</w:t>
                            </w:r>
                            <w:r w:rsidRPr="001B51FC">
                              <w:t>;</w:t>
                            </w:r>
                          </w:p>
                          <w:p w:rsidR="00287020" w:rsidRPr="001B51FC" w:rsidRDefault="00287020" w:rsidP="001B51FC">
                            <w:pPr>
                              <w:pStyle w:val="code"/>
                            </w:pPr>
                          </w:p>
                          <w:p w:rsidR="00287020" w:rsidRDefault="00287020" w:rsidP="001B51FC">
                            <w:pPr>
                              <w:pStyle w:val="code"/>
                            </w:pPr>
                            <w:r w:rsidRPr="001B51FC">
                              <w:tab/>
                            </w:r>
                          </w:p>
                          <w:p w:rsidR="00287020" w:rsidRDefault="00287020" w:rsidP="001B51FC">
                            <w:pPr>
                              <w:pStyle w:val="code"/>
                            </w:pPr>
                          </w:p>
                          <w:p w:rsidR="00287020" w:rsidRDefault="00287020" w:rsidP="001B51FC">
                            <w:pPr>
                              <w:pStyle w:val="code"/>
                            </w:pPr>
                          </w:p>
                          <w:p w:rsidR="00287020" w:rsidRDefault="00287020" w:rsidP="001B51FC">
                            <w:pPr>
                              <w:pStyle w:val="code"/>
                            </w:pPr>
                          </w:p>
                          <w:p w:rsidR="00287020" w:rsidRPr="001B51FC" w:rsidRDefault="00287020" w:rsidP="001B51FC">
                            <w:pPr>
                              <w:pStyle w:val="code"/>
                            </w:pPr>
                            <w:r>
                              <w:tab/>
                            </w:r>
                            <w:r w:rsidRPr="001B51FC">
                              <w:t>if(integer1 == integer2)</w:t>
                            </w:r>
                            <w:r>
                              <w:t xml:space="preserve"> </w:t>
                            </w:r>
                            <w:r w:rsidRPr="00653A3E">
                              <w:rPr>
                                <w:highlight w:val="yellow"/>
                              </w:rPr>
                              <w:t>// Selection</w:t>
                            </w:r>
                          </w:p>
                          <w:p w:rsidR="00287020" w:rsidRPr="001B51FC" w:rsidRDefault="00287020" w:rsidP="001B51FC">
                            <w:pPr>
                              <w:pStyle w:val="code"/>
                            </w:pPr>
                            <w:r w:rsidRPr="001B51FC">
                              <w:tab/>
                              <w:t>{</w:t>
                            </w:r>
                          </w:p>
                          <w:p w:rsidR="00287020" w:rsidRDefault="00287020" w:rsidP="001B51FC">
                            <w:pPr>
                              <w:pStyle w:val="code"/>
                            </w:pPr>
                            <w:r w:rsidRPr="001B51FC">
                              <w:tab/>
                            </w:r>
                            <w:r w:rsidRPr="001B51FC">
                              <w:tab/>
                            </w:r>
                          </w:p>
                          <w:p w:rsidR="00287020" w:rsidRDefault="00287020" w:rsidP="001B51FC">
                            <w:pPr>
                              <w:pStyle w:val="code"/>
                            </w:pPr>
                          </w:p>
                          <w:p w:rsidR="00287020" w:rsidRDefault="00287020" w:rsidP="001B51FC">
                            <w:pPr>
                              <w:pStyle w:val="code"/>
                            </w:pPr>
                          </w:p>
                          <w:p w:rsidR="00287020" w:rsidRDefault="00287020" w:rsidP="001B51FC">
                            <w:pPr>
                              <w:pStyle w:val="code"/>
                            </w:pPr>
                          </w:p>
                          <w:p w:rsidR="00287020" w:rsidRPr="001B51FC" w:rsidRDefault="00287020" w:rsidP="001B51FC">
                            <w:pPr>
                              <w:pStyle w:val="code"/>
                            </w:pPr>
                            <w:r>
                              <w:tab/>
                            </w:r>
                            <w:r>
                              <w:tab/>
                            </w:r>
                            <w:r w:rsidR="00B62CF1">
                              <w:t>Printf(</w:t>
                            </w:r>
                            <w:r w:rsidRPr="001B51FC">
                              <w:t>"Both numbers are equal</w:t>
                            </w:r>
                            <w:r w:rsidR="00B62CF1">
                              <w:t>\n</w:t>
                            </w:r>
                            <w:r w:rsidRPr="001B51FC">
                              <w:t>"</w:t>
                            </w:r>
                            <w:r w:rsidR="00B62CF1">
                              <w:t>)</w:t>
                            </w:r>
                            <w:r w:rsidRPr="001B51FC">
                              <w:t>;</w:t>
                            </w:r>
                          </w:p>
                          <w:p w:rsidR="00287020" w:rsidRDefault="00287020" w:rsidP="001B51FC">
                            <w:pPr>
                              <w:pStyle w:val="code"/>
                            </w:pPr>
                            <w:r w:rsidRPr="001B51FC">
                              <w:tab/>
                            </w:r>
                          </w:p>
                          <w:p w:rsidR="00287020" w:rsidRPr="001B51FC" w:rsidRDefault="00287020" w:rsidP="001B51FC">
                            <w:pPr>
                              <w:pStyle w:val="code"/>
                            </w:pPr>
                            <w:r>
                              <w:tab/>
                            </w:r>
                            <w:r w:rsidRPr="001B51FC">
                              <w:t>}</w:t>
                            </w:r>
                            <w:r>
                              <w:t xml:space="preserve"> </w:t>
                            </w:r>
                            <w:r w:rsidRPr="00653A3E">
                              <w:rPr>
                                <w:highlight w:val="yellow"/>
                              </w:rPr>
                              <w:t>// Note program flow rejoins he</w:t>
                            </w:r>
                            <w:r w:rsidRPr="006B279C">
                              <w:rPr>
                                <w:highlight w:val="yellow"/>
                              </w:rPr>
                              <w:t>re</w:t>
                            </w:r>
                            <w:r w:rsidR="006B279C" w:rsidRPr="006B279C">
                              <w:rPr>
                                <w:highlight w:val="yellow"/>
                              </w:rPr>
                              <w:t xml:space="preserve"> with connector</w:t>
                            </w:r>
                          </w:p>
                          <w:p w:rsidR="00287020" w:rsidRPr="001B51FC" w:rsidRDefault="00287020" w:rsidP="001B51FC">
                            <w:pPr>
                              <w:pStyle w:val="code"/>
                            </w:pPr>
                            <w:r w:rsidRPr="001B51FC">
                              <w:tab/>
                            </w:r>
                          </w:p>
                          <w:p w:rsidR="00287020" w:rsidRDefault="00287020" w:rsidP="001B51FC">
                            <w:pPr>
                              <w:pStyle w:val="code"/>
                            </w:pPr>
                            <w:r>
                              <w:tab/>
                            </w:r>
                            <w:r w:rsidR="00B62CF1">
                              <w:t>printf("Sum of both numbers is\n</w:t>
                            </w:r>
                            <w:r w:rsidRPr="001B51FC">
                              <w:t>"</w:t>
                            </w:r>
                            <w:r w:rsidR="00B62CF1">
                              <w:t>)</w:t>
                            </w:r>
                            <w:r>
                              <w:t>;</w:t>
                            </w:r>
                          </w:p>
                          <w:p w:rsidR="00287020" w:rsidRDefault="00287020" w:rsidP="001B51FC">
                            <w:pPr>
                              <w:pStyle w:val="code"/>
                            </w:pPr>
                            <w:r>
                              <w:tab/>
                            </w:r>
                            <w:r w:rsidR="00B62CF1">
                              <w:t xml:space="preserve">printf(“%d\n”, </w:t>
                            </w:r>
                            <w:r w:rsidRPr="001B51FC">
                              <w:t>integer1 + integer2</w:t>
                            </w:r>
                            <w:r w:rsidR="00B62CF1">
                              <w:t>)</w:t>
                            </w:r>
                            <w:r w:rsidRPr="001B51FC">
                              <w:t>;</w:t>
                            </w:r>
                          </w:p>
                          <w:p w:rsidR="00501536" w:rsidRPr="001B51FC" w:rsidRDefault="00501536" w:rsidP="001B51FC">
                            <w:pPr>
                              <w:pStyle w:val="code"/>
                            </w:pPr>
                          </w:p>
                          <w:p w:rsidR="00287020" w:rsidRPr="001B51FC" w:rsidRDefault="00501536" w:rsidP="001B51FC">
                            <w:pPr>
                              <w:pStyle w:val="code"/>
                            </w:pPr>
                            <w:r>
                              <w:tab/>
                            </w:r>
                            <w:r w:rsidR="00287020" w:rsidRPr="001B51FC">
                              <w:t>getch</w:t>
                            </w:r>
                            <w:r>
                              <w:t>ar</w:t>
                            </w:r>
                            <w:r w:rsidR="00287020" w:rsidRPr="001B51FC">
                              <w:t>();</w:t>
                            </w:r>
                          </w:p>
                          <w:p w:rsidR="00287020" w:rsidRPr="001B51FC" w:rsidRDefault="00287020" w:rsidP="001B51FC">
                            <w:pPr>
                              <w:pStyle w:val="code"/>
                            </w:pPr>
                            <w:r w:rsidRPr="001B51FC">
                              <w:t xml:space="preserve">   </w:t>
                            </w:r>
                            <w:r>
                              <w:tab/>
                            </w:r>
                            <w:r w:rsidRPr="001B51FC">
                              <w:t>return 0;</w:t>
                            </w:r>
                          </w:p>
                          <w:p w:rsidR="00287020" w:rsidRPr="001B51FC" w:rsidRDefault="00287020" w:rsidP="001B51FC">
                            <w:pPr>
                              <w:pStyle w:val="code"/>
                            </w:pPr>
                            <w:r w:rsidRPr="001B51FC">
                              <w:t>}</w:t>
                            </w:r>
                          </w:p>
                          <w:p w:rsidR="00287020" w:rsidRDefault="0028702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57" type="#_x0000_t202" style="position:absolute;left:0;text-align:left;margin-left:180pt;margin-top:4.85pt;width:336pt;height:54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">
                <v:textbox>
                  <w:txbxContent>
                    <w:p w:rsidR="00287020" w:rsidRPr="001B51FC" w:rsidRDefault="00501536" w:rsidP="001B51FC">
                      <w:pPr>
                        <w:pStyle w:val="code"/>
                      </w:pPr>
                      <w:r>
                        <w:t>#include &lt;sddio.h&gt;</w:t>
                      </w:r>
                    </w:p>
                    <w:p w:rsidR="00287020" w:rsidRPr="001B51FC" w:rsidRDefault="00287020" w:rsidP="001B51FC">
                      <w:pPr>
                        <w:pStyle w:val="code"/>
                      </w:pPr>
                    </w:p>
                    <w:p w:rsidR="00287020" w:rsidRPr="001B51FC" w:rsidRDefault="00287020" w:rsidP="001B51FC">
                      <w:pPr>
                        <w:pStyle w:val="code"/>
                      </w:pPr>
                      <w:r w:rsidRPr="001B51FC">
                        <w:t>int main()</w:t>
                      </w:r>
                    </w:p>
                    <w:p w:rsidR="00287020" w:rsidRPr="001B51FC" w:rsidRDefault="00287020" w:rsidP="001B51FC">
                      <w:pPr>
                        <w:pStyle w:val="code"/>
                      </w:pPr>
                      <w:r w:rsidRPr="001B51FC">
                        <w:t>{</w:t>
                      </w:r>
                    </w:p>
                    <w:p w:rsidR="00287020" w:rsidRPr="001B51FC" w:rsidRDefault="00287020" w:rsidP="001B51FC">
                      <w:pPr>
                        <w:pStyle w:val="code"/>
                      </w:pPr>
                      <w:r w:rsidRPr="001B51FC">
                        <w:tab/>
                        <w:t>int integer1;</w:t>
                      </w:r>
                    </w:p>
                    <w:p w:rsidR="00287020" w:rsidRPr="001B51FC" w:rsidRDefault="00287020" w:rsidP="001B51FC">
                      <w:pPr>
                        <w:pStyle w:val="code"/>
                      </w:pPr>
                      <w:r w:rsidRPr="001B51FC">
                        <w:tab/>
                        <w:t>int integer2;</w:t>
                      </w:r>
                    </w:p>
                    <w:p w:rsidR="00287020" w:rsidRPr="001B51FC" w:rsidRDefault="00287020" w:rsidP="001B51FC">
                      <w:pPr>
                        <w:pStyle w:val="code"/>
                      </w:pPr>
                    </w:p>
                    <w:p w:rsidR="00287020" w:rsidRDefault="00287020" w:rsidP="001B51FC">
                      <w:pPr>
                        <w:pStyle w:val="code"/>
                      </w:pPr>
                      <w:r w:rsidRPr="001B51FC">
                        <w:tab/>
                      </w:r>
                    </w:p>
                    <w:p w:rsidR="00287020" w:rsidRDefault="00287020" w:rsidP="001B51FC">
                      <w:pPr>
                        <w:pStyle w:val="code"/>
                      </w:pPr>
                      <w:r>
                        <w:tab/>
                      </w:r>
                      <w:r w:rsidR="0031154A">
                        <w:t>printf(</w:t>
                      </w:r>
                      <w:r w:rsidRPr="001B51FC">
                        <w:t>"Input first number</w:t>
                      </w:r>
                      <w:r w:rsidR="00B62CF1">
                        <w:t>\n</w:t>
                      </w:r>
                      <w:r w:rsidRPr="001B51FC">
                        <w:t>"</w:t>
                      </w:r>
                      <w:r w:rsidR="0031154A">
                        <w:t>)</w:t>
                      </w:r>
                      <w:r w:rsidRPr="001B51FC">
                        <w:t>;</w:t>
                      </w:r>
                    </w:p>
                    <w:p w:rsidR="00287020" w:rsidRDefault="00287020" w:rsidP="001B51FC">
                      <w:pPr>
                        <w:pStyle w:val="code"/>
                      </w:pPr>
                    </w:p>
                    <w:p w:rsidR="00287020" w:rsidRDefault="00287020" w:rsidP="001B51FC">
                      <w:pPr>
                        <w:pStyle w:val="code"/>
                      </w:pPr>
                    </w:p>
                    <w:p w:rsidR="00287020" w:rsidRPr="001B51FC" w:rsidRDefault="00287020" w:rsidP="001B51FC">
                      <w:pPr>
                        <w:pStyle w:val="code"/>
                      </w:pPr>
                    </w:p>
                    <w:p w:rsidR="00287020" w:rsidRPr="001B51FC" w:rsidRDefault="00287020" w:rsidP="001B51FC">
                      <w:pPr>
                        <w:pStyle w:val="code"/>
                      </w:pPr>
                      <w:r w:rsidRPr="001B51FC">
                        <w:tab/>
                      </w:r>
                      <w:r w:rsidR="00501536">
                        <w:t>scanf</w:t>
                      </w:r>
                      <w:r w:rsidR="0031154A">
                        <w:t>(“%d”, &amp;</w:t>
                      </w:r>
                      <w:r w:rsidRPr="001B51FC">
                        <w:t>integer1</w:t>
                      </w:r>
                      <w:r w:rsidR="0031154A">
                        <w:t>)</w:t>
                      </w:r>
                      <w:r w:rsidRPr="001B51FC">
                        <w:t>;</w:t>
                      </w:r>
                    </w:p>
                    <w:p w:rsidR="00287020" w:rsidRPr="001B51FC" w:rsidRDefault="00287020" w:rsidP="001B51FC">
                      <w:pPr>
                        <w:pStyle w:val="code"/>
                      </w:pPr>
                    </w:p>
                    <w:p w:rsidR="00287020" w:rsidRDefault="00287020" w:rsidP="001B51FC">
                      <w:pPr>
                        <w:pStyle w:val="code"/>
                      </w:pPr>
                      <w:r w:rsidRPr="001B51FC">
                        <w:tab/>
                      </w:r>
                    </w:p>
                    <w:p w:rsidR="00287020" w:rsidRDefault="00287020" w:rsidP="001B51FC">
                      <w:pPr>
                        <w:pStyle w:val="code"/>
                      </w:pPr>
                    </w:p>
                    <w:p w:rsidR="00287020" w:rsidRDefault="00287020" w:rsidP="001B51FC">
                      <w:pPr>
                        <w:pStyle w:val="code"/>
                      </w:pPr>
                    </w:p>
                    <w:p w:rsidR="00287020" w:rsidRPr="001B51FC" w:rsidRDefault="00287020" w:rsidP="001B51FC">
                      <w:pPr>
                        <w:pStyle w:val="code"/>
                      </w:pPr>
                      <w:r>
                        <w:tab/>
                      </w:r>
                      <w:r w:rsidR="0031154A">
                        <w:t>printf("Input second number</w:t>
                      </w:r>
                      <w:r w:rsidR="00B62CF1">
                        <w:t>\n</w:t>
                      </w:r>
                      <w:r w:rsidR="0031154A">
                        <w:t>")</w:t>
                      </w:r>
                      <w:r w:rsidRPr="001B51FC">
                        <w:t>;</w:t>
                      </w:r>
                    </w:p>
                    <w:p w:rsidR="00287020" w:rsidRDefault="00287020" w:rsidP="001B51FC">
                      <w:pPr>
                        <w:pStyle w:val="code"/>
                      </w:pPr>
                      <w:r w:rsidRPr="001B51FC">
                        <w:tab/>
                      </w:r>
                    </w:p>
                    <w:p w:rsidR="00287020" w:rsidRDefault="00287020" w:rsidP="001B51FC">
                      <w:pPr>
                        <w:pStyle w:val="code"/>
                      </w:pPr>
                    </w:p>
                    <w:p w:rsidR="00287020" w:rsidRDefault="00287020" w:rsidP="001B51FC">
                      <w:pPr>
                        <w:pStyle w:val="code"/>
                      </w:pPr>
                    </w:p>
                    <w:p w:rsidR="00287020" w:rsidRPr="001B51FC" w:rsidRDefault="00287020" w:rsidP="001B51FC">
                      <w:pPr>
                        <w:pStyle w:val="code"/>
                      </w:pPr>
                      <w:r>
                        <w:tab/>
                      </w:r>
                      <w:bookmarkStart w:id="1" w:name="_GoBack"/>
                      <w:r w:rsidR="00501536">
                        <w:t>scan</w:t>
                      </w:r>
                      <w:bookmarkEnd w:id="1"/>
                      <w:r w:rsidR="00501536">
                        <w:t>f</w:t>
                      </w:r>
                      <w:r w:rsidR="0031154A">
                        <w:t xml:space="preserve">(“%d”, </w:t>
                      </w:r>
                      <w:r w:rsidR="001D2DEC">
                        <w:t>&amp;</w:t>
                      </w:r>
                      <w:r w:rsidRPr="001B51FC">
                        <w:t>integer2</w:t>
                      </w:r>
                      <w:r w:rsidR="0031154A">
                        <w:t>)</w:t>
                      </w:r>
                      <w:r w:rsidRPr="001B51FC">
                        <w:t>;</w:t>
                      </w:r>
                    </w:p>
                    <w:p w:rsidR="00287020" w:rsidRPr="001B51FC" w:rsidRDefault="00287020" w:rsidP="001B51FC">
                      <w:pPr>
                        <w:pStyle w:val="code"/>
                      </w:pPr>
                    </w:p>
                    <w:p w:rsidR="00287020" w:rsidRDefault="00287020" w:rsidP="001B51FC">
                      <w:pPr>
                        <w:pStyle w:val="code"/>
                      </w:pPr>
                      <w:r w:rsidRPr="001B51FC">
                        <w:tab/>
                      </w:r>
                    </w:p>
                    <w:p w:rsidR="00287020" w:rsidRDefault="00287020" w:rsidP="001B51FC">
                      <w:pPr>
                        <w:pStyle w:val="code"/>
                      </w:pPr>
                    </w:p>
                    <w:p w:rsidR="00287020" w:rsidRDefault="00287020" w:rsidP="001B51FC">
                      <w:pPr>
                        <w:pStyle w:val="code"/>
                      </w:pPr>
                    </w:p>
                    <w:p w:rsidR="00287020" w:rsidRDefault="00287020" w:rsidP="001B51FC">
                      <w:pPr>
                        <w:pStyle w:val="code"/>
                      </w:pPr>
                    </w:p>
                    <w:p w:rsidR="00287020" w:rsidRPr="001B51FC" w:rsidRDefault="00287020" w:rsidP="001B51FC">
                      <w:pPr>
                        <w:pStyle w:val="code"/>
                      </w:pPr>
                      <w:r>
                        <w:tab/>
                      </w:r>
                      <w:r w:rsidRPr="001B51FC">
                        <w:t>if(integer1 == integer2)</w:t>
                      </w:r>
                      <w:r>
                        <w:t xml:space="preserve"> </w:t>
                      </w:r>
                      <w:r w:rsidRPr="00653A3E">
                        <w:rPr>
                          <w:highlight w:val="yellow"/>
                        </w:rPr>
                        <w:t>// Selection</w:t>
                      </w:r>
                    </w:p>
                    <w:p w:rsidR="00287020" w:rsidRPr="001B51FC" w:rsidRDefault="00287020" w:rsidP="001B51FC">
                      <w:pPr>
                        <w:pStyle w:val="code"/>
                      </w:pPr>
                      <w:r w:rsidRPr="001B51FC">
                        <w:tab/>
                        <w:t>{</w:t>
                      </w:r>
                    </w:p>
                    <w:p w:rsidR="00287020" w:rsidRDefault="00287020" w:rsidP="001B51FC">
                      <w:pPr>
                        <w:pStyle w:val="code"/>
                      </w:pPr>
                      <w:r w:rsidRPr="001B51FC">
                        <w:tab/>
                      </w:r>
                      <w:r w:rsidRPr="001B51FC">
                        <w:tab/>
                      </w:r>
                    </w:p>
                    <w:p w:rsidR="00287020" w:rsidRDefault="00287020" w:rsidP="001B51FC">
                      <w:pPr>
                        <w:pStyle w:val="code"/>
                      </w:pPr>
                    </w:p>
                    <w:p w:rsidR="00287020" w:rsidRDefault="00287020" w:rsidP="001B51FC">
                      <w:pPr>
                        <w:pStyle w:val="code"/>
                      </w:pPr>
                    </w:p>
                    <w:p w:rsidR="00287020" w:rsidRDefault="00287020" w:rsidP="001B51FC">
                      <w:pPr>
                        <w:pStyle w:val="code"/>
                      </w:pPr>
                    </w:p>
                    <w:p w:rsidR="00287020" w:rsidRPr="001B51FC" w:rsidRDefault="00287020" w:rsidP="001B51FC">
                      <w:pPr>
                        <w:pStyle w:val="code"/>
                      </w:pPr>
                      <w:r>
                        <w:tab/>
                      </w:r>
                      <w:r>
                        <w:tab/>
                      </w:r>
                      <w:r w:rsidR="00B62CF1">
                        <w:t>Printf(</w:t>
                      </w:r>
                      <w:r w:rsidRPr="001B51FC">
                        <w:t>"Both numbers are equal</w:t>
                      </w:r>
                      <w:r w:rsidR="00B62CF1">
                        <w:t>\n</w:t>
                      </w:r>
                      <w:r w:rsidRPr="001B51FC">
                        <w:t>"</w:t>
                      </w:r>
                      <w:r w:rsidR="00B62CF1">
                        <w:t>)</w:t>
                      </w:r>
                      <w:r w:rsidRPr="001B51FC">
                        <w:t>;</w:t>
                      </w:r>
                    </w:p>
                    <w:p w:rsidR="00287020" w:rsidRDefault="00287020" w:rsidP="001B51FC">
                      <w:pPr>
                        <w:pStyle w:val="code"/>
                      </w:pPr>
                      <w:r w:rsidRPr="001B51FC">
                        <w:tab/>
                      </w:r>
                    </w:p>
                    <w:p w:rsidR="00287020" w:rsidRPr="001B51FC" w:rsidRDefault="00287020" w:rsidP="001B51FC">
                      <w:pPr>
                        <w:pStyle w:val="code"/>
                      </w:pPr>
                      <w:r>
                        <w:tab/>
                      </w:r>
                      <w:r w:rsidRPr="001B51FC">
                        <w:t>}</w:t>
                      </w:r>
                      <w:r>
                        <w:t xml:space="preserve"> </w:t>
                      </w:r>
                      <w:r w:rsidRPr="00653A3E">
                        <w:rPr>
                          <w:highlight w:val="yellow"/>
                        </w:rPr>
                        <w:t>// Note program flow rejoins he</w:t>
                      </w:r>
                      <w:r w:rsidRPr="006B279C">
                        <w:rPr>
                          <w:highlight w:val="yellow"/>
                        </w:rPr>
                        <w:t>re</w:t>
                      </w:r>
                      <w:r w:rsidR="006B279C" w:rsidRPr="006B279C">
                        <w:rPr>
                          <w:highlight w:val="yellow"/>
                        </w:rPr>
                        <w:t xml:space="preserve"> with connector</w:t>
                      </w:r>
                    </w:p>
                    <w:p w:rsidR="00287020" w:rsidRPr="001B51FC" w:rsidRDefault="00287020" w:rsidP="001B51FC">
                      <w:pPr>
                        <w:pStyle w:val="code"/>
                      </w:pPr>
                      <w:r w:rsidRPr="001B51FC">
                        <w:tab/>
                      </w:r>
                    </w:p>
                    <w:p w:rsidR="00287020" w:rsidRDefault="00287020" w:rsidP="001B51FC">
                      <w:pPr>
                        <w:pStyle w:val="code"/>
                      </w:pPr>
                      <w:r>
                        <w:tab/>
                      </w:r>
                      <w:r w:rsidR="00B62CF1">
                        <w:t>printf("Sum of both numbers is\n</w:t>
                      </w:r>
                      <w:r w:rsidRPr="001B51FC">
                        <w:t>"</w:t>
                      </w:r>
                      <w:r w:rsidR="00B62CF1">
                        <w:t>)</w:t>
                      </w:r>
                      <w:r>
                        <w:t>;</w:t>
                      </w:r>
                    </w:p>
                    <w:p w:rsidR="00287020" w:rsidRDefault="00287020" w:rsidP="001B51FC">
                      <w:pPr>
                        <w:pStyle w:val="code"/>
                      </w:pPr>
                      <w:r>
                        <w:tab/>
                      </w:r>
                      <w:r w:rsidR="00B62CF1">
                        <w:t xml:space="preserve">printf(“%d\n”, </w:t>
                      </w:r>
                      <w:r w:rsidRPr="001B51FC">
                        <w:t>integer1 + integer2</w:t>
                      </w:r>
                      <w:r w:rsidR="00B62CF1">
                        <w:t>)</w:t>
                      </w:r>
                      <w:r w:rsidRPr="001B51FC">
                        <w:t>;</w:t>
                      </w:r>
                    </w:p>
                    <w:p w:rsidR="00501536" w:rsidRPr="001B51FC" w:rsidRDefault="00501536" w:rsidP="001B51FC">
                      <w:pPr>
                        <w:pStyle w:val="code"/>
                      </w:pPr>
                    </w:p>
                    <w:p w:rsidR="00287020" w:rsidRPr="001B51FC" w:rsidRDefault="00501536" w:rsidP="001B51FC">
                      <w:pPr>
                        <w:pStyle w:val="code"/>
                      </w:pPr>
                      <w:r>
                        <w:tab/>
                      </w:r>
                      <w:r w:rsidR="00287020" w:rsidRPr="001B51FC">
                        <w:t>getch</w:t>
                      </w:r>
                      <w:r>
                        <w:t>ar</w:t>
                      </w:r>
                      <w:r w:rsidR="00287020" w:rsidRPr="001B51FC">
                        <w:t>();</w:t>
                      </w:r>
                    </w:p>
                    <w:p w:rsidR="00287020" w:rsidRPr="001B51FC" w:rsidRDefault="00287020" w:rsidP="001B51FC">
                      <w:pPr>
                        <w:pStyle w:val="code"/>
                      </w:pPr>
                      <w:r w:rsidRPr="001B51FC">
                        <w:t xml:space="preserve">   </w:t>
                      </w:r>
                      <w:r>
                        <w:tab/>
                      </w:r>
                      <w:r w:rsidRPr="001B51FC">
                        <w:t>return 0;</w:t>
                      </w:r>
                    </w:p>
                    <w:p w:rsidR="00287020" w:rsidRPr="001B51FC" w:rsidRDefault="00287020" w:rsidP="001B51FC">
                      <w:pPr>
                        <w:pStyle w:val="code"/>
                      </w:pPr>
                      <w:r w:rsidRPr="001B51FC">
                        <w:t>}</w:t>
                      </w:r>
                    </w:p>
                    <w:p w:rsidR="00287020" w:rsidRDefault="00287020"/>
                  </w:txbxContent>
                </v:textbox>
              </v:shape>
            </w:pict>
          </mc:Fallback>
        </mc:AlternateContent>
      </w:r>
    </w:p>
    <w:p w:rsidR="001B51FC" w:rsidRDefault="00152795" w:rsidP="00442C95">
      <w:pPr>
        <w:pStyle w:val="NoSpacing"/>
        <w:jc w:val="both"/>
      </w:pPr>
      <w:r>
        <w:rPr>
          <w:noProof/>
          <w:lang w:eastAsia="en-GB" w:bidi="ar-SA"/>
        </w:rPr>
        <mc:AlternateContent>
          <mc:Choice Requires="wpg">
            <w:drawing>
              <wp:anchor distT="0" distB="0" distL="114300" distR="114300" simplePos="0" relativeHeight="251658752" behindDoc="0" locked="0" layoutInCell="1" allowOverlap="1">
                <wp:simplePos x="0" y="0"/>
                <wp:positionH relativeFrom="column">
                  <wp:posOffset>156845</wp:posOffset>
                </wp:positionH>
                <wp:positionV relativeFrom="paragraph">
                  <wp:posOffset>20955</wp:posOffset>
                </wp:positionV>
                <wp:extent cx="1945005" cy="5716905"/>
                <wp:effectExtent l="23495" t="5715" r="3175" b="11430"/>
                <wp:wrapNone/>
                <wp:docPr id="1"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5005" cy="5716905"/>
                          <a:chOff x="1849" y="2343"/>
                          <a:chExt cx="3063" cy="9003"/>
                        </a:xfrm>
                      </wpg:grpSpPr>
                      <wps:wsp>
                        <wps:cNvPr id="2" name="AutoShape 219"/>
                        <wps:cNvCnPr>
                          <a:cxnSpLocks noChangeShapeType="1"/>
                        </wps:cNvCnPr>
                        <wps:spPr bwMode="auto">
                          <a:xfrm>
                            <a:off x="3164" y="8127"/>
                            <a:ext cx="1" cy="268"/>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 name="Group 220"/>
                        <wpg:cNvGrpSpPr>
                          <a:grpSpLocks/>
                        </wpg:cNvGrpSpPr>
                        <wpg:grpSpPr bwMode="auto">
                          <a:xfrm>
                            <a:off x="1849" y="2343"/>
                            <a:ext cx="3063" cy="9003"/>
                            <a:chOff x="4440" y="2343"/>
                            <a:chExt cx="3063" cy="9003"/>
                          </a:xfrm>
                        </wpg:grpSpPr>
                        <wpg:grpSp>
                          <wpg:cNvPr id="4" name="Group 221"/>
                          <wpg:cNvGrpSpPr>
                            <a:grpSpLocks/>
                          </wpg:cNvGrpSpPr>
                          <wpg:grpSpPr bwMode="auto">
                            <a:xfrm>
                              <a:off x="4440" y="2343"/>
                              <a:ext cx="3063" cy="9003"/>
                              <a:chOff x="4440" y="2343"/>
                              <a:chExt cx="3063" cy="9003"/>
                            </a:xfrm>
                          </wpg:grpSpPr>
                          <wps:wsp>
                            <wps:cNvPr id="5" name="Text Box 2"/>
                            <wps:cNvSpPr>
                              <a:spLocks noChangeArrowheads="1"/>
                            </wps:cNvSpPr>
                            <wps:spPr bwMode="auto">
                              <a:xfrm>
                                <a:off x="5031" y="10848"/>
                                <a:ext cx="1547" cy="498"/>
                              </a:xfrm>
                              <a:prstGeom prst="flowChartTerminator">
                                <a:avLst/>
                              </a:prstGeom>
                              <a:solidFill>
                                <a:srgbClr val="B6DDE8"/>
                              </a:solidFill>
                              <a:ln w="9525">
                                <a:solidFill>
                                  <a:srgbClr val="000000"/>
                                </a:solidFill>
                                <a:miter lim="800000"/>
                                <a:headEnd/>
                                <a:tailEnd/>
                              </a:ln>
                            </wps:spPr>
                            <wps:txbx>
                              <w:txbxContent>
                                <w:p w:rsidR="00501536" w:rsidRPr="004252E7" w:rsidRDefault="00501536" w:rsidP="00501536">
                                  <w:pPr>
                                    <w:pStyle w:val="NoSpacing"/>
                                    <w:jc w:val="center"/>
                                    <w:rPr>
                                      <w:b/>
                                    </w:rPr>
                                  </w:pPr>
                                  <w:r>
                                    <w:rPr>
                                      <w:b/>
                                    </w:rPr>
                                    <w:t>end</w:t>
                                  </w:r>
                                </w:p>
                                <w:p w:rsidR="00501536" w:rsidRPr="007E3CE2" w:rsidRDefault="00501536" w:rsidP="00501536">
                                  <w:pPr>
                                    <w:pStyle w:val="NoSpacing"/>
                                    <w:jc w:val="center"/>
                                    <w:rPr>
                                      <w:b/>
                                    </w:rPr>
                                  </w:pPr>
                                </w:p>
                              </w:txbxContent>
                            </wps:txbx>
                            <wps:bodyPr rot="0" vert="horz" wrap="square" lIns="91440" tIns="45720" rIns="91440" bIns="45720" anchor="t" anchorCtr="0" upright="1">
                              <a:noAutofit/>
                            </wps:bodyPr>
                          </wps:wsp>
                          <wps:wsp>
                            <wps:cNvPr id="6" name="AutoShape 223"/>
                            <wps:cNvSpPr>
                              <a:spLocks noChangeArrowheads="1"/>
                            </wps:cNvSpPr>
                            <wps:spPr bwMode="auto">
                              <a:xfrm>
                                <a:off x="5703" y="9314"/>
                                <a:ext cx="186" cy="194"/>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wps:wsp>
                            <wps:cNvPr id="7" name="AutoShape 224"/>
                            <wps:cNvCnPr>
                              <a:cxnSpLocks noChangeShapeType="1"/>
                            </wps:cNvCnPr>
                            <wps:spPr bwMode="auto">
                              <a:xfrm>
                                <a:off x="5796" y="9508"/>
                                <a:ext cx="5" cy="35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8" name="Group 225"/>
                            <wpg:cNvGrpSpPr>
                              <a:grpSpLocks/>
                            </wpg:cNvGrpSpPr>
                            <wpg:grpSpPr bwMode="auto">
                              <a:xfrm>
                                <a:off x="4440" y="2343"/>
                                <a:ext cx="3063" cy="7053"/>
                                <a:chOff x="4440" y="2343"/>
                                <a:chExt cx="3063" cy="7053"/>
                              </a:xfrm>
                            </wpg:grpSpPr>
                            <wps:wsp>
                              <wps:cNvPr id="9" name="Text Box 2"/>
                              <wps:cNvSpPr>
                                <a:spLocks noChangeArrowheads="1"/>
                              </wps:cNvSpPr>
                              <wps:spPr bwMode="auto">
                                <a:xfrm>
                                  <a:off x="4748" y="8396"/>
                                  <a:ext cx="2258" cy="598"/>
                                </a:xfrm>
                                <a:prstGeom prst="flowChartInputOutpu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01536" w:rsidRPr="00155117" w:rsidRDefault="00501536" w:rsidP="00501536">
                                    <w:pPr>
                                      <w:pStyle w:val="NoSpacing"/>
                                      <w:jc w:val="center"/>
                                      <w:rPr>
                                        <w:b/>
                                        <w:sz w:val="18"/>
                                        <w:szCs w:val="18"/>
                                      </w:rPr>
                                    </w:pPr>
                                    <w:r w:rsidRPr="00155117">
                                      <w:rPr>
                                        <w:b/>
                                        <w:sz w:val="18"/>
                                        <w:szCs w:val="18"/>
                                      </w:rPr>
                                      <w:t>Display "EQUAL"</w:t>
                                    </w:r>
                                  </w:p>
                                </w:txbxContent>
                              </wps:txbx>
                              <wps:bodyPr rot="0" vert="horz" wrap="square" lIns="91440" tIns="45720" rIns="91440" bIns="45720" anchor="t" anchorCtr="0" upright="1">
                                <a:spAutoFit/>
                              </wps:bodyPr>
                            </wps:wsp>
                            <wps:wsp>
                              <wps:cNvPr id="10" name="AutoShape 227"/>
                              <wps:cNvSpPr>
                                <a:spLocks noChangeArrowheads="1"/>
                              </wps:cNvSpPr>
                              <wps:spPr bwMode="auto">
                                <a:xfrm>
                                  <a:off x="4560" y="6903"/>
                                  <a:ext cx="2400" cy="1234"/>
                                </a:xfrm>
                                <a:prstGeom prst="flowChartDecision">
                                  <a:avLst/>
                                </a:prstGeom>
                                <a:solidFill>
                                  <a:srgbClr val="B6DDE8"/>
                                </a:solidFill>
                                <a:ln w="9525">
                                  <a:solidFill>
                                    <a:srgbClr val="000000"/>
                                  </a:solidFill>
                                  <a:miter lim="800000"/>
                                  <a:headEnd/>
                                  <a:tailEnd/>
                                </a:ln>
                              </wps:spPr>
                              <wps:txbx>
                                <w:txbxContent>
                                  <w:p w:rsidR="00501536" w:rsidRPr="00155117" w:rsidRDefault="00501536" w:rsidP="00501536">
                                    <w:pPr>
                                      <w:jc w:val="center"/>
                                      <w:rPr>
                                        <w:b/>
                                        <w:sz w:val="18"/>
                                        <w:szCs w:val="18"/>
                                      </w:rPr>
                                    </w:pPr>
                                    <w:r w:rsidRPr="00155117">
                                      <w:rPr>
                                        <w:b/>
                                        <w:sz w:val="18"/>
                                        <w:szCs w:val="18"/>
                                      </w:rPr>
                                      <w:t>Integer1 == Integer2?</w:t>
                                    </w:r>
                                  </w:p>
                                  <w:p w:rsidR="00501536" w:rsidRPr="00155117" w:rsidRDefault="00501536" w:rsidP="00501536">
                                    <w:pPr>
                                      <w:rPr>
                                        <w:sz w:val="16"/>
                                        <w:szCs w:val="16"/>
                                      </w:rPr>
                                    </w:pPr>
                                  </w:p>
                                </w:txbxContent>
                              </wps:txbx>
                              <wps:bodyPr rot="0" vert="horz" wrap="square" lIns="91440" tIns="45720" rIns="91440" bIns="45720" anchor="t" anchorCtr="0" upright="1">
                                <a:noAutofit/>
                              </wps:bodyPr>
                            </wps:wsp>
                            <wps:wsp>
                              <wps:cNvPr id="11" name="AutoShape 228"/>
                              <wps:cNvCnPr>
                                <a:cxnSpLocks noChangeShapeType="1"/>
                              </wps:cNvCnPr>
                              <wps:spPr bwMode="auto">
                                <a:xfrm>
                                  <a:off x="5796" y="8993"/>
                                  <a:ext cx="1" cy="318"/>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229"/>
                              <wps:cNvSpPr txBox="1">
                                <a:spLocks noChangeArrowheads="1"/>
                              </wps:cNvSpPr>
                              <wps:spPr bwMode="auto">
                                <a:xfrm>
                                  <a:off x="4912" y="7952"/>
                                  <a:ext cx="806" cy="44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1536" w:rsidRPr="00C02EE8" w:rsidRDefault="00501536" w:rsidP="00501536">
                                    <w:pPr>
                                      <w:jc w:val="center"/>
                                      <w:rPr>
                                        <w:b/>
                                      </w:rPr>
                                    </w:pPr>
                                    <w:r>
                                      <w:rPr>
                                        <w:b/>
                                      </w:rPr>
                                      <w:t>TRUE</w:t>
                                    </w:r>
                                  </w:p>
                                </w:txbxContent>
                              </wps:txbx>
                              <wps:bodyPr rot="0" vert="horz" wrap="square" lIns="91440" tIns="45720" rIns="91440" bIns="45720" anchor="t" anchorCtr="0" upright="1">
                                <a:noAutofit/>
                              </wps:bodyPr>
                            </wps:wsp>
                            <wps:wsp>
                              <wps:cNvPr id="13" name="Text Box 230"/>
                              <wps:cNvSpPr txBox="1">
                                <a:spLocks noChangeArrowheads="1"/>
                              </wps:cNvSpPr>
                              <wps:spPr bwMode="auto">
                                <a:xfrm>
                                  <a:off x="6578" y="7072"/>
                                  <a:ext cx="925" cy="44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1536" w:rsidRPr="00C02EE8" w:rsidRDefault="00501536" w:rsidP="00501536">
                                    <w:pPr>
                                      <w:jc w:val="center"/>
                                      <w:rPr>
                                        <w:b/>
                                      </w:rPr>
                                    </w:pPr>
                                    <w:r>
                                      <w:rPr>
                                        <w:b/>
                                      </w:rPr>
                                      <w:t>FALSE</w:t>
                                    </w:r>
                                  </w:p>
                                </w:txbxContent>
                              </wps:txbx>
                              <wps:bodyPr rot="0" vert="horz" wrap="square" lIns="91440" tIns="45720" rIns="91440" bIns="45720" anchor="t" anchorCtr="0" upright="1">
                                <a:noAutofit/>
                              </wps:bodyPr>
                            </wps:wsp>
                            <wps:wsp>
                              <wps:cNvPr id="14" name="AutoShape 231"/>
                              <wps:cNvCnPr>
                                <a:cxnSpLocks noChangeShapeType="1"/>
                              </wps:cNvCnPr>
                              <wps:spPr bwMode="auto">
                                <a:xfrm>
                                  <a:off x="7325" y="7490"/>
                                  <a:ext cx="0" cy="190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232"/>
                              <wps:cNvCnPr>
                                <a:cxnSpLocks noChangeShapeType="1"/>
                              </wps:cNvCnPr>
                              <wps:spPr bwMode="auto">
                                <a:xfrm flipH="1">
                                  <a:off x="5889" y="9395"/>
                                  <a:ext cx="1436" cy="1"/>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6" name="Group 233"/>
                              <wpg:cNvGrpSpPr>
                                <a:grpSpLocks/>
                              </wpg:cNvGrpSpPr>
                              <wpg:grpSpPr bwMode="auto">
                                <a:xfrm>
                                  <a:off x="4440" y="2343"/>
                                  <a:ext cx="2640" cy="4264"/>
                                  <a:chOff x="4440" y="2343"/>
                                  <a:chExt cx="2640" cy="4264"/>
                                </a:xfrm>
                              </wpg:grpSpPr>
                              <wps:wsp>
                                <wps:cNvPr id="17" name="AutoShape 234"/>
                                <wps:cNvCnPr>
                                  <a:cxnSpLocks noChangeShapeType="1"/>
                                </wps:cNvCnPr>
                                <wps:spPr bwMode="auto">
                                  <a:xfrm>
                                    <a:off x="5797" y="2891"/>
                                    <a:ext cx="0" cy="252"/>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Text Box 2"/>
                                <wps:cNvSpPr>
                                  <a:spLocks noChangeArrowheads="1"/>
                                </wps:cNvSpPr>
                                <wps:spPr bwMode="auto">
                                  <a:xfrm>
                                    <a:off x="5031" y="2343"/>
                                    <a:ext cx="1547" cy="540"/>
                                  </a:xfrm>
                                  <a:prstGeom prst="flowChartTerminator">
                                    <a:avLst/>
                                  </a:prstGeom>
                                  <a:solidFill>
                                    <a:srgbClr val="B6DDE8"/>
                                  </a:solidFill>
                                  <a:ln w="9525">
                                    <a:solidFill>
                                      <a:srgbClr val="000000"/>
                                    </a:solidFill>
                                    <a:miter lim="800000"/>
                                    <a:headEnd/>
                                    <a:tailEnd/>
                                  </a:ln>
                                </wps:spPr>
                                <wps:txbx>
                                  <w:txbxContent>
                                    <w:p w:rsidR="00501536" w:rsidRPr="004252E7" w:rsidRDefault="00501536" w:rsidP="00501536">
                                      <w:pPr>
                                        <w:pStyle w:val="NoSpacing"/>
                                        <w:jc w:val="center"/>
                                        <w:rPr>
                                          <w:b/>
                                        </w:rPr>
                                      </w:pPr>
                                      <w:r>
                                        <w:rPr>
                                          <w:b/>
                                        </w:rPr>
                                        <w:t>start</w:t>
                                      </w:r>
                                    </w:p>
                                    <w:p w:rsidR="00501536" w:rsidRPr="007E3CE2" w:rsidRDefault="00501536" w:rsidP="00501536">
                                      <w:pPr>
                                        <w:pStyle w:val="NoSpacing"/>
                                        <w:jc w:val="center"/>
                                        <w:rPr>
                                          <w:b/>
                                        </w:rPr>
                                      </w:pPr>
                                    </w:p>
                                  </w:txbxContent>
                                </wps:txbx>
                                <wps:bodyPr rot="0" vert="horz" wrap="square" lIns="91440" tIns="45720" rIns="91440" bIns="45720" anchor="t" anchorCtr="0" upright="1">
                                  <a:noAutofit/>
                                </wps:bodyPr>
                              </wps:wsp>
                              <wps:wsp>
                                <wps:cNvPr id="19" name="Text Box 2"/>
                                <wps:cNvSpPr>
                                  <a:spLocks noChangeArrowheads="1"/>
                                </wps:cNvSpPr>
                                <wps:spPr bwMode="auto">
                                  <a:xfrm>
                                    <a:off x="4560" y="3143"/>
                                    <a:ext cx="2400" cy="664"/>
                                  </a:xfrm>
                                  <a:prstGeom prst="flowChartInputOutput">
                                    <a:avLst/>
                                  </a:prstGeom>
                                  <a:solidFill>
                                    <a:srgbClr val="B6DDE8"/>
                                  </a:solidFill>
                                  <a:ln w="9525">
                                    <a:solidFill>
                                      <a:srgbClr val="000000"/>
                                    </a:solidFill>
                                    <a:miter lim="800000"/>
                                    <a:headEnd/>
                                    <a:tailEnd/>
                                  </a:ln>
                                </wps:spPr>
                                <wps:txbx>
                                  <w:txbxContent>
                                    <w:p w:rsidR="00501536" w:rsidRPr="004252E7" w:rsidRDefault="00501536" w:rsidP="00501536">
                                      <w:pPr>
                                        <w:pStyle w:val="NoSpacing"/>
                                        <w:jc w:val="center"/>
                                        <w:rPr>
                                          <w:b/>
                                        </w:rPr>
                                      </w:pPr>
                                      <w:r>
                                        <w:rPr>
                                          <w:b/>
                                        </w:rPr>
                                        <w:t>Ask for first number</w:t>
                                      </w:r>
                                    </w:p>
                                    <w:p w:rsidR="00501536" w:rsidRPr="007E3CE2" w:rsidRDefault="00501536" w:rsidP="00501536">
                                      <w:pPr>
                                        <w:pStyle w:val="NoSpacing"/>
                                        <w:jc w:val="center"/>
                                        <w:rPr>
                                          <w:b/>
                                        </w:rPr>
                                      </w:pPr>
                                    </w:p>
                                  </w:txbxContent>
                                </wps:txbx>
                                <wps:bodyPr rot="0" vert="horz" wrap="square" lIns="91440" tIns="45720" rIns="91440" bIns="45720" anchor="t" anchorCtr="0" upright="1">
                                  <a:noAutofit/>
                                </wps:bodyPr>
                              </wps:wsp>
                              <wps:wsp>
                                <wps:cNvPr id="20" name="AutoShape 237"/>
                                <wps:cNvCnPr>
                                  <a:cxnSpLocks noChangeShapeType="1"/>
                                </wps:cNvCnPr>
                                <wps:spPr bwMode="auto">
                                  <a:xfrm>
                                    <a:off x="5801" y="3807"/>
                                    <a:ext cx="0" cy="252"/>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Text Box 2"/>
                                <wps:cNvSpPr>
                                  <a:spLocks noChangeArrowheads="1"/>
                                </wps:cNvSpPr>
                                <wps:spPr bwMode="auto">
                                  <a:xfrm>
                                    <a:off x="4560" y="4063"/>
                                    <a:ext cx="2400" cy="664"/>
                                  </a:xfrm>
                                  <a:prstGeom prst="flowChartInputOutput">
                                    <a:avLst/>
                                  </a:prstGeom>
                                  <a:solidFill>
                                    <a:srgbClr val="B6DDE8"/>
                                  </a:solidFill>
                                  <a:ln w="9525">
                                    <a:solidFill>
                                      <a:srgbClr val="000000"/>
                                    </a:solidFill>
                                    <a:miter lim="800000"/>
                                    <a:headEnd/>
                                    <a:tailEnd/>
                                  </a:ln>
                                </wps:spPr>
                                <wps:txbx>
                                  <w:txbxContent>
                                    <w:p w:rsidR="00501536" w:rsidRPr="00501536" w:rsidRDefault="00501536" w:rsidP="00501536">
                                      <w:pPr>
                                        <w:pStyle w:val="NoSpacing"/>
                                        <w:jc w:val="center"/>
                                        <w:rPr>
                                          <w:b/>
                                          <w:sz w:val="20"/>
                                          <w:szCs w:val="20"/>
                                        </w:rPr>
                                      </w:pPr>
                                      <w:r w:rsidRPr="00501536">
                                        <w:rPr>
                                          <w:b/>
                                          <w:sz w:val="20"/>
                                          <w:szCs w:val="20"/>
                                        </w:rPr>
                                        <w:t xml:space="preserve">Input into </w:t>
                                      </w:r>
                                    </w:p>
                                    <w:p w:rsidR="00501536" w:rsidRPr="00501536" w:rsidRDefault="00501536" w:rsidP="00501536">
                                      <w:pPr>
                                        <w:pStyle w:val="NoSpacing"/>
                                        <w:jc w:val="center"/>
                                        <w:rPr>
                                          <w:b/>
                                          <w:sz w:val="20"/>
                                          <w:szCs w:val="20"/>
                                        </w:rPr>
                                      </w:pPr>
                                      <w:r w:rsidRPr="00501536">
                                        <w:rPr>
                                          <w:b/>
                                          <w:sz w:val="20"/>
                                          <w:szCs w:val="20"/>
                                        </w:rPr>
                                        <w:t>Integer1</w:t>
                                      </w:r>
                                    </w:p>
                                  </w:txbxContent>
                                </wps:txbx>
                                <wps:bodyPr rot="0" vert="horz" wrap="square" lIns="91440" tIns="45720" rIns="91440" bIns="45720" anchor="t" anchorCtr="0" upright="1">
                                  <a:noAutofit/>
                                </wps:bodyPr>
                              </wps:wsp>
                              <wps:wsp>
                                <wps:cNvPr id="22" name="AutoShape 239"/>
                                <wps:cNvCnPr>
                                  <a:cxnSpLocks noChangeShapeType="1"/>
                                </wps:cNvCnPr>
                                <wps:spPr bwMode="auto">
                                  <a:xfrm>
                                    <a:off x="5801" y="4727"/>
                                    <a:ext cx="0" cy="252"/>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2"/>
                                <wps:cNvSpPr>
                                  <a:spLocks noChangeArrowheads="1"/>
                                </wps:cNvSpPr>
                                <wps:spPr bwMode="auto">
                                  <a:xfrm>
                                    <a:off x="4440" y="5023"/>
                                    <a:ext cx="2640" cy="664"/>
                                  </a:xfrm>
                                  <a:prstGeom prst="flowChartInputOutput">
                                    <a:avLst/>
                                  </a:prstGeom>
                                  <a:solidFill>
                                    <a:srgbClr val="B6DDE8"/>
                                  </a:solidFill>
                                  <a:ln w="9525">
                                    <a:solidFill>
                                      <a:srgbClr val="000000"/>
                                    </a:solidFill>
                                    <a:miter lim="800000"/>
                                    <a:headEnd/>
                                    <a:tailEnd/>
                                  </a:ln>
                                </wps:spPr>
                                <wps:txbx>
                                  <w:txbxContent>
                                    <w:p w:rsidR="00501536" w:rsidRPr="004252E7" w:rsidRDefault="00501536" w:rsidP="00501536">
                                      <w:pPr>
                                        <w:pStyle w:val="NoSpacing"/>
                                        <w:jc w:val="center"/>
                                        <w:rPr>
                                          <w:b/>
                                        </w:rPr>
                                      </w:pPr>
                                      <w:r>
                                        <w:rPr>
                                          <w:b/>
                                        </w:rPr>
                                        <w:t>Ask for second number</w:t>
                                      </w:r>
                                    </w:p>
                                    <w:p w:rsidR="00501536" w:rsidRPr="007E3CE2" w:rsidRDefault="00501536" w:rsidP="00501536">
                                      <w:pPr>
                                        <w:pStyle w:val="NoSpacing"/>
                                        <w:jc w:val="center"/>
                                        <w:rPr>
                                          <w:b/>
                                        </w:rPr>
                                      </w:pPr>
                                    </w:p>
                                  </w:txbxContent>
                                </wps:txbx>
                                <wps:bodyPr rot="0" vert="horz" wrap="square" lIns="91440" tIns="45720" rIns="91440" bIns="45720" anchor="t" anchorCtr="0" upright="1">
                                  <a:noAutofit/>
                                </wps:bodyPr>
                              </wps:wsp>
                              <wps:wsp>
                                <wps:cNvPr id="24" name="AutoShape 241"/>
                                <wps:cNvCnPr>
                                  <a:cxnSpLocks noChangeShapeType="1"/>
                                </wps:cNvCnPr>
                                <wps:spPr bwMode="auto">
                                  <a:xfrm>
                                    <a:off x="5801" y="5687"/>
                                    <a:ext cx="0" cy="252"/>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Text Box 2"/>
                                <wps:cNvSpPr>
                                  <a:spLocks noChangeArrowheads="1"/>
                                </wps:cNvSpPr>
                                <wps:spPr bwMode="auto">
                                  <a:xfrm>
                                    <a:off x="4560" y="5943"/>
                                    <a:ext cx="2400" cy="664"/>
                                  </a:xfrm>
                                  <a:prstGeom prst="flowChartInputOutput">
                                    <a:avLst/>
                                  </a:prstGeom>
                                  <a:solidFill>
                                    <a:srgbClr val="B6DDE8"/>
                                  </a:solidFill>
                                  <a:ln w="9525">
                                    <a:solidFill>
                                      <a:srgbClr val="000000"/>
                                    </a:solidFill>
                                    <a:miter lim="800000"/>
                                    <a:headEnd/>
                                    <a:tailEnd/>
                                  </a:ln>
                                </wps:spPr>
                                <wps:txbx>
                                  <w:txbxContent>
                                    <w:p w:rsidR="00501536" w:rsidRPr="00501536" w:rsidRDefault="00501536" w:rsidP="00501536">
                                      <w:pPr>
                                        <w:pStyle w:val="NoSpacing"/>
                                        <w:jc w:val="center"/>
                                        <w:rPr>
                                          <w:b/>
                                          <w:sz w:val="20"/>
                                          <w:szCs w:val="20"/>
                                        </w:rPr>
                                      </w:pPr>
                                      <w:r w:rsidRPr="00501536">
                                        <w:rPr>
                                          <w:b/>
                                          <w:sz w:val="20"/>
                                          <w:szCs w:val="20"/>
                                        </w:rPr>
                                        <w:t xml:space="preserve">Input into </w:t>
                                      </w:r>
                                    </w:p>
                                    <w:p w:rsidR="00501536" w:rsidRPr="00501536" w:rsidRDefault="00501536" w:rsidP="00501536">
                                      <w:pPr>
                                        <w:pStyle w:val="NoSpacing"/>
                                        <w:jc w:val="center"/>
                                        <w:rPr>
                                          <w:b/>
                                          <w:sz w:val="20"/>
                                          <w:szCs w:val="20"/>
                                        </w:rPr>
                                      </w:pPr>
                                      <w:r w:rsidRPr="00501536">
                                        <w:rPr>
                                          <w:b/>
                                          <w:sz w:val="20"/>
                                          <w:szCs w:val="20"/>
                                        </w:rPr>
                                        <w:t>Integer2</w:t>
                                      </w:r>
                                    </w:p>
                                  </w:txbxContent>
                                </wps:txbx>
                                <wps:bodyPr rot="0" vert="horz" wrap="square" lIns="91440" tIns="45720" rIns="91440" bIns="45720" anchor="t" anchorCtr="0" upright="1">
                                  <a:noAutofit/>
                                </wps:bodyPr>
                              </wps:wsp>
                            </wpg:grpSp>
                            <wps:wsp>
                              <wps:cNvPr id="26" name="AutoShape 243"/>
                              <wps:cNvCnPr>
                                <a:cxnSpLocks noChangeShapeType="1"/>
                              </wps:cNvCnPr>
                              <wps:spPr bwMode="auto">
                                <a:xfrm flipH="1">
                                  <a:off x="5796" y="6607"/>
                                  <a:ext cx="5" cy="296"/>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7" name="Text Box 2"/>
                            <wps:cNvSpPr>
                              <a:spLocks noChangeArrowheads="1"/>
                            </wps:cNvSpPr>
                            <wps:spPr bwMode="auto">
                              <a:xfrm>
                                <a:off x="4560" y="9863"/>
                                <a:ext cx="2400" cy="666"/>
                              </a:xfrm>
                              <a:prstGeom prst="flowChartInputOutput">
                                <a:avLst/>
                              </a:prstGeom>
                              <a:solidFill>
                                <a:srgbClr val="B6DDE8"/>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01536" w:rsidRPr="00155117" w:rsidRDefault="00501536" w:rsidP="00501536">
                                  <w:pPr>
                                    <w:pStyle w:val="NoSpacing"/>
                                    <w:jc w:val="center"/>
                                    <w:rPr>
                                      <w:b/>
                                      <w:sz w:val="18"/>
                                      <w:szCs w:val="18"/>
                                    </w:rPr>
                                  </w:pPr>
                                  <w:r w:rsidRPr="00155117">
                                    <w:rPr>
                                      <w:b/>
                                      <w:sz w:val="18"/>
                                      <w:szCs w:val="18"/>
                                    </w:rPr>
                                    <w:t xml:space="preserve">Display </w:t>
                                  </w:r>
                                  <w:r>
                                    <w:rPr>
                                      <w:b/>
                                      <w:sz w:val="18"/>
                                      <w:szCs w:val="18"/>
                                    </w:rPr>
                                    <w:t>integer1 + integer2</w:t>
                                  </w:r>
                                </w:p>
                              </w:txbxContent>
                            </wps:txbx>
                            <wps:bodyPr rot="0" vert="horz" wrap="square" lIns="91440" tIns="45720" rIns="91440" bIns="45720" anchor="t" anchorCtr="0" upright="1">
                              <a:noAutofit/>
                            </wps:bodyPr>
                          </wps:wsp>
                          <wps:wsp>
                            <wps:cNvPr id="28" name="AutoShape 245"/>
                            <wps:cNvCnPr>
                              <a:cxnSpLocks noChangeShapeType="1"/>
                            </wps:cNvCnPr>
                            <wps:spPr bwMode="auto">
                              <a:xfrm>
                                <a:off x="5801" y="10529"/>
                                <a:ext cx="1" cy="318"/>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9" name="AutoShape 246"/>
                          <wps:cNvCnPr>
                            <a:cxnSpLocks noChangeShapeType="1"/>
                          </wps:cNvCnPr>
                          <wps:spPr bwMode="auto">
                            <a:xfrm>
                              <a:off x="6960" y="7490"/>
                              <a:ext cx="365"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18" o:spid="_x0000_s1058" style="position:absolute;left:0;text-align:left;margin-left:12.35pt;margin-top:1.65pt;width:153.15pt;height:450.15pt;z-index:251658752;mso-position-horizontal-relative:text;mso-position-vertical-relative:text" coordorigin="1849,2343" coordsize="3063,9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">
                <v:shape id="AutoShape 219" o:spid="_x0000_s1059" type="#_x0000_t32" style="position:absolute;left:3164;top:8127;width:1;height: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" strokeweight="1.5pt">
                  <v:stroke endarrow="block"/>
                </v:shape>
                <v:group id="Group 220" o:spid="_x0000_s1060" style="position:absolute;left:1849;top:2343;width:3063;height:9003" coordorigin="4440,2343" coordsize="3063,9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221" o:spid="_x0000_s1061" style="position:absolute;left:4440;top:2343;width:3063;height:9003" coordorigin="4440,2343" coordsize="3063,9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_x0000_s1062" type="#_x0000_t116" style="position:absolute;left:5031;top:10848;width:1547;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" fillcolor="#b6dde8">
                      <v:textbox>
                        <w:txbxContent>
                          <w:p w:rsidR="00501536" w:rsidRPr="004252E7" w:rsidRDefault="00501536" w:rsidP="00501536">
                            <w:pPr>
                              <w:pStyle w:val="NoSpacing"/>
                              <w:jc w:val="center"/>
                              <w:rPr>
                                <w:b/>
                              </w:rPr>
                            </w:pPr>
                            <w:r>
                              <w:rPr>
                                <w:b/>
                              </w:rPr>
                              <w:t>end</w:t>
                            </w:r>
                          </w:p>
                          <w:p w:rsidR="00501536" w:rsidRPr="007E3CE2" w:rsidRDefault="00501536" w:rsidP="00501536">
                            <w:pPr>
                              <w:pStyle w:val="NoSpacing"/>
                              <w:jc w:val="center"/>
                              <w:rPr>
                                <w:b/>
                              </w:rPr>
                            </w:pPr>
                          </w:p>
                        </w:txbxContent>
                      </v:textbox>
                    </v:shape>
                    <v:shape id="AutoShape 223" o:spid="_x0000_s1063" type="#_x0000_t120" style="position:absolute;left:5703;top:9314;width:186;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" fillcolor="#b6dde8"/>
                    <v:shape id="AutoShape 224" o:spid="_x0000_s1064" type="#_x0000_t32" style="position:absolute;left:5796;top:9508;width:5;height:3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" strokeweight="1.5pt">
                      <v:stroke endarrow="block"/>
                    </v:shape>
                    <v:group id="Group 225" o:spid="_x0000_s1065" style="position:absolute;left:4440;top:2343;width:3063;height:7053" coordorigin="4440,2343" coordsize="3063,7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_x0000_s1066" type="#_x0000_t111" style="position:absolute;left:4748;top:8396;width:225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" fillcolor="#b6dde8">
                        <v:textbox style="mso-fit-shape-to-text:t">
                          <w:txbxContent>
                            <w:p w:rsidR="00501536" w:rsidRPr="00155117" w:rsidRDefault="00501536" w:rsidP="00501536">
                              <w:pPr>
                                <w:pStyle w:val="NoSpacing"/>
                                <w:jc w:val="center"/>
                                <w:rPr>
                                  <w:b/>
                                  <w:sz w:val="18"/>
                                  <w:szCs w:val="18"/>
                                </w:rPr>
                              </w:pPr>
                              <w:r w:rsidRPr="00155117">
                                <w:rPr>
                                  <w:b/>
                                  <w:sz w:val="18"/>
                                  <w:szCs w:val="18"/>
                                </w:rPr>
                                <w:t>Display "EQUAL"</w:t>
                              </w:r>
                            </w:p>
                          </w:txbxContent>
                        </v:textbox>
                      </v:shape>
                      <v:shape id="AutoShape 227" o:spid="_x0000_s1067" type="#_x0000_t110" style="position:absolute;left:4560;top:6903;width:2400;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" fillcolor="#b6dde8">
                        <v:textbox>
                          <w:txbxContent>
                            <w:p w:rsidR="00501536" w:rsidRPr="00155117" w:rsidRDefault="00501536" w:rsidP="00501536">
                              <w:pPr>
                                <w:jc w:val="center"/>
                                <w:rPr>
                                  <w:b/>
                                  <w:sz w:val="18"/>
                                  <w:szCs w:val="18"/>
                                </w:rPr>
                              </w:pPr>
                              <w:r w:rsidRPr="00155117">
                                <w:rPr>
                                  <w:b/>
                                  <w:sz w:val="18"/>
                                  <w:szCs w:val="18"/>
                                </w:rPr>
                                <w:t>Integer1 == Integer2?</w:t>
                              </w:r>
                            </w:p>
                            <w:p w:rsidR="00501536" w:rsidRPr="00155117" w:rsidRDefault="00501536" w:rsidP="00501536">
                              <w:pPr>
                                <w:rPr>
                                  <w:sz w:val="16"/>
                                  <w:szCs w:val="16"/>
                                </w:rPr>
                              </w:pPr>
                            </w:p>
                          </w:txbxContent>
                        </v:textbox>
                      </v:shape>
                      <v:shape id="AutoShape 228" o:spid="_x0000_s1068" type="#_x0000_t32" style="position:absolute;left:5796;top:8993;width:1;height: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" strokeweight="1.5pt">
                        <v:stroke endarrow="block"/>
                      </v:shape>
                      <v:shape id="Text Box 229" o:spid="_x0000_s1069" type="#_x0000_t202" style="position:absolute;left:4912;top:7952;width:80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" stroked="f">
                        <v:fill opacity="0"/>
                        <v:textbox>
                          <w:txbxContent>
                            <w:p w:rsidR="00501536" w:rsidRPr="00C02EE8" w:rsidRDefault="00501536" w:rsidP="00501536">
                              <w:pPr>
                                <w:jc w:val="center"/>
                                <w:rPr>
                                  <w:b/>
                                </w:rPr>
                              </w:pPr>
                              <w:r>
                                <w:rPr>
                                  <w:b/>
                                </w:rPr>
                                <w:t>TRUE</w:t>
                              </w:r>
                            </w:p>
                          </w:txbxContent>
                        </v:textbox>
                      </v:shape>
                      <v:shape id="Text Box 230" o:spid="_x0000_s1070" type="#_x0000_t202" style="position:absolute;left:6578;top:7072;width:925;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" stroked="f">
                        <v:fill opacity="0"/>
                        <v:textbox>
                          <w:txbxContent>
                            <w:p w:rsidR="00501536" w:rsidRPr="00C02EE8" w:rsidRDefault="00501536" w:rsidP="00501536">
                              <w:pPr>
                                <w:jc w:val="center"/>
                                <w:rPr>
                                  <w:b/>
                                </w:rPr>
                              </w:pPr>
                              <w:r>
                                <w:rPr>
                                  <w:b/>
                                </w:rPr>
                                <w:t>FALSE</w:t>
                              </w:r>
                            </w:p>
                          </w:txbxContent>
                        </v:textbox>
                      </v:shape>
                      <v:shape id="AutoShape 231" o:spid="_x0000_s1071" type="#_x0000_t32" style="position:absolute;left:7325;top:7490;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" strokeweight="1.5pt"/>
                      <v:shape id="AutoShape 232" o:spid="_x0000_s1072" type="#_x0000_t32" style="position:absolute;left:5889;top:9395;width:1436;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" strokeweight="1.5pt">
                        <v:stroke endarrow="block"/>
                      </v:shape>
                      <v:group id="Group 233" o:spid="_x0000_s1073" style="position:absolute;left:4440;top:2343;width:2640;height:4264" coordorigin="4440,2343" coordsize="2640,4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AutoShape 234" o:spid="_x0000_s1074" type="#_x0000_t32" style="position:absolute;left:5797;top:2891;width:0;height: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" strokeweight="1.5pt">
                          <v:stroke endarrow="block"/>
                        </v:shape>
                        <v:shape id="_x0000_s1075" type="#_x0000_t116" style="position:absolute;left:5031;top:2343;width:1547;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" fillcolor="#b6dde8">
                          <v:textbox>
                            <w:txbxContent>
                              <w:p w:rsidR="00501536" w:rsidRPr="004252E7" w:rsidRDefault="00501536" w:rsidP="00501536">
                                <w:pPr>
                                  <w:pStyle w:val="NoSpacing"/>
                                  <w:jc w:val="center"/>
                                  <w:rPr>
                                    <w:b/>
                                  </w:rPr>
                                </w:pPr>
                                <w:r>
                                  <w:rPr>
                                    <w:b/>
                                  </w:rPr>
                                  <w:t>start</w:t>
                                </w:r>
                              </w:p>
                              <w:p w:rsidR="00501536" w:rsidRPr="007E3CE2" w:rsidRDefault="00501536" w:rsidP="00501536">
                                <w:pPr>
                                  <w:pStyle w:val="NoSpacing"/>
                                  <w:jc w:val="center"/>
                                  <w:rPr>
                                    <w:b/>
                                  </w:rPr>
                                </w:pPr>
                              </w:p>
                            </w:txbxContent>
                          </v:textbox>
                        </v:shape>
                        <v:shape id="_x0000_s1076" type="#_x0000_t111" style="position:absolute;left:4560;top:3143;width:2400;height: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" fillcolor="#b6dde8">
                          <v:textbox>
                            <w:txbxContent>
                              <w:p w:rsidR="00501536" w:rsidRPr="004252E7" w:rsidRDefault="00501536" w:rsidP="00501536">
                                <w:pPr>
                                  <w:pStyle w:val="NoSpacing"/>
                                  <w:jc w:val="center"/>
                                  <w:rPr>
                                    <w:b/>
                                  </w:rPr>
                                </w:pPr>
                                <w:r>
                                  <w:rPr>
                                    <w:b/>
                                  </w:rPr>
                                  <w:t>Ask for first number</w:t>
                                </w:r>
                              </w:p>
                              <w:p w:rsidR="00501536" w:rsidRPr="007E3CE2" w:rsidRDefault="00501536" w:rsidP="00501536">
                                <w:pPr>
                                  <w:pStyle w:val="NoSpacing"/>
                                  <w:jc w:val="center"/>
                                  <w:rPr>
                                    <w:b/>
                                  </w:rPr>
                                </w:pPr>
                              </w:p>
                            </w:txbxContent>
                          </v:textbox>
                        </v:shape>
                        <v:shape id="AutoShape 237" o:spid="_x0000_s1077" type="#_x0000_t32" style="position:absolute;left:5801;top:3807;width:0;height: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" strokeweight="1.5pt">
                          <v:stroke endarrow="block"/>
                        </v:shape>
                        <v:shape id="_x0000_s1078" type="#_x0000_t111" style="position:absolute;left:4560;top:4063;width:2400;height: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" fillcolor="#b6dde8">
                          <v:textbox>
                            <w:txbxContent>
                              <w:p w:rsidR="00501536" w:rsidRPr="00501536" w:rsidRDefault="00501536" w:rsidP="00501536">
                                <w:pPr>
                                  <w:pStyle w:val="NoSpacing"/>
                                  <w:jc w:val="center"/>
                                  <w:rPr>
                                    <w:b/>
                                    <w:sz w:val="20"/>
                                    <w:szCs w:val="20"/>
                                  </w:rPr>
                                </w:pPr>
                                <w:r w:rsidRPr="00501536">
                                  <w:rPr>
                                    <w:b/>
                                    <w:sz w:val="20"/>
                                    <w:szCs w:val="20"/>
                                  </w:rPr>
                                  <w:t xml:space="preserve">Input into </w:t>
                                </w:r>
                              </w:p>
                              <w:p w:rsidR="00501536" w:rsidRPr="00501536" w:rsidRDefault="00501536" w:rsidP="00501536">
                                <w:pPr>
                                  <w:pStyle w:val="NoSpacing"/>
                                  <w:jc w:val="center"/>
                                  <w:rPr>
                                    <w:b/>
                                    <w:sz w:val="20"/>
                                    <w:szCs w:val="20"/>
                                  </w:rPr>
                                </w:pPr>
                                <w:r w:rsidRPr="00501536">
                                  <w:rPr>
                                    <w:b/>
                                    <w:sz w:val="20"/>
                                    <w:szCs w:val="20"/>
                                  </w:rPr>
                                  <w:t>Integer1</w:t>
                                </w:r>
                              </w:p>
                            </w:txbxContent>
                          </v:textbox>
                        </v:shape>
                        <v:shape id="AutoShape 239" o:spid="_x0000_s1079" type="#_x0000_t32" style="position:absolute;left:5801;top:4727;width:0;height: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" strokeweight="1.5pt">
                          <v:stroke endarrow="block"/>
                        </v:shape>
                        <v:shape id="_x0000_s1080" type="#_x0000_t111" style="position:absolute;left:4440;top:5023;width:2640;height: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" fillcolor="#b6dde8">
                          <v:textbox>
                            <w:txbxContent>
                              <w:p w:rsidR="00501536" w:rsidRPr="004252E7" w:rsidRDefault="00501536" w:rsidP="00501536">
                                <w:pPr>
                                  <w:pStyle w:val="NoSpacing"/>
                                  <w:jc w:val="center"/>
                                  <w:rPr>
                                    <w:b/>
                                  </w:rPr>
                                </w:pPr>
                                <w:r>
                                  <w:rPr>
                                    <w:b/>
                                  </w:rPr>
                                  <w:t>Ask for second number</w:t>
                                </w:r>
                              </w:p>
                              <w:p w:rsidR="00501536" w:rsidRPr="007E3CE2" w:rsidRDefault="00501536" w:rsidP="00501536">
                                <w:pPr>
                                  <w:pStyle w:val="NoSpacing"/>
                                  <w:jc w:val="center"/>
                                  <w:rPr>
                                    <w:b/>
                                  </w:rPr>
                                </w:pPr>
                              </w:p>
                            </w:txbxContent>
                          </v:textbox>
                        </v:shape>
                        <v:shape id="AutoShape 241" o:spid="_x0000_s1081" type="#_x0000_t32" style="position:absolute;left:5801;top:5687;width:0;height: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" strokeweight="1.5pt">
                          <v:stroke endarrow="block"/>
                        </v:shape>
                        <v:shape id="_x0000_s1082" type="#_x0000_t111" style="position:absolute;left:4560;top:5943;width:2400;height: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" fillcolor="#b6dde8">
                          <v:textbox>
                            <w:txbxContent>
                              <w:p w:rsidR="00501536" w:rsidRPr="00501536" w:rsidRDefault="00501536" w:rsidP="00501536">
                                <w:pPr>
                                  <w:pStyle w:val="NoSpacing"/>
                                  <w:jc w:val="center"/>
                                  <w:rPr>
                                    <w:b/>
                                    <w:sz w:val="20"/>
                                    <w:szCs w:val="20"/>
                                  </w:rPr>
                                </w:pPr>
                                <w:r w:rsidRPr="00501536">
                                  <w:rPr>
                                    <w:b/>
                                    <w:sz w:val="20"/>
                                    <w:szCs w:val="20"/>
                                  </w:rPr>
                                  <w:t xml:space="preserve">Input into </w:t>
                                </w:r>
                              </w:p>
                              <w:p w:rsidR="00501536" w:rsidRPr="00501536" w:rsidRDefault="00501536" w:rsidP="00501536">
                                <w:pPr>
                                  <w:pStyle w:val="NoSpacing"/>
                                  <w:jc w:val="center"/>
                                  <w:rPr>
                                    <w:b/>
                                    <w:sz w:val="20"/>
                                    <w:szCs w:val="20"/>
                                  </w:rPr>
                                </w:pPr>
                                <w:r w:rsidRPr="00501536">
                                  <w:rPr>
                                    <w:b/>
                                    <w:sz w:val="20"/>
                                    <w:szCs w:val="20"/>
                                  </w:rPr>
                                  <w:t>Integer2</w:t>
                                </w:r>
                              </w:p>
                            </w:txbxContent>
                          </v:textbox>
                        </v:shape>
                      </v:group>
                      <v:shape id="AutoShape 243" o:spid="_x0000_s1083" type="#_x0000_t32" style="position:absolute;left:5796;top:6607;width:5;height:2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" strokeweight="1.5pt">
                        <v:stroke endarrow="block"/>
                      </v:shape>
                    </v:group>
                    <v:shape id="_x0000_s1084" type="#_x0000_t111" style="position:absolute;left:4560;top:9863;width:2400;height: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" fillcolor="#b6dde8">
                      <v:textbox>
                        <w:txbxContent>
                          <w:p w:rsidR="00501536" w:rsidRPr="00155117" w:rsidRDefault="00501536" w:rsidP="00501536">
                            <w:pPr>
                              <w:pStyle w:val="NoSpacing"/>
                              <w:jc w:val="center"/>
                              <w:rPr>
                                <w:b/>
                                <w:sz w:val="18"/>
                                <w:szCs w:val="18"/>
                              </w:rPr>
                            </w:pPr>
                            <w:r w:rsidRPr="00155117">
                              <w:rPr>
                                <w:b/>
                                <w:sz w:val="18"/>
                                <w:szCs w:val="18"/>
                              </w:rPr>
                              <w:t xml:space="preserve">Display </w:t>
                            </w:r>
                            <w:r>
                              <w:rPr>
                                <w:b/>
                                <w:sz w:val="18"/>
                                <w:szCs w:val="18"/>
                              </w:rPr>
                              <w:t>integer1 + integer2</w:t>
                            </w:r>
                          </w:p>
                        </w:txbxContent>
                      </v:textbox>
                    </v:shape>
                    <v:shape id="AutoShape 245" o:spid="_x0000_s1085" type="#_x0000_t32" style="position:absolute;left:5801;top:10529;width:1;height: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" strokeweight="1.5pt">
                      <v:stroke endarrow="block"/>
                    </v:shape>
                  </v:group>
                  <v:shape id="AutoShape 246" o:spid="_x0000_s1086" type="#_x0000_t32" style="position:absolute;left:6960;top:7490;width:36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" strokeweight="1.5pt"/>
                </v:group>
              </v:group>
            </w:pict>
          </mc:Fallback>
        </mc:AlternateContent>
      </w:r>
    </w:p>
    <w:p w:rsidR="00501536" w:rsidRDefault="00501536" w:rsidP="00501536">
      <w:pPr>
        <w:pStyle w:val="NoSpacing"/>
        <w:jc w:val="both"/>
      </w:pPr>
    </w:p>
    <w:p w:rsidR="00501536" w:rsidRDefault="00501536" w:rsidP="00501536">
      <w:pPr>
        <w:pStyle w:val="NoSpacing"/>
        <w:jc w:val="both"/>
      </w:pPr>
    </w:p>
    <w:p w:rsidR="00501536" w:rsidRDefault="00501536" w:rsidP="00501536">
      <w:pPr>
        <w:pStyle w:val="NoSpacing"/>
        <w:jc w:val="both"/>
      </w:pPr>
    </w:p>
    <w:p w:rsidR="00501536" w:rsidRDefault="00501536" w:rsidP="00501536">
      <w:pPr>
        <w:pStyle w:val="NoSpacing"/>
        <w:jc w:val="both"/>
      </w:pPr>
    </w:p>
    <w:p w:rsidR="00501536" w:rsidRDefault="00501536" w:rsidP="00501536">
      <w:pPr>
        <w:pStyle w:val="NoSpacing"/>
        <w:jc w:val="both"/>
      </w:pPr>
    </w:p>
    <w:p w:rsidR="00501536" w:rsidRDefault="00501536" w:rsidP="00501536">
      <w:pPr>
        <w:pStyle w:val="NoSpacing"/>
        <w:jc w:val="both"/>
      </w:pPr>
    </w:p>
    <w:p w:rsidR="00501536" w:rsidRDefault="00501536" w:rsidP="00501536">
      <w:pPr>
        <w:pStyle w:val="NoSpacing"/>
        <w:jc w:val="both"/>
      </w:pPr>
    </w:p>
    <w:p w:rsidR="00501536" w:rsidRDefault="00501536" w:rsidP="00501536">
      <w:pPr>
        <w:pStyle w:val="NoSpacing"/>
        <w:jc w:val="both"/>
      </w:pPr>
    </w:p>
    <w:p w:rsidR="001B51FC" w:rsidRDefault="001B51FC" w:rsidP="00442C95">
      <w:pPr>
        <w:pStyle w:val="NoSpacing"/>
        <w:jc w:val="both"/>
      </w:pPr>
    </w:p>
    <w:p w:rsidR="00442C95" w:rsidRDefault="00442C95" w:rsidP="00442C95">
      <w:pPr>
        <w:pStyle w:val="NoSpacing"/>
        <w:jc w:val="both"/>
      </w:pPr>
    </w:p>
    <w:p w:rsidR="00442C95" w:rsidRDefault="00442C95" w:rsidP="00442C95">
      <w:pPr>
        <w:pStyle w:val="NoSpacing"/>
        <w:jc w:val="both"/>
      </w:pPr>
    </w:p>
    <w:p w:rsidR="00442C95" w:rsidRDefault="00442C95" w:rsidP="00442C95">
      <w:pPr>
        <w:pStyle w:val="NoSpacing"/>
        <w:jc w:val="both"/>
      </w:pPr>
    </w:p>
    <w:p w:rsidR="00442C95" w:rsidRDefault="00442C95" w:rsidP="00442C95">
      <w:pPr>
        <w:pStyle w:val="NoSpacing"/>
        <w:jc w:val="both"/>
      </w:pPr>
    </w:p>
    <w:p w:rsidR="00442C95" w:rsidRDefault="00442C95" w:rsidP="00442C95">
      <w:pPr>
        <w:pStyle w:val="NoSpacing"/>
        <w:jc w:val="both"/>
      </w:pPr>
    </w:p>
    <w:p w:rsidR="00442C95" w:rsidRDefault="00442C95" w:rsidP="00442C95">
      <w:pPr>
        <w:pStyle w:val="NoSpacing"/>
        <w:jc w:val="both"/>
      </w:pPr>
    </w:p>
    <w:p w:rsidR="00442C95" w:rsidRDefault="00442C95" w:rsidP="00442C95">
      <w:pPr>
        <w:pStyle w:val="NoSpacing"/>
        <w:jc w:val="both"/>
      </w:pPr>
    </w:p>
    <w:p w:rsidR="00442C95" w:rsidRDefault="00442C95" w:rsidP="00442C95">
      <w:pPr>
        <w:pStyle w:val="NoSpacing"/>
        <w:jc w:val="both"/>
      </w:pPr>
    </w:p>
    <w:p w:rsidR="00442C95" w:rsidRDefault="00442C95" w:rsidP="00442C95">
      <w:pPr>
        <w:pStyle w:val="NoSpacing"/>
        <w:jc w:val="both"/>
      </w:pPr>
    </w:p>
    <w:p w:rsidR="00442C95" w:rsidRDefault="00442C95" w:rsidP="00442C95">
      <w:pPr>
        <w:pStyle w:val="NoSpacing"/>
        <w:jc w:val="both"/>
      </w:pPr>
    </w:p>
    <w:p w:rsidR="00442C95" w:rsidRDefault="00442C95" w:rsidP="00442C95">
      <w:pPr>
        <w:pStyle w:val="NoSpacing"/>
        <w:jc w:val="both"/>
      </w:pPr>
    </w:p>
    <w:p w:rsidR="00442C95" w:rsidRDefault="00442C95" w:rsidP="00442C95">
      <w:pPr>
        <w:pStyle w:val="NoSpacing"/>
        <w:jc w:val="both"/>
      </w:pPr>
    </w:p>
    <w:p w:rsidR="00442C95" w:rsidRDefault="00442C95" w:rsidP="00442C95">
      <w:pPr>
        <w:jc w:val="both"/>
      </w:pPr>
    </w:p>
    <w:p w:rsidR="00442C95" w:rsidRDefault="00442C95" w:rsidP="00442C95">
      <w:pPr>
        <w:pStyle w:val="NoSpacing"/>
        <w:jc w:val="both"/>
      </w:pPr>
    </w:p>
    <w:p w:rsidR="00442C95" w:rsidRDefault="00442C95" w:rsidP="00442C95">
      <w:pPr>
        <w:pStyle w:val="NoSpacing"/>
        <w:jc w:val="both"/>
      </w:pPr>
    </w:p>
    <w:p w:rsidR="00442C95" w:rsidRDefault="00442C95" w:rsidP="00442C95">
      <w:pPr>
        <w:pStyle w:val="NoSpacing"/>
        <w:jc w:val="both"/>
      </w:pPr>
    </w:p>
    <w:p w:rsidR="00442C95" w:rsidRDefault="00442C95" w:rsidP="00442C95">
      <w:pPr>
        <w:pStyle w:val="NoSpacing"/>
        <w:jc w:val="both"/>
      </w:pPr>
    </w:p>
    <w:p w:rsidR="00442C95" w:rsidRDefault="00442C95" w:rsidP="00442C95">
      <w:pPr>
        <w:pStyle w:val="NoSpacing"/>
        <w:jc w:val="both"/>
      </w:pPr>
    </w:p>
    <w:p w:rsidR="00442C95" w:rsidRDefault="00442C95" w:rsidP="00442C95">
      <w:pPr>
        <w:pStyle w:val="NoSpacing"/>
        <w:jc w:val="both"/>
      </w:pPr>
    </w:p>
    <w:p w:rsidR="00442C95" w:rsidRDefault="00442C95" w:rsidP="00442C95">
      <w:pPr>
        <w:pStyle w:val="NoSpacing"/>
        <w:jc w:val="both"/>
      </w:pPr>
    </w:p>
    <w:p w:rsidR="00442C95" w:rsidRDefault="00442C95" w:rsidP="00442C95">
      <w:pPr>
        <w:pStyle w:val="NoSpacing"/>
        <w:jc w:val="both"/>
      </w:pPr>
    </w:p>
    <w:p w:rsidR="00531DFB" w:rsidRDefault="00653A3E" w:rsidP="00531DFB">
      <w:pPr>
        <w:pStyle w:val="NoSpacing"/>
      </w:pPr>
      <w:r>
        <w:lastRenderedPageBreak/>
        <w:t xml:space="preserve">As you can see, you have to add the 'scaffolding' that allows the compiler to understand the code such as the </w:t>
      </w:r>
      <w:r w:rsidRPr="008C1129">
        <w:rPr>
          <w:rStyle w:val="inlinecode"/>
        </w:rPr>
        <w:t>#includes</w:t>
      </w:r>
      <w:r w:rsidR="00CD5106">
        <w:t xml:space="preserve"> and variable declarations, </w:t>
      </w:r>
      <w:r>
        <w:t xml:space="preserve">but generally the </w:t>
      </w:r>
      <w:r w:rsidR="00F3572E">
        <w:t>pseudocode</w:t>
      </w:r>
      <w:r>
        <w:t xml:space="preserve"> represents the eventual code. </w:t>
      </w:r>
      <w:r w:rsidR="00501536">
        <w:t xml:space="preserve"> </w:t>
      </w:r>
      <w:r>
        <w:t>It won't always be this straightforward, especially with much more complex programs, and you may need to rewrite or refine the pseudocode and flowchart several times before it can be easily converted into code, but</w:t>
      </w:r>
      <w:r w:rsidR="00501536">
        <w:t>,</w:t>
      </w:r>
      <w:r>
        <w:t xml:space="preserve"> </w:t>
      </w:r>
      <w:r w:rsidR="00501536">
        <w:t xml:space="preserve">just </w:t>
      </w:r>
      <w:r>
        <w:t>as with programming</w:t>
      </w:r>
      <w:r w:rsidR="00501536">
        <w:t>,</w:t>
      </w:r>
      <w:r>
        <w:t xml:space="preserve"> it gets easier with practice.</w:t>
      </w:r>
    </w:p>
    <w:p w:rsidR="00AE73FC" w:rsidRDefault="00AE73FC" w:rsidP="00AE73FC">
      <w:pPr>
        <w:pStyle w:val="NoSpacing"/>
      </w:pPr>
    </w:p>
    <w:p w:rsidR="00CD5106" w:rsidRDefault="00CD5106" w:rsidP="00CD5106">
      <w:pPr>
        <w:pStyle w:val="Heading2"/>
      </w:pPr>
      <w:r>
        <w:t>Exercises</w:t>
      </w:r>
    </w:p>
    <w:p w:rsidR="00CD5106" w:rsidRDefault="00CD5106" w:rsidP="00CD5106">
      <w:pPr>
        <w:pStyle w:val="NoSpacing"/>
      </w:pPr>
    </w:p>
    <w:p w:rsidR="00CD5106" w:rsidRDefault="006A4F1B" w:rsidP="00CD5106">
      <w:pPr>
        <w:pStyle w:val="Heading4"/>
      </w:pPr>
      <w:r>
        <w:t>Exercise 0</w:t>
      </w:r>
      <w:r w:rsidR="00CD5106">
        <w:t>1</w:t>
      </w:r>
    </w:p>
    <w:p w:rsidR="00614D2A" w:rsidRDefault="00614D2A" w:rsidP="00471035">
      <w:pPr>
        <w:pStyle w:val="NoSpacing"/>
      </w:pPr>
    </w:p>
    <w:p w:rsidR="00CD5106" w:rsidRDefault="00CD5106" w:rsidP="00CD5106">
      <w:pPr>
        <w:pStyle w:val="NoSpacing"/>
      </w:pPr>
      <w:r>
        <w:t>Given the following variables:</w:t>
      </w:r>
    </w:p>
    <w:p w:rsidR="00CD5106" w:rsidRDefault="00CD5106" w:rsidP="00CD5106">
      <w:pPr>
        <w:pStyle w:val="NoSpacing"/>
      </w:pPr>
    </w:p>
    <w:p w:rsidR="00CD5106" w:rsidRPr="00CD5106" w:rsidRDefault="00CD5106" w:rsidP="00CD5106">
      <w:pPr>
        <w:pStyle w:val="NoSpacing"/>
        <w:rPr>
          <w:rStyle w:val="inlinecode"/>
        </w:rPr>
      </w:pPr>
      <w:proofErr w:type="spellStart"/>
      <w:r w:rsidRPr="00CD5106">
        <w:rPr>
          <w:rStyle w:val="inlinecode"/>
        </w:rPr>
        <w:t>int</w:t>
      </w:r>
      <w:proofErr w:type="spellEnd"/>
      <w:r w:rsidRPr="00CD5106">
        <w:rPr>
          <w:rStyle w:val="inlinecode"/>
        </w:rPr>
        <w:t xml:space="preserve"> </w:t>
      </w:r>
      <w:proofErr w:type="spellStart"/>
      <w:r w:rsidRPr="00CD5106">
        <w:rPr>
          <w:rStyle w:val="inlinecode"/>
        </w:rPr>
        <w:t>i</w:t>
      </w:r>
      <w:proofErr w:type="spellEnd"/>
      <w:r w:rsidRPr="00CD5106">
        <w:rPr>
          <w:rStyle w:val="inlinecode"/>
        </w:rPr>
        <w:t xml:space="preserve"> = 16;</w:t>
      </w:r>
    </w:p>
    <w:p w:rsidR="00CD5106" w:rsidRPr="00CD5106" w:rsidRDefault="00CD5106" w:rsidP="00CD5106">
      <w:pPr>
        <w:pStyle w:val="NoSpacing"/>
        <w:rPr>
          <w:rStyle w:val="inlinecode"/>
        </w:rPr>
      </w:pPr>
      <w:proofErr w:type="spellStart"/>
      <w:r w:rsidRPr="00CD5106">
        <w:rPr>
          <w:rStyle w:val="inlinecode"/>
        </w:rPr>
        <w:t>int</w:t>
      </w:r>
      <w:proofErr w:type="spellEnd"/>
      <w:r w:rsidRPr="00CD5106">
        <w:rPr>
          <w:rStyle w:val="inlinecode"/>
        </w:rPr>
        <w:t xml:space="preserve"> j = 32;</w:t>
      </w:r>
    </w:p>
    <w:p w:rsidR="00CD5106" w:rsidRPr="00CD5106" w:rsidRDefault="00CD5106" w:rsidP="00CD5106">
      <w:pPr>
        <w:pStyle w:val="NoSpacing"/>
        <w:rPr>
          <w:rStyle w:val="inlinecode"/>
        </w:rPr>
      </w:pPr>
      <w:proofErr w:type="spellStart"/>
      <w:r w:rsidRPr="00CD5106">
        <w:rPr>
          <w:rStyle w:val="inlinecode"/>
        </w:rPr>
        <w:t>int</w:t>
      </w:r>
      <w:proofErr w:type="spellEnd"/>
      <w:r w:rsidRPr="00CD5106">
        <w:rPr>
          <w:rStyle w:val="inlinecode"/>
        </w:rPr>
        <w:t xml:space="preserve"> k = 8;</w:t>
      </w:r>
    </w:p>
    <w:p w:rsidR="00CD5106" w:rsidRPr="00CD5106" w:rsidRDefault="00CD5106" w:rsidP="00CD5106">
      <w:pPr>
        <w:pStyle w:val="NoSpacing"/>
        <w:rPr>
          <w:rStyle w:val="inlinecode"/>
        </w:rPr>
      </w:pPr>
      <w:r w:rsidRPr="00CD5106">
        <w:rPr>
          <w:rStyle w:val="inlinecode"/>
        </w:rPr>
        <w:t>bool r;</w:t>
      </w:r>
    </w:p>
    <w:p w:rsidR="00CD5106" w:rsidRDefault="00CD5106" w:rsidP="00CD5106">
      <w:pPr>
        <w:pStyle w:val="NoSpacing"/>
      </w:pPr>
    </w:p>
    <w:p w:rsidR="00CD5106" w:rsidRDefault="00CD5106" w:rsidP="00CD5106">
      <w:pPr>
        <w:pStyle w:val="NoSpacing"/>
      </w:pPr>
      <w:r>
        <w:t>Evaluate in yo</w:t>
      </w:r>
      <w:r w:rsidR="00501536">
        <w:t>ur note</w:t>
      </w:r>
      <w:r>
        <w:t>book the following expre</w:t>
      </w:r>
      <w:r w:rsidR="00E57390">
        <w:t>ssions and state the value of r:</w:t>
      </w:r>
    </w:p>
    <w:p w:rsidR="00CD5106" w:rsidRDefault="00CD5106" w:rsidP="00CD5106">
      <w:pPr>
        <w:pStyle w:val="NoSpacing"/>
      </w:pPr>
    </w:p>
    <w:p w:rsidR="00CD5106" w:rsidRDefault="00CD5106" w:rsidP="00CD5106">
      <w:pPr>
        <w:pStyle w:val="List1"/>
        <w:numPr>
          <w:ilvl w:val="0"/>
          <w:numId w:val="29"/>
        </w:numPr>
        <w:rPr>
          <w:rStyle w:val="inlinecode"/>
        </w:rPr>
      </w:pPr>
      <w:r>
        <w:rPr>
          <w:rStyle w:val="inlinecode"/>
        </w:rPr>
        <w:t xml:space="preserve"> </w:t>
      </w:r>
      <w:r w:rsidRPr="00CD5106">
        <w:rPr>
          <w:rStyle w:val="inlinecode"/>
        </w:rPr>
        <w:t>r = (</w:t>
      </w:r>
      <w:proofErr w:type="spellStart"/>
      <w:r w:rsidRPr="00CD5106">
        <w:rPr>
          <w:rStyle w:val="inlinecode"/>
        </w:rPr>
        <w:t>i</w:t>
      </w:r>
      <w:proofErr w:type="spellEnd"/>
      <w:r w:rsidRPr="00CD5106">
        <w:rPr>
          <w:rStyle w:val="inlinecode"/>
        </w:rPr>
        <w:t xml:space="preserve"> == 16);</w:t>
      </w:r>
    </w:p>
    <w:p w:rsidR="00CD5106" w:rsidRDefault="00CD5106" w:rsidP="00CD5106">
      <w:pPr>
        <w:pStyle w:val="List1"/>
        <w:numPr>
          <w:ilvl w:val="0"/>
          <w:numId w:val="29"/>
        </w:numPr>
        <w:rPr>
          <w:rStyle w:val="inlinecode"/>
        </w:rPr>
      </w:pPr>
      <w:r>
        <w:rPr>
          <w:rStyle w:val="inlinecode"/>
        </w:rPr>
        <w:t xml:space="preserve"> </w:t>
      </w:r>
      <w:r w:rsidRPr="00CD5106">
        <w:rPr>
          <w:rStyle w:val="inlinecode"/>
        </w:rPr>
        <w:t>r = (</w:t>
      </w:r>
      <w:proofErr w:type="gramStart"/>
      <w:r>
        <w:rPr>
          <w:rStyle w:val="inlinecode"/>
        </w:rPr>
        <w:t>k</w:t>
      </w:r>
      <w:r w:rsidRPr="00CD5106">
        <w:rPr>
          <w:rStyle w:val="inlinecode"/>
        </w:rPr>
        <w:t xml:space="preserve"> </w:t>
      </w:r>
      <w:r>
        <w:rPr>
          <w:rStyle w:val="inlinecode"/>
        </w:rPr>
        <w:t>!</w:t>
      </w:r>
      <w:proofErr w:type="gramEnd"/>
      <w:r w:rsidRPr="00CD5106">
        <w:rPr>
          <w:rStyle w:val="inlinecode"/>
        </w:rPr>
        <w:t>= 16);</w:t>
      </w:r>
    </w:p>
    <w:p w:rsidR="00CD5106" w:rsidRPr="00CD5106" w:rsidRDefault="00CD5106" w:rsidP="00CD5106">
      <w:pPr>
        <w:pStyle w:val="List1"/>
        <w:numPr>
          <w:ilvl w:val="0"/>
          <w:numId w:val="29"/>
        </w:numPr>
        <w:rPr>
          <w:rStyle w:val="inlinecode"/>
        </w:rPr>
      </w:pPr>
      <w:r>
        <w:rPr>
          <w:rStyle w:val="inlinecode"/>
        </w:rPr>
        <w:t xml:space="preserve"> </w:t>
      </w:r>
      <w:r w:rsidRPr="00CD5106">
        <w:rPr>
          <w:rStyle w:val="inlinecode"/>
        </w:rPr>
        <w:t>r = (k &lt; 10);</w:t>
      </w:r>
    </w:p>
    <w:p w:rsidR="00CD5106" w:rsidRPr="00CD5106" w:rsidRDefault="00CD5106" w:rsidP="00CD5106">
      <w:pPr>
        <w:pStyle w:val="List1"/>
        <w:rPr>
          <w:rStyle w:val="inlinecode"/>
        </w:rPr>
      </w:pPr>
      <w:r>
        <w:rPr>
          <w:rStyle w:val="inlinecode"/>
        </w:rPr>
        <w:t xml:space="preserve"> </w:t>
      </w:r>
      <w:r w:rsidRPr="00CD5106">
        <w:rPr>
          <w:rStyle w:val="inlinecode"/>
        </w:rPr>
        <w:t>r = (j &gt; 33);</w:t>
      </w:r>
      <w:r>
        <w:rPr>
          <w:rStyle w:val="inlinecode"/>
        </w:rPr>
        <w:t xml:space="preserve"> </w:t>
      </w:r>
    </w:p>
    <w:p w:rsidR="00CD5106" w:rsidRPr="00CD5106" w:rsidRDefault="00CD5106" w:rsidP="00CD5106">
      <w:pPr>
        <w:pStyle w:val="List1"/>
        <w:rPr>
          <w:rStyle w:val="inlinecode"/>
        </w:rPr>
      </w:pPr>
      <w:r>
        <w:rPr>
          <w:rStyle w:val="inlinecode"/>
        </w:rPr>
        <w:t xml:space="preserve"> </w:t>
      </w:r>
      <w:r w:rsidRPr="00CD5106">
        <w:rPr>
          <w:rStyle w:val="inlinecode"/>
        </w:rPr>
        <w:t>r = (j == (k * 2));</w:t>
      </w:r>
    </w:p>
    <w:p w:rsidR="00CD5106" w:rsidRPr="00CD5106" w:rsidRDefault="00CD5106" w:rsidP="00CD5106">
      <w:pPr>
        <w:pStyle w:val="List1"/>
        <w:rPr>
          <w:rStyle w:val="inlinecode"/>
        </w:rPr>
      </w:pPr>
      <w:r>
        <w:rPr>
          <w:rStyle w:val="inlinecode"/>
        </w:rPr>
        <w:t xml:space="preserve"> </w:t>
      </w:r>
      <w:r w:rsidRPr="00CD5106">
        <w:rPr>
          <w:rStyle w:val="inlinecode"/>
        </w:rPr>
        <w:t>r = (j == (</w:t>
      </w:r>
      <w:proofErr w:type="spellStart"/>
      <w:r w:rsidRPr="00CD5106">
        <w:rPr>
          <w:rStyle w:val="inlinecode"/>
        </w:rPr>
        <w:t>i</w:t>
      </w:r>
      <w:proofErr w:type="spellEnd"/>
      <w:r w:rsidRPr="00CD5106">
        <w:rPr>
          <w:rStyle w:val="inlinecode"/>
        </w:rPr>
        <w:t xml:space="preserve"> * 2));</w:t>
      </w:r>
    </w:p>
    <w:p w:rsidR="00CD5106" w:rsidRDefault="00CD5106" w:rsidP="00CD5106">
      <w:pPr>
        <w:pStyle w:val="List1"/>
        <w:rPr>
          <w:rStyle w:val="inlinecode"/>
        </w:rPr>
      </w:pPr>
      <w:r>
        <w:rPr>
          <w:rStyle w:val="inlinecode"/>
        </w:rPr>
        <w:t xml:space="preserve"> </w:t>
      </w:r>
      <w:r w:rsidRPr="00CD5106">
        <w:rPr>
          <w:rStyle w:val="inlinecode"/>
        </w:rPr>
        <w:t xml:space="preserve">r = ((k + </w:t>
      </w:r>
      <w:proofErr w:type="spellStart"/>
      <w:r w:rsidRPr="00CD5106">
        <w:rPr>
          <w:rStyle w:val="inlinecode"/>
        </w:rPr>
        <w:t>i</w:t>
      </w:r>
      <w:proofErr w:type="spellEnd"/>
      <w:r w:rsidRPr="00CD5106">
        <w:rPr>
          <w:rStyle w:val="inlinecode"/>
        </w:rPr>
        <w:t xml:space="preserve">) &lt;= (j – </w:t>
      </w:r>
      <w:proofErr w:type="spellStart"/>
      <w:r w:rsidRPr="00CD5106">
        <w:rPr>
          <w:rStyle w:val="inlinecode"/>
        </w:rPr>
        <w:t>i</w:t>
      </w:r>
      <w:proofErr w:type="spellEnd"/>
      <w:r w:rsidRPr="00CD5106">
        <w:rPr>
          <w:rStyle w:val="inlinecode"/>
        </w:rPr>
        <w:t>));</w:t>
      </w:r>
    </w:p>
    <w:p w:rsidR="00CD5106" w:rsidRDefault="00CD5106" w:rsidP="00CD5106">
      <w:pPr>
        <w:pStyle w:val="List1"/>
        <w:rPr>
          <w:rStyle w:val="inlinecode"/>
        </w:rPr>
      </w:pPr>
      <w:r>
        <w:rPr>
          <w:rStyle w:val="inlinecode"/>
        </w:rPr>
        <w:t xml:space="preserve"> </w:t>
      </w:r>
      <w:r w:rsidRPr="00CD5106">
        <w:rPr>
          <w:rStyle w:val="inlinecode"/>
        </w:rPr>
        <w:t>r = (</w:t>
      </w:r>
      <w:r>
        <w:rPr>
          <w:rStyle w:val="inlinecode"/>
        </w:rPr>
        <w:t>(</w:t>
      </w:r>
      <w:proofErr w:type="spellStart"/>
      <w:r w:rsidRPr="00CD5106">
        <w:rPr>
          <w:rStyle w:val="inlinecode"/>
        </w:rPr>
        <w:t>i</w:t>
      </w:r>
      <w:proofErr w:type="spellEnd"/>
      <w:r>
        <w:rPr>
          <w:rStyle w:val="inlinecode"/>
        </w:rPr>
        <w:t xml:space="preserve"> / k)</w:t>
      </w:r>
      <w:r w:rsidRPr="00CD5106">
        <w:rPr>
          <w:rStyle w:val="inlinecode"/>
        </w:rPr>
        <w:t xml:space="preserve"> == </w:t>
      </w:r>
      <w:r>
        <w:rPr>
          <w:rStyle w:val="inlinecode"/>
        </w:rPr>
        <w:t>2</w:t>
      </w:r>
      <w:r w:rsidRPr="00CD5106">
        <w:rPr>
          <w:rStyle w:val="inlinecode"/>
        </w:rPr>
        <w:t>);</w:t>
      </w:r>
    </w:p>
    <w:p w:rsidR="00CD5106" w:rsidRDefault="00CD5106" w:rsidP="00CD5106">
      <w:pPr>
        <w:pStyle w:val="List1"/>
        <w:rPr>
          <w:rStyle w:val="inlinecode"/>
        </w:rPr>
      </w:pPr>
      <w:r>
        <w:rPr>
          <w:rStyle w:val="inlinecode"/>
        </w:rPr>
        <w:t xml:space="preserve"> r = (</w:t>
      </w:r>
      <w:proofErr w:type="gramStart"/>
      <w:r w:rsidR="006A0F62">
        <w:rPr>
          <w:rStyle w:val="inlinecode"/>
        </w:rPr>
        <w:t>(</w:t>
      </w:r>
      <w:r>
        <w:rPr>
          <w:rStyle w:val="inlinecode"/>
        </w:rPr>
        <w:t xml:space="preserve">( </w:t>
      </w:r>
      <w:proofErr w:type="spellStart"/>
      <w:r>
        <w:rPr>
          <w:rStyle w:val="inlinecode"/>
        </w:rPr>
        <w:t>i</w:t>
      </w:r>
      <w:proofErr w:type="spellEnd"/>
      <w:proofErr w:type="gramEnd"/>
      <w:r>
        <w:rPr>
          <w:rStyle w:val="inlinecode"/>
        </w:rPr>
        <w:t xml:space="preserve"> + j + k ) / </w:t>
      </w:r>
      <w:r w:rsidR="006A0F62">
        <w:rPr>
          <w:rStyle w:val="inlinecode"/>
        </w:rPr>
        <w:t>k )</w:t>
      </w:r>
      <w:r w:rsidR="00E57390">
        <w:rPr>
          <w:rStyle w:val="inlinecode"/>
        </w:rPr>
        <w:t xml:space="preserve"> &gt;= 7 );</w:t>
      </w:r>
      <w:r w:rsidR="006A0F62">
        <w:rPr>
          <w:rStyle w:val="inlinecode"/>
        </w:rPr>
        <w:t xml:space="preserve"> </w:t>
      </w:r>
    </w:p>
    <w:p w:rsidR="007A5B04" w:rsidRDefault="007A5B04" w:rsidP="007A5B04">
      <w:pPr>
        <w:pStyle w:val="List1"/>
        <w:numPr>
          <w:ilvl w:val="0"/>
          <w:numId w:val="0"/>
        </w:numPr>
        <w:ind w:left="340"/>
        <w:rPr>
          <w:rStyle w:val="inlinecode"/>
        </w:rPr>
      </w:pPr>
    </w:p>
    <w:p w:rsidR="00876B31" w:rsidRDefault="00876B31" w:rsidP="00876B31">
      <w:pPr>
        <w:pStyle w:val="Heading4"/>
      </w:pPr>
      <w:r>
        <w:t xml:space="preserve">Exercise </w:t>
      </w:r>
      <w:r w:rsidR="006A4F1B">
        <w:t>0</w:t>
      </w:r>
      <w:r>
        <w:t>2</w:t>
      </w:r>
    </w:p>
    <w:p w:rsidR="00876B31" w:rsidRDefault="00876B31" w:rsidP="00876B31">
      <w:pPr>
        <w:pStyle w:val="NoSpacing"/>
      </w:pPr>
    </w:p>
    <w:p w:rsidR="00876B31" w:rsidRDefault="00876B31" w:rsidP="006F5B4B">
      <w:pPr>
        <w:pStyle w:val="List1"/>
        <w:numPr>
          <w:ilvl w:val="0"/>
          <w:numId w:val="31"/>
        </w:numPr>
      </w:pPr>
      <w:r>
        <w:t>Design using pseudocode and flowcharts a program that has a high score defined as 500, inputs a score for player 1 and player 2, outputs</w:t>
      </w:r>
      <w:r w:rsidR="006B279C">
        <w:t xml:space="preserve"> a message saying</w:t>
      </w:r>
      <w:r>
        <w:t xml:space="preserve"> which player has the highest score</w:t>
      </w:r>
      <w:r w:rsidR="006B279C">
        <w:t>, and if the highest player score is higher than the high score outputs another message saying so, as well as updating the high score.</w:t>
      </w:r>
    </w:p>
    <w:p w:rsidR="006F5B4B" w:rsidRDefault="00287020" w:rsidP="006F5B4B">
      <w:pPr>
        <w:pStyle w:val="List1"/>
        <w:numPr>
          <w:ilvl w:val="0"/>
          <w:numId w:val="31"/>
        </w:numPr>
      </w:pPr>
      <w:r>
        <w:t>Implement</w:t>
      </w:r>
      <w:r w:rsidR="006F5B4B">
        <w:t xml:space="preserve"> your design, and test that it works using the debugger.</w:t>
      </w:r>
    </w:p>
    <w:p w:rsidR="00876B31" w:rsidRDefault="00876B31" w:rsidP="00876B31">
      <w:pPr>
        <w:pStyle w:val="List1"/>
        <w:numPr>
          <w:ilvl w:val="0"/>
          <w:numId w:val="0"/>
        </w:numPr>
        <w:ind w:left="340"/>
        <w:rPr>
          <w:rStyle w:val="inlinecode"/>
        </w:rPr>
      </w:pPr>
    </w:p>
    <w:p w:rsidR="00876B31" w:rsidRDefault="00876B31" w:rsidP="00876B31">
      <w:pPr>
        <w:pStyle w:val="Heading4"/>
      </w:pPr>
      <w:r>
        <w:t xml:space="preserve">Exercise </w:t>
      </w:r>
      <w:r w:rsidR="006A4F1B">
        <w:t>0</w:t>
      </w:r>
      <w:r>
        <w:t>3</w:t>
      </w:r>
    </w:p>
    <w:p w:rsidR="00876B31" w:rsidRDefault="00876B31" w:rsidP="00876B31">
      <w:pPr>
        <w:pStyle w:val="NoSpacing"/>
      </w:pPr>
    </w:p>
    <w:p w:rsidR="00876B31" w:rsidRDefault="00876B31" w:rsidP="006F5B4B">
      <w:pPr>
        <w:pStyle w:val="NoSpacing"/>
      </w:pPr>
      <w:r>
        <w:t>Write</w:t>
      </w:r>
      <w:r w:rsidR="006F5B4B">
        <w:t xml:space="preserve"> a program that has a global </w:t>
      </w:r>
      <w:r w:rsidR="00287020">
        <w:t>integer variable</w:t>
      </w:r>
      <w:r w:rsidR="006F5B4B">
        <w:t xml:space="preserve"> called</w:t>
      </w:r>
      <w:r w:rsidR="006F5B4B" w:rsidRPr="006F5B4B">
        <w:rPr>
          <w:rStyle w:val="inlinecode"/>
        </w:rPr>
        <w:t xml:space="preserve"> </w:t>
      </w:r>
      <w:proofErr w:type="spellStart"/>
      <w:r w:rsidR="006F5B4B" w:rsidRPr="006F5B4B">
        <w:rPr>
          <w:rStyle w:val="inlinecode"/>
        </w:rPr>
        <w:t>test_number</w:t>
      </w:r>
      <w:proofErr w:type="spellEnd"/>
      <w:r w:rsidR="006F5B4B">
        <w:t xml:space="preserve"> that is initialised at </w:t>
      </w:r>
      <w:r w:rsidR="00287020">
        <w:t>declaration to</w:t>
      </w:r>
      <w:r w:rsidR="006F5B4B">
        <w:t xml:space="preserve"> 100. Inside </w:t>
      </w:r>
      <w:proofErr w:type="gramStart"/>
      <w:r w:rsidR="006F5B4B" w:rsidRPr="006B279C">
        <w:rPr>
          <w:rStyle w:val="inlinecode"/>
        </w:rPr>
        <w:t>main(</w:t>
      </w:r>
      <w:proofErr w:type="gramEnd"/>
      <w:r w:rsidR="006F5B4B" w:rsidRPr="006B279C">
        <w:rPr>
          <w:rStyle w:val="inlinecode"/>
        </w:rPr>
        <w:t>)</w:t>
      </w:r>
      <w:r w:rsidR="006F5B4B">
        <w:t xml:space="preserve"> add a local variable also called </w:t>
      </w:r>
      <w:proofErr w:type="spellStart"/>
      <w:r w:rsidR="006F5B4B" w:rsidRPr="006F5B4B">
        <w:rPr>
          <w:rStyle w:val="inlinecode"/>
        </w:rPr>
        <w:t>test_number</w:t>
      </w:r>
      <w:proofErr w:type="spellEnd"/>
      <w:r w:rsidR="006F5B4B">
        <w:t xml:space="preserve"> that is set to 200. </w:t>
      </w:r>
      <w:r w:rsidR="003B424D">
        <w:t xml:space="preserve"> </w:t>
      </w:r>
      <w:r w:rsidR="006F5B4B">
        <w:t>Display the value of</w:t>
      </w:r>
      <w:r w:rsidR="006F5B4B" w:rsidRPr="006F5B4B">
        <w:rPr>
          <w:rStyle w:val="inlinecode"/>
        </w:rPr>
        <w:t xml:space="preserve"> </w:t>
      </w:r>
      <w:proofErr w:type="spellStart"/>
      <w:r w:rsidR="006F5B4B" w:rsidRPr="006F5B4B">
        <w:rPr>
          <w:rStyle w:val="inlinecode"/>
        </w:rPr>
        <w:t>test_number</w:t>
      </w:r>
      <w:proofErr w:type="spellEnd"/>
      <w:r w:rsidR="006F5B4B">
        <w:t xml:space="preserve"> in your program - what is it? </w:t>
      </w:r>
      <w:r w:rsidR="003B424D">
        <w:t xml:space="preserve"> </w:t>
      </w:r>
      <w:r w:rsidR="006F5B4B">
        <w:t>Can you give a reason why that value is shown instead of the other? Investigate why this is the ca</w:t>
      </w:r>
      <w:r w:rsidR="003B424D">
        <w:t>se and explain in your note</w:t>
      </w:r>
      <w:r w:rsidR="006F5B4B">
        <w:t xml:space="preserve">book. </w:t>
      </w:r>
      <w:r w:rsidR="00C85DC1">
        <w:t xml:space="preserve"> C</w:t>
      </w:r>
      <w:r w:rsidR="006F5B4B">
        <w:t>an you find a way of</w:t>
      </w:r>
      <w:r w:rsidR="003B424D">
        <w:t xml:space="preserve"> accessing the global variable</w:t>
      </w:r>
      <w:r w:rsidR="00C85DC1">
        <w:t xml:space="preserve"> rather than the local one</w:t>
      </w:r>
      <w:r w:rsidR="003B424D">
        <w:t>?</w:t>
      </w:r>
    </w:p>
    <w:p w:rsidR="006F5B4B" w:rsidRPr="006F5B4B" w:rsidRDefault="006F5B4B" w:rsidP="006F5B4B">
      <w:pPr>
        <w:pStyle w:val="NoSpacing"/>
        <w:rPr>
          <w:rStyle w:val="inlinecode"/>
          <w:rFonts w:ascii="Calibri" w:hAnsi="Calibri"/>
          <w:b w:val="0"/>
          <w:bCs w:val="0"/>
        </w:rPr>
      </w:pPr>
    </w:p>
    <w:p w:rsidR="006F5B4B" w:rsidRDefault="006F5B4B" w:rsidP="006F5B4B">
      <w:pPr>
        <w:pStyle w:val="NoSpacing"/>
        <w:rPr>
          <w:b/>
          <w:bCs/>
          <w:i/>
          <w:iCs/>
        </w:rPr>
      </w:pPr>
    </w:p>
    <w:p w:rsidR="006F5B4B" w:rsidRDefault="00501536" w:rsidP="006F5B4B">
      <w:pPr>
        <w:pStyle w:val="Heading4"/>
      </w:pPr>
      <w:r>
        <w:br w:type="page"/>
      </w:r>
      <w:r w:rsidR="006F5B4B">
        <w:lastRenderedPageBreak/>
        <w:t xml:space="preserve">Exercise </w:t>
      </w:r>
      <w:r w:rsidR="006A4F1B">
        <w:t>0</w:t>
      </w:r>
      <w:r w:rsidR="006F5B4B">
        <w:t>4</w:t>
      </w:r>
    </w:p>
    <w:p w:rsidR="006F5B4B" w:rsidRDefault="006F5B4B" w:rsidP="006F5B4B">
      <w:pPr>
        <w:pStyle w:val="NoSpacing"/>
      </w:pPr>
    </w:p>
    <w:p w:rsidR="00876B31" w:rsidRDefault="006F5B4B" w:rsidP="006F5B4B">
      <w:pPr>
        <w:pStyle w:val="NoSpacing"/>
      </w:pPr>
      <w:r>
        <w:t xml:space="preserve">Write a program that </w:t>
      </w:r>
      <w:r w:rsidRPr="00F345EC">
        <w:rPr>
          <w:b/>
        </w:rPr>
        <w:t>calculates</w:t>
      </w:r>
      <w:r>
        <w:t xml:space="preserve"> all of the expressions in Exercise </w:t>
      </w:r>
      <w:r w:rsidR="00F345EC">
        <w:t>0</w:t>
      </w:r>
      <w:r>
        <w:t xml:space="preserve">1 and displays them on screen, </w:t>
      </w:r>
      <w:r w:rsidR="00287020">
        <w:t>e.g.</w:t>
      </w:r>
      <w:r>
        <w:t>:</w:t>
      </w:r>
    </w:p>
    <w:p w:rsidR="006F5B4B" w:rsidRDefault="006F5B4B" w:rsidP="006F5B4B">
      <w:pPr>
        <w:pStyle w:val="NoSpacing"/>
      </w:pPr>
    </w:p>
    <w:p w:rsidR="006F5B4B" w:rsidRDefault="006F5B4B" w:rsidP="006F5B4B">
      <w:pPr>
        <w:pStyle w:val="NoSpacing"/>
        <w:rPr>
          <w:rStyle w:val="inlinecode"/>
        </w:rPr>
      </w:pPr>
      <w:r>
        <w:t>"</w:t>
      </w:r>
      <w:r>
        <w:rPr>
          <w:rStyle w:val="inlinecode"/>
        </w:rPr>
        <w:t>r = (</w:t>
      </w:r>
      <w:proofErr w:type="spellStart"/>
      <w:r>
        <w:rPr>
          <w:rStyle w:val="inlinecode"/>
        </w:rPr>
        <w:t>i</w:t>
      </w:r>
      <w:proofErr w:type="spellEnd"/>
      <w:r>
        <w:rPr>
          <w:rStyle w:val="inlinecode"/>
        </w:rPr>
        <w:t xml:space="preserve"> == 16) is true"</w:t>
      </w:r>
    </w:p>
    <w:p w:rsidR="00876B31" w:rsidRDefault="00876B31" w:rsidP="006F5B4B">
      <w:pPr>
        <w:pStyle w:val="NoSpacing"/>
        <w:rPr>
          <w:rStyle w:val="inlinecode"/>
        </w:rPr>
      </w:pPr>
    </w:p>
    <w:p w:rsidR="007A5B04" w:rsidRDefault="006F5B4B" w:rsidP="006F5B4B">
      <w:pPr>
        <w:pStyle w:val="NoSpacing"/>
      </w:pPr>
      <w:r>
        <w:t xml:space="preserve">As </w:t>
      </w:r>
      <w:proofErr w:type="spellStart"/>
      <w:proofErr w:type="gramStart"/>
      <w:r w:rsidR="00614E52">
        <w:rPr>
          <w:rStyle w:val="inlinecode"/>
        </w:rPr>
        <w:t>printf</w:t>
      </w:r>
      <w:proofErr w:type="spellEnd"/>
      <w:r w:rsidR="00614E52">
        <w:rPr>
          <w:rStyle w:val="inlinecode"/>
        </w:rPr>
        <w:t>(</w:t>
      </w:r>
      <w:proofErr w:type="gramEnd"/>
      <w:r w:rsidR="00614E52">
        <w:rPr>
          <w:rStyle w:val="inlinecode"/>
        </w:rPr>
        <w:t>)</w:t>
      </w:r>
      <w:r>
        <w:t xml:space="preserve"> </w:t>
      </w:r>
      <w:r w:rsidR="00287020">
        <w:t>doesn't</w:t>
      </w:r>
      <w:r>
        <w:t xml:space="preserve"> display true or false automatically you will have to use </w:t>
      </w:r>
      <w:r w:rsidRPr="00287020">
        <w:rPr>
          <w:rStyle w:val="inlinecode"/>
        </w:rPr>
        <w:t>if</w:t>
      </w:r>
      <w:r w:rsidR="00287020" w:rsidRPr="00287020">
        <w:rPr>
          <w:rStyle w:val="inlinecode"/>
        </w:rPr>
        <w:t>()</w:t>
      </w:r>
      <w:r w:rsidRPr="00287020">
        <w:rPr>
          <w:rStyle w:val="inlinecode"/>
        </w:rPr>
        <w:t xml:space="preserve"> </w:t>
      </w:r>
      <w:r>
        <w:t>statements to</w:t>
      </w:r>
      <w:r w:rsidR="00287020">
        <w:t xml:space="preserve"> do it.</w:t>
      </w:r>
    </w:p>
    <w:p w:rsidR="00287020" w:rsidRDefault="00287020" w:rsidP="006F5B4B">
      <w:pPr>
        <w:pStyle w:val="NoSpacing"/>
      </w:pPr>
    </w:p>
    <w:p w:rsidR="00287020" w:rsidRDefault="00287020" w:rsidP="006F5B4B">
      <w:pPr>
        <w:pStyle w:val="NoSpacing"/>
      </w:pPr>
    </w:p>
    <w:p w:rsidR="00287020" w:rsidRDefault="00287020" w:rsidP="00287020">
      <w:pPr>
        <w:pStyle w:val="Heading4"/>
      </w:pPr>
      <w:r>
        <w:t xml:space="preserve">Exercise </w:t>
      </w:r>
      <w:r w:rsidR="006A4F1B">
        <w:t>0</w:t>
      </w:r>
      <w:r>
        <w:t>5</w:t>
      </w:r>
    </w:p>
    <w:p w:rsidR="00287020" w:rsidRDefault="00287020" w:rsidP="00287020">
      <w:pPr>
        <w:pStyle w:val="NoSpacing"/>
      </w:pPr>
    </w:p>
    <w:p w:rsidR="00776092" w:rsidRDefault="00F345EC" w:rsidP="00287020">
      <w:pPr>
        <w:pStyle w:val="NoSpacing"/>
      </w:pPr>
      <w:r>
        <w:t xml:space="preserve">Examine the </w:t>
      </w:r>
      <w:r w:rsidR="00776092">
        <w:t>following code</w:t>
      </w:r>
      <w:r>
        <w:t xml:space="preserve">: </w:t>
      </w:r>
    </w:p>
    <w:p w:rsidR="00776092" w:rsidRDefault="00776092" w:rsidP="00287020">
      <w:pPr>
        <w:pStyle w:val="NoSpacing"/>
      </w:pPr>
    </w:p>
    <w:p w:rsidR="00776092" w:rsidRDefault="00287020" w:rsidP="00287020">
      <w:pPr>
        <w:pStyle w:val="code"/>
      </w:pPr>
      <w:r>
        <w:t>if(</w:t>
      </w:r>
      <w:r w:rsidRPr="000347C4">
        <w:t>false</w:t>
      </w:r>
      <w:r>
        <w:t>)</w:t>
      </w:r>
    </w:p>
    <w:p w:rsidR="00287020" w:rsidRDefault="00776092" w:rsidP="00287020">
      <w:pPr>
        <w:pStyle w:val="code"/>
      </w:pPr>
      <w:r>
        <w:tab/>
      </w:r>
      <w:r w:rsidR="00287020" w:rsidRPr="00776092">
        <w:t>;</w:t>
      </w:r>
      <w:r w:rsidR="00287020">
        <w:tab/>
      </w:r>
    </w:p>
    <w:p w:rsidR="00287020" w:rsidRDefault="00287020" w:rsidP="00287020">
      <w:pPr>
        <w:pStyle w:val="code"/>
      </w:pPr>
      <w:r>
        <w:t>{</w:t>
      </w:r>
    </w:p>
    <w:p w:rsidR="00287020" w:rsidRDefault="00287020" w:rsidP="00287020">
      <w:pPr>
        <w:pStyle w:val="code"/>
      </w:pPr>
      <w:r>
        <w:tab/>
      </w:r>
      <w:r w:rsidR="00B62CF1">
        <w:t>printf(</w:t>
      </w:r>
      <w:r>
        <w:t>"</w:t>
      </w:r>
      <w:r w:rsidR="00776092">
        <w:t>This text won't be shown.</w:t>
      </w:r>
      <w:r w:rsidR="00B62CF1">
        <w:t>\n</w:t>
      </w:r>
      <w:r>
        <w:t>"</w:t>
      </w:r>
      <w:r w:rsidR="00B62CF1">
        <w:t>)</w:t>
      </w:r>
      <w:r>
        <w:t>;</w:t>
      </w:r>
    </w:p>
    <w:p w:rsidR="00287020" w:rsidRDefault="00287020" w:rsidP="00287020">
      <w:pPr>
        <w:pStyle w:val="code"/>
      </w:pPr>
      <w:r>
        <w:t>}</w:t>
      </w:r>
    </w:p>
    <w:p w:rsidR="00287020" w:rsidRDefault="00287020" w:rsidP="006F5B4B">
      <w:pPr>
        <w:pStyle w:val="NoSpacing"/>
      </w:pPr>
    </w:p>
    <w:p w:rsidR="00776092" w:rsidRDefault="00776092" w:rsidP="00776092">
      <w:pPr>
        <w:pStyle w:val="NoSpacing"/>
      </w:pPr>
      <w:r>
        <w:t xml:space="preserve">What do you expect to happen here? </w:t>
      </w:r>
      <w:r w:rsidR="009C490A">
        <w:t xml:space="preserve"> </w:t>
      </w:r>
      <w:r>
        <w:t>Write down what you think</w:t>
      </w:r>
      <w:r w:rsidR="00F345EC">
        <w:t xml:space="preserve"> before running the program. </w:t>
      </w:r>
      <w:r w:rsidR="009C490A">
        <w:t xml:space="preserve"> </w:t>
      </w:r>
      <w:r w:rsidR="00F345EC" w:rsidRPr="00F345EC">
        <w:rPr>
          <w:b/>
        </w:rPr>
        <w:t>COPY AND PASTE</w:t>
      </w:r>
      <w:r w:rsidR="00F345EC">
        <w:t xml:space="preserve"> the above code into </w:t>
      </w:r>
      <w:proofErr w:type="gramStart"/>
      <w:r w:rsidR="00F345EC" w:rsidRPr="00F345EC">
        <w:rPr>
          <w:rStyle w:val="inlinecode"/>
        </w:rPr>
        <w:t>main(</w:t>
      </w:r>
      <w:proofErr w:type="gramEnd"/>
      <w:r w:rsidR="00F345EC" w:rsidRPr="00F345EC">
        <w:rPr>
          <w:rStyle w:val="inlinecode"/>
        </w:rPr>
        <w:t>)</w:t>
      </w:r>
      <w:r w:rsidR="00F345EC">
        <w:t xml:space="preserve"> and</w:t>
      </w:r>
      <w:r>
        <w:t xml:space="preserve"> run the program. </w:t>
      </w:r>
      <w:r w:rsidR="009C490A">
        <w:t xml:space="preserve"> </w:t>
      </w:r>
      <w:r>
        <w:t>Does it match your expectations, i</w:t>
      </w:r>
      <w:r w:rsidR="009C490A">
        <w:t>f so write down why in your note</w:t>
      </w:r>
      <w:r>
        <w:t>book, if not find out why and try to explain.  Run through it using the debugger to get used to spotting this situation.</w:t>
      </w:r>
    </w:p>
    <w:p w:rsidR="00776092" w:rsidRDefault="00776092" w:rsidP="00776092">
      <w:pPr>
        <w:pStyle w:val="NoSpacing"/>
      </w:pPr>
    </w:p>
    <w:p w:rsidR="00776092" w:rsidRDefault="00776092" w:rsidP="006F5B4B">
      <w:pPr>
        <w:pStyle w:val="NoSpacing"/>
      </w:pPr>
    </w:p>
    <w:p w:rsidR="00F345EC" w:rsidRDefault="00F345EC" w:rsidP="00F345EC">
      <w:pPr>
        <w:pStyle w:val="Heading4"/>
      </w:pPr>
      <w:r>
        <w:t>Exercise 06</w:t>
      </w:r>
    </w:p>
    <w:p w:rsidR="00F345EC" w:rsidRDefault="00F345EC" w:rsidP="00F345EC">
      <w:pPr>
        <w:pStyle w:val="NoSpacing"/>
      </w:pPr>
    </w:p>
    <w:p w:rsidR="00F345EC" w:rsidRDefault="009C490A" w:rsidP="00F345EC">
      <w:pPr>
        <w:pStyle w:val="NoSpacing"/>
      </w:pPr>
      <w:r>
        <w:t>Examine the following code:</w:t>
      </w:r>
    </w:p>
    <w:p w:rsidR="00F345EC" w:rsidRDefault="00F345EC" w:rsidP="00F345EC">
      <w:pPr>
        <w:pStyle w:val="NoSpacing"/>
      </w:pPr>
    </w:p>
    <w:p w:rsidR="00F345EC" w:rsidRDefault="00F345EC" w:rsidP="00F345EC">
      <w:pPr>
        <w:pStyle w:val="code"/>
      </w:pPr>
      <w:r>
        <w:t>int x = 5;</w:t>
      </w:r>
    </w:p>
    <w:p w:rsidR="00F345EC" w:rsidRDefault="00F345EC" w:rsidP="00F345EC">
      <w:pPr>
        <w:pStyle w:val="code"/>
      </w:pPr>
      <w:r>
        <w:t>int y = 7;</w:t>
      </w:r>
    </w:p>
    <w:p w:rsidR="00F345EC" w:rsidRDefault="00F345EC" w:rsidP="00F345EC">
      <w:pPr>
        <w:pStyle w:val="code"/>
      </w:pPr>
    </w:p>
    <w:p w:rsidR="00F345EC" w:rsidRDefault="00F345EC" w:rsidP="00F345EC">
      <w:pPr>
        <w:pStyle w:val="code"/>
      </w:pPr>
      <w:r>
        <w:t>if(x = y)</w:t>
      </w:r>
      <w:r>
        <w:tab/>
      </w:r>
    </w:p>
    <w:p w:rsidR="00F345EC" w:rsidRDefault="00F345EC" w:rsidP="00F345EC">
      <w:pPr>
        <w:pStyle w:val="code"/>
      </w:pPr>
      <w:r>
        <w:t>{</w:t>
      </w:r>
    </w:p>
    <w:p w:rsidR="00F345EC" w:rsidRDefault="00B62CF1" w:rsidP="00F345EC">
      <w:pPr>
        <w:pStyle w:val="code"/>
      </w:pPr>
      <w:r>
        <w:tab/>
        <w:t>printf("x and y are equal\n")</w:t>
      </w:r>
      <w:r w:rsidR="00F345EC">
        <w:t>;</w:t>
      </w:r>
    </w:p>
    <w:p w:rsidR="00F345EC" w:rsidRDefault="00F345EC" w:rsidP="00F345EC">
      <w:pPr>
        <w:pStyle w:val="code"/>
      </w:pPr>
      <w:r>
        <w:t>}</w:t>
      </w:r>
    </w:p>
    <w:p w:rsidR="00F345EC" w:rsidRDefault="00F345EC" w:rsidP="00F345EC">
      <w:pPr>
        <w:pStyle w:val="NoSpacing"/>
      </w:pPr>
    </w:p>
    <w:p w:rsidR="00F345EC" w:rsidRDefault="00F345EC" w:rsidP="00F345EC">
      <w:pPr>
        <w:pStyle w:val="NoSpacing"/>
      </w:pPr>
      <w:r>
        <w:t xml:space="preserve">What do you expect to happen here? </w:t>
      </w:r>
      <w:r w:rsidR="002E37E0">
        <w:t xml:space="preserve"> </w:t>
      </w:r>
      <w:r>
        <w:t xml:space="preserve">Write down what you think before running the program. </w:t>
      </w:r>
      <w:r w:rsidR="002E37E0">
        <w:t xml:space="preserve"> </w:t>
      </w:r>
      <w:r w:rsidRPr="00F345EC">
        <w:rPr>
          <w:b/>
        </w:rPr>
        <w:t>COPY AND PASTE</w:t>
      </w:r>
      <w:r>
        <w:t xml:space="preserve"> the above code into </w:t>
      </w:r>
      <w:proofErr w:type="gramStart"/>
      <w:r w:rsidRPr="00F345EC">
        <w:rPr>
          <w:rStyle w:val="inlinecode"/>
        </w:rPr>
        <w:t>main(</w:t>
      </w:r>
      <w:proofErr w:type="gramEnd"/>
      <w:r w:rsidRPr="00F345EC">
        <w:rPr>
          <w:rStyle w:val="inlinecode"/>
        </w:rPr>
        <w:t>)</w:t>
      </w:r>
      <w:r>
        <w:t xml:space="preserve"> and run the program. </w:t>
      </w:r>
      <w:r w:rsidR="002E37E0">
        <w:t xml:space="preserve"> </w:t>
      </w:r>
      <w:r>
        <w:t xml:space="preserve">Does it match your expectations, if so write down why in your </w:t>
      </w:r>
      <w:r w:rsidR="002E37E0">
        <w:t>note</w:t>
      </w:r>
      <w:r>
        <w:t>book, if not find out why and try to explain.  Run through it using the debugger to get used to spotting this situation.</w:t>
      </w:r>
    </w:p>
    <w:p w:rsidR="00F345EC" w:rsidRDefault="00F345EC" w:rsidP="006F5B4B">
      <w:pPr>
        <w:pStyle w:val="NoSpacing"/>
      </w:pPr>
    </w:p>
    <w:p w:rsidR="00F345EC" w:rsidRDefault="00F345EC" w:rsidP="006F5B4B">
      <w:pPr>
        <w:pStyle w:val="NoSpacing"/>
      </w:pPr>
    </w:p>
    <w:p w:rsidR="00287020" w:rsidRDefault="00287020" w:rsidP="00287020">
      <w:pPr>
        <w:pStyle w:val="Heading4"/>
      </w:pPr>
      <w:r>
        <w:t xml:space="preserve">Exercise </w:t>
      </w:r>
      <w:r w:rsidR="00F345EC">
        <w:t xml:space="preserve">07 </w:t>
      </w:r>
      <w:r>
        <w:t>and up</w:t>
      </w:r>
    </w:p>
    <w:p w:rsidR="00287020" w:rsidRDefault="00287020" w:rsidP="006F5B4B">
      <w:pPr>
        <w:pStyle w:val="NoSpacing"/>
        <w:rPr>
          <w:rStyle w:val="inlinecode"/>
        </w:rPr>
      </w:pPr>
    </w:p>
    <w:p w:rsidR="00287020" w:rsidRPr="00287020" w:rsidRDefault="00EE2181" w:rsidP="00287020">
      <w:pPr>
        <w:pStyle w:val="NoSpacing"/>
        <w:rPr>
          <w:rStyle w:val="inlinecode"/>
          <w:rFonts w:ascii="Calibri" w:hAnsi="Calibri"/>
          <w:b w:val="0"/>
          <w:bCs w:val="0"/>
        </w:rPr>
      </w:pPr>
      <w:r>
        <w:rPr>
          <w:rStyle w:val="inlinecode"/>
          <w:rFonts w:ascii="Calibri" w:hAnsi="Calibri"/>
          <w:b w:val="0"/>
          <w:bCs w:val="0"/>
        </w:rPr>
        <w:t>Design two</w:t>
      </w:r>
      <w:r w:rsidR="00287020" w:rsidRPr="00287020">
        <w:rPr>
          <w:rStyle w:val="inlinecode"/>
          <w:rFonts w:ascii="Calibri" w:hAnsi="Calibri"/>
          <w:b w:val="0"/>
          <w:bCs w:val="0"/>
        </w:rPr>
        <w:t xml:space="preserve"> short programs that have basic decisions in them, using pseudocode and flow diagrams, the</w:t>
      </w:r>
      <w:r w:rsidR="00287020">
        <w:rPr>
          <w:rStyle w:val="inlinecode"/>
          <w:rFonts w:ascii="Calibri" w:hAnsi="Calibri"/>
          <w:b w:val="0"/>
          <w:bCs w:val="0"/>
        </w:rPr>
        <w:t>n</w:t>
      </w:r>
      <w:r w:rsidR="00287020" w:rsidRPr="00287020">
        <w:rPr>
          <w:rStyle w:val="inlinecode"/>
          <w:rFonts w:ascii="Calibri" w:hAnsi="Calibri"/>
          <w:b w:val="0"/>
          <w:bCs w:val="0"/>
        </w:rPr>
        <w:t xml:space="preserve"> convert them into actual code.</w:t>
      </w:r>
    </w:p>
    <w:sectPr w:rsidR="00287020" w:rsidRPr="00287020" w:rsidSect="00E404CA">
      <w:footerReference w:type="default" r:id="rId8"/>
      <w:pgSz w:w="11906" w:h="16838" w:code="9"/>
      <w:pgMar w:top="720" w:right="720" w:bottom="567" w:left="720"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5A3" w:rsidRDefault="002125A3" w:rsidP="00E404CA">
      <w:r>
        <w:separator/>
      </w:r>
    </w:p>
  </w:endnote>
  <w:endnote w:type="continuationSeparator" w:id="0">
    <w:p w:rsidR="002125A3" w:rsidRDefault="002125A3" w:rsidP="00E40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020" w:rsidRDefault="00287020">
    <w:pPr>
      <w:pStyle w:val="Footer"/>
      <w:jc w:val="right"/>
    </w:pPr>
    <w:r>
      <w:fldChar w:fldCharType="begin"/>
    </w:r>
    <w:r>
      <w:instrText xml:space="preserve"> PAGE   \* MERGEFORMAT </w:instrText>
    </w:r>
    <w:r>
      <w:fldChar w:fldCharType="separate"/>
    </w:r>
    <w:r w:rsidR="001D2DEC">
      <w:rPr>
        <w:noProof/>
      </w:rPr>
      <w:t>7</w:t>
    </w:r>
    <w:r>
      <w:rPr>
        <w:noProof/>
      </w:rPr>
      <w:fldChar w:fldCharType="end"/>
    </w:r>
  </w:p>
  <w:p w:rsidR="00287020" w:rsidRDefault="0028702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5A3" w:rsidRDefault="002125A3" w:rsidP="00E404CA">
      <w:r>
        <w:separator/>
      </w:r>
    </w:p>
  </w:footnote>
  <w:footnote w:type="continuationSeparator" w:id="0">
    <w:p w:rsidR="002125A3" w:rsidRDefault="002125A3" w:rsidP="00E404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D6214"/>
    <w:multiLevelType w:val="hybridMultilevel"/>
    <w:tmpl w:val="C7382A92"/>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 w15:restartNumberingAfterBreak="0">
    <w:nsid w:val="14053DEC"/>
    <w:multiLevelType w:val="hybridMultilevel"/>
    <w:tmpl w:val="CA6E7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8413D"/>
    <w:multiLevelType w:val="hybridMultilevel"/>
    <w:tmpl w:val="2C228CAC"/>
    <w:lvl w:ilvl="0" w:tplc="08090001">
      <w:start w:val="1"/>
      <w:numFmt w:val="bullet"/>
      <w:lvlText w:val=""/>
      <w:lvlJc w:val="left"/>
      <w:pPr>
        <w:ind w:left="890" w:hanging="360"/>
      </w:pPr>
      <w:rPr>
        <w:rFonts w:ascii="Symbol" w:hAnsi="Symbol"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3" w15:restartNumberingAfterBreak="0">
    <w:nsid w:val="157558DF"/>
    <w:multiLevelType w:val="hybridMultilevel"/>
    <w:tmpl w:val="E5023FE2"/>
    <w:lvl w:ilvl="0" w:tplc="08090017">
      <w:start w:val="1"/>
      <w:numFmt w:val="lowerLetter"/>
      <w:lvlText w:val="%1)"/>
      <w:lvlJc w:val="left"/>
      <w:pPr>
        <w:ind w:left="1117" w:hanging="360"/>
      </w:pPr>
      <w:rPr>
        <w:rFont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4" w15:restartNumberingAfterBreak="0">
    <w:nsid w:val="17392D2C"/>
    <w:multiLevelType w:val="multilevel"/>
    <w:tmpl w:val="64F4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10605"/>
    <w:multiLevelType w:val="hybridMultilevel"/>
    <w:tmpl w:val="29A60B28"/>
    <w:lvl w:ilvl="0" w:tplc="6E120086">
      <w:start w:val="1"/>
      <w:numFmt w:val="bullet"/>
      <w:pStyle w:val="StyleBulleted8pt"/>
      <w:lvlText w:val=""/>
      <w:lvlJc w:val="left"/>
      <w:pPr>
        <w:tabs>
          <w:tab w:val="num" w:pos="340"/>
        </w:tabs>
        <w:ind w:left="340" w:hanging="17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743B86"/>
    <w:multiLevelType w:val="hybridMultilevel"/>
    <w:tmpl w:val="A1D8422E"/>
    <w:lvl w:ilvl="0" w:tplc="08090017">
      <w:start w:val="1"/>
      <w:numFmt w:val="lowerLetter"/>
      <w:lvlText w:val="%1)"/>
      <w:lvlJc w:val="left"/>
      <w:pPr>
        <w:ind w:left="1117" w:hanging="360"/>
      </w:pPr>
      <w:rPr>
        <w:rFont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7" w15:restartNumberingAfterBreak="0">
    <w:nsid w:val="248B27A0"/>
    <w:multiLevelType w:val="multilevel"/>
    <w:tmpl w:val="6A8AA06A"/>
    <w:styleLink w:val="mylist"/>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7E8015F"/>
    <w:multiLevelType w:val="multilevel"/>
    <w:tmpl w:val="29A60B28"/>
    <w:styleLink w:val="StyleBulleted8pt1"/>
    <w:lvl w:ilvl="0">
      <w:start w:val="1"/>
      <w:numFmt w:val="bullet"/>
      <w:lvlText w:val=""/>
      <w:lvlJc w:val="left"/>
      <w:pPr>
        <w:tabs>
          <w:tab w:val="num" w:pos="340"/>
        </w:tabs>
        <w:ind w:left="340" w:hanging="170"/>
      </w:pPr>
      <w:rPr>
        <w:rFonts w:ascii="Impact" w:hAnsi="Impac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F667A5"/>
    <w:multiLevelType w:val="hybridMultilevel"/>
    <w:tmpl w:val="EC40E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065C26"/>
    <w:multiLevelType w:val="multilevel"/>
    <w:tmpl w:val="195ADC40"/>
    <w:lvl w:ilvl="0">
      <w:start w:val="1"/>
      <w:numFmt w:val="decimal"/>
      <w:pStyle w:val="StyleEmphasisLatinConsolasAsianMSMinchoBoldNotIta"/>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B86474"/>
    <w:multiLevelType w:val="hybridMultilevel"/>
    <w:tmpl w:val="EDC428D2"/>
    <w:lvl w:ilvl="0" w:tplc="08090017">
      <w:start w:val="1"/>
      <w:numFmt w:val="lowerLetter"/>
      <w:lvlText w:val="%1)"/>
      <w:lvlJc w:val="left"/>
      <w:pPr>
        <w:ind w:left="1117" w:hanging="360"/>
      </w:pPr>
      <w:rPr>
        <w:rFont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2" w15:restartNumberingAfterBreak="0">
    <w:nsid w:val="481B73DB"/>
    <w:multiLevelType w:val="multilevel"/>
    <w:tmpl w:val="08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A6E1C05"/>
    <w:multiLevelType w:val="hybridMultilevel"/>
    <w:tmpl w:val="62023A68"/>
    <w:lvl w:ilvl="0" w:tplc="9BCED0FA">
      <w:start w:val="1"/>
      <w:numFmt w:val="decimal"/>
      <w:pStyle w:val="List1"/>
      <w:lvlText w:val="%1."/>
      <w:lvlJc w:val="left"/>
      <w:pPr>
        <w:tabs>
          <w:tab w:val="num" w:pos="340"/>
        </w:tabs>
        <w:ind w:left="340" w:hanging="170"/>
      </w:pPr>
      <w:rPr>
        <w:rFonts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8E7A1D"/>
    <w:multiLevelType w:val="hybridMultilevel"/>
    <w:tmpl w:val="062C4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9D6B42"/>
    <w:multiLevelType w:val="hybridMultilevel"/>
    <w:tmpl w:val="536A6D48"/>
    <w:lvl w:ilvl="0" w:tplc="0809000F">
      <w:start w:val="1"/>
      <w:numFmt w:val="decimal"/>
      <w:lvlText w:val="%1."/>
      <w:lvlJc w:val="left"/>
      <w:pPr>
        <w:tabs>
          <w:tab w:val="num" w:pos="340"/>
        </w:tabs>
        <w:ind w:left="340" w:hanging="170"/>
      </w:pPr>
      <w:rPr>
        <w:rFonts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A70508"/>
    <w:multiLevelType w:val="multilevel"/>
    <w:tmpl w:val="6E1A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437E82"/>
    <w:multiLevelType w:val="hybridMultilevel"/>
    <w:tmpl w:val="436E3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F22A21"/>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DF651C6"/>
    <w:multiLevelType w:val="hybridMultilevel"/>
    <w:tmpl w:val="8898AD06"/>
    <w:lvl w:ilvl="0" w:tplc="3306F5E8">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E0759CE"/>
    <w:multiLevelType w:val="multilevel"/>
    <w:tmpl w:val="14E05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793BD8"/>
    <w:multiLevelType w:val="multilevel"/>
    <w:tmpl w:val="6A8AA06A"/>
    <w:styleLink w:val="CurrentList1"/>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36F2986"/>
    <w:multiLevelType w:val="multilevel"/>
    <w:tmpl w:val="6588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8"/>
  </w:num>
  <w:num w:numId="4">
    <w:abstractNumId w:val="12"/>
  </w:num>
  <w:num w:numId="5">
    <w:abstractNumId w:val="21"/>
  </w:num>
  <w:num w:numId="6">
    <w:abstractNumId w:val="7"/>
  </w:num>
  <w:num w:numId="7">
    <w:abstractNumId w:val="18"/>
  </w:num>
  <w:num w:numId="8">
    <w:abstractNumId w:val="16"/>
  </w:num>
  <w:num w:numId="9">
    <w:abstractNumId w:val="22"/>
  </w:num>
  <w:num w:numId="10">
    <w:abstractNumId w:val="4"/>
  </w:num>
  <w:num w:numId="11">
    <w:abstractNumId w:val="20"/>
  </w:num>
  <w:num w:numId="12">
    <w:abstractNumId w:val="14"/>
  </w:num>
  <w:num w:numId="13">
    <w:abstractNumId w:val="9"/>
  </w:num>
  <w:num w:numId="14">
    <w:abstractNumId w:val="1"/>
  </w:num>
  <w:num w:numId="15">
    <w:abstractNumId w:val="13"/>
  </w:num>
  <w:num w:numId="16">
    <w:abstractNumId w:val="0"/>
  </w:num>
  <w:num w:numId="17">
    <w:abstractNumId w:val="5"/>
  </w:num>
  <w:num w:numId="18">
    <w:abstractNumId w:val="2"/>
  </w:num>
  <w:num w:numId="19">
    <w:abstractNumId w:val="3"/>
  </w:num>
  <w:num w:numId="20">
    <w:abstractNumId w:val="6"/>
  </w:num>
  <w:num w:numId="21">
    <w:abstractNumId w:val="11"/>
  </w:num>
  <w:num w:numId="22">
    <w:abstractNumId w:val="5"/>
  </w:num>
  <w:num w:numId="23">
    <w:abstractNumId w:val="5"/>
  </w:num>
  <w:num w:numId="24">
    <w:abstractNumId w:val="5"/>
  </w:num>
  <w:num w:numId="25">
    <w:abstractNumId w:val="5"/>
  </w:num>
  <w:num w:numId="26">
    <w:abstractNumId w:val="15"/>
  </w:num>
  <w:num w:numId="27">
    <w:abstractNumId w:val="19"/>
  </w:num>
  <w:num w:numId="28">
    <w:abstractNumId w:val="13"/>
    <w:lvlOverride w:ilvl="0">
      <w:startOverride w:val="1"/>
    </w:lvlOverride>
  </w:num>
  <w:num w:numId="29">
    <w:abstractNumId w:val="13"/>
    <w:lvlOverride w:ilvl="0">
      <w:startOverride w:val="1"/>
    </w:lvlOverride>
  </w:num>
  <w:num w:numId="30">
    <w:abstractNumId w:val="17"/>
  </w:num>
  <w:num w:numId="31">
    <w:abstractNumId w:val="13"/>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97"/>
  <w:clickAndTypeStyle w:val="NoSpacing"/>
  <w:drawingGridHorizontalSpacing w:val="113"/>
  <w:drawingGridVerticalSpacing w:val="113"/>
  <w:doNotUseMarginsForDrawingGridOrigin/>
  <w:drawingGridHorizontalOrigin w:val="720"/>
  <w:drawingGridVerticalOrigin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177"/>
    <w:rsid w:val="00006B7B"/>
    <w:rsid w:val="00007782"/>
    <w:rsid w:val="0001038B"/>
    <w:rsid w:val="000115E6"/>
    <w:rsid w:val="00014F90"/>
    <w:rsid w:val="00017B59"/>
    <w:rsid w:val="00023094"/>
    <w:rsid w:val="000248C8"/>
    <w:rsid w:val="000347C4"/>
    <w:rsid w:val="00035296"/>
    <w:rsid w:val="0005693C"/>
    <w:rsid w:val="00064912"/>
    <w:rsid w:val="000652AE"/>
    <w:rsid w:val="00070EAD"/>
    <w:rsid w:val="00072FF2"/>
    <w:rsid w:val="000741F9"/>
    <w:rsid w:val="000768B4"/>
    <w:rsid w:val="00080DEB"/>
    <w:rsid w:val="00092F22"/>
    <w:rsid w:val="00093AAC"/>
    <w:rsid w:val="000A11B6"/>
    <w:rsid w:val="000A650F"/>
    <w:rsid w:val="000A6D69"/>
    <w:rsid w:val="000B471E"/>
    <w:rsid w:val="000C19F2"/>
    <w:rsid w:val="000C3CEB"/>
    <w:rsid w:val="000C6583"/>
    <w:rsid w:val="000D2DAF"/>
    <w:rsid w:val="000D3A15"/>
    <w:rsid w:val="000E20A1"/>
    <w:rsid w:val="000E323F"/>
    <w:rsid w:val="000E5A2C"/>
    <w:rsid w:val="000E7D36"/>
    <w:rsid w:val="000F39FF"/>
    <w:rsid w:val="0010251A"/>
    <w:rsid w:val="0010331D"/>
    <w:rsid w:val="00107709"/>
    <w:rsid w:val="0011115D"/>
    <w:rsid w:val="00114762"/>
    <w:rsid w:val="001247EB"/>
    <w:rsid w:val="00134DF1"/>
    <w:rsid w:val="001353DF"/>
    <w:rsid w:val="00136A68"/>
    <w:rsid w:val="00137F5C"/>
    <w:rsid w:val="00152795"/>
    <w:rsid w:val="00155117"/>
    <w:rsid w:val="00157CFC"/>
    <w:rsid w:val="00160250"/>
    <w:rsid w:val="00165113"/>
    <w:rsid w:val="00166859"/>
    <w:rsid w:val="001720AD"/>
    <w:rsid w:val="00173A16"/>
    <w:rsid w:val="00180AD7"/>
    <w:rsid w:val="0019487B"/>
    <w:rsid w:val="001955BF"/>
    <w:rsid w:val="001A45C4"/>
    <w:rsid w:val="001B3CFE"/>
    <w:rsid w:val="001B4504"/>
    <w:rsid w:val="001B4D69"/>
    <w:rsid w:val="001B51FC"/>
    <w:rsid w:val="001B6EA2"/>
    <w:rsid w:val="001B7E1A"/>
    <w:rsid w:val="001C06D7"/>
    <w:rsid w:val="001C1631"/>
    <w:rsid w:val="001C2346"/>
    <w:rsid w:val="001C641A"/>
    <w:rsid w:val="001C7DF1"/>
    <w:rsid w:val="001D2DEC"/>
    <w:rsid w:val="001E4139"/>
    <w:rsid w:val="001E6D92"/>
    <w:rsid w:val="001E71BB"/>
    <w:rsid w:val="001E756A"/>
    <w:rsid w:val="001F745E"/>
    <w:rsid w:val="001F7B39"/>
    <w:rsid w:val="002013C5"/>
    <w:rsid w:val="00210148"/>
    <w:rsid w:val="00211A4D"/>
    <w:rsid w:val="002122F8"/>
    <w:rsid w:val="002125A3"/>
    <w:rsid w:val="00212AF6"/>
    <w:rsid w:val="00214416"/>
    <w:rsid w:val="00230B6A"/>
    <w:rsid w:val="0023777F"/>
    <w:rsid w:val="00244390"/>
    <w:rsid w:val="002458DA"/>
    <w:rsid w:val="00245929"/>
    <w:rsid w:val="00246E9F"/>
    <w:rsid w:val="0025653A"/>
    <w:rsid w:val="002568A2"/>
    <w:rsid w:val="00267084"/>
    <w:rsid w:val="0027223E"/>
    <w:rsid w:val="002732D8"/>
    <w:rsid w:val="00275D82"/>
    <w:rsid w:val="00281042"/>
    <w:rsid w:val="0028189A"/>
    <w:rsid w:val="0028209A"/>
    <w:rsid w:val="002822CB"/>
    <w:rsid w:val="00287020"/>
    <w:rsid w:val="002958E3"/>
    <w:rsid w:val="002A0A70"/>
    <w:rsid w:val="002A22A8"/>
    <w:rsid w:val="002B3484"/>
    <w:rsid w:val="002B4011"/>
    <w:rsid w:val="002B6913"/>
    <w:rsid w:val="002C059F"/>
    <w:rsid w:val="002C6DD0"/>
    <w:rsid w:val="002D106C"/>
    <w:rsid w:val="002D67D4"/>
    <w:rsid w:val="002E37E0"/>
    <w:rsid w:val="002E46B7"/>
    <w:rsid w:val="002E67AC"/>
    <w:rsid w:val="002F0111"/>
    <w:rsid w:val="002F2F70"/>
    <w:rsid w:val="00301177"/>
    <w:rsid w:val="00301EE4"/>
    <w:rsid w:val="003025F2"/>
    <w:rsid w:val="0030455F"/>
    <w:rsid w:val="0031154A"/>
    <w:rsid w:val="0031192E"/>
    <w:rsid w:val="00311BE1"/>
    <w:rsid w:val="003151BE"/>
    <w:rsid w:val="003160D3"/>
    <w:rsid w:val="003176B3"/>
    <w:rsid w:val="003205F8"/>
    <w:rsid w:val="00324A84"/>
    <w:rsid w:val="003262C6"/>
    <w:rsid w:val="00331DEF"/>
    <w:rsid w:val="00336E25"/>
    <w:rsid w:val="00343250"/>
    <w:rsid w:val="00343A4B"/>
    <w:rsid w:val="003527B9"/>
    <w:rsid w:val="00353969"/>
    <w:rsid w:val="0036159E"/>
    <w:rsid w:val="00367430"/>
    <w:rsid w:val="00371143"/>
    <w:rsid w:val="00371A87"/>
    <w:rsid w:val="00381432"/>
    <w:rsid w:val="003846A9"/>
    <w:rsid w:val="0038520C"/>
    <w:rsid w:val="00385A5A"/>
    <w:rsid w:val="00386C68"/>
    <w:rsid w:val="00393473"/>
    <w:rsid w:val="003A1243"/>
    <w:rsid w:val="003B022B"/>
    <w:rsid w:val="003B424D"/>
    <w:rsid w:val="003B4418"/>
    <w:rsid w:val="003B5277"/>
    <w:rsid w:val="003B7997"/>
    <w:rsid w:val="003E533D"/>
    <w:rsid w:val="003E53A6"/>
    <w:rsid w:val="003F0B11"/>
    <w:rsid w:val="003F1B6F"/>
    <w:rsid w:val="00403685"/>
    <w:rsid w:val="0040794D"/>
    <w:rsid w:val="0041719F"/>
    <w:rsid w:val="00423DAD"/>
    <w:rsid w:val="00430774"/>
    <w:rsid w:val="00442C95"/>
    <w:rsid w:val="00442E5F"/>
    <w:rsid w:val="00443B4F"/>
    <w:rsid w:val="004506DC"/>
    <w:rsid w:val="00457548"/>
    <w:rsid w:val="00460E4F"/>
    <w:rsid w:val="0046476F"/>
    <w:rsid w:val="00465FBE"/>
    <w:rsid w:val="00466DF2"/>
    <w:rsid w:val="00471035"/>
    <w:rsid w:val="00481873"/>
    <w:rsid w:val="004819D2"/>
    <w:rsid w:val="004A3B85"/>
    <w:rsid w:val="004A4566"/>
    <w:rsid w:val="004B301F"/>
    <w:rsid w:val="004C0202"/>
    <w:rsid w:val="004C035D"/>
    <w:rsid w:val="004D511F"/>
    <w:rsid w:val="004E3679"/>
    <w:rsid w:val="004E6EE6"/>
    <w:rsid w:val="004F0C2A"/>
    <w:rsid w:val="004F244C"/>
    <w:rsid w:val="004F5D44"/>
    <w:rsid w:val="004F6AF7"/>
    <w:rsid w:val="00501536"/>
    <w:rsid w:val="0051109C"/>
    <w:rsid w:val="00511CCD"/>
    <w:rsid w:val="0052638B"/>
    <w:rsid w:val="00526A66"/>
    <w:rsid w:val="00531DFB"/>
    <w:rsid w:val="00545575"/>
    <w:rsid w:val="005642FB"/>
    <w:rsid w:val="00566E70"/>
    <w:rsid w:val="00572D9F"/>
    <w:rsid w:val="00573605"/>
    <w:rsid w:val="00581FE9"/>
    <w:rsid w:val="005848C3"/>
    <w:rsid w:val="0059391A"/>
    <w:rsid w:val="005A5949"/>
    <w:rsid w:val="005B35BF"/>
    <w:rsid w:val="005B5AAE"/>
    <w:rsid w:val="005B5F19"/>
    <w:rsid w:val="005B6255"/>
    <w:rsid w:val="005C4FD9"/>
    <w:rsid w:val="005C77DC"/>
    <w:rsid w:val="005C7A2E"/>
    <w:rsid w:val="005D20EF"/>
    <w:rsid w:val="005E18AC"/>
    <w:rsid w:val="005E33E3"/>
    <w:rsid w:val="005E44A1"/>
    <w:rsid w:val="005F1253"/>
    <w:rsid w:val="005F3163"/>
    <w:rsid w:val="005F3D8A"/>
    <w:rsid w:val="00614D2A"/>
    <w:rsid w:val="00614E52"/>
    <w:rsid w:val="00615B54"/>
    <w:rsid w:val="00623DE0"/>
    <w:rsid w:val="00627103"/>
    <w:rsid w:val="00627356"/>
    <w:rsid w:val="00631C45"/>
    <w:rsid w:val="006355F3"/>
    <w:rsid w:val="006406E5"/>
    <w:rsid w:val="00642F95"/>
    <w:rsid w:val="006527EA"/>
    <w:rsid w:val="00653A3E"/>
    <w:rsid w:val="0065584D"/>
    <w:rsid w:val="00656D2C"/>
    <w:rsid w:val="006633F4"/>
    <w:rsid w:val="00666F3B"/>
    <w:rsid w:val="00666F5B"/>
    <w:rsid w:val="0067534B"/>
    <w:rsid w:val="00675E59"/>
    <w:rsid w:val="00684E38"/>
    <w:rsid w:val="00685BEC"/>
    <w:rsid w:val="00686320"/>
    <w:rsid w:val="00687AB4"/>
    <w:rsid w:val="00687E63"/>
    <w:rsid w:val="00694461"/>
    <w:rsid w:val="00697BCA"/>
    <w:rsid w:val="006A0F62"/>
    <w:rsid w:val="006A410A"/>
    <w:rsid w:val="006A4F1B"/>
    <w:rsid w:val="006A512C"/>
    <w:rsid w:val="006A6019"/>
    <w:rsid w:val="006B279C"/>
    <w:rsid w:val="006B5332"/>
    <w:rsid w:val="006B7F9A"/>
    <w:rsid w:val="006C7646"/>
    <w:rsid w:val="006D01C6"/>
    <w:rsid w:val="006D160A"/>
    <w:rsid w:val="006D2DEC"/>
    <w:rsid w:val="006D4FC9"/>
    <w:rsid w:val="006D4FDE"/>
    <w:rsid w:val="006D75CB"/>
    <w:rsid w:val="006F58B2"/>
    <w:rsid w:val="006F5B4B"/>
    <w:rsid w:val="006F7240"/>
    <w:rsid w:val="00700D21"/>
    <w:rsid w:val="0070254C"/>
    <w:rsid w:val="00702615"/>
    <w:rsid w:val="00706EB1"/>
    <w:rsid w:val="0070728C"/>
    <w:rsid w:val="00720E0E"/>
    <w:rsid w:val="00722A07"/>
    <w:rsid w:val="0073115F"/>
    <w:rsid w:val="0073268E"/>
    <w:rsid w:val="00734699"/>
    <w:rsid w:val="00737C10"/>
    <w:rsid w:val="00741317"/>
    <w:rsid w:val="0074199A"/>
    <w:rsid w:val="0074319B"/>
    <w:rsid w:val="00744196"/>
    <w:rsid w:val="007464DD"/>
    <w:rsid w:val="00752758"/>
    <w:rsid w:val="00753308"/>
    <w:rsid w:val="007533F1"/>
    <w:rsid w:val="00754B93"/>
    <w:rsid w:val="00756F0C"/>
    <w:rsid w:val="007640D6"/>
    <w:rsid w:val="0077237C"/>
    <w:rsid w:val="00776092"/>
    <w:rsid w:val="00784F8B"/>
    <w:rsid w:val="00786065"/>
    <w:rsid w:val="007933C6"/>
    <w:rsid w:val="00794442"/>
    <w:rsid w:val="007A1566"/>
    <w:rsid w:val="007A5B04"/>
    <w:rsid w:val="007B0D8D"/>
    <w:rsid w:val="007B26EA"/>
    <w:rsid w:val="007B6B8A"/>
    <w:rsid w:val="007C4283"/>
    <w:rsid w:val="007D5EAE"/>
    <w:rsid w:val="007E3893"/>
    <w:rsid w:val="007E3F54"/>
    <w:rsid w:val="007E6E52"/>
    <w:rsid w:val="007F41B1"/>
    <w:rsid w:val="007F7E93"/>
    <w:rsid w:val="0080373F"/>
    <w:rsid w:val="0080621E"/>
    <w:rsid w:val="008131FF"/>
    <w:rsid w:val="00815EAB"/>
    <w:rsid w:val="008239D7"/>
    <w:rsid w:val="008324FA"/>
    <w:rsid w:val="00841CD5"/>
    <w:rsid w:val="00846376"/>
    <w:rsid w:val="00850CCA"/>
    <w:rsid w:val="008529C6"/>
    <w:rsid w:val="00853CC7"/>
    <w:rsid w:val="00872609"/>
    <w:rsid w:val="0087561F"/>
    <w:rsid w:val="008767C7"/>
    <w:rsid w:val="00876A5C"/>
    <w:rsid w:val="00876B31"/>
    <w:rsid w:val="008819CA"/>
    <w:rsid w:val="00881F00"/>
    <w:rsid w:val="00885F9C"/>
    <w:rsid w:val="00890219"/>
    <w:rsid w:val="00895A7D"/>
    <w:rsid w:val="008A1CA9"/>
    <w:rsid w:val="008A40DD"/>
    <w:rsid w:val="008C1129"/>
    <w:rsid w:val="008C1A70"/>
    <w:rsid w:val="008C1D5D"/>
    <w:rsid w:val="008D5291"/>
    <w:rsid w:val="008E4968"/>
    <w:rsid w:val="008E4D49"/>
    <w:rsid w:val="008E6C02"/>
    <w:rsid w:val="008E7DC2"/>
    <w:rsid w:val="008F59D2"/>
    <w:rsid w:val="008F6340"/>
    <w:rsid w:val="0090040B"/>
    <w:rsid w:val="0090388F"/>
    <w:rsid w:val="009041D2"/>
    <w:rsid w:val="00905199"/>
    <w:rsid w:val="009108A2"/>
    <w:rsid w:val="00924813"/>
    <w:rsid w:val="009362FC"/>
    <w:rsid w:val="00937D29"/>
    <w:rsid w:val="00952262"/>
    <w:rsid w:val="00972575"/>
    <w:rsid w:val="009830FC"/>
    <w:rsid w:val="00983100"/>
    <w:rsid w:val="009934F5"/>
    <w:rsid w:val="00994AEE"/>
    <w:rsid w:val="009A3C92"/>
    <w:rsid w:val="009B3232"/>
    <w:rsid w:val="009B36E3"/>
    <w:rsid w:val="009C089B"/>
    <w:rsid w:val="009C238D"/>
    <w:rsid w:val="009C490A"/>
    <w:rsid w:val="009D1FF4"/>
    <w:rsid w:val="009D3728"/>
    <w:rsid w:val="009E618B"/>
    <w:rsid w:val="009E6B8F"/>
    <w:rsid w:val="009E77C7"/>
    <w:rsid w:val="009F00B6"/>
    <w:rsid w:val="009F031A"/>
    <w:rsid w:val="009F1B6C"/>
    <w:rsid w:val="009F5209"/>
    <w:rsid w:val="00A06520"/>
    <w:rsid w:val="00A10D32"/>
    <w:rsid w:val="00A13C0A"/>
    <w:rsid w:val="00A1467E"/>
    <w:rsid w:val="00A2465B"/>
    <w:rsid w:val="00A30312"/>
    <w:rsid w:val="00A322A8"/>
    <w:rsid w:val="00A355A4"/>
    <w:rsid w:val="00A36AB1"/>
    <w:rsid w:val="00A46F97"/>
    <w:rsid w:val="00A523D2"/>
    <w:rsid w:val="00A53E6E"/>
    <w:rsid w:val="00A649C2"/>
    <w:rsid w:val="00A64B87"/>
    <w:rsid w:val="00A70066"/>
    <w:rsid w:val="00A759B2"/>
    <w:rsid w:val="00A90C0A"/>
    <w:rsid w:val="00A93259"/>
    <w:rsid w:val="00AA4A42"/>
    <w:rsid w:val="00AA6776"/>
    <w:rsid w:val="00AB1D1B"/>
    <w:rsid w:val="00AB4F6D"/>
    <w:rsid w:val="00AB569A"/>
    <w:rsid w:val="00AC542B"/>
    <w:rsid w:val="00AE228C"/>
    <w:rsid w:val="00AE4FB1"/>
    <w:rsid w:val="00AE5BC1"/>
    <w:rsid w:val="00AE67C7"/>
    <w:rsid w:val="00AE6FE5"/>
    <w:rsid w:val="00AE73FC"/>
    <w:rsid w:val="00AF72F4"/>
    <w:rsid w:val="00AF79DB"/>
    <w:rsid w:val="00B02395"/>
    <w:rsid w:val="00B071B2"/>
    <w:rsid w:val="00B24284"/>
    <w:rsid w:val="00B32FA4"/>
    <w:rsid w:val="00B343B9"/>
    <w:rsid w:val="00B40AFC"/>
    <w:rsid w:val="00B50A4D"/>
    <w:rsid w:val="00B56B47"/>
    <w:rsid w:val="00B60A97"/>
    <w:rsid w:val="00B62CF1"/>
    <w:rsid w:val="00B63E84"/>
    <w:rsid w:val="00B64997"/>
    <w:rsid w:val="00B7427A"/>
    <w:rsid w:val="00B759F7"/>
    <w:rsid w:val="00B815FD"/>
    <w:rsid w:val="00B82345"/>
    <w:rsid w:val="00B97332"/>
    <w:rsid w:val="00B975F8"/>
    <w:rsid w:val="00BA24BF"/>
    <w:rsid w:val="00BA50B7"/>
    <w:rsid w:val="00BB1A39"/>
    <w:rsid w:val="00BB207D"/>
    <w:rsid w:val="00BB213A"/>
    <w:rsid w:val="00BB6FE7"/>
    <w:rsid w:val="00BC1629"/>
    <w:rsid w:val="00BC6063"/>
    <w:rsid w:val="00BD5AAE"/>
    <w:rsid w:val="00BD79AA"/>
    <w:rsid w:val="00BE3DB2"/>
    <w:rsid w:val="00BF092B"/>
    <w:rsid w:val="00BF2C8A"/>
    <w:rsid w:val="00C10775"/>
    <w:rsid w:val="00C12E7F"/>
    <w:rsid w:val="00C15376"/>
    <w:rsid w:val="00C16AD1"/>
    <w:rsid w:val="00C17AC4"/>
    <w:rsid w:val="00C207D8"/>
    <w:rsid w:val="00C2249E"/>
    <w:rsid w:val="00C3159F"/>
    <w:rsid w:val="00C348D5"/>
    <w:rsid w:val="00C34D46"/>
    <w:rsid w:val="00C36EBE"/>
    <w:rsid w:val="00C37AF2"/>
    <w:rsid w:val="00C414E3"/>
    <w:rsid w:val="00C42398"/>
    <w:rsid w:val="00C45067"/>
    <w:rsid w:val="00C46A52"/>
    <w:rsid w:val="00C47D34"/>
    <w:rsid w:val="00C50361"/>
    <w:rsid w:val="00C50F71"/>
    <w:rsid w:val="00C5472D"/>
    <w:rsid w:val="00C711FA"/>
    <w:rsid w:val="00C72979"/>
    <w:rsid w:val="00C8517D"/>
    <w:rsid w:val="00C85DC1"/>
    <w:rsid w:val="00C94358"/>
    <w:rsid w:val="00C95D0E"/>
    <w:rsid w:val="00C969C1"/>
    <w:rsid w:val="00C96B27"/>
    <w:rsid w:val="00C97D46"/>
    <w:rsid w:val="00CA61B1"/>
    <w:rsid w:val="00CB13F0"/>
    <w:rsid w:val="00CB176D"/>
    <w:rsid w:val="00CB2597"/>
    <w:rsid w:val="00CB2C36"/>
    <w:rsid w:val="00CB47B9"/>
    <w:rsid w:val="00CB72C4"/>
    <w:rsid w:val="00CD01E1"/>
    <w:rsid w:val="00CD1AF9"/>
    <w:rsid w:val="00CD5106"/>
    <w:rsid w:val="00CE0B6F"/>
    <w:rsid w:val="00CF0364"/>
    <w:rsid w:val="00CF624E"/>
    <w:rsid w:val="00CF68A7"/>
    <w:rsid w:val="00D04AB8"/>
    <w:rsid w:val="00D05472"/>
    <w:rsid w:val="00D17647"/>
    <w:rsid w:val="00D20C74"/>
    <w:rsid w:val="00D234EE"/>
    <w:rsid w:val="00D23ABA"/>
    <w:rsid w:val="00D26109"/>
    <w:rsid w:val="00D31C6D"/>
    <w:rsid w:val="00D36348"/>
    <w:rsid w:val="00D36DF5"/>
    <w:rsid w:val="00D373E0"/>
    <w:rsid w:val="00D4227E"/>
    <w:rsid w:val="00D430D7"/>
    <w:rsid w:val="00D468E8"/>
    <w:rsid w:val="00D51574"/>
    <w:rsid w:val="00D51E01"/>
    <w:rsid w:val="00D52BCC"/>
    <w:rsid w:val="00D669CD"/>
    <w:rsid w:val="00D7469E"/>
    <w:rsid w:val="00D82401"/>
    <w:rsid w:val="00D851D1"/>
    <w:rsid w:val="00D94AA5"/>
    <w:rsid w:val="00DB71EB"/>
    <w:rsid w:val="00DC18E3"/>
    <w:rsid w:val="00DC2AE7"/>
    <w:rsid w:val="00DD0B7A"/>
    <w:rsid w:val="00DE5E58"/>
    <w:rsid w:val="00DF3B2D"/>
    <w:rsid w:val="00DF5262"/>
    <w:rsid w:val="00E01D1A"/>
    <w:rsid w:val="00E04945"/>
    <w:rsid w:val="00E04A7A"/>
    <w:rsid w:val="00E0673E"/>
    <w:rsid w:val="00E12198"/>
    <w:rsid w:val="00E12434"/>
    <w:rsid w:val="00E16294"/>
    <w:rsid w:val="00E314E4"/>
    <w:rsid w:val="00E404CA"/>
    <w:rsid w:val="00E5033C"/>
    <w:rsid w:val="00E517F3"/>
    <w:rsid w:val="00E57390"/>
    <w:rsid w:val="00E57D63"/>
    <w:rsid w:val="00E61904"/>
    <w:rsid w:val="00E62A1B"/>
    <w:rsid w:val="00E6642D"/>
    <w:rsid w:val="00E66B45"/>
    <w:rsid w:val="00E701F2"/>
    <w:rsid w:val="00E737A3"/>
    <w:rsid w:val="00E757FC"/>
    <w:rsid w:val="00E821BC"/>
    <w:rsid w:val="00E860C3"/>
    <w:rsid w:val="00E909AD"/>
    <w:rsid w:val="00E90F5A"/>
    <w:rsid w:val="00E95141"/>
    <w:rsid w:val="00EA73BE"/>
    <w:rsid w:val="00EB1062"/>
    <w:rsid w:val="00EC0942"/>
    <w:rsid w:val="00EC0DA5"/>
    <w:rsid w:val="00EC1868"/>
    <w:rsid w:val="00EC2148"/>
    <w:rsid w:val="00EC414C"/>
    <w:rsid w:val="00ED10C2"/>
    <w:rsid w:val="00ED3F74"/>
    <w:rsid w:val="00ED4DB9"/>
    <w:rsid w:val="00EE1DF6"/>
    <w:rsid w:val="00EE2181"/>
    <w:rsid w:val="00EE69CE"/>
    <w:rsid w:val="00EF0A18"/>
    <w:rsid w:val="00F158EC"/>
    <w:rsid w:val="00F27E7B"/>
    <w:rsid w:val="00F31743"/>
    <w:rsid w:val="00F327E2"/>
    <w:rsid w:val="00F345EC"/>
    <w:rsid w:val="00F3572E"/>
    <w:rsid w:val="00F42DAF"/>
    <w:rsid w:val="00F459B6"/>
    <w:rsid w:val="00F478BF"/>
    <w:rsid w:val="00F525FB"/>
    <w:rsid w:val="00F53CA2"/>
    <w:rsid w:val="00F74116"/>
    <w:rsid w:val="00F749E1"/>
    <w:rsid w:val="00F82CD1"/>
    <w:rsid w:val="00F84031"/>
    <w:rsid w:val="00F841FE"/>
    <w:rsid w:val="00F86859"/>
    <w:rsid w:val="00F90A68"/>
    <w:rsid w:val="00F92EA5"/>
    <w:rsid w:val="00F97F36"/>
    <w:rsid w:val="00FA0EEE"/>
    <w:rsid w:val="00FA4EA7"/>
    <w:rsid w:val="00FB70CA"/>
    <w:rsid w:val="00FC4930"/>
    <w:rsid w:val="00FD3481"/>
    <w:rsid w:val="00FD3497"/>
    <w:rsid w:val="00FE01D7"/>
    <w:rsid w:val="00FE62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B6940"/>
  <w15:chartTrackingRefBased/>
  <w15:docId w15:val="{9EF018F3-1C2B-4BC0-B0B1-EDEF1BBAA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F1253"/>
    <w:rPr>
      <w:rFonts w:ascii="Calibri" w:eastAsia="Times New Roman" w:hAnsi="Calibri"/>
      <w:sz w:val="22"/>
      <w:szCs w:val="22"/>
      <w:lang w:eastAsia="en-US" w:bidi="en-US"/>
    </w:rPr>
  </w:style>
  <w:style w:type="paragraph" w:styleId="Heading1">
    <w:name w:val="heading 1"/>
    <w:basedOn w:val="Normal"/>
    <w:next w:val="Normal"/>
    <w:link w:val="Heading1Char"/>
    <w:qFormat/>
    <w:rsid w:val="00C37AF2"/>
    <w:pPr>
      <w:keepNext/>
      <w:keepLines/>
      <w:spacing w:before="480"/>
      <w:outlineLvl w:val="0"/>
    </w:pPr>
    <w:rPr>
      <w:rFonts w:ascii="Cambria" w:eastAsia="MS Mincho" w:hAnsi="Cambria"/>
      <w:b/>
      <w:bCs/>
      <w:color w:val="365F91"/>
      <w:sz w:val="28"/>
      <w:szCs w:val="28"/>
    </w:rPr>
  </w:style>
  <w:style w:type="paragraph" w:styleId="Heading2">
    <w:name w:val="heading 2"/>
    <w:basedOn w:val="Normal"/>
    <w:next w:val="NoSpacing"/>
    <w:link w:val="Heading2Char"/>
    <w:qFormat/>
    <w:rsid w:val="00C37AF2"/>
    <w:pPr>
      <w:keepNext/>
      <w:keepLines/>
      <w:outlineLvl w:val="1"/>
    </w:pPr>
    <w:rPr>
      <w:rFonts w:ascii="Cambria" w:eastAsia="MS Mincho" w:hAnsi="Cambria"/>
      <w:b/>
      <w:bCs/>
      <w:color w:val="4F81BD"/>
      <w:sz w:val="26"/>
      <w:szCs w:val="26"/>
    </w:rPr>
  </w:style>
  <w:style w:type="paragraph" w:styleId="Heading3">
    <w:name w:val="heading 3"/>
    <w:basedOn w:val="Normal"/>
    <w:next w:val="Normal"/>
    <w:link w:val="Heading3Char"/>
    <w:qFormat/>
    <w:rsid w:val="00C37AF2"/>
    <w:pPr>
      <w:keepNext/>
      <w:keepLines/>
      <w:outlineLvl w:val="2"/>
    </w:pPr>
    <w:rPr>
      <w:rFonts w:ascii="Cambria" w:eastAsia="MS Mincho" w:hAnsi="Cambria"/>
      <w:b/>
      <w:bCs/>
      <w:color w:val="4F81BD"/>
    </w:rPr>
  </w:style>
  <w:style w:type="paragraph" w:styleId="Heading4">
    <w:name w:val="heading 4"/>
    <w:basedOn w:val="Normal"/>
    <w:next w:val="Normal"/>
    <w:link w:val="Heading4Char"/>
    <w:qFormat/>
    <w:rsid w:val="00C37AF2"/>
    <w:pPr>
      <w:keepNext/>
      <w:keepLines/>
      <w:outlineLvl w:val="3"/>
    </w:pPr>
    <w:rPr>
      <w:rFonts w:ascii="Cambria" w:eastAsia="MS Mincho"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0774"/>
    <w:rPr>
      <w:rFonts w:ascii="Cambria" w:hAnsi="Cambria"/>
      <w:b/>
      <w:bCs/>
      <w:color w:val="365F91"/>
      <w:sz w:val="28"/>
      <w:szCs w:val="28"/>
      <w:lang w:eastAsia="en-US" w:bidi="en-US"/>
    </w:rPr>
  </w:style>
  <w:style w:type="character" w:customStyle="1" w:styleId="Heading2Char">
    <w:name w:val="Heading 2 Char"/>
    <w:link w:val="Heading2"/>
    <w:rsid w:val="00C348D5"/>
    <w:rPr>
      <w:rFonts w:ascii="Cambria" w:hAnsi="Cambria"/>
      <w:b/>
      <w:bCs/>
      <w:color w:val="4F81BD"/>
      <w:sz w:val="26"/>
      <w:szCs w:val="26"/>
      <w:lang w:eastAsia="en-US" w:bidi="en-US"/>
    </w:rPr>
  </w:style>
  <w:style w:type="character" w:customStyle="1" w:styleId="Heading3Char">
    <w:name w:val="Heading 3 Char"/>
    <w:link w:val="Heading3"/>
    <w:rsid w:val="00C348D5"/>
    <w:rPr>
      <w:rFonts w:ascii="Cambria" w:hAnsi="Cambria"/>
      <w:b/>
      <w:bCs/>
      <w:color w:val="4F81BD"/>
      <w:sz w:val="24"/>
      <w:szCs w:val="22"/>
      <w:lang w:eastAsia="en-US" w:bidi="en-US"/>
    </w:rPr>
  </w:style>
  <w:style w:type="character" w:customStyle="1" w:styleId="Heading4Char">
    <w:name w:val="Heading 4 Char"/>
    <w:link w:val="Heading4"/>
    <w:rsid w:val="00C348D5"/>
    <w:rPr>
      <w:rFonts w:ascii="Cambria" w:hAnsi="Cambria"/>
      <w:b/>
      <w:bCs/>
      <w:i/>
      <w:iCs/>
      <w:color w:val="4F81BD"/>
      <w:sz w:val="24"/>
      <w:szCs w:val="22"/>
      <w:lang w:eastAsia="en-US" w:bidi="en-US"/>
    </w:rPr>
  </w:style>
  <w:style w:type="character" w:styleId="Strong">
    <w:name w:val="Strong"/>
    <w:rsid w:val="00430774"/>
    <w:rPr>
      <w:b/>
      <w:bCs/>
    </w:rPr>
  </w:style>
  <w:style w:type="character" w:styleId="Emphasis">
    <w:name w:val="Emphasis"/>
    <w:uiPriority w:val="20"/>
    <w:rsid w:val="00430774"/>
    <w:rPr>
      <w:i/>
      <w:iCs/>
    </w:rPr>
  </w:style>
  <w:style w:type="paragraph" w:styleId="HTMLPreformatted">
    <w:name w:val="HTML Preformatted"/>
    <w:basedOn w:val="Normal"/>
    <w:link w:val="HTMLPreformattedChar"/>
    <w:uiPriority w:val="99"/>
    <w:unhideWhenUsed/>
    <w:rsid w:val="0043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lang w:eastAsia="en-GB" w:bidi="ar-SA"/>
    </w:rPr>
  </w:style>
  <w:style w:type="character" w:customStyle="1" w:styleId="HTMLPreformattedChar">
    <w:name w:val="HTML Preformatted Char"/>
    <w:link w:val="HTMLPreformatted"/>
    <w:uiPriority w:val="99"/>
    <w:rsid w:val="00430774"/>
    <w:rPr>
      <w:rFonts w:ascii="Courier New" w:hAnsi="Courier New" w:cs="Courier New"/>
      <w:lang w:val="en-GB" w:eastAsia="en-GB" w:bidi="ar-SA"/>
    </w:rPr>
  </w:style>
  <w:style w:type="paragraph" w:styleId="NormalWeb">
    <w:name w:val="Normal (Web)"/>
    <w:basedOn w:val="Normal"/>
    <w:link w:val="NormalWebChar"/>
    <w:unhideWhenUsed/>
    <w:rsid w:val="00F525FB"/>
    <w:rPr>
      <w:rFonts w:ascii="Times New Roman" w:eastAsia="MS Mincho" w:hAnsi="Times New Roman"/>
      <w:szCs w:val="24"/>
      <w:lang w:eastAsia="en-GB" w:bidi="ar-SA"/>
    </w:rPr>
  </w:style>
  <w:style w:type="paragraph" w:styleId="Title">
    <w:name w:val="Title"/>
    <w:basedOn w:val="Normal"/>
    <w:next w:val="Normal"/>
    <w:link w:val="TitleChar"/>
    <w:rsid w:val="00403685"/>
    <w:pPr>
      <w:pBdr>
        <w:bottom w:val="single" w:sz="8" w:space="4" w:color="4F81BD"/>
      </w:pBdr>
      <w:spacing w:after="300"/>
      <w:contextualSpacing/>
    </w:pPr>
    <w:rPr>
      <w:rFonts w:ascii="Cambria" w:eastAsia="MS Mincho" w:hAnsi="Cambria"/>
      <w:color w:val="17365D"/>
      <w:spacing w:val="5"/>
      <w:kern w:val="28"/>
      <w:sz w:val="52"/>
      <w:szCs w:val="52"/>
    </w:rPr>
  </w:style>
  <w:style w:type="character" w:customStyle="1" w:styleId="TitleChar">
    <w:name w:val="Title Char"/>
    <w:link w:val="Title"/>
    <w:rsid w:val="00403685"/>
    <w:rPr>
      <w:rFonts w:ascii="Cambria" w:hAnsi="Cambria"/>
      <w:color w:val="17365D"/>
      <w:spacing w:val="5"/>
      <w:kern w:val="28"/>
      <w:sz w:val="52"/>
      <w:szCs w:val="52"/>
      <w:lang w:val="en-GB" w:eastAsia="en-US" w:bidi="en-US"/>
    </w:rPr>
  </w:style>
  <w:style w:type="paragraph" w:customStyle="1" w:styleId="StyleLatinConsolasAsianMSMincho95ptLeft127cm">
    <w:name w:val="Style (Latin) Consolas (Asian) MS Mincho 9.5 pt Left:  1.27 cm ..."/>
    <w:basedOn w:val="Normal"/>
    <w:rsid w:val="00754B93"/>
    <w:pPr>
      <w:shd w:val="clear" w:color="auto" w:fill="99CCFF"/>
    </w:pPr>
    <w:rPr>
      <w:rFonts w:ascii="Courier New" w:eastAsia="MS Mincho" w:hAnsi="Courier New"/>
      <w:sz w:val="19"/>
      <w:szCs w:val="19"/>
    </w:rPr>
  </w:style>
  <w:style w:type="paragraph" w:styleId="NoSpacing">
    <w:name w:val="No Spacing"/>
    <w:uiPriority w:val="1"/>
    <w:qFormat/>
    <w:rsid w:val="00A649C2"/>
    <w:rPr>
      <w:rFonts w:ascii="Calibri" w:eastAsia="Times New Roman" w:hAnsi="Calibri"/>
      <w:sz w:val="22"/>
      <w:szCs w:val="22"/>
      <w:lang w:eastAsia="en-US" w:bidi="en-US"/>
    </w:rPr>
  </w:style>
  <w:style w:type="character" w:customStyle="1" w:styleId="NormalWebChar">
    <w:name w:val="Normal (Web) Char"/>
    <w:link w:val="NormalWeb"/>
    <w:rsid w:val="00F525FB"/>
    <w:rPr>
      <w:sz w:val="24"/>
      <w:szCs w:val="24"/>
      <w:lang w:val="en-GB" w:eastAsia="en-GB" w:bidi="ar-SA"/>
    </w:rPr>
  </w:style>
  <w:style w:type="character" w:styleId="Hyperlink">
    <w:name w:val="Hyperlink"/>
    <w:rsid w:val="00A36AB1"/>
    <w:rPr>
      <w:color w:val="0000FF"/>
      <w:u w:val="single"/>
    </w:rPr>
  </w:style>
  <w:style w:type="paragraph" w:customStyle="1" w:styleId="StyleNormalWebCalibri">
    <w:name w:val="Style Normal (Web) + Calibri"/>
    <w:basedOn w:val="NormalWeb"/>
    <w:link w:val="StyleNormalWebCalibriChar"/>
    <w:rsid w:val="00F525FB"/>
    <w:rPr>
      <w:rFonts w:ascii="Calibri" w:hAnsi="Calibri"/>
    </w:rPr>
  </w:style>
  <w:style w:type="character" w:customStyle="1" w:styleId="StyleNormalWebCalibriChar">
    <w:name w:val="Style Normal (Web) + Calibri Char"/>
    <w:link w:val="StyleNormalWebCalibri"/>
    <w:rsid w:val="00F525FB"/>
    <w:rPr>
      <w:rFonts w:ascii="Calibri" w:hAnsi="Calibri"/>
      <w:sz w:val="24"/>
      <w:szCs w:val="24"/>
      <w:lang w:val="en-GB" w:eastAsia="en-GB" w:bidi="ar-SA"/>
    </w:rPr>
  </w:style>
  <w:style w:type="paragraph" w:customStyle="1" w:styleId="StyleBefore5ptAfter5ptLinespacingsingle">
    <w:name w:val="Style Before:  5 pt After:  5 pt Line spacing:  single"/>
    <w:basedOn w:val="Normal"/>
    <w:rsid w:val="00C16AD1"/>
    <w:rPr>
      <w:szCs w:val="20"/>
    </w:rPr>
  </w:style>
  <w:style w:type="paragraph" w:customStyle="1" w:styleId="StyleBefore5ptAfter5ptLinespacingsingle1">
    <w:name w:val="Style Before:  5 pt After:  5 pt Line spacing:  single1"/>
    <w:basedOn w:val="Normal"/>
    <w:rsid w:val="00C16AD1"/>
    <w:rPr>
      <w:szCs w:val="20"/>
    </w:rPr>
  </w:style>
  <w:style w:type="paragraph" w:customStyle="1" w:styleId="StyleBulleted8pt">
    <w:name w:val="Style Bulleted 8 pt"/>
    <w:basedOn w:val="Normal"/>
    <w:link w:val="StyleBulleted8ptChar"/>
    <w:rsid w:val="0074199A"/>
    <w:pPr>
      <w:numPr>
        <w:numId w:val="2"/>
      </w:numPr>
      <w:spacing w:before="120" w:after="120"/>
    </w:pPr>
  </w:style>
  <w:style w:type="numbering" w:customStyle="1" w:styleId="StyleBulleted8pt1">
    <w:name w:val="Style Bulleted 8 pt1"/>
    <w:basedOn w:val="NoList"/>
    <w:rsid w:val="0074199A"/>
    <w:pPr>
      <w:numPr>
        <w:numId w:val="3"/>
      </w:numPr>
    </w:pPr>
  </w:style>
  <w:style w:type="character" w:customStyle="1" w:styleId="StyleEmphasisConsolasBoldNotItalic">
    <w:name w:val="Style Emphasis + Consolas Bold Not Italic"/>
    <w:rsid w:val="00F97F36"/>
    <w:rPr>
      <w:rFonts w:ascii="Consolas" w:hAnsi="Consolas"/>
      <w:b/>
      <w:bCs/>
      <w:sz w:val="24"/>
      <w:szCs w:val="24"/>
      <w:lang w:val="en-GB" w:eastAsia="en-GB" w:bidi="ar-SA"/>
    </w:rPr>
  </w:style>
  <w:style w:type="paragraph" w:customStyle="1" w:styleId="StyleEmphasisLatinConsolasAsianMSMinchoBoldNotIta">
    <w:name w:val="Style Emphasis + (Latin) Consolas (Asian) MS Mincho Bold Not Ita..."/>
    <w:basedOn w:val="Normal"/>
    <w:rsid w:val="00697BCA"/>
    <w:pPr>
      <w:numPr>
        <w:numId w:val="1"/>
      </w:numPr>
      <w:spacing w:before="100" w:beforeAutospacing="1" w:after="100" w:afterAutospacing="1"/>
    </w:pPr>
    <w:rPr>
      <w:rFonts w:ascii="Consolas" w:eastAsia="MS Mincho" w:hAnsi="Consolas"/>
      <w:b/>
    </w:rPr>
  </w:style>
  <w:style w:type="paragraph" w:styleId="DocumentMap">
    <w:name w:val="Document Map"/>
    <w:basedOn w:val="Normal"/>
    <w:semiHidden/>
    <w:rsid w:val="0005693C"/>
    <w:pPr>
      <w:shd w:val="clear" w:color="auto" w:fill="000080"/>
    </w:pPr>
    <w:rPr>
      <w:rFonts w:ascii="Tahoma" w:hAnsi="Tahoma" w:cs="Tahoma"/>
    </w:rPr>
  </w:style>
  <w:style w:type="character" w:customStyle="1" w:styleId="inlinecode">
    <w:name w:val="inline code"/>
    <w:qFormat/>
    <w:rsid w:val="0023777F"/>
    <w:rPr>
      <w:rFonts w:ascii="Courier New" w:hAnsi="Courier New"/>
      <w:b/>
      <w:bCs/>
      <w:sz w:val="22"/>
    </w:rPr>
  </w:style>
  <w:style w:type="character" w:customStyle="1" w:styleId="typ1">
    <w:name w:val="typ1"/>
    <w:rsid w:val="00B24284"/>
    <w:rPr>
      <w:color w:val="2B91AF"/>
      <w:sz w:val="26"/>
      <w:szCs w:val="26"/>
      <w:shd w:val="clear" w:color="auto" w:fill="auto"/>
    </w:rPr>
  </w:style>
  <w:style w:type="character" w:customStyle="1" w:styleId="pln1">
    <w:name w:val="pln1"/>
    <w:rsid w:val="00B24284"/>
    <w:rPr>
      <w:color w:val="000000"/>
      <w:sz w:val="26"/>
      <w:szCs w:val="26"/>
      <w:shd w:val="clear" w:color="auto" w:fill="auto"/>
    </w:rPr>
  </w:style>
  <w:style w:type="character" w:customStyle="1" w:styleId="pun1">
    <w:name w:val="pun1"/>
    <w:rsid w:val="00B24284"/>
    <w:rPr>
      <w:color w:val="000000"/>
      <w:sz w:val="26"/>
      <w:szCs w:val="26"/>
      <w:shd w:val="clear" w:color="auto" w:fill="auto"/>
    </w:rPr>
  </w:style>
  <w:style w:type="character" w:customStyle="1" w:styleId="lit1">
    <w:name w:val="lit1"/>
    <w:rsid w:val="00B24284"/>
    <w:rPr>
      <w:color w:val="800000"/>
      <w:sz w:val="26"/>
      <w:szCs w:val="26"/>
      <w:shd w:val="clear" w:color="auto" w:fill="auto"/>
    </w:rPr>
  </w:style>
  <w:style w:type="character" w:styleId="FollowedHyperlink">
    <w:name w:val="FollowedHyperlink"/>
    <w:rsid w:val="00F90A68"/>
    <w:rPr>
      <w:color w:val="800080"/>
      <w:u w:val="single"/>
    </w:rPr>
  </w:style>
  <w:style w:type="numbering" w:customStyle="1" w:styleId="CurrentList1">
    <w:name w:val="Current List1"/>
    <w:rsid w:val="002B6913"/>
    <w:pPr>
      <w:numPr>
        <w:numId w:val="5"/>
      </w:numPr>
    </w:pPr>
  </w:style>
  <w:style w:type="numbering" w:customStyle="1" w:styleId="mylist">
    <w:name w:val="mylist"/>
    <w:rsid w:val="002B6913"/>
    <w:pPr>
      <w:numPr>
        <w:numId w:val="6"/>
      </w:numPr>
    </w:pPr>
  </w:style>
  <w:style w:type="paragraph" w:styleId="Header">
    <w:name w:val="header"/>
    <w:basedOn w:val="Normal"/>
    <w:link w:val="HeaderChar"/>
    <w:uiPriority w:val="99"/>
    <w:unhideWhenUsed/>
    <w:rsid w:val="00E404CA"/>
    <w:pPr>
      <w:tabs>
        <w:tab w:val="center" w:pos="4513"/>
        <w:tab w:val="right" w:pos="9026"/>
      </w:tabs>
    </w:pPr>
  </w:style>
  <w:style w:type="numbering" w:styleId="1ai">
    <w:name w:val="Outline List 1"/>
    <w:basedOn w:val="NoList"/>
    <w:rsid w:val="00F92EA5"/>
    <w:pPr>
      <w:numPr>
        <w:numId w:val="7"/>
      </w:numPr>
    </w:pPr>
  </w:style>
  <w:style w:type="character" w:customStyle="1" w:styleId="HeaderChar">
    <w:name w:val="Header Char"/>
    <w:link w:val="Header"/>
    <w:uiPriority w:val="99"/>
    <w:rsid w:val="00E404CA"/>
    <w:rPr>
      <w:rFonts w:ascii="Calibri" w:eastAsia="Times New Roman" w:hAnsi="Calibri"/>
      <w:sz w:val="24"/>
      <w:szCs w:val="22"/>
      <w:lang w:eastAsia="en-US" w:bidi="en-US"/>
    </w:rPr>
  </w:style>
  <w:style w:type="paragraph" w:styleId="Footer">
    <w:name w:val="footer"/>
    <w:basedOn w:val="Normal"/>
    <w:link w:val="FooterChar"/>
    <w:uiPriority w:val="99"/>
    <w:unhideWhenUsed/>
    <w:rsid w:val="00E404CA"/>
    <w:pPr>
      <w:tabs>
        <w:tab w:val="center" w:pos="4513"/>
        <w:tab w:val="right" w:pos="9026"/>
      </w:tabs>
    </w:pPr>
  </w:style>
  <w:style w:type="character" w:customStyle="1" w:styleId="FooterChar">
    <w:name w:val="Footer Char"/>
    <w:link w:val="Footer"/>
    <w:uiPriority w:val="99"/>
    <w:rsid w:val="00E404CA"/>
    <w:rPr>
      <w:rFonts w:ascii="Calibri" w:eastAsia="Times New Roman" w:hAnsi="Calibri"/>
      <w:sz w:val="24"/>
      <w:szCs w:val="22"/>
      <w:lang w:eastAsia="en-US" w:bidi="en-US"/>
    </w:rPr>
  </w:style>
  <w:style w:type="paragraph" w:customStyle="1" w:styleId="code">
    <w:name w:val="code"/>
    <w:basedOn w:val="HTMLPreformatted"/>
    <w:link w:val="codeChar"/>
    <w:qFormat/>
    <w:rsid w:val="00CD01E1"/>
    <w:pPr>
      <w:shd w:val="clear" w:color="auto" w:fill="95B3D7"/>
    </w:pPr>
    <w:rPr>
      <w:noProof/>
      <w:sz w:val="18"/>
      <w:szCs w:val="18"/>
    </w:rPr>
  </w:style>
  <w:style w:type="paragraph" w:customStyle="1" w:styleId="List1">
    <w:name w:val="List1"/>
    <w:basedOn w:val="StyleBulleted8pt"/>
    <w:link w:val="listChar"/>
    <w:qFormat/>
    <w:rsid w:val="00CA61B1"/>
    <w:pPr>
      <w:numPr>
        <w:numId w:val="15"/>
      </w:numPr>
    </w:pPr>
    <w:rPr>
      <w:rFonts w:eastAsia="MS Mincho"/>
    </w:rPr>
  </w:style>
  <w:style w:type="character" w:customStyle="1" w:styleId="codeChar">
    <w:name w:val="code Char"/>
    <w:link w:val="code"/>
    <w:rsid w:val="00CD01E1"/>
    <w:rPr>
      <w:rFonts w:ascii="Courier New" w:hAnsi="Courier New" w:cs="Courier New"/>
      <w:noProof/>
      <w:sz w:val="18"/>
      <w:szCs w:val="18"/>
      <w:shd w:val="clear" w:color="auto" w:fill="95B3D7"/>
    </w:rPr>
  </w:style>
  <w:style w:type="table" w:styleId="TableGrid">
    <w:name w:val="Table Grid"/>
    <w:basedOn w:val="TableNormal"/>
    <w:uiPriority w:val="59"/>
    <w:rsid w:val="003A1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Bulleted8ptChar">
    <w:name w:val="Style Bulleted 8 pt Char"/>
    <w:link w:val="StyleBulleted8pt"/>
    <w:rsid w:val="00CA61B1"/>
    <w:rPr>
      <w:rFonts w:ascii="Calibri" w:eastAsia="Times New Roman" w:hAnsi="Calibri"/>
      <w:sz w:val="24"/>
      <w:szCs w:val="22"/>
      <w:lang w:eastAsia="en-US" w:bidi="en-US"/>
    </w:rPr>
  </w:style>
  <w:style w:type="character" w:customStyle="1" w:styleId="listChar">
    <w:name w:val="list Char"/>
    <w:link w:val="List1"/>
    <w:rsid w:val="00CA61B1"/>
    <w:rPr>
      <w:rFonts w:ascii="Calibri" w:hAnsi="Calibri"/>
      <w:sz w:val="22"/>
      <w:szCs w:val="22"/>
      <w:lang w:eastAsia="en-US" w:bidi="en-US"/>
    </w:rPr>
  </w:style>
  <w:style w:type="paragraph" w:styleId="BalloonText">
    <w:name w:val="Balloon Text"/>
    <w:basedOn w:val="Normal"/>
    <w:link w:val="BalloonTextChar"/>
    <w:uiPriority w:val="99"/>
    <w:semiHidden/>
    <w:unhideWhenUsed/>
    <w:rsid w:val="00F158EC"/>
    <w:rPr>
      <w:rFonts w:ascii="Tahoma" w:hAnsi="Tahoma" w:cs="Tahoma"/>
      <w:sz w:val="16"/>
      <w:szCs w:val="16"/>
    </w:rPr>
  </w:style>
  <w:style w:type="character" w:customStyle="1" w:styleId="BalloonTextChar">
    <w:name w:val="Balloon Text Char"/>
    <w:link w:val="BalloonText"/>
    <w:uiPriority w:val="99"/>
    <w:semiHidden/>
    <w:rsid w:val="00F158EC"/>
    <w:rPr>
      <w:rFonts w:ascii="Tahoma" w:eastAsia="Times New Roman" w:hAnsi="Tahoma" w:cs="Tahoma"/>
      <w:sz w:val="16"/>
      <w:szCs w:val="16"/>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8880">
      <w:bodyDiv w:val="1"/>
      <w:marLeft w:val="0"/>
      <w:marRight w:val="0"/>
      <w:marTop w:val="0"/>
      <w:marBottom w:val="0"/>
      <w:divBdr>
        <w:top w:val="none" w:sz="0" w:space="0" w:color="auto"/>
        <w:left w:val="none" w:sz="0" w:space="0" w:color="auto"/>
        <w:bottom w:val="none" w:sz="0" w:space="0" w:color="auto"/>
        <w:right w:val="none" w:sz="0" w:space="0" w:color="auto"/>
      </w:divBdr>
    </w:div>
    <w:div w:id="43217303">
      <w:bodyDiv w:val="1"/>
      <w:marLeft w:val="0"/>
      <w:marRight w:val="0"/>
      <w:marTop w:val="0"/>
      <w:marBottom w:val="0"/>
      <w:divBdr>
        <w:top w:val="none" w:sz="0" w:space="0" w:color="auto"/>
        <w:left w:val="none" w:sz="0" w:space="0" w:color="auto"/>
        <w:bottom w:val="none" w:sz="0" w:space="0" w:color="auto"/>
        <w:right w:val="none" w:sz="0" w:space="0" w:color="auto"/>
      </w:divBdr>
    </w:div>
    <w:div w:id="309679415">
      <w:bodyDiv w:val="1"/>
      <w:marLeft w:val="0"/>
      <w:marRight w:val="0"/>
      <w:marTop w:val="0"/>
      <w:marBottom w:val="0"/>
      <w:divBdr>
        <w:top w:val="none" w:sz="0" w:space="0" w:color="auto"/>
        <w:left w:val="none" w:sz="0" w:space="0" w:color="auto"/>
        <w:bottom w:val="none" w:sz="0" w:space="0" w:color="auto"/>
        <w:right w:val="none" w:sz="0" w:space="0" w:color="auto"/>
      </w:divBdr>
    </w:div>
    <w:div w:id="322896287">
      <w:bodyDiv w:val="1"/>
      <w:marLeft w:val="0"/>
      <w:marRight w:val="0"/>
      <w:marTop w:val="0"/>
      <w:marBottom w:val="0"/>
      <w:divBdr>
        <w:top w:val="none" w:sz="0" w:space="0" w:color="auto"/>
        <w:left w:val="none" w:sz="0" w:space="0" w:color="auto"/>
        <w:bottom w:val="none" w:sz="0" w:space="0" w:color="auto"/>
        <w:right w:val="none" w:sz="0" w:space="0" w:color="auto"/>
      </w:divBdr>
    </w:div>
    <w:div w:id="477235582">
      <w:bodyDiv w:val="1"/>
      <w:marLeft w:val="0"/>
      <w:marRight w:val="0"/>
      <w:marTop w:val="0"/>
      <w:marBottom w:val="0"/>
      <w:divBdr>
        <w:top w:val="none" w:sz="0" w:space="0" w:color="auto"/>
        <w:left w:val="none" w:sz="0" w:space="0" w:color="auto"/>
        <w:bottom w:val="none" w:sz="0" w:space="0" w:color="auto"/>
        <w:right w:val="none" w:sz="0" w:space="0" w:color="auto"/>
      </w:divBdr>
    </w:div>
    <w:div w:id="501772799">
      <w:bodyDiv w:val="1"/>
      <w:marLeft w:val="0"/>
      <w:marRight w:val="0"/>
      <w:marTop w:val="0"/>
      <w:marBottom w:val="0"/>
      <w:divBdr>
        <w:top w:val="none" w:sz="0" w:space="0" w:color="auto"/>
        <w:left w:val="none" w:sz="0" w:space="0" w:color="auto"/>
        <w:bottom w:val="none" w:sz="0" w:space="0" w:color="auto"/>
        <w:right w:val="none" w:sz="0" w:space="0" w:color="auto"/>
      </w:divBdr>
    </w:div>
    <w:div w:id="566380182">
      <w:bodyDiv w:val="1"/>
      <w:marLeft w:val="0"/>
      <w:marRight w:val="0"/>
      <w:marTop w:val="0"/>
      <w:marBottom w:val="0"/>
      <w:divBdr>
        <w:top w:val="none" w:sz="0" w:space="0" w:color="auto"/>
        <w:left w:val="none" w:sz="0" w:space="0" w:color="auto"/>
        <w:bottom w:val="none" w:sz="0" w:space="0" w:color="auto"/>
        <w:right w:val="none" w:sz="0" w:space="0" w:color="auto"/>
      </w:divBdr>
      <w:divsChild>
        <w:div w:id="46074962">
          <w:marLeft w:val="1166"/>
          <w:marRight w:val="0"/>
          <w:marTop w:val="96"/>
          <w:marBottom w:val="0"/>
          <w:divBdr>
            <w:top w:val="none" w:sz="0" w:space="0" w:color="auto"/>
            <w:left w:val="none" w:sz="0" w:space="0" w:color="auto"/>
            <w:bottom w:val="none" w:sz="0" w:space="0" w:color="auto"/>
            <w:right w:val="none" w:sz="0" w:space="0" w:color="auto"/>
          </w:divBdr>
        </w:div>
        <w:div w:id="620385320">
          <w:marLeft w:val="1166"/>
          <w:marRight w:val="0"/>
          <w:marTop w:val="67"/>
          <w:marBottom w:val="0"/>
          <w:divBdr>
            <w:top w:val="none" w:sz="0" w:space="0" w:color="auto"/>
            <w:left w:val="none" w:sz="0" w:space="0" w:color="auto"/>
            <w:bottom w:val="none" w:sz="0" w:space="0" w:color="auto"/>
            <w:right w:val="none" w:sz="0" w:space="0" w:color="auto"/>
          </w:divBdr>
        </w:div>
        <w:div w:id="694234335">
          <w:marLeft w:val="1166"/>
          <w:marRight w:val="0"/>
          <w:marTop w:val="67"/>
          <w:marBottom w:val="0"/>
          <w:divBdr>
            <w:top w:val="none" w:sz="0" w:space="0" w:color="auto"/>
            <w:left w:val="none" w:sz="0" w:space="0" w:color="auto"/>
            <w:bottom w:val="none" w:sz="0" w:space="0" w:color="auto"/>
            <w:right w:val="none" w:sz="0" w:space="0" w:color="auto"/>
          </w:divBdr>
        </w:div>
        <w:div w:id="798763953">
          <w:marLeft w:val="1166"/>
          <w:marRight w:val="0"/>
          <w:marTop w:val="96"/>
          <w:marBottom w:val="0"/>
          <w:divBdr>
            <w:top w:val="none" w:sz="0" w:space="0" w:color="auto"/>
            <w:left w:val="none" w:sz="0" w:space="0" w:color="auto"/>
            <w:bottom w:val="none" w:sz="0" w:space="0" w:color="auto"/>
            <w:right w:val="none" w:sz="0" w:space="0" w:color="auto"/>
          </w:divBdr>
        </w:div>
        <w:div w:id="820343567">
          <w:marLeft w:val="547"/>
          <w:marRight w:val="0"/>
          <w:marTop w:val="115"/>
          <w:marBottom w:val="0"/>
          <w:divBdr>
            <w:top w:val="none" w:sz="0" w:space="0" w:color="auto"/>
            <w:left w:val="none" w:sz="0" w:space="0" w:color="auto"/>
            <w:bottom w:val="none" w:sz="0" w:space="0" w:color="auto"/>
            <w:right w:val="none" w:sz="0" w:space="0" w:color="auto"/>
          </w:divBdr>
        </w:div>
        <w:div w:id="1085877898">
          <w:marLeft w:val="1166"/>
          <w:marRight w:val="0"/>
          <w:marTop w:val="96"/>
          <w:marBottom w:val="0"/>
          <w:divBdr>
            <w:top w:val="none" w:sz="0" w:space="0" w:color="auto"/>
            <w:left w:val="none" w:sz="0" w:space="0" w:color="auto"/>
            <w:bottom w:val="none" w:sz="0" w:space="0" w:color="auto"/>
            <w:right w:val="none" w:sz="0" w:space="0" w:color="auto"/>
          </w:divBdr>
        </w:div>
        <w:div w:id="1102649932">
          <w:marLeft w:val="1166"/>
          <w:marRight w:val="0"/>
          <w:marTop w:val="96"/>
          <w:marBottom w:val="0"/>
          <w:divBdr>
            <w:top w:val="none" w:sz="0" w:space="0" w:color="auto"/>
            <w:left w:val="none" w:sz="0" w:space="0" w:color="auto"/>
            <w:bottom w:val="none" w:sz="0" w:space="0" w:color="auto"/>
            <w:right w:val="none" w:sz="0" w:space="0" w:color="auto"/>
          </w:divBdr>
        </w:div>
        <w:div w:id="1474786917">
          <w:marLeft w:val="547"/>
          <w:marRight w:val="0"/>
          <w:marTop w:val="115"/>
          <w:marBottom w:val="0"/>
          <w:divBdr>
            <w:top w:val="none" w:sz="0" w:space="0" w:color="auto"/>
            <w:left w:val="none" w:sz="0" w:space="0" w:color="auto"/>
            <w:bottom w:val="none" w:sz="0" w:space="0" w:color="auto"/>
            <w:right w:val="none" w:sz="0" w:space="0" w:color="auto"/>
          </w:divBdr>
        </w:div>
        <w:div w:id="1919754759">
          <w:marLeft w:val="1166"/>
          <w:marRight w:val="0"/>
          <w:marTop w:val="86"/>
          <w:marBottom w:val="0"/>
          <w:divBdr>
            <w:top w:val="none" w:sz="0" w:space="0" w:color="auto"/>
            <w:left w:val="none" w:sz="0" w:space="0" w:color="auto"/>
            <w:bottom w:val="none" w:sz="0" w:space="0" w:color="auto"/>
            <w:right w:val="none" w:sz="0" w:space="0" w:color="auto"/>
          </w:divBdr>
        </w:div>
        <w:div w:id="1933275324">
          <w:marLeft w:val="1166"/>
          <w:marRight w:val="0"/>
          <w:marTop w:val="96"/>
          <w:marBottom w:val="0"/>
          <w:divBdr>
            <w:top w:val="none" w:sz="0" w:space="0" w:color="auto"/>
            <w:left w:val="none" w:sz="0" w:space="0" w:color="auto"/>
            <w:bottom w:val="none" w:sz="0" w:space="0" w:color="auto"/>
            <w:right w:val="none" w:sz="0" w:space="0" w:color="auto"/>
          </w:divBdr>
        </w:div>
        <w:div w:id="2055302430">
          <w:marLeft w:val="547"/>
          <w:marRight w:val="0"/>
          <w:marTop w:val="115"/>
          <w:marBottom w:val="0"/>
          <w:divBdr>
            <w:top w:val="none" w:sz="0" w:space="0" w:color="auto"/>
            <w:left w:val="none" w:sz="0" w:space="0" w:color="auto"/>
            <w:bottom w:val="none" w:sz="0" w:space="0" w:color="auto"/>
            <w:right w:val="none" w:sz="0" w:space="0" w:color="auto"/>
          </w:divBdr>
        </w:div>
        <w:div w:id="2061440319">
          <w:marLeft w:val="1166"/>
          <w:marRight w:val="0"/>
          <w:marTop w:val="67"/>
          <w:marBottom w:val="0"/>
          <w:divBdr>
            <w:top w:val="none" w:sz="0" w:space="0" w:color="auto"/>
            <w:left w:val="none" w:sz="0" w:space="0" w:color="auto"/>
            <w:bottom w:val="none" w:sz="0" w:space="0" w:color="auto"/>
            <w:right w:val="none" w:sz="0" w:space="0" w:color="auto"/>
          </w:divBdr>
        </w:div>
        <w:div w:id="2074037889">
          <w:marLeft w:val="1166"/>
          <w:marRight w:val="0"/>
          <w:marTop w:val="96"/>
          <w:marBottom w:val="0"/>
          <w:divBdr>
            <w:top w:val="none" w:sz="0" w:space="0" w:color="auto"/>
            <w:left w:val="none" w:sz="0" w:space="0" w:color="auto"/>
            <w:bottom w:val="none" w:sz="0" w:space="0" w:color="auto"/>
            <w:right w:val="none" w:sz="0" w:space="0" w:color="auto"/>
          </w:divBdr>
        </w:div>
        <w:div w:id="2125692032">
          <w:marLeft w:val="1166"/>
          <w:marRight w:val="0"/>
          <w:marTop w:val="96"/>
          <w:marBottom w:val="0"/>
          <w:divBdr>
            <w:top w:val="none" w:sz="0" w:space="0" w:color="auto"/>
            <w:left w:val="none" w:sz="0" w:space="0" w:color="auto"/>
            <w:bottom w:val="none" w:sz="0" w:space="0" w:color="auto"/>
            <w:right w:val="none" w:sz="0" w:space="0" w:color="auto"/>
          </w:divBdr>
        </w:div>
      </w:divsChild>
    </w:div>
    <w:div w:id="607851854">
      <w:bodyDiv w:val="1"/>
      <w:marLeft w:val="0"/>
      <w:marRight w:val="0"/>
      <w:marTop w:val="0"/>
      <w:marBottom w:val="0"/>
      <w:divBdr>
        <w:top w:val="none" w:sz="0" w:space="0" w:color="auto"/>
        <w:left w:val="none" w:sz="0" w:space="0" w:color="auto"/>
        <w:bottom w:val="none" w:sz="0" w:space="0" w:color="auto"/>
        <w:right w:val="none" w:sz="0" w:space="0" w:color="auto"/>
      </w:divBdr>
      <w:divsChild>
        <w:div w:id="1849519179">
          <w:marLeft w:val="0"/>
          <w:marRight w:val="0"/>
          <w:marTop w:val="0"/>
          <w:marBottom w:val="0"/>
          <w:divBdr>
            <w:top w:val="none" w:sz="0" w:space="0" w:color="auto"/>
            <w:left w:val="none" w:sz="0" w:space="0" w:color="auto"/>
            <w:bottom w:val="none" w:sz="0" w:space="0" w:color="auto"/>
            <w:right w:val="none" w:sz="0" w:space="0" w:color="auto"/>
          </w:divBdr>
          <w:divsChild>
            <w:div w:id="117992828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774594031">
      <w:bodyDiv w:val="1"/>
      <w:marLeft w:val="0"/>
      <w:marRight w:val="0"/>
      <w:marTop w:val="600"/>
      <w:marBottom w:val="0"/>
      <w:divBdr>
        <w:top w:val="none" w:sz="0" w:space="0" w:color="auto"/>
        <w:left w:val="none" w:sz="0" w:space="0" w:color="auto"/>
        <w:bottom w:val="none" w:sz="0" w:space="0" w:color="auto"/>
        <w:right w:val="none" w:sz="0" w:space="0" w:color="auto"/>
      </w:divBdr>
      <w:divsChild>
        <w:div w:id="126893582">
          <w:marLeft w:val="0"/>
          <w:marRight w:val="0"/>
          <w:marTop w:val="0"/>
          <w:marBottom w:val="0"/>
          <w:divBdr>
            <w:top w:val="none" w:sz="0" w:space="0" w:color="auto"/>
            <w:left w:val="none" w:sz="0" w:space="0" w:color="auto"/>
            <w:bottom w:val="none" w:sz="0" w:space="0" w:color="auto"/>
            <w:right w:val="none" w:sz="0" w:space="0" w:color="auto"/>
          </w:divBdr>
          <w:divsChild>
            <w:div w:id="538202485">
              <w:marLeft w:val="0"/>
              <w:marRight w:val="0"/>
              <w:marTop w:val="0"/>
              <w:marBottom w:val="600"/>
              <w:divBdr>
                <w:top w:val="none" w:sz="0" w:space="0" w:color="auto"/>
                <w:left w:val="none" w:sz="0" w:space="0" w:color="auto"/>
                <w:bottom w:val="none" w:sz="0" w:space="0" w:color="auto"/>
                <w:right w:val="none" w:sz="0" w:space="0" w:color="auto"/>
              </w:divBdr>
              <w:divsChild>
                <w:div w:id="393090834">
                  <w:marLeft w:val="0"/>
                  <w:marRight w:val="0"/>
                  <w:marTop w:val="0"/>
                  <w:marBottom w:val="600"/>
                  <w:divBdr>
                    <w:top w:val="none" w:sz="0" w:space="0" w:color="auto"/>
                    <w:left w:val="none" w:sz="0" w:space="0" w:color="auto"/>
                    <w:bottom w:val="none" w:sz="0" w:space="0" w:color="auto"/>
                    <w:right w:val="none" w:sz="0" w:space="0" w:color="auto"/>
                  </w:divBdr>
                  <w:divsChild>
                    <w:div w:id="1272400481">
                      <w:marLeft w:val="0"/>
                      <w:marRight w:val="0"/>
                      <w:marTop w:val="0"/>
                      <w:marBottom w:val="600"/>
                      <w:divBdr>
                        <w:top w:val="none" w:sz="0" w:space="0" w:color="auto"/>
                        <w:left w:val="none" w:sz="0" w:space="0" w:color="auto"/>
                        <w:bottom w:val="single" w:sz="6" w:space="15" w:color="AAAAAA"/>
                        <w:right w:val="none" w:sz="0" w:space="0" w:color="auto"/>
                      </w:divBdr>
                      <w:divsChild>
                        <w:div w:id="32199931">
                          <w:marLeft w:val="0"/>
                          <w:marRight w:val="75"/>
                          <w:marTop w:val="0"/>
                          <w:marBottom w:val="75"/>
                          <w:divBdr>
                            <w:top w:val="none" w:sz="0" w:space="0" w:color="auto"/>
                            <w:left w:val="none" w:sz="0" w:space="0" w:color="auto"/>
                            <w:bottom w:val="single" w:sz="6" w:space="15" w:color="AAAAAA"/>
                            <w:right w:val="none" w:sz="0" w:space="0" w:color="auto"/>
                          </w:divBdr>
                        </w:div>
                      </w:divsChild>
                    </w:div>
                  </w:divsChild>
                </w:div>
              </w:divsChild>
            </w:div>
          </w:divsChild>
        </w:div>
      </w:divsChild>
    </w:div>
    <w:div w:id="900142742">
      <w:bodyDiv w:val="1"/>
      <w:marLeft w:val="0"/>
      <w:marRight w:val="0"/>
      <w:marTop w:val="0"/>
      <w:marBottom w:val="0"/>
      <w:divBdr>
        <w:top w:val="none" w:sz="0" w:space="0" w:color="auto"/>
        <w:left w:val="none" w:sz="0" w:space="0" w:color="auto"/>
        <w:bottom w:val="none" w:sz="0" w:space="0" w:color="auto"/>
        <w:right w:val="none" w:sz="0" w:space="0" w:color="auto"/>
      </w:divBdr>
    </w:div>
    <w:div w:id="976035650">
      <w:bodyDiv w:val="1"/>
      <w:marLeft w:val="0"/>
      <w:marRight w:val="0"/>
      <w:marTop w:val="0"/>
      <w:marBottom w:val="0"/>
      <w:divBdr>
        <w:top w:val="none" w:sz="0" w:space="0" w:color="auto"/>
        <w:left w:val="none" w:sz="0" w:space="0" w:color="auto"/>
        <w:bottom w:val="none" w:sz="0" w:space="0" w:color="auto"/>
        <w:right w:val="none" w:sz="0" w:space="0" w:color="auto"/>
      </w:divBdr>
    </w:div>
    <w:div w:id="1057044856">
      <w:bodyDiv w:val="1"/>
      <w:marLeft w:val="0"/>
      <w:marRight w:val="0"/>
      <w:marTop w:val="0"/>
      <w:marBottom w:val="0"/>
      <w:divBdr>
        <w:top w:val="none" w:sz="0" w:space="0" w:color="auto"/>
        <w:left w:val="none" w:sz="0" w:space="0" w:color="auto"/>
        <w:bottom w:val="none" w:sz="0" w:space="0" w:color="auto"/>
        <w:right w:val="none" w:sz="0" w:space="0" w:color="auto"/>
      </w:divBdr>
    </w:div>
    <w:div w:id="1162349750">
      <w:bodyDiv w:val="1"/>
      <w:marLeft w:val="0"/>
      <w:marRight w:val="0"/>
      <w:marTop w:val="0"/>
      <w:marBottom w:val="0"/>
      <w:divBdr>
        <w:top w:val="none" w:sz="0" w:space="0" w:color="auto"/>
        <w:left w:val="none" w:sz="0" w:space="0" w:color="auto"/>
        <w:bottom w:val="none" w:sz="0" w:space="0" w:color="auto"/>
        <w:right w:val="none" w:sz="0" w:space="0" w:color="auto"/>
      </w:divBdr>
    </w:div>
    <w:div w:id="1165559732">
      <w:bodyDiv w:val="1"/>
      <w:marLeft w:val="0"/>
      <w:marRight w:val="0"/>
      <w:marTop w:val="0"/>
      <w:marBottom w:val="0"/>
      <w:divBdr>
        <w:top w:val="none" w:sz="0" w:space="0" w:color="auto"/>
        <w:left w:val="none" w:sz="0" w:space="0" w:color="auto"/>
        <w:bottom w:val="none" w:sz="0" w:space="0" w:color="auto"/>
        <w:right w:val="none" w:sz="0" w:space="0" w:color="auto"/>
      </w:divBdr>
    </w:div>
    <w:div w:id="1380936714">
      <w:bodyDiv w:val="1"/>
      <w:marLeft w:val="0"/>
      <w:marRight w:val="0"/>
      <w:marTop w:val="0"/>
      <w:marBottom w:val="0"/>
      <w:divBdr>
        <w:top w:val="none" w:sz="0" w:space="0" w:color="auto"/>
        <w:left w:val="none" w:sz="0" w:space="0" w:color="auto"/>
        <w:bottom w:val="none" w:sz="0" w:space="0" w:color="auto"/>
        <w:right w:val="none" w:sz="0" w:space="0" w:color="auto"/>
      </w:divBdr>
    </w:div>
    <w:div w:id="1481993973">
      <w:bodyDiv w:val="1"/>
      <w:marLeft w:val="0"/>
      <w:marRight w:val="0"/>
      <w:marTop w:val="0"/>
      <w:marBottom w:val="0"/>
      <w:divBdr>
        <w:top w:val="none" w:sz="0" w:space="0" w:color="auto"/>
        <w:left w:val="none" w:sz="0" w:space="0" w:color="auto"/>
        <w:bottom w:val="none" w:sz="0" w:space="0" w:color="auto"/>
        <w:right w:val="none" w:sz="0" w:space="0" w:color="auto"/>
      </w:divBdr>
    </w:div>
    <w:div w:id="1566062326">
      <w:bodyDiv w:val="1"/>
      <w:marLeft w:val="0"/>
      <w:marRight w:val="0"/>
      <w:marTop w:val="0"/>
      <w:marBottom w:val="0"/>
      <w:divBdr>
        <w:top w:val="none" w:sz="0" w:space="0" w:color="auto"/>
        <w:left w:val="none" w:sz="0" w:space="0" w:color="auto"/>
        <w:bottom w:val="none" w:sz="0" w:space="0" w:color="auto"/>
        <w:right w:val="none" w:sz="0" w:space="0" w:color="auto"/>
      </w:divBdr>
    </w:div>
    <w:div w:id="1746679512">
      <w:bodyDiv w:val="1"/>
      <w:marLeft w:val="0"/>
      <w:marRight w:val="0"/>
      <w:marTop w:val="0"/>
      <w:marBottom w:val="0"/>
      <w:divBdr>
        <w:top w:val="none" w:sz="0" w:space="0" w:color="auto"/>
        <w:left w:val="none" w:sz="0" w:space="0" w:color="auto"/>
        <w:bottom w:val="none" w:sz="0" w:space="0" w:color="auto"/>
        <w:right w:val="none" w:sz="0" w:space="0" w:color="auto"/>
      </w:divBdr>
    </w:div>
    <w:div w:id="1868714765">
      <w:bodyDiv w:val="1"/>
      <w:marLeft w:val="0"/>
      <w:marRight w:val="0"/>
      <w:marTop w:val="0"/>
      <w:marBottom w:val="0"/>
      <w:divBdr>
        <w:top w:val="none" w:sz="0" w:space="0" w:color="auto"/>
        <w:left w:val="none" w:sz="0" w:space="0" w:color="auto"/>
        <w:bottom w:val="none" w:sz="0" w:space="0" w:color="auto"/>
        <w:right w:val="none" w:sz="0" w:space="0" w:color="auto"/>
      </w:divBdr>
    </w:div>
    <w:div w:id="1901552699">
      <w:bodyDiv w:val="1"/>
      <w:marLeft w:val="0"/>
      <w:marRight w:val="0"/>
      <w:marTop w:val="0"/>
      <w:marBottom w:val="0"/>
      <w:divBdr>
        <w:top w:val="none" w:sz="0" w:space="0" w:color="auto"/>
        <w:left w:val="none" w:sz="0" w:space="0" w:color="auto"/>
        <w:bottom w:val="none" w:sz="0" w:space="0" w:color="auto"/>
        <w:right w:val="none" w:sz="0" w:space="0" w:color="auto"/>
      </w:divBdr>
    </w:div>
    <w:div w:id="212005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7BDB6-EAC3-4B0A-91C4-56CBB1632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32A943E1.dotm</Template>
  <TotalTime>1</TotalTime>
  <Pages>8</Pages>
  <Words>2069</Words>
  <Characters>11795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dc:creator>
  <cp:keywords/>
  <cp:lastModifiedBy>Ben.Read</cp:lastModifiedBy>
  <cp:revision>3</cp:revision>
  <dcterms:created xsi:type="dcterms:W3CDTF">2017-09-18T08:40:00Z</dcterms:created>
  <dcterms:modified xsi:type="dcterms:W3CDTF">2017-09-19T10:25:00Z</dcterms:modified>
</cp:coreProperties>
</file>