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E5B21" w14:textId="77777777" w:rsidR="001955BF" w:rsidRPr="009C089B" w:rsidRDefault="00851089" w:rsidP="002B4011">
      <w:pPr>
        <w:pStyle w:val="Title"/>
        <w:rPr>
          <w:rFonts w:ascii="Lucida Sans" w:hAnsi="Lucida Sans"/>
          <w:sz w:val="26"/>
          <w:szCs w:val="26"/>
        </w:rPr>
      </w:pPr>
      <w:r>
        <w:t>Programming Fundamentals</w:t>
      </w:r>
      <w:r>
        <w:br/>
      </w:r>
      <w:r w:rsidRPr="00F96B31">
        <w:rPr>
          <w:rFonts w:ascii="Lucida Sans" w:hAnsi="Lucida Sans"/>
          <w:sz w:val="28"/>
          <w:szCs w:val="28"/>
        </w:rPr>
        <w:t xml:space="preserve">Tutorial </w:t>
      </w:r>
      <w:r>
        <w:rPr>
          <w:rFonts w:ascii="Lucida Sans" w:hAnsi="Lucida Sans"/>
          <w:sz w:val="28"/>
          <w:szCs w:val="28"/>
        </w:rPr>
        <w:t xml:space="preserve">09 - </w:t>
      </w:r>
      <w:r w:rsidR="00C5373F">
        <w:rPr>
          <w:rFonts w:ascii="Lucida Sans" w:hAnsi="Lucida Sans"/>
          <w:sz w:val="26"/>
          <w:szCs w:val="26"/>
        </w:rPr>
        <w:t>Debugging and u</w:t>
      </w:r>
      <w:r w:rsidR="00F25AAC" w:rsidRPr="00F25AAC">
        <w:rPr>
          <w:rFonts w:ascii="Lucida Sans" w:hAnsi="Lucida Sans"/>
          <w:sz w:val="26"/>
          <w:szCs w:val="26"/>
        </w:rPr>
        <w:t xml:space="preserve">sing the </w:t>
      </w:r>
      <w:r>
        <w:rPr>
          <w:rFonts w:ascii="Lucida Sans" w:hAnsi="Lucida Sans"/>
          <w:sz w:val="26"/>
          <w:szCs w:val="26"/>
        </w:rPr>
        <w:t>Code::Blocks</w:t>
      </w:r>
      <w:r w:rsidR="00C5373F">
        <w:rPr>
          <w:rFonts w:ascii="Lucida Sans" w:hAnsi="Lucida Sans"/>
          <w:sz w:val="26"/>
          <w:szCs w:val="26"/>
        </w:rPr>
        <w:t xml:space="preserve"> </w:t>
      </w:r>
      <w:r w:rsidR="00F25AAC" w:rsidRPr="00F25AAC">
        <w:rPr>
          <w:rFonts w:ascii="Lucida Sans" w:hAnsi="Lucida Sans"/>
          <w:sz w:val="26"/>
          <w:szCs w:val="26"/>
        </w:rPr>
        <w:t>Debugger</w:t>
      </w:r>
    </w:p>
    <w:p w14:paraId="54EAF773" w14:textId="77777777" w:rsidR="002B4011" w:rsidRDefault="00072FF2" w:rsidP="00C37AF2">
      <w:pPr>
        <w:pStyle w:val="Heading3"/>
      </w:pPr>
      <w:r w:rsidRPr="00C37AF2">
        <w:t>Introduction</w:t>
      </w:r>
    </w:p>
    <w:p w14:paraId="5523D75C" w14:textId="77777777" w:rsidR="002B4011" w:rsidRDefault="002B4011" w:rsidP="00C37AF2">
      <w:pPr>
        <w:pStyle w:val="NoSpacing"/>
      </w:pPr>
    </w:p>
    <w:p w14:paraId="5B09C36E" w14:textId="77777777" w:rsidR="00C5373F" w:rsidRDefault="00C5373F" w:rsidP="00C37AF2">
      <w:pPr>
        <w:pStyle w:val="NoSpacing"/>
      </w:pPr>
      <w:r>
        <w:t>Usually when you are developing software, the process of testing and fixing problems takes far more time than the actual writing of code.</w:t>
      </w:r>
      <w:r w:rsidR="00851089">
        <w:t xml:space="preserve"> </w:t>
      </w:r>
      <w:r>
        <w:t xml:space="preserve"> This process of finding defe</w:t>
      </w:r>
      <w:r w:rsidR="00851089">
        <w:t xml:space="preserve">cts in code and repairing them </w:t>
      </w:r>
      <w:r>
        <w:t xml:space="preserve">is called </w:t>
      </w:r>
      <w:r w:rsidRPr="00C5373F">
        <w:rPr>
          <w:b/>
        </w:rPr>
        <w:t>debugging</w:t>
      </w:r>
      <w:r w:rsidR="00276272">
        <w:t>, and it is a vital skill to have if you want to write good, solid programs.</w:t>
      </w:r>
    </w:p>
    <w:p w14:paraId="209B3917" w14:textId="77777777" w:rsidR="00C5373F" w:rsidRDefault="00C5373F" w:rsidP="00C37AF2">
      <w:pPr>
        <w:pStyle w:val="NoSpacing"/>
      </w:pPr>
    </w:p>
    <w:p w14:paraId="7DE9F0EE" w14:textId="77777777" w:rsidR="00C5373F" w:rsidRDefault="00C5373F" w:rsidP="00C37AF2">
      <w:pPr>
        <w:pStyle w:val="NoSpacing"/>
      </w:pPr>
      <w:r>
        <w:t xml:space="preserve">A very basic way of determining what is happening in your code when it runs is to display values on screen or to an output file. </w:t>
      </w:r>
      <w:r w:rsidR="00851089">
        <w:t xml:space="preserve"> </w:t>
      </w:r>
      <w:r>
        <w:t>While this is useful for basic diagnostics or when you are running a program standalone, it is quite limited</w:t>
      </w:r>
      <w:r w:rsidR="00851089">
        <w:t xml:space="preserve"> in terms of what you can track</w:t>
      </w:r>
      <w:r>
        <w:t xml:space="preserve"> and requires rewriting of code to output different variables. </w:t>
      </w:r>
      <w:r w:rsidR="00851089">
        <w:t xml:space="preserve"> </w:t>
      </w:r>
      <w:r w:rsidR="00C0426A">
        <w:t>It is also of no help if the program</w:t>
      </w:r>
      <w:r w:rsidR="00851089">
        <w:t xml:space="preserve"> logic</w:t>
      </w:r>
      <w:r w:rsidR="00C0426A">
        <w:t xml:space="preserve"> is not functioning correctly</w:t>
      </w:r>
      <w:r w:rsidR="00276272">
        <w:t xml:space="preserve"> and the display or recording code is not being called</w:t>
      </w:r>
      <w:r w:rsidR="00C0426A">
        <w:t>.</w:t>
      </w:r>
    </w:p>
    <w:p w14:paraId="12CCE8E7" w14:textId="77777777" w:rsidR="00C5373F" w:rsidRDefault="00C5373F" w:rsidP="00C37AF2">
      <w:pPr>
        <w:pStyle w:val="NoSpacing"/>
      </w:pPr>
    </w:p>
    <w:p w14:paraId="5A0FA4EE" w14:textId="77777777" w:rsidR="00C5373F" w:rsidRDefault="00C5373F" w:rsidP="00C37AF2">
      <w:pPr>
        <w:pStyle w:val="NoSpacing"/>
      </w:pPr>
      <w:r>
        <w:t xml:space="preserve">A better way in most cases is to use a </w:t>
      </w:r>
      <w:r w:rsidRPr="00C5373F">
        <w:rPr>
          <w:b/>
        </w:rPr>
        <w:t>debugger</w:t>
      </w:r>
      <w:r>
        <w:t xml:space="preserve">. </w:t>
      </w:r>
      <w:r w:rsidR="00851089">
        <w:t xml:space="preserve"> </w:t>
      </w:r>
      <w:r>
        <w:t>This is a tool that most development environments provide that enables you to step through your</w:t>
      </w:r>
      <w:r w:rsidR="00C0426A">
        <w:t xml:space="preserve"> code and </w:t>
      </w:r>
      <w:r w:rsidR="00851089">
        <w:t>track directly what is going on.</w:t>
      </w:r>
      <w:r w:rsidR="00C0426A">
        <w:t xml:space="preserve"> </w:t>
      </w:r>
      <w:r w:rsidR="00851089">
        <w:t xml:space="preserve"> It should also catch</w:t>
      </w:r>
      <w:r w:rsidR="00C0426A">
        <w:t xml:space="preserve"> a lot of run time errors and </w:t>
      </w:r>
      <w:r w:rsidR="00851089">
        <w:t>allows paus</w:t>
      </w:r>
      <w:r w:rsidR="00C0426A">
        <w:t>ing to give you the opportunity to</w:t>
      </w:r>
      <w:r w:rsidR="00851089">
        <w:t xml:space="preserve"> examine the state of variables and the function call stack, </w:t>
      </w:r>
      <w:r w:rsidR="00C0426A">
        <w:t>amongst other things</w:t>
      </w:r>
      <w:r w:rsidR="00851089">
        <w:t>.</w:t>
      </w:r>
      <w:r w:rsidR="00C0426A">
        <w:t xml:space="preserve"> </w:t>
      </w:r>
      <w:r w:rsidR="00851089">
        <w:t xml:space="preserve"> This should</w:t>
      </w:r>
      <w:r w:rsidR="00C0426A">
        <w:t xml:space="preserve"> help you understand and track down the source of </w:t>
      </w:r>
      <w:r w:rsidR="006C37F1">
        <w:t>any</w:t>
      </w:r>
      <w:r w:rsidR="00C0426A">
        <w:t xml:space="preserve"> problem</w:t>
      </w:r>
      <w:r w:rsidR="006C37F1">
        <w:t>s</w:t>
      </w:r>
      <w:r w:rsidR="00C0426A">
        <w:t>.</w:t>
      </w:r>
    </w:p>
    <w:p w14:paraId="25373573" w14:textId="77777777" w:rsidR="00C5373F" w:rsidRPr="00C5373F" w:rsidRDefault="00C5373F" w:rsidP="00C37AF2">
      <w:pPr>
        <w:pStyle w:val="NoSpacing"/>
      </w:pPr>
    </w:p>
    <w:p w14:paraId="520A4156" w14:textId="77777777" w:rsidR="00C5373F" w:rsidRDefault="00C5373F" w:rsidP="00C37AF2">
      <w:pPr>
        <w:pStyle w:val="NoSpacing"/>
      </w:pPr>
      <w:r>
        <w:t>A</w:t>
      </w:r>
      <w:r w:rsidR="00C0426A">
        <w:t>nother less obvious use for the debugger is as a tool that you can</w:t>
      </w:r>
      <w:r>
        <w:t xml:space="preserve"> use in order to</w:t>
      </w:r>
      <w:r w:rsidR="00C0426A">
        <w:t xml:space="preserve"> improve your understanding of programming. </w:t>
      </w:r>
      <w:r w:rsidR="00851089">
        <w:t xml:space="preserve"> </w:t>
      </w:r>
      <w:r w:rsidR="00C0426A">
        <w:t>As the debugger allows you to step through code line by line</w:t>
      </w:r>
      <w:r w:rsidR="00851089">
        <w:t>,</w:t>
      </w:r>
      <w:r w:rsidR="00C0426A">
        <w:t xml:space="preserve"> displaying exactly what each instruction is doing to the program variables, you can use it to </w:t>
      </w:r>
      <w:r w:rsidR="006C37F1">
        <w:t>step through unfamiliar code and get a feel for what it is doing.</w:t>
      </w:r>
    </w:p>
    <w:p w14:paraId="6E7961CC" w14:textId="77777777" w:rsidR="00C0426A" w:rsidRDefault="00C0426A" w:rsidP="00C37AF2">
      <w:pPr>
        <w:pStyle w:val="NoSpacing"/>
      </w:pPr>
    </w:p>
    <w:p w14:paraId="41A9BBFB" w14:textId="77777777" w:rsidR="00C0426A" w:rsidRDefault="006C37F1" w:rsidP="00C37AF2">
      <w:pPr>
        <w:pStyle w:val="NoSpacing"/>
      </w:pPr>
      <w:r>
        <w:t>Usually, e</w:t>
      </w:r>
      <w:r w:rsidR="00C0426A">
        <w:t>ven for experienced programmers</w:t>
      </w:r>
      <w:r>
        <w:t>,</w:t>
      </w:r>
      <w:r w:rsidR="00C0426A">
        <w:t xml:space="preserve"> it's worthwhile single stepping through your code to ensure that it is doing what you want it to do. </w:t>
      </w:r>
      <w:r w:rsidR="00851089">
        <w:t xml:space="preserve"> </w:t>
      </w:r>
      <w:r w:rsidR="00C0426A">
        <w:t xml:space="preserve">You will often find </w:t>
      </w:r>
      <w:r w:rsidR="00851089">
        <w:t xml:space="preserve">that </w:t>
      </w:r>
      <w:r w:rsidR="00C0426A">
        <w:t>you discover lo</w:t>
      </w:r>
      <w:r w:rsidR="00851089">
        <w:t xml:space="preserve">gical errors </w:t>
      </w:r>
      <w:r w:rsidR="00C0426A">
        <w:t>yo</w:t>
      </w:r>
      <w:r w:rsidR="00851089">
        <w:t>u’</w:t>
      </w:r>
      <w:r w:rsidR="00C0426A">
        <w:t>ve made that may have been hard to spot otherwise.</w:t>
      </w:r>
    </w:p>
    <w:p w14:paraId="279D632D" w14:textId="77777777" w:rsidR="00C5373F" w:rsidRDefault="00C5373F" w:rsidP="00C37AF2">
      <w:pPr>
        <w:pStyle w:val="NoSpacing"/>
      </w:pPr>
    </w:p>
    <w:p w14:paraId="5BF28AC4" w14:textId="77777777" w:rsidR="00C5373F" w:rsidRDefault="004B6DB1" w:rsidP="00651F88">
      <w:pPr>
        <w:pStyle w:val="Heading3"/>
      </w:pPr>
      <w:r>
        <w:t xml:space="preserve">The </w:t>
      </w:r>
      <w:proofErr w:type="gramStart"/>
      <w:r w:rsidR="00CA18A9">
        <w:t>Code::</w:t>
      </w:r>
      <w:proofErr w:type="gramEnd"/>
      <w:r w:rsidR="00CA18A9">
        <w:t>Blocks</w:t>
      </w:r>
      <w:r w:rsidR="006C37F1">
        <w:t xml:space="preserve"> Debugger</w:t>
      </w:r>
    </w:p>
    <w:p w14:paraId="02C25DBE" w14:textId="77777777" w:rsidR="006C37F1" w:rsidRDefault="006C37F1" w:rsidP="00C37AF2">
      <w:pPr>
        <w:pStyle w:val="NoSpacing"/>
      </w:pPr>
    </w:p>
    <w:p w14:paraId="75930202" w14:textId="77777777" w:rsidR="006C37F1" w:rsidRDefault="00CA18A9" w:rsidP="00C37AF2">
      <w:pPr>
        <w:pStyle w:val="NoSpacing"/>
      </w:pPr>
      <w:proofErr w:type="gramStart"/>
      <w:r>
        <w:t>Code::</w:t>
      </w:r>
      <w:proofErr w:type="gramEnd"/>
      <w:r>
        <w:t>Blocks</w:t>
      </w:r>
      <w:r w:rsidR="006C37F1">
        <w:t xml:space="preserve"> provides an extremely powerful and flexible debugger.</w:t>
      </w:r>
      <w:r>
        <w:t xml:space="preserve"> </w:t>
      </w:r>
      <w:r w:rsidR="006C37F1">
        <w:t xml:space="preserve"> This tutorial will go over the basics, but there are a lot of things it can do that you might find useful so be prepared to invest some time in investigating </w:t>
      </w:r>
      <w:r w:rsidR="00AE5764">
        <w:t>its</w:t>
      </w:r>
      <w:r w:rsidR="006C37F1">
        <w:t xml:space="preserve"> capabilities.</w:t>
      </w:r>
    </w:p>
    <w:p w14:paraId="23C10B94" w14:textId="77777777" w:rsidR="006C37F1" w:rsidRDefault="006C37F1" w:rsidP="00C37AF2">
      <w:pPr>
        <w:pStyle w:val="NoSpacing"/>
      </w:pPr>
    </w:p>
    <w:p w14:paraId="3FE5F91E" w14:textId="77777777" w:rsidR="006234CD" w:rsidRPr="00086C84" w:rsidRDefault="006C37F1" w:rsidP="00C37AF2">
      <w:pPr>
        <w:pStyle w:val="NoSpacing"/>
      </w:pPr>
      <w:r>
        <w:t>In order to use the debugger, first of all it's a good idea</w:t>
      </w:r>
      <w:r w:rsidR="00CA18A9">
        <w:t xml:space="preserve"> to ensure that</w:t>
      </w:r>
      <w:r w:rsidR="00651F88">
        <w:t xml:space="preserve"> the program has been compiled with debug information.</w:t>
      </w:r>
      <w:r w:rsidR="006234CD">
        <w:t xml:space="preserve"> </w:t>
      </w:r>
      <w:r w:rsidR="00CA18A9">
        <w:t xml:space="preserve"> </w:t>
      </w:r>
      <w:r w:rsidR="006234CD">
        <w:t xml:space="preserve">There should be a </w:t>
      </w:r>
      <w:r w:rsidR="00CA18A9">
        <w:t>drop-down menu</w:t>
      </w:r>
      <w:r w:rsidR="006234CD">
        <w:t xml:space="preserve"> </w:t>
      </w:r>
      <w:r w:rsidR="00A42707">
        <w:t xml:space="preserve">in </w:t>
      </w:r>
      <w:proofErr w:type="gramStart"/>
      <w:r w:rsidR="00CA18A9">
        <w:t>Code::</w:t>
      </w:r>
      <w:proofErr w:type="gramEnd"/>
      <w:r w:rsidR="00CA18A9">
        <w:t>Blocks</w:t>
      </w:r>
      <w:r w:rsidR="004B6DB1">
        <w:t xml:space="preserve"> </w:t>
      </w:r>
      <w:r w:rsidR="006234CD">
        <w:t xml:space="preserve">that says either </w:t>
      </w:r>
      <w:r w:rsidR="006234CD" w:rsidRPr="006234CD">
        <w:rPr>
          <w:b/>
        </w:rPr>
        <w:t>Release</w:t>
      </w:r>
      <w:r w:rsidR="006234CD">
        <w:t xml:space="preserve"> or </w:t>
      </w:r>
      <w:r w:rsidR="006234CD" w:rsidRPr="006234CD">
        <w:rPr>
          <w:b/>
        </w:rPr>
        <w:t>Debug</w:t>
      </w:r>
      <w:r w:rsidR="006234CD">
        <w:t xml:space="preserve">. </w:t>
      </w:r>
      <w:r w:rsidR="00CA18A9">
        <w:t xml:space="preserve"> </w:t>
      </w:r>
      <w:r w:rsidR="006234CD">
        <w:t>Make sure you s</w:t>
      </w:r>
      <w:r w:rsidR="00CA18A9">
        <w:t>et</w:t>
      </w:r>
      <w:r w:rsidR="006234CD">
        <w:t xml:space="preserve"> it to </w:t>
      </w:r>
      <w:r w:rsidR="006234CD" w:rsidRPr="006234CD">
        <w:rPr>
          <w:b/>
        </w:rPr>
        <w:t>Debug</w:t>
      </w:r>
      <w:r w:rsidR="006234CD">
        <w:t xml:space="preserve">, this means the compiler will </w:t>
      </w:r>
      <w:r w:rsidR="00CA18A9">
        <w:t>add extra</w:t>
      </w:r>
      <w:r w:rsidR="006234CD">
        <w:t xml:space="preserve"> </w:t>
      </w:r>
      <w:r w:rsidR="00AE5764">
        <w:t>debugging</w:t>
      </w:r>
      <w:r w:rsidR="006234CD">
        <w:t xml:space="preserve"> information to the executable </w:t>
      </w:r>
      <w:r w:rsidR="00CA18A9">
        <w:t xml:space="preserve">so </w:t>
      </w:r>
      <w:r w:rsidR="006234CD">
        <w:t xml:space="preserve">that the debugger can use to work out what is going on. </w:t>
      </w:r>
      <w:r w:rsidR="00086C84">
        <w:t xml:space="preserve"> If you don't see this toolbar item</w:t>
      </w:r>
      <w:r w:rsidR="00CA18A9">
        <w:t xml:space="preserve">, or it is greyed out, then you may not have a project open.  </w:t>
      </w:r>
      <w:proofErr w:type="gramStart"/>
      <w:r w:rsidR="00CA18A9">
        <w:t>Code::</w:t>
      </w:r>
      <w:proofErr w:type="gramEnd"/>
      <w:r w:rsidR="00CA18A9">
        <w:t>Blocks requires you to create a project with debugging information before you can use the debugging tools.</w:t>
      </w:r>
    </w:p>
    <w:p w14:paraId="7492D142" w14:textId="77777777" w:rsidR="006234CD" w:rsidRDefault="006234CD" w:rsidP="00C37AF2">
      <w:pPr>
        <w:pStyle w:val="NoSpacing"/>
      </w:pPr>
    </w:p>
    <w:p w14:paraId="3F72B741" w14:textId="77777777" w:rsidR="006234CD" w:rsidRDefault="006234CD" w:rsidP="009C4C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 w:rsidRPr="006234CD">
        <w:rPr>
          <w:b/>
        </w:rPr>
        <w:t>NOTE</w:t>
      </w:r>
      <w:r>
        <w:t xml:space="preserve"> - you </w:t>
      </w:r>
      <w:r w:rsidRPr="00A42707">
        <w:rPr>
          <w:i/>
        </w:rPr>
        <w:t>can</w:t>
      </w:r>
      <w:r>
        <w:t xml:space="preserve"> debug using a </w:t>
      </w:r>
      <w:r w:rsidRPr="006234CD">
        <w:rPr>
          <w:b/>
        </w:rPr>
        <w:t>Release</w:t>
      </w:r>
      <w:r>
        <w:t xml:space="preserve"> compiler executable and </w:t>
      </w:r>
      <w:r w:rsidR="00A42707">
        <w:t>the debugger</w:t>
      </w:r>
      <w:r>
        <w:t xml:space="preserve"> will try it's best to work out what is going on for yo</w:t>
      </w:r>
      <w:r w:rsidR="00CA18A9">
        <w:t xml:space="preserve">u, but the information you </w:t>
      </w:r>
      <w:r>
        <w:t xml:space="preserve">get will be very limited. </w:t>
      </w:r>
      <w:r w:rsidR="00CA18A9">
        <w:t xml:space="preserve"> </w:t>
      </w:r>
      <w:r>
        <w:t xml:space="preserve">It's best to develop your programs using the </w:t>
      </w:r>
      <w:r w:rsidRPr="006234CD">
        <w:rPr>
          <w:b/>
        </w:rPr>
        <w:t>Debug</w:t>
      </w:r>
      <w:r>
        <w:t xml:space="preserve"> build, and </w:t>
      </w:r>
      <w:r w:rsidR="00CA18A9">
        <w:t xml:space="preserve">on </w:t>
      </w:r>
      <w:r>
        <w:t>occasion</w:t>
      </w:r>
      <w:r w:rsidR="00CA18A9">
        <w:t>, perhaps once or twice per day,</w:t>
      </w:r>
      <w:r>
        <w:t xml:space="preserve"> try the </w:t>
      </w:r>
      <w:r w:rsidRPr="006234CD">
        <w:rPr>
          <w:b/>
        </w:rPr>
        <w:t>Release</w:t>
      </w:r>
      <w:r>
        <w:t xml:space="preserve"> build to ensure the optimised version is still working. </w:t>
      </w:r>
      <w:r w:rsidR="00CA18A9">
        <w:t xml:space="preserve"> </w:t>
      </w:r>
      <w:r>
        <w:t xml:space="preserve">Also, don't forget to switch to the </w:t>
      </w:r>
      <w:r w:rsidRPr="006234CD">
        <w:rPr>
          <w:b/>
        </w:rPr>
        <w:t>Release</w:t>
      </w:r>
      <w:r>
        <w:t xml:space="preserve"> build when you have completed the project.</w:t>
      </w:r>
    </w:p>
    <w:p w14:paraId="2EED1035" w14:textId="77777777" w:rsidR="00C56CD6" w:rsidRDefault="00C56CD6" w:rsidP="00C37AF2">
      <w:pPr>
        <w:pStyle w:val="NoSpacing"/>
      </w:pPr>
    </w:p>
    <w:p w14:paraId="579381B1" w14:textId="77777777" w:rsidR="00C0426A" w:rsidRDefault="00086C84" w:rsidP="00C37AF2">
      <w:pPr>
        <w:pStyle w:val="NoSpacing"/>
      </w:pPr>
      <w:r>
        <w:t xml:space="preserve">Once the </w:t>
      </w:r>
      <w:r w:rsidR="00AE5764">
        <w:t>configuration</w:t>
      </w:r>
      <w:r>
        <w:t xml:space="preserve"> has been set to enable debugging, the easiest way to start debugging is to press </w:t>
      </w:r>
      <w:r w:rsidRPr="00086C84">
        <w:rPr>
          <w:b/>
        </w:rPr>
        <w:t>F</w:t>
      </w:r>
      <w:r w:rsidR="00CA18A9">
        <w:rPr>
          <w:b/>
        </w:rPr>
        <w:t>8</w:t>
      </w:r>
      <w:r w:rsidR="00B1791E">
        <w:rPr>
          <w:b/>
        </w:rPr>
        <w:t xml:space="preserve"> </w:t>
      </w:r>
      <w:r w:rsidR="00B1791E" w:rsidRPr="00B1791E">
        <w:t xml:space="preserve">or </w:t>
      </w:r>
      <w:r w:rsidR="00CA18A9">
        <w:t>click the red</w:t>
      </w:r>
      <w:r w:rsidR="00B1791E" w:rsidRPr="00B1791E">
        <w:t xml:space="preserve"> </w:t>
      </w:r>
      <w:r w:rsidR="00B1791E" w:rsidRPr="00B1791E">
        <w:rPr>
          <w:b/>
        </w:rPr>
        <w:t>'play'</w:t>
      </w:r>
      <w:r w:rsidR="00CA18A9">
        <w:t xml:space="preserve"> button</w:t>
      </w:r>
      <w:r w:rsidRPr="00B1791E">
        <w:t xml:space="preserve">. </w:t>
      </w:r>
      <w:r w:rsidR="00CA18A9">
        <w:t xml:space="preserve"> </w:t>
      </w:r>
      <w:r w:rsidRPr="00B1791E">
        <w:t>This w</w:t>
      </w:r>
      <w:r>
        <w:t>ill automatically</w:t>
      </w:r>
      <w:r w:rsidR="00B1791E">
        <w:t xml:space="preserve"> compile a debug version of your program and </w:t>
      </w:r>
      <w:r w:rsidR="00CA18A9">
        <w:t>begin execution</w:t>
      </w:r>
      <w:r w:rsidR="00B1791E">
        <w:t xml:space="preserve"> if the compilation is successful. </w:t>
      </w:r>
      <w:r w:rsidR="00CA18A9">
        <w:t xml:space="preserve"> If there is a syntax</w:t>
      </w:r>
      <w:r w:rsidR="00B1791E">
        <w:t xml:space="preserve"> error then the debugger will stop the program, tell you where it thinks the </w:t>
      </w:r>
      <w:r w:rsidR="00AE5764">
        <w:t>problem</w:t>
      </w:r>
      <w:r w:rsidR="00CA18A9">
        <w:t xml:space="preserve"> is, and give</w:t>
      </w:r>
      <w:r w:rsidR="00B1791E">
        <w:t xml:space="preserve"> you the option of</w:t>
      </w:r>
      <w:r w:rsidR="00BB0A5A">
        <w:t xml:space="preserve"> looking at the code to try to </w:t>
      </w:r>
      <w:r w:rsidR="00AE5764">
        <w:t>determine</w:t>
      </w:r>
      <w:r w:rsidR="00BB0A5A">
        <w:t xml:space="preserve"> the problem.</w:t>
      </w:r>
    </w:p>
    <w:p w14:paraId="50E3453B" w14:textId="77777777" w:rsidR="00B1791E" w:rsidRDefault="00B1791E" w:rsidP="00C37AF2">
      <w:pPr>
        <w:pStyle w:val="NoSpacing"/>
      </w:pPr>
    </w:p>
    <w:p w14:paraId="39E3D1C9" w14:textId="77777777" w:rsidR="00CA18A9" w:rsidRDefault="00CA18A9">
      <w:pPr>
        <w:rPr>
          <w:rFonts w:ascii="Cambria" w:eastAsia="MS Mincho" w:hAnsi="Cambria"/>
          <w:b/>
          <w:bCs/>
          <w:i/>
          <w:iCs/>
          <w:color w:val="4F81BD"/>
        </w:rPr>
      </w:pPr>
      <w:r>
        <w:rPr>
          <w:rFonts w:ascii="Cambria" w:eastAsia="MS Mincho" w:hAnsi="Cambria"/>
          <w:b/>
          <w:bCs/>
          <w:i/>
          <w:iCs/>
          <w:color w:val="4F81BD"/>
        </w:rPr>
        <w:br w:type="page"/>
      </w:r>
    </w:p>
    <w:p w14:paraId="73F3CE54" w14:textId="77777777" w:rsidR="00DC6852" w:rsidRDefault="005E3B1E" w:rsidP="00C37AF2">
      <w:pPr>
        <w:pStyle w:val="NoSpacing"/>
      </w:pPr>
      <w:r w:rsidRPr="005E3B1E">
        <w:rPr>
          <w:rFonts w:ascii="Cambria" w:eastAsia="MS Mincho" w:hAnsi="Cambria"/>
          <w:b/>
          <w:bCs/>
          <w:i/>
          <w:iCs/>
          <w:color w:val="4F81BD"/>
          <w:sz w:val="24"/>
        </w:rPr>
        <w:lastRenderedPageBreak/>
        <w:t>Exercise 01</w:t>
      </w:r>
    </w:p>
    <w:p w14:paraId="6B3F6333" w14:textId="77777777" w:rsidR="00DC6852" w:rsidRPr="0058688A" w:rsidRDefault="00CA18A9" w:rsidP="00335525">
      <w:pPr>
        <w:pStyle w:val="StyleBulleted8pt"/>
        <w:rPr>
          <w:sz w:val="22"/>
        </w:rPr>
      </w:pPr>
      <w:r>
        <w:rPr>
          <w:sz w:val="22"/>
        </w:rPr>
        <w:t>Create a new project.</w:t>
      </w:r>
    </w:p>
    <w:p w14:paraId="79CD90F0" w14:textId="5EF7EDA5" w:rsidR="00DC6852" w:rsidRPr="0058688A" w:rsidRDefault="00CA18A9" w:rsidP="00335525">
      <w:pPr>
        <w:pStyle w:val="StyleBulleted8pt"/>
        <w:rPr>
          <w:sz w:val="22"/>
        </w:rPr>
      </w:pPr>
      <w:r>
        <w:rPr>
          <w:sz w:val="22"/>
        </w:rPr>
        <w:t>Add a new C</w:t>
      </w:r>
      <w:r w:rsidR="00DC6852" w:rsidRPr="0058688A">
        <w:rPr>
          <w:sz w:val="22"/>
        </w:rPr>
        <w:t xml:space="preserve"> file to the project called </w:t>
      </w:r>
      <w:proofErr w:type="spellStart"/>
      <w:r w:rsidR="00481916">
        <w:rPr>
          <w:b/>
          <w:sz w:val="22"/>
        </w:rPr>
        <w:t>debugtest.c</w:t>
      </w:r>
      <w:proofErr w:type="spellEnd"/>
      <w:r w:rsidR="00FF1111">
        <w:rPr>
          <w:b/>
          <w:sz w:val="22"/>
        </w:rPr>
        <w:t xml:space="preserve">.  </w:t>
      </w:r>
      <w:r w:rsidR="00FF1111">
        <w:rPr>
          <w:sz w:val="22"/>
        </w:rPr>
        <w:t xml:space="preserve">To do </w:t>
      </w:r>
      <w:proofErr w:type="spellStart"/>
      <w:proofErr w:type="gramStart"/>
      <w:r w:rsidR="00FF1111">
        <w:rPr>
          <w:sz w:val="22"/>
        </w:rPr>
        <w:t>this,click</w:t>
      </w:r>
      <w:proofErr w:type="spellEnd"/>
      <w:proofErr w:type="gramEnd"/>
      <w:r w:rsidR="00FF1111">
        <w:rPr>
          <w:sz w:val="22"/>
        </w:rPr>
        <w:t xml:space="preserve"> </w:t>
      </w:r>
      <w:r w:rsidR="00FF1111">
        <w:rPr>
          <w:b/>
          <w:sz w:val="22"/>
        </w:rPr>
        <w:t>New File</w:t>
      </w:r>
      <w:r w:rsidR="00FF1111">
        <w:rPr>
          <w:sz w:val="22"/>
        </w:rPr>
        <w:t xml:space="preserve"> in the top left corner and choose </w:t>
      </w:r>
      <w:r w:rsidR="00FF1111">
        <w:rPr>
          <w:b/>
          <w:sz w:val="22"/>
        </w:rPr>
        <w:t>Empty File</w:t>
      </w:r>
      <w:r w:rsidR="00FF1111">
        <w:rPr>
          <w:sz w:val="22"/>
        </w:rPr>
        <w:t>.</w:t>
      </w:r>
      <w:r w:rsidR="00481916">
        <w:rPr>
          <w:b/>
          <w:sz w:val="22"/>
        </w:rPr>
        <w:t xml:space="preserve"> </w:t>
      </w:r>
      <w:r w:rsidR="00FF1111">
        <w:rPr>
          <w:b/>
          <w:sz w:val="22"/>
        </w:rPr>
        <w:t xml:space="preserve"> </w:t>
      </w:r>
      <w:r w:rsidR="00FF1111">
        <w:rPr>
          <w:sz w:val="22"/>
        </w:rPr>
        <w:t xml:space="preserve">Name and save this new file, ensuring you use a </w:t>
      </w:r>
      <w:r w:rsidR="00FF1111">
        <w:rPr>
          <w:b/>
          <w:sz w:val="22"/>
        </w:rPr>
        <w:t xml:space="preserve">‘.c’ </w:t>
      </w:r>
      <w:r w:rsidR="00FF1111">
        <w:rPr>
          <w:sz w:val="22"/>
        </w:rPr>
        <w:t xml:space="preserve">extension, </w:t>
      </w:r>
      <w:r w:rsidR="00481916">
        <w:rPr>
          <w:sz w:val="22"/>
        </w:rPr>
        <w:t xml:space="preserve">and </w:t>
      </w:r>
      <w:r w:rsidR="00FF1111">
        <w:rPr>
          <w:sz w:val="22"/>
        </w:rPr>
        <w:t xml:space="preserve">then </w:t>
      </w:r>
      <w:r w:rsidR="00481916">
        <w:rPr>
          <w:sz w:val="22"/>
        </w:rPr>
        <w:t xml:space="preserve">remove </w:t>
      </w:r>
      <w:proofErr w:type="spellStart"/>
      <w:r w:rsidR="00481916">
        <w:rPr>
          <w:b/>
          <w:sz w:val="22"/>
        </w:rPr>
        <w:t>main.c</w:t>
      </w:r>
      <w:proofErr w:type="spellEnd"/>
      <w:r w:rsidR="00481916">
        <w:rPr>
          <w:b/>
          <w:sz w:val="22"/>
        </w:rPr>
        <w:t xml:space="preserve"> </w:t>
      </w:r>
      <w:r w:rsidR="00481916">
        <w:rPr>
          <w:sz w:val="22"/>
        </w:rPr>
        <w:t xml:space="preserve">by right-clicking </w:t>
      </w:r>
      <w:r w:rsidR="00481916" w:rsidRPr="00FF1111">
        <w:rPr>
          <w:b/>
          <w:sz w:val="22"/>
        </w:rPr>
        <w:t>-&gt; Remove file from Project</w:t>
      </w:r>
      <w:r w:rsidR="00481916">
        <w:rPr>
          <w:sz w:val="22"/>
        </w:rPr>
        <w:t>.</w:t>
      </w:r>
      <w:bookmarkStart w:id="0" w:name="_GoBack"/>
      <w:bookmarkEnd w:id="0"/>
    </w:p>
    <w:p w14:paraId="5E3E394D" w14:textId="77777777" w:rsidR="00DC6852" w:rsidRPr="0058688A" w:rsidRDefault="00DC6852" w:rsidP="00335525">
      <w:pPr>
        <w:pStyle w:val="StyleBulleted8pt"/>
        <w:rPr>
          <w:sz w:val="22"/>
        </w:rPr>
      </w:pPr>
      <w:r w:rsidRPr="0058688A">
        <w:rPr>
          <w:sz w:val="22"/>
        </w:rPr>
        <w:t>Add the following code</w:t>
      </w:r>
      <w:r w:rsidR="00481916">
        <w:rPr>
          <w:sz w:val="22"/>
        </w:rPr>
        <w:t xml:space="preserve"> to </w:t>
      </w:r>
      <w:proofErr w:type="spellStart"/>
      <w:r w:rsidR="00481916">
        <w:rPr>
          <w:b/>
          <w:sz w:val="22"/>
        </w:rPr>
        <w:t>debugtest.c</w:t>
      </w:r>
      <w:proofErr w:type="spellEnd"/>
      <w:r w:rsidRPr="0058688A">
        <w:rPr>
          <w:sz w:val="22"/>
        </w:rPr>
        <w:t>:</w:t>
      </w:r>
    </w:p>
    <w:p w14:paraId="14293164" w14:textId="77777777" w:rsidR="00DC6852" w:rsidRPr="00BB0A5A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proofErr w:type="spellStart"/>
      <w:r w:rsidRPr="00BB0A5A">
        <w:rPr>
          <w:rStyle w:val="StyleEmphasisConsolasBoldNotItalic"/>
          <w:b w:val="0"/>
          <w:sz w:val="18"/>
          <w:szCs w:val="18"/>
        </w:rPr>
        <w:t>int</w:t>
      </w:r>
      <w:proofErr w:type="spellEnd"/>
      <w:r w:rsidRPr="00BB0A5A">
        <w:rPr>
          <w:rStyle w:val="StyleEmphasisConsolasBoldNotItalic"/>
          <w:b w:val="0"/>
          <w:sz w:val="18"/>
          <w:szCs w:val="18"/>
        </w:rPr>
        <w:t xml:space="preserve"> </w:t>
      </w:r>
      <w:proofErr w:type="gramStart"/>
      <w:r w:rsidRPr="00BB0A5A">
        <w:rPr>
          <w:rStyle w:val="StyleEmphasisConsolasBoldNotItalic"/>
          <w:b w:val="0"/>
          <w:sz w:val="18"/>
          <w:szCs w:val="18"/>
        </w:rPr>
        <w:t>main(</w:t>
      </w:r>
      <w:proofErr w:type="gramEnd"/>
      <w:r w:rsidRPr="00BB0A5A">
        <w:rPr>
          <w:rStyle w:val="StyleEmphasisConsolasBoldNotItalic"/>
          <w:b w:val="0"/>
          <w:sz w:val="18"/>
          <w:szCs w:val="18"/>
        </w:rPr>
        <w:t>)</w:t>
      </w:r>
    </w:p>
    <w:p w14:paraId="0B588AD2" w14:textId="77777777" w:rsidR="00DC6852" w:rsidRPr="00BB0A5A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 w:rsidRPr="00BB0A5A">
        <w:rPr>
          <w:rStyle w:val="StyleEmphasisConsolasBoldNotItalic"/>
          <w:b w:val="0"/>
          <w:sz w:val="18"/>
          <w:szCs w:val="18"/>
        </w:rPr>
        <w:t>{</w:t>
      </w:r>
    </w:p>
    <w:p w14:paraId="5ED24453" w14:textId="77777777" w:rsidR="00DC6852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 w:rsidRPr="00BB0A5A">
        <w:rPr>
          <w:rStyle w:val="StyleEmphasisConsolasBoldNotItalic"/>
          <w:b w:val="0"/>
          <w:sz w:val="18"/>
          <w:szCs w:val="18"/>
        </w:rPr>
        <w:tab/>
      </w:r>
      <w:proofErr w:type="spellStart"/>
      <w:r w:rsidRPr="00BB0A5A">
        <w:rPr>
          <w:rStyle w:val="StyleEmphasisConsolasBoldNotItalic"/>
          <w:b w:val="0"/>
          <w:sz w:val="18"/>
          <w:szCs w:val="18"/>
        </w:rPr>
        <w:t>int</w:t>
      </w:r>
      <w:proofErr w:type="spellEnd"/>
      <w:r>
        <w:rPr>
          <w:rStyle w:val="StyleEmphasisConsolasBoldNotItalic"/>
          <w:b w:val="0"/>
          <w:sz w:val="18"/>
          <w:szCs w:val="18"/>
        </w:rPr>
        <w:t xml:space="preserve"> a, b, c;</w:t>
      </w:r>
    </w:p>
    <w:p w14:paraId="4393FA2C" w14:textId="77777777" w:rsidR="00DC6852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</w:p>
    <w:p w14:paraId="1EF1318B" w14:textId="77777777" w:rsidR="00DC6852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>
        <w:rPr>
          <w:rStyle w:val="StyleEmphasisConsolasBoldNotItalic"/>
          <w:b w:val="0"/>
          <w:sz w:val="18"/>
          <w:szCs w:val="18"/>
        </w:rPr>
        <w:tab/>
        <w:t>a=10;</w:t>
      </w:r>
    </w:p>
    <w:p w14:paraId="260666E2" w14:textId="77777777" w:rsidR="00DC6852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>
        <w:rPr>
          <w:rStyle w:val="StyleEmphasisConsolasBoldNotItalic"/>
          <w:b w:val="0"/>
          <w:sz w:val="18"/>
          <w:szCs w:val="18"/>
        </w:rPr>
        <w:tab/>
        <w:t>b=0;</w:t>
      </w:r>
    </w:p>
    <w:p w14:paraId="5EA5A738" w14:textId="77777777" w:rsidR="00DC6852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>
        <w:rPr>
          <w:rStyle w:val="StyleEmphasisConsolasBoldNotItalic"/>
          <w:b w:val="0"/>
          <w:sz w:val="18"/>
          <w:szCs w:val="18"/>
        </w:rPr>
        <w:tab/>
        <w:t>c=a/b;</w:t>
      </w:r>
    </w:p>
    <w:p w14:paraId="140CF540" w14:textId="77777777" w:rsidR="00DC6852" w:rsidRPr="00BB0A5A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</w:p>
    <w:p w14:paraId="50294CED" w14:textId="77777777" w:rsidR="00DC6852" w:rsidRPr="00BB0A5A" w:rsidRDefault="00DC6852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 w:rsidRPr="00BB0A5A">
        <w:rPr>
          <w:rStyle w:val="StyleEmphasisConsolasBoldNotItalic"/>
          <w:b w:val="0"/>
          <w:sz w:val="18"/>
          <w:szCs w:val="18"/>
        </w:rPr>
        <w:tab/>
      </w:r>
      <w:r>
        <w:rPr>
          <w:rStyle w:val="StyleEmphasisConsolasBoldNotItalic"/>
          <w:b w:val="0"/>
          <w:sz w:val="18"/>
          <w:szCs w:val="18"/>
        </w:rPr>
        <w:t>return 0;</w:t>
      </w:r>
    </w:p>
    <w:p w14:paraId="5B78EE2C" w14:textId="77777777" w:rsidR="00DC6852" w:rsidRPr="00CE00B1" w:rsidRDefault="00CE00B1" w:rsidP="00DC6852">
      <w:pPr>
        <w:pStyle w:val="StyleLatinConsolasAsianMSMincho95ptLeft127cm"/>
        <w:rPr>
          <w:rStyle w:val="StyleEmphasisConsolasBoldNotItalic"/>
          <w:b w:val="0"/>
          <w:sz w:val="18"/>
          <w:szCs w:val="18"/>
        </w:rPr>
      </w:pPr>
      <w:r>
        <w:rPr>
          <w:rStyle w:val="StyleEmphasisConsolasBoldNotItalic"/>
          <w:b w:val="0"/>
          <w:sz w:val="18"/>
          <w:szCs w:val="18"/>
        </w:rPr>
        <w:t>}</w:t>
      </w:r>
    </w:p>
    <w:p w14:paraId="4955F22A" w14:textId="77777777" w:rsidR="00BB0A5A" w:rsidRDefault="00BB0A5A" w:rsidP="00C37AF2">
      <w:pPr>
        <w:pStyle w:val="NoSpacing"/>
      </w:pPr>
    </w:p>
    <w:p w14:paraId="0138097B" w14:textId="77777777" w:rsidR="00DC6852" w:rsidRPr="00481916" w:rsidRDefault="00335525" w:rsidP="00481916">
      <w:pPr>
        <w:pStyle w:val="StyleBulleted8pt"/>
        <w:rPr>
          <w:sz w:val="22"/>
        </w:rPr>
      </w:pPr>
      <w:r w:rsidRPr="00481916">
        <w:rPr>
          <w:sz w:val="22"/>
        </w:rPr>
        <w:t xml:space="preserve">Press </w:t>
      </w:r>
      <w:r w:rsidR="00481916" w:rsidRPr="00481916">
        <w:rPr>
          <w:b/>
          <w:sz w:val="22"/>
        </w:rPr>
        <w:t>F</w:t>
      </w:r>
      <w:r w:rsidR="001F0240">
        <w:rPr>
          <w:b/>
          <w:sz w:val="22"/>
        </w:rPr>
        <w:t>8</w:t>
      </w:r>
      <w:r w:rsidRPr="00481916">
        <w:rPr>
          <w:sz w:val="22"/>
        </w:rPr>
        <w:t xml:space="preserve"> to compile and run the program</w:t>
      </w:r>
      <w:r w:rsidR="001F0240">
        <w:rPr>
          <w:sz w:val="22"/>
        </w:rPr>
        <w:t xml:space="preserve"> in debug mode</w:t>
      </w:r>
      <w:r w:rsidRPr="00481916">
        <w:rPr>
          <w:sz w:val="22"/>
        </w:rPr>
        <w:t>.</w:t>
      </w:r>
    </w:p>
    <w:p w14:paraId="5DD06D74" w14:textId="77777777" w:rsidR="00DC6852" w:rsidRPr="0058688A" w:rsidRDefault="00DC6852" w:rsidP="00C37AF2">
      <w:pPr>
        <w:pStyle w:val="NoSpacing"/>
      </w:pPr>
    </w:p>
    <w:p w14:paraId="2003D6B5" w14:textId="77777777" w:rsidR="00DC6852" w:rsidRPr="0058688A" w:rsidRDefault="00335525" w:rsidP="00C37AF2">
      <w:pPr>
        <w:pStyle w:val="NoSpacing"/>
      </w:pPr>
      <w:r w:rsidRPr="0058688A">
        <w:t>You should end up with something similar to this:</w:t>
      </w:r>
    </w:p>
    <w:p w14:paraId="4E509B58" w14:textId="77777777" w:rsidR="00DC6852" w:rsidRDefault="00DC6852" w:rsidP="00C37AF2">
      <w:pPr>
        <w:pStyle w:val="NoSpacing"/>
      </w:pPr>
    </w:p>
    <w:p w14:paraId="056464A6" w14:textId="77777777" w:rsidR="00BB0A5A" w:rsidRDefault="001F0240" w:rsidP="00C37AF2">
      <w:pPr>
        <w:pStyle w:val="NoSpacing"/>
      </w:pPr>
      <w:r>
        <w:rPr>
          <w:noProof/>
          <w:lang w:eastAsia="en-GB" w:bidi="ar-SA"/>
        </w:rPr>
        <w:drawing>
          <wp:inline distT="0" distB="0" distL="0" distR="0" wp14:anchorId="206679A3" wp14:editId="16551685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FA6F" w14:textId="77777777" w:rsidR="00335525" w:rsidRDefault="00335525" w:rsidP="00335525">
      <w:pPr>
        <w:pStyle w:val="NoSpacing"/>
      </w:pPr>
    </w:p>
    <w:p w14:paraId="04157521" w14:textId="1A5F17DD" w:rsidR="00335525" w:rsidRDefault="00AE5764" w:rsidP="00335525">
      <w:pPr>
        <w:pStyle w:val="NoSpacing"/>
      </w:pPr>
      <w:r>
        <w:t>Essentially</w:t>
      </w:r>
      <w:r w:rsidR="00335525">
        <w:t xml:space="preserve"> what has happened is the code is trying to divide by zero. </w:t>
      </w:r>
      <w:r w:rsidR="001F0240">
        <w:t xml:space="preserve"> </w:t>
      </w:r>
      <w:r w:rsidR="00335525">
        <w:t>As you probab</w:t>
      </w:r>
      <w:r w:rsidR="001F0240">
        <w:t>ly know this result is infinite</w:t>
      </w:r>
      <w:r w:rsidR="00335525">
        <w:t xml:space="preserve"> and cannot be calculated by the computer</w:t>
      </w:r>
      <w:r w:rsidR="001F0240">
        <w:t>,</w:t>
      </w:r>
      <w:r w:rsidR="00335525">
        <w:t xml:space="preserve"> so ther</w:t>
      </w:r>
      <w:r w:rsidR="0033223A">
        <w:t xml:space="preserve">e is no way of giving the </w:t>
      </w:r>
      <w:r w:rsidR="00A42707">
        <w:t xml:space="preserve">variable </w:t>
      </w:r>
      <w:r w:rsidR="00A42707" w:rsidRPr="00A42707">
        <w:rPr>
          <w:b/>
        </w:rPr>
        <w:t>c</w:t>
      </w:r>
      <w:r w:rsidR="00335525" w:rsidRPr="00A42707">
        <w:rPr>
          <w:b/>
        </w:rPr>
        <w:t xml:space="preserve"> </w:t>
      </w:r>
      <w:r w:rsidR="00335525">
        <w:t xml:space="preserve">a sensible value. </w:t>
      </w:r>
      <w:r w:rsidR="001F0240">
        <w:t xml:space="preserve"> </w:t>
      </w:r>
      <w:r w:rsidR="00335525">
        <w:t>If the debugger</w:t>
      </w:r>
      <w:r w:rsidR="00900AFC">
        <w:t xml:space="preserve"> is being </w:t>
      </w:r>
      <w:proofErr w:type="gramStart"/>
      <w:r w:rsidR="00900AFC">
        <w:t>used</w:t>
      </w:r>
      <w:proofErr w:type="gramEnd"/>
      <w:r w:rsidR="00900AFC">
        <w:t xml:space="preserve"> then it is able to spot things like this and tell you what is </w:t>
      </w:r>
      <w:r>
        <w:t>happening</w:t>
      </w:r>
      <w:r w:rsidR="00A42707">
        <w:t xml:space="preserve"> using an </w:t>
      </w:r>
      <w:r w:rsidR="00A42707" w:rsidRPr="00A42707">
        <w:rPr>
          <w:b/>
        </w:rPr>
        <w:t>exception handling dialog</w:t>
      </w:r>
      <w:r w:rsidR="00900AFC">
        <w:t xml:space="preserve">. </w:t>
      </w:r>
      <w:r w:rsidR="001F0240">
        <w:t xml:space="preserve"> </w:t>
      </w:r>
      <w:r w:rsidR="00900AFC">
        <w:t>Take note of what th</w:t>
      </w:r>
      <w:r w:rsidR="00A42707">
        <w:t xml:space="preserve">is </w:t>
      </w:r>
      <w:r w:rsidR="00900AFC">
        <w:t xml:space="preserve">says as it </w:t>
      </w:r>
      <w:r>
        <w:t>often</w:t>
      </w:r>
      <w:r w:rsidR="00900AFC">
        <w:t xml:space="preserve"> contains useful information, in this case it's telling you a</w:t>
      </w:r>
      <w:r w:rsidR="001F0240">
        <w:t xml:space="preserve">n </w:t>
      </w:r>
      <w:r w:rsidR="001F0240">
        <w:rPr>
          <w:b/>
        </w:rPr>
        <w:t>arithmetic exception</w:t>
      </w:r>
      <w:r w:rsidR="001F0240">
        <w:t xml:space="preserve"> has been received</w:t>
      </w:r>
      <w:r w:rsidR="00900AFC">
        <w:t>.</w:t>
      </w:r>
    </w:p>
    <w:p w14:paraId="463B2FC1" w14:textId="77777777" w:rsidR="00377B82" w:rsidRDefault="00377B82" w:rsidP="00335525">
      <w:pPr>
        <w:pStyle w:val="NoSpacing"/>
      </w:pPr>
    </w:p>
    <w:p w14:paraId="67A3E4DD" w14:textId="77777777" w:rsidR="00900AFC" w:rsidRDefault="00377B82" w:rsidP="00CE0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 xml:space="preserve">You can run without the debugger active to see what happens. </w:t>
      </w:r>
      <w:r w:rsidR="001F0240">
        <w:t xml:space="preserve"> </w:t>
      </w:r>
      <w:r>
        <w:t xml:space="preserve">Press </w:t>
      </w:r>
      <w:r w:rsidR="001F0240">
        <w:rPr>
          <w:b/>
        </w:rPr>
        <w:t>F9</w:t>
      </w:r>
      <w:r>
        <w:t xml:space="preserve"> and the program will run on </w:t>
      </w:r>
      <w:r w:rsidR="00AE5764">
        <w:t>its</w:t>
      </w:r>
      <w:r>
        <w:t xml:space="preserve"> ow</w:t>
      </w:r>
      <w:r w:rsidR="00CE00B1">
        <w:t xml:space="preserve">n. </w:t>
      </w:r>
      <w:r w:rsidR="001F0240">
        <w:t xml:space="preserve"> </w:t>
      </w:r>
      <w:r w:rsidR="00CE00B1">
        <w:t>Try it and see what happens.</w:t>
      </w:r>
    </w:p>
    <w:p w14:paraId="158FE5C1" w14:textId="77777777" w:rsidR="00900AFC" w:rsidRDefault="00900AFC" w:rsidP="00B1791E"/>
    <w:p w14:paraId="68A286A9" w14:textId="4CF1A0E7" w:rsidR="0033223A" w:rsidRDefault="00900AFC" w:rsidP="00B1791E">
      <w:pPr>
        <w:rPr>
          <w:sz w:val="22"/>
        </w:rPr>
      </w:pPr>
      <w:r w:rsidRPr="00900AFC">
        <w:rPr>
          <w:sz w:val="22"/>
        </w:rPr>
        <w:lastRenderedPageBreak/>
        <w:t xml:space="preserve">When an error like this occurs and the exception handling dialog appears, </w:t>
      </w:r>
      <w:r w:rsidR="0033223A">
        <w:rPr>
          <w:sz w:val="22"/>
        </w:rPr>
        <w:t>the</w:t>
      </w:r>
      <w:r w:rsidRPr="00900AFC">
        <w:rPr>
          <w:sz w:val="22"/>
        </w:rPr>
        <w:t xml:space="preserve"> IDE will</w:t>
      </w:r>
      <w:r w:rsidR="00A42707">
        <w:rPr>
          <w:sz w:val="22"/>
        </w:rPr>
        <w:t xml:space="preserve"> jump to the code</w:t>
      </w:r>
      <w:r w:rsidR="00B1791E" w:rsidRPr="00900AFC">
        <w:rPr>
          <w:sz w:val="22"/>
        </w:rPr>
        <w:t xml:space="preserve"> where </w:t>
      </w:r>
      <w:r w:rsidRPr="00900AFC">
        <w:rPr>
          <w:sz w:val="22"/>
        </w:rPr>
        <w:t xml:space="preserve">the debugger thinks </w:t>
      </w:r>
      <w:r w:rsidR="0033223A">
        <w:rPr>
          <w:sz w:val="22"/>
        </w:rPr>
        <w:t>the error occurred.</w:t>
      </w:r>
      <w:r w:rsidR="00B1791E" w:rsidRPr="00900AFC">
        <w:rPr>
          <w:sz w:val="22"/>
        </w:rPr>
        <w:t xml:space="preserve"> </w:t>
      </w:r>
      <w:r w:rsidR="0033223A">
        <w:rPr>
          <w:sz w:val="22"/>
        </w:rPr>
        <w:t xml:space="preserve"> You can see </w:t>
      </w:r>
      <w:r w:rsidRPr="00900AFC">
        <w:rPr>
          <w:sz w:val="22"/>
        </w:rPr>
        <w:t xml:space="preserve">the </w:t>
      </w:r>
      <w:r w:rsidRPr="00997FC8">
        <w:rPr>
          <w:b/>
          <w:sz w:val="22"/>
        </w:rPr>
        <w:t>yellow arrow</w:t>
      </w:r>
      <w:r w:rsidRPr="00900AFC">
        <w:rPr>
          <w:sz w:val="22"/>
        </w:rPr>
        <w:t xml:space="preserve"> next to the source code above </w:t>
      </w:r>
      <w:r w:rsidR="0033223A">
        <w:rPr>
          <w:sz w:val="22"/>
        </w:rPr>
        <w:t xml:space="preserve">indicating </w:t>
      </w:r>
      <w:r w:rsidRPr="00900AFC">
        <w:rPr>
          <w:sz w:val="22"/>
        </w:rPr>
        <w:t xml:space="preserve">the line </w:t>
      </w:r>
      <w:r w:rsidRPr="0033223A">
        <w:rPr>
          <w:rStyle w:val="inlinecode"/>
          <w:sz w:val="22"/>
        </w:rPr>
        <w:t>c = a/b;</w:t>
      </w:r>
    </w:p>
    <w:p w14:paraId="01CC6F37" w14:textId="77777777" w:rsidR="0033223A" w:rsidRDefault="0033223A" w:rsidP="00B1791E">
      <w:pPr>
        <w:rPr>
          <w:sz w:val="22"/>
        </w:rPr>
      </w:pPr>
    </w:p>
    <w:p w14:paraId="4C6DCD11" w14:textId="5E29B9DE" w:rsidR="0058688A" w:rsidRDefault="00900AFC" w:rsidP="00B1791E">
      <w:pPr>
        <w:rPr>
          <w:sz w:val="22"/>
        </w:rPr>
      </w:pPr>
      <w:r w:rsidRPr="00900AFC">
        <w:rPr>
          <w:sz w:val="22"/>
        </w:rPr>
        <w:t>At this point you have several</w:t>
      </w:r>
      <w:r>
        <w:rPr>
          <w:sz w:val="22"/>
        </w:rPr>
        <w:t xml:space="preserve"> additional</w:t>
      </w:r>
      <w:r w:rsidRPr="00900AFC">
        <w:rPr>
          <w:sz w:val="22"/>
        </w:rPr>
        <w:t xml:space="preserve"> sources of useful information to help </w:t>
      </w:r>
      <w:r>
        <w:rPr>
          <w:sz w:val="22"/>
        </w:rPr>
        <w:t xml:space="preserve">you determine the problem. </w:t>
      </w:r>
    </w:p>
    <w:p w14:paraId="2B60E89B" w14:textId="77777777" w:rsidR="0058688A" w:rsidRDefault="0058688A" w:rsidP="00B1791E">
      <w:pPr>
        <w:rPr>
          <w:sz w:val="22"/>
        </w:rPr>
      </w:pPr>
    </w:p>
    <w:p w14:paraId="3FC85D92" w14:textId="00BD9F07" w:rsidR="00B1791E" w:rsidRDefault="00900AFC" w:rsidP="00B1791E">
      <w:pPr>
        <w:rPr>
          <w:sz w:val="22"/>
        </w:rPr>
      </w:pPr>
      <w:r>
        <w:rPr>
          <w:sz w:val="22"/>
        </w:rPr>
        <w:t xml:space="preserve">First and probably most useful is the </w:t>
      </w:r>
      <w:r w:rsidR="0033223A">
        <w:rPr>
          <w:b/>
          <w:sz w:val="22"/>
        </w:rPr>
        <w:t>Watche</w:t>
      </w:r>
      <w:r w:rsidRPr="00997FC8">
        <w:rPr>
          <w:b/>
          <w:sz w:val="22"/>
        </w:rPr>
        <w:t>s</w:t>
      </w:r>
      <w:r>
        <w:rPr>
          <w:sz w:val="22"/>
        </w:rPr>
        <w:t xml:space="preserve"> window</w:t>
      </w:r>
      <w:r w:rsidR="00997FC8">
        <w:rPr>
          <w:sz w:val="22"/>
        </w:rPr>
        <w:t xml:space="preserve"> which will appear when you begin debugging</w:t>
      </w:r>
      <w:r w:rsidR="0033223A">
        <w:rPr>
          <w:sz w:val="22"/>
        </w:rPr>
        <w:t>.</w:t>
      </w:r>
      <w:r w:rsidR="00AE7503">
        <w:rPr>
          <w:sz w:val="22"/>
        </w:rPr>
        <w:t xml:space="preserve"> </w:t>
      </w:r>
      <w:r w:rsidR="00997FC8">
        <w:rPr>
          <w:sz w:val="22"/>
        </w:rPr>
        <w:t xml:space="preserve"> </w:t>
      </w:r>
      <w:r w:rsidR="0033223A">
        <w:rPr>
          <w:sz w:val="22"/>
        </w:rPr>
        <w:t xml:space="preserve">If you can’t see it on your IDE then </w:t>
      </w:r>
      <w:r w:rsidR="00AE7503">
        <w:rPr>
          <w:sz w:val="22"/>
        </w:rPr>
        <w:t xml:space="preserve">select the </w:t>
      </w:r>
      <w:r w:rsidR="00AE7503">
        <w:rPr>
          <w:b/>
          <w:sz w:val="22"/>
        </w:rPr>
        <w:t xml:space="preserve">Debug </w:t>
      </w:r>
      <w:r w:rsidR="00AE7503">
        <w:rPr>
          <w:sz w:val="22"/>
        </w:rPr>
        <w:t xml:space="preserve">menu -&gt; </w:t>
      </w:r>
      <w:r w:rsidR="00AE7503">
        <w:rPr>
          <w:b/>
          <w:sz w:val="22"/>
        </w:rPr>
        <w:t xml:space="preserve">Debugging Windows </w:t>
      </w:r>
      <w:r w:rsidR="00AE7503">
        <w:rPr>
          <w:sz w:val="22"/>
        </w:rPr>
        <w:t xml:space="preserve">-&gt; </w:t>
      </w:r>
      <w:r w:rsidR="00AE7503">
        <w:rPr>
          <w:b/>
          <w:sz w:val="22"/>
        </w:rPr>
        <w:t>Watches</w:t>
      </w:r>
      <w:r w:rsidR="00AE7503">
        <w:rPr>
          <w:sz w:val="22"/>
        </w:rPr>
        <w:t>, then drag the window that appears to a suitable location</w:t>
      </w:r>
      <w:r w:rsidR="00997FC8">
        <w:rPr>
          <w:sz w:val="22"/>
        </w:rPr>
        <w:t xml:space="preserve">. </w:t>
      </w:r>
      <w:r w:rsidR="00AE7503">
        <w:rPr>
          <w:sz w:val="22"/>
        </w:rPr>
        <w:t xml:space="preserve"> </w:t>
      </w:r>
      <w:r w:rsidR="00997FC8">
        <w:rPr>
          <w:sz w:val="22"/>
        </w:rPr>
        <w:t xml:space="preserve">This </w:t>
      </w:r>
      <w:r w:rsidR="00AE7503">
        <w:rPr>
          <w:sz w:val="22"/>
        </w:rPr>
        <w:t>area</w:t>
      </w:r>
      <w:r w:rsidR="00997FC8">
        <w:rPr>
          <w:sz w:val="22"/>
        </w:rPr>
        <w:t xml:space="preserve"> displays all of the variables that are currently in scope</w:t>
      </w:r>
      <w:r w:rsidR="00AE7503">
        <w:rPr>
          <w:sz w:val="22"/>
        </w:rPr>
        <w:t>,</w:t>
      </w:r>
      <w:r w:rsidR="00997FC8">
        <w:rPr>
          <w:sz w:val="22"/>
        </w:rPr>
        <w:t xml:space="preserve"> i.e. </w:t>
      </w:r>
      <w:r w:rsidR="00997FC8" w:rsidRPr="00A42707">
        <w:rPr>
          <w:b/>
          <w:sz w:val="22"/>
        </w:rPr>
        <w:t>local</w:t>
      </w:r>
      <w:r w:rsidR="00AE7503">
        <w:rPr>
          <w:sz w:val="22"/>
        </w:rPr>
        <w:t xml:space="preserve"> variables,</w:t>
      </w:r>
      <w:r w:rsidR="00997FC8">
        <w:rPr>
          <w:sz w:val="22"/>
        </w:rPr>
        <w:t xml:space="preserve"> their </w:t>
      </w:r>
      <w:r w:rsidR="00AE7503">
        <w:rPr>
          <w:sz w:val="22"/>
        </w:rPr>
        <w:t>data</w:t>
      </w:r>
      <w:r w:rsidR="00997FC8">
        <w:rPr>
          <w:sz w:val="22"/>
        </w:rPr>
        <w:t xml:space="preserve">type and their current values. </w:t>
      </w:r>
      <w:r w:rsidR="00AE7503">
        <w:rPr>
          <w:sz w:val="22"/>
        </w:rPr>
        <w:t xml:space="preserve"> In the example above,</w:t>
      </w:r>
      <w:r w:rsidR="00997FC8">
        <w:rPr>
          <w:sz w:val="22"/>
        </w:rPr>
        <w:t xml:space="preserve"> </w:t>
      </w:r>
      <w:proofErr w:type="gramStart"/>
      <w:r w:rsidR="00997FC8" w:rsidRPr="00997FC8">
        <w:rPr>
          <w:b/>
          <w:sz w:val="22"/>
        </w:rPr>
        <w:t>a</w:t>
      </w:r>
      <w:proofErr w:type="gramEnd"/>
      <w:r w:rsidR="00997FC8">
        <w:rPr>
          <w:sz w:val="22"/>
        </w:rPr>
        <w:t xml:space="preserve"> equals 10, </w:t>
      </w:r>
      <w:r w:rsidR="00997FC8" w:rsidRPr="00997FC8">
        <w:rPr>
          <w:b/>
          <w:sz w:val="22"/>
        </w:rPr>
        <w:t>b</w:t>
      </w:r>
      <w:r w:rsidR="00997FC8">
        <w:rPr>
          <w:sz w:val="22"/>
        </w:rPr>
        <w:t xml:space="preserve"> equals 0 and </w:t>
      </w:r>
      <w:r w:rsidR="00997FC8" w:rsidRPr="00997FC8">
        <w:rPr>
          <w:b/>
          <w:sz w:val="22"/>
        </w:rPr>
        <w:t>c</w:t>
      </w:r>
      <w:r w:rsidR="00997FC8">
        <w:rPr>
          <w:sz w:val="22"/>
        </w:rPr>
        <w:t xml:space="preserve"> equals a large </w:t>
      </w:r>
      <w:r w:rsidR="00AE7503">
        <w:rPr>
          <w:sz w:val="22"/>
        </w:rPr>
        <w:t>positive</w:t>
      </w:r>
      <w:r w:rsidR="00997FC8">
        <w:rPr>
          <w:sz w:val="22"/>
        </w:rPr>
        <w:t xml:space="preserve"> number. </w:t>
      </w:r>
      <w:r w:rsidR="00AE7503">
        <w:rPr>
          <w:sz w:val="22"/>
        </w:rPr>
        <w:t xml:space="preserve"> </w:t>
      </w:r>
      <w:r w:rsidR="00997FC8">
        <w:rPr>
          <w:sz w:val="22"/>
        </w:rPr>
        <w:t xml:space="preserve">The reason </w:t>
      </w:r>
      <w:r w:rsidR="00997FC8" w:rsidRPr="0058688A">
        <w:rPr>
          <w:b/>
          <w:sz w:val="22"/>
        </w:rPr>
        <w:t>c</w:t>
      </w:r>
      <w:r w:rsidR="00997FC8">
        <w:rPr>
          <w:sz w:val="22"/>
        </w:rPr>
        <w:t xml:space="preserve"> has such a strange value is that it has not yet been assigned a value since the</w:t>
      </w:r>
      <w:r w:rsidR="00997FC8" w:rsidRPr="00A42707">
        <w:rPr>
          <w:b/>
          <w:sz w:val="22"/>
        </w:rPr>
        <w:t xml:space="preserve"> a/b </w:t>
      </w:r>
      <w:r w:rsidR="00AE5764">
        <w:rPr>
          <w:sz w:val="22"/>
        </w:rPr>
        <w:t>operation</w:t>
      </w:r>
      <w:r w:rsidR="00997FC8">
        <w:rPr>
          <w:sz w:val="22"/>
        </w:rPr>
        <w:t xml:space="preserve"> cannot be carried out. </w:t>
      </w:r>
      <w:r w:rsidR="00AE7503">
        <w:rPr>
          <w:sz w:val="22"/>
        </w:rPr>
        <w:t xml:space="preserve"> </w:t>
      </w:r>
      <w:r w:rsidR="00DB0715">
        <w:rPr>
          <w:sz w:val="22"/>
        </w:rPr>
        <w:t>You’ll also notice that its highlighted in red, as its the next variable in scope which is due to be initialised</w:t>
      </w:r>
      <w:r w:rsidR="00997FC8">
        <w:rPr>
          <w:sz w:val="22"/>
        </w:rPr>
        <w:t>.</w:t>
      </w:r>
    </w:p>
    <w:p w14:paraId="04BA8D06" w14:textId="77777777" w:rsidR="0058688A" w:rsidRDefault="0058688A" w:rsidP="00B1791E">
      <w:pPr>
        <w:rPr>
          <w:sz w:val="22"/>
        </w:rPr>
      </w:pPr>
    </w:p>
    <w:p w14:paraId="03C0D0A3" w14:textId="28DD3775" w:rsidR="0058688A" w:rsidRDefault="00DB0715" w:rsidP="00B1791E">
      <w:pPr>
        <w:rPr>
          <w:sz w:val="22"/>
        </w:rPr>
      </w:pPr>
      <w:r>
        <w:rPr>
          <w:sz w:val="22"/>
        </w:rPr>
        <w:t>The other important feature to discuss</w:t>
      </w:r>
      <w:r w:rsidR="0058688A">
        <w:rPr>
          <w:sz w:val="22"/>
        </w:rPr>
        <w:t xml:space="preserve"> is the </w:t>
      </w:r>
      <w:r>
        <w:rPr>
          <w:b/>
          <w:sz w:val="22"/>
        </w:rPr>
        <w:t>Call S</w:t>
      </w:r>
      <w:r w:rsidR="0058688A" w:rsidRPr="0058688A">
        <w:rPr>
          <w:b/>
          <w:sz w:val="22"/>
        </w:rPr>
        <w:t>tack</w:t>
      </w:r>
      <w:r w:rsidR="0058688A">
        <w:rPr>
          <w:sz w:val="22"/>
        </w:rPr>
        <w:t xml:space="preserve">. </w:t>
      </w:r>
      <w:r>
        <w:rPr>
          <w:sz w:val="22"/>
        </w:rPr>
        <w:t xml:space="preserve"> </w:t>
      </w:r>
      <w:r w:rsidR="000C6616">
        <w:rPr>
          <w:sz w:val="22"/>
        </w:rPr>
        <w:t xml:space="preserve">This is also accessible via the </w:t>
      </w:r>
      <w:r w:rsidR="000C6616">
        <w:rPr>
          <w:b/>
          <w:sz w:val="22"/>
        </w:rPr>
        <w:t xml:space="preserve">Debugging Windows </w:t>
      </w:r>
      <w:r w:rsidR="000C6616">
        <w:rPr>
          <w:sz w:val="22"/>
        </w:rPr>
        <w:t xml:space="preserve">menu.  </w:t>
      </w:r>
      <w:r w:rsidR="0058688A">
        <w:rPr>
          <w:sz w:val="22"/>
        </w:rPr>
        <w:t xml:space="preserve">In this example it's not telling you very much as it is a very simple program with no functions, but in a more complex program you can tell from the </w:t>
      </w:r>
      <w:r w:rsidR="000C6616">
        <w:rPr>
          <w:b/>
          <w:sz w:val="22"/>
        </w:rPr>
        <w:t>Call S</w:t>
      </w:r>
      <w:r w:rsidR="0058688A" w:rsidRPr="000C6616">
        <w:rPr>
          <w:b/>
          <w:sz w:val="22"/>
        </w:rPr>
        <w:t>tack</w:t>
      </w:r>
      <w:r w:rsidR="0058688A">
        <w:rPr>
          <w:sz w:val="22"/>
        </w:rPr>
        <w:t xml:space="preserve"> which functions have been called in </w:t>
      </w:r>
      <w:r w:rsidR="00C67A5A">
        <w:rPr>
          <w:sz w:val="22"/>
        </w:rPr>
        <w:t xml:space="preserve">what </w:t>
      </w:r>
      <w:r w:rsidR="0058688A">
        <w:rPr>
          <w:sz w:val="22"/>
        </w:rPr>
        <w:t>order to get to the current program instruction.</w:t>
      </w:r>
    </w:p>
    <w:p w14:paraId="1710AC33" w14:textId="093E4CF4" w:rsidR="00BB0A5A" w:rsidRDefault="00BB0A5A" w:rsidP="00C37AF2">
      <w:pPr>
        <w:pStyle w:val="NoSpacing"/>
      </w:pPr>
    </w:p>
    <w:p w14:paraId="14E55BC3" w14:textId="77777777" w:rsidR="00C10CFA" w:rsidRDefault="00C10CFA" w:rsidP="00C37AF2">
      <w:pPr>
        <w:pStyle w:val="NoSpacing"/>
        <w:rPr>
          <w:rFonts w:ascii="Cambria" w:eastAsia="MS Mincho" w:hAnsi="Cambria"/>
          <w:b/>
          <w:bCs/>
          <w:i/>
          <w:iCs/>
          <w:color w:val="4F81BD"/>
          <w:sz w:val="24"/>
        </w:rPr>
      </w:pPr>
      <w:r>
        <w:rPr>
          <w:rFonts w:ascii="Cambria" w:eastAsia="MS Mincho" w:hAnsi="Cambria"/>
          <w:b/>
          <w:bCs/>
          <w:i/>
          <w:iCs/>
          <w:color w:val="4F81BD"/>
          <w:sz w:val="24"/>
        </w:rPr>
        <w:t>Exercise 02</w:t>
      </w:r>
    </w:p>
    <w:p w14:paraId="59AAAA2D" w14:textId="77777777" w:rsidR="00C10CFA" w:rsidRDefault="00C10CFA" w:rsidP="00C37AF2">
      <w:pPr>
        <w:pStyle w:val="NoSpacing"/>
        <w:rPr>
          <w:rFonts w:ascii="Cambria" w:eastAsia="MS Mincho" w:hAnsi="Cambria"/>
          <w:b/>
          <w:bCs/>
          <w:i/>
          <w:iCs/>
          <w:color w:val="4F81BD"/>
          <w:sz w:val="24"/>
        </w:rPr>
      </w:pPr>
    </w:p>
    <w:p w14:paraId="361AE450" w14:textId="5D9D47C0" w:rsidR="00CB23A2" w:rsidRDefault="00C10CFA" w:rsidP="00C37AF2">
      <w:pPr>
        <w:pStyle w:val="NoSpacing"/>
      </w:pPr>
      <w:r>
        <w:t xml:space="preserve">Overwrite your </w:t>
      </w:r>
      <w:proofErr w:type="spellStart"/>
      <w:r>
        <w:t>debugtest.c</w:t>
      </w:r>
      <w:proofErr w:type="spellEnd"/>
      <w:r>
        <w:t xml:space="preserve"> code</w:t>
      </w:r>
      <w:r w:rsidR="00CB23A2">
        <w:t xml:space="preserve"> </w:t>
      </w:r>
      <w:r>
        <w:t>with the following</w:t>
      </w:r>
      <w:r w:rsidR="00CB23A2">
        <w:t xml:space="preserve"> –</w:t>
      </w:r>
    </w:p>
    <w:p w14:paraId="1EB46875" w14:textId="217C34FC" w:rsidR="00CB23A2" w:rsidRDefault="00CB23A2" w:rsidP="00C37AF2">
      <w:pPr>
        <w:pStyle w:val="NoSpacing"/>
      </w:pPr>
    </w:p>
    <w:p w14:paraId="6569A267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>#include &lt;</w:t>
      </w:r>
      <w:proofErr w:type="spellStart"/>
      <w:r w:rsidRPr="00F861D7">
        <w:rPr>
          <w:rStyle w:val="StyleEmphasisConsolasBoldNotItalic"/>
          <w:sz w:val="18"/>
          <w:szCs w:val="18"/>
        </w:rPr>
        <w:t>stdio.h</w:t>
      </w:r>
      <w:proofErr w:type="spellEnd"/>
      <w:r w:rsidRPr="00F861D7">
        <w:rPr>
          <w:rStyle w:val="StyleEmphasisConsolasBoldNotItalic"/>
          <w:sz w:val="18"/>
          <w:szCs w:val="18"/>
        </w:rPr>
        <w:t>&gt;</w:t>
      </w:r>
    </w:p>
    <w:p w14:paraId="208831B8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23E833B1" w14:textId="5D86D3C1" w:rsidR="00CB23A2" w:rsidRPr="00F861D7" w:rsidRDefault="00566339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>
        <w:rPr>
          <w:rStyle w:val="StyleEmphasisConsolasBoldNotItalic"/>
          <w:sz w:val="18"/>
          <w:szCs w:val="18"/>
        </w:rPr>
        <w:t>int</w:t>
      </w:r>
      <w:proofErr w:type="spellEnd"/>
      <w:r>
        <w:rPr>
          <w:rStyle w:val="StyleEmphasisConsolasBoldNotItalic"/>
          <w:sz w:val="18"/>
          <w:szCs w:val="18"/>
        </w:rPr>
        <w:t xml:space="preserve"> </w:t>
      </w:r>
      <w:proofErr w:type="gramStart"/>
      <w:r>
        <w:rPr>
          <w:rStyle w:val="StyleEmphasisConsolasBoldNotItalic"/>
          <w:sz w:val="18"/>
          <w:szCs w:val="18"/>
        </w:rPr>
        <w:t>addition</w:t>
      </w:r>
      <w:r w:rsidR="00CB23A2" w:rsidRPr="00F861D7">
        <w:rPr>
          <w:rStyle w:val="StyleEmphasisConsolasBoldNotItalic"/>
          <w:sz w:val="18"/>
          <w:szCs w:val="18"/>
        </w:rPr>
        <w:t>(</w:t>
      </w:r>
      <w:proofErr w:type="spellStart"/>
      <w:proofErr w:type="gramEnd"/>
      <w:r w:rsidR="00CB23A2" w:rsidRPr="00F861D7">
        <w:rPr>
          <w:rStyle w:val="StyleEmphasisConsolasBoldNotItalic"/>
          <w:sz w:val="18"/>
          <w:szCs w:val="18"/>
        </w:rPr>
        <w:t>int</w:t>
      </w:r>
      <w:proofErr w:type="spellEnd"/>
      <w:r w:rsidR="00CB23A2" w:rsidRPr="00F861D7">
        <w:rPr>
          <w:rStyle w:val="StyleEmphasisConsolasBoldNotItalic"/>
          <w:sz w:val="18"/>
          <w:szCs w:val="18"/>
        </w:rPr>
        <w:t xml:space="preserve">, </w:t>
      </w:r>
      <w:proofErr w:type="spellStart"/>
      <w:r w:rsidR="00CB23A2" w:rsidRPr="00F861D7">
        <w:rPr>
          <w:rStyle w:val="StyleEmphasisConsolasBoldNotItalic"/>
          <w:sz w:val="18"/>
          <w:szCs w:val="18"/>
        </w:rPr>
        <w:t>int</w:t>
      </w:r>
      <w:proofErr w:type="spellEnd"/>
      <w:r w:rsidR="00CB23A2" w:rsidRPr="00F861D7">
        <w:rPr>
          <w:rStyle w:val="StyleEmphasisConsolasBoldNotItalic"/>
          <w:sz w:val="18"/>
          <w:szCs w:val="18"/>
        </w:rPr>
        <w:t>);</w:t>
      </w:r>
    </w:p>
    <w:p w14:paraId="1E13CA98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784FF305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 w:rsidRPr="00F861D7">
        <w:rPr>
          <w:rStyle w:val="StyleEmphasisConsolasBoldNotItalic"/>
          <w:sz w:val="18"/>
          <w:szCs w:val="18"/>
        </w:rPr>
        <w:t>int</w:t>
      </w:r>
      <w:proofErr w:type="spellEnd"/>
      <w:r w:rsidRPr="00F861D7">
        <w:rPr>
          <w:rStyle w:val="StyleEmphasisConsolasBoldNotItalic"/>
          <w:sz w:val="18"/>
          <w:szCs w:val="18"/>
        </w:rPr>
        <w:t xml:space="preserve"> </w:t>
      </w:r>
      <w:proofErr w:type="gramStart"/>
      <w:r w:rsidRPr="00F861D7">
        <w:rPr>
          <w:rStyle w:val="StyleEmphasisConsolasBoldNotItalic"/>
          <w:sz w:val="18"/>
          <w:szCs w:val="18"/>
        </w:rPr>
        <w:t>main(</w:t>
      </w:r>
      <w:proofErr w:type="gramEnd"/>
      <w:r w:rsidRPr="00F861D7">
        <w:rPr>
          <w:rStyle w:val="StyleEmphasisConsolasBoldNotItalic"/>
          <w:sz w:val="18"/>
          <w:szCs w:val="18"/>
        </w:rPr>
        <w:t>)</w:t>
      </w:r>
    </w:p>
    <w:p w14:paraId="2E2B03CC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>{</w:t>
      </w:r>
    </w:p>
    <w:p w14:paraId="433D820D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  <w:proofErr w:type="spellStart"/>
      <w:r w:rsidRPr="00F861D7">
        <w:rPr>
          <w:rStyle w:val="StyleEmphasisConsolasBoldNotItalic"/>
          <w:sz w:val="18"/>
          <w:szCs w:val="18"/>
        </w:rPr>
        <w:t>int</w:t>
      </w:r>
      <w:proofErr w:type="spellEnd"/>
      <w:r w:rsidRPr="00F861D7">
        <w:rPr>
          <w:rStyle w:val="StyleEmphasisConsolasBoldNotItalic"/>
          <w:sz w:val="18"/>
          <w:szCs w:val="18"/>
        </w:rPr>
        <w:t xml:space="preserve"> x =5, y = 2, z;</w:t>
      </w:r>
    </w:p>
    <w:p w14:paraId="29B2F781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</w:p>
    <w:p w14:paraId="51CDCDFA" w14:textId="7930C25C" w:rsidR="00CB23A2" w:rsidRPr="00F861D7" w:rsidRDefault="007B63C6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>
        <w:rPr>
          <w:rStyle w:val="StyleEmphasisConsolasBoldNotItalic"/>
          <w:sz w:val="18"/>
          <w:szCs w:val="18"/>
        </w:rPr>
        <w:tab/>
        <w:t>z=addition</w:t>
      </w:r>
      <w:r w:rsidR="00CB23A2" w:rsidRPr="00F861D7">
        <w:rPr>
          <w:rStyle w:val="StyleEmphasisConsolasBoldNotItalic"/>
          <w:sz w:val="18"/>
          <w:szCs w:val="18"/>
        </w:rPr>
        <w:t>(</w:t>
      </w:r>
      <w:proofErr w:type="spellStart"/>
      <w:r w:rsidR="00CB23A2" w:rsidRPr="00F861D7">
        <w:rPr>
          <w:rStyle w:val="StyleEmphasisConsolasBoldNotItalic"/>
          <w:sz w:val="18"/>
          <w:szCs w:val="18"/>
        </w:rPr>
        <w:t>x,y</w:t>
      </w:r>
      <w:proofErr w:type="spellEnd"/>
      <w:r w:rsidR="00CB23A2" w:rsidRPr="00F861D7">
        <w:rPr>
          <w:rStyle w:val="StyleEmphasisConsolasBoldNotItalic"/>
          <w:sz w:val="18"/>
          <w:szCs w:val="18"/>
        </w:rPr>
        <w:t>);</w:t>
      </w:r>
    </w:p>
    <w:p w14:paraId="5F63DFE9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  <w:proofErr w:type="spellStart"/>
      <w:proofErr w:type="gramStart"/>
      <w:r w:rsidRPr="00F861D7">
        <w:rPr>
          <w:rStyle w:val="StyleEmphasisConsolasBoldNotItalic"/>
          <w:sz w:val="18"/>
          <w:szCs w:val="18"/>
        </w:rPr>
        <w:t>printf</w:t>
      </w:r>
      <w:proofErr w:type="spellEnd"/>
      <w:r w:rsidRPr="00F861D7">
        <w:rPr>
          <w:rStyle w:val="StyleEmphasisConsolasBoldNotItalic"/>
          <w:sz w:val="18"/>
          <w:szCs w:val="18"/>
        </w:rPr>
        <w:t>(</w:t>
      </w:r>
      <w:proofErr w:type="gramEnd"/>
      <w:r w:rsidRPr="00F861D7">
        <w:rPr>
          <w:rStyle w:val="StyleEmphasisConsolasBoldNotItalic"/>
          <w:sz w:val="18"/>
          <w:szCs w:val="18"/>
        </w:rPr>
        <w:t>"%d", z);</w:t>
      </w:r>
    </w:p>
    <w:p w14:paraId="1591E3A9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</w:p>
    <w:p w14:paraId="18D78118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  <w:t>return 0;</w:t>
      </w:r>
    </w:p>
    <w:p w14:paraId="1E804020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>}</w:t>
      </w:r>
    </w:p>
    <w:p w14:paraId="3928CD43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6D5761AC" w14:textId="31C1D412" w:rsidR="00CB23A2" w:rsidRPr="00F861D7" w:rsidRDefault="00566339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>
        <w:rPr>
          <w:rStyle w:val="StyleEmphasisConsolasBoldNotItalic"/>
          <w:sz w:val="18"/>
          <w:szCs w:val="18"/>
        </w:rPr>
        <w:t>int</w:t>
      </w:r>
      <w:proofErr w:type="spellEnd"/>
      <w:r>
        <w:rPr>
          <w:rStyle w:val="StyleEmphasisConsolasBoldNotItalic"/>
          <w:sz w:val="18"/>
          <w:szCs w:val="18"/>
        </w:rPr>
        <w:t xml:space="preserve"> </w:t>
      </w:r>
      <w:proofErr w:type="gramStart"/>
      <w:r>
        <w:rPr>
          <w:rStyle w:val="StyleEmphasisConsolasBoldNotItalic"/>
          <w:sz w:val="18"/>
          <w:szCs w:val="18"/>
        </w:rPr>
        <w:t>addition</w:t>
      </w:r>
      <w:r w:rsidR="00CB23A2" w:rsidRPr="00F861D7">
        <w:rPr>
          <w:rStyle w:val="StyleEmphasisConsolasBoldNotItalic"/>
          <w:sz w:val="18"/>
          <w:szCs w:val="18"/>
        </w:rPr>
        <w:t>(</w:t>
      </w:r>
      <w:proofErr w:type="spellStart"/>
      <w:proofErr w:type="gramEnd"/>
      <w:r w:rsidR="00CB23A2" w:rsidRPr="00F861D7">
        <w:rPr>
          <w:rStyle w:val="StyleEmphasisConsolasBoldNotItalic"/>
          <w:sz w:val="18"/>
          <w:szCs w:val="18"/>
        </w:rPr>
        <w:t>int</w:t>
      </w:r>
      <w:proofErr w:type="spellEnd"/>
      <w:r w:rsidR="00CB23A2" w:rsidRPr="00F861D7">
        <w:rPr>
          <w:rStyle w:val="StyleEmphasisConsolasBoldNotItalic"/>
          <w:sz w:val="18"/>
          <w:szCs w:val="18"/>
        </w:rPr>
        <w:t xml:space="preserve"> a, </w:t>
      </w:r>
      <w:proofErr w:type="spellStart"/>
      <w:r w:rsidR="00CB23A2" w:rsidRPr="00F861D7">
        <w:rPr>
          <w:rStyle w:val="StyleEmphasisConsolasBoldNotItalic"/>
          <w:sz w:val="18"/>
          <w:szCs w:val="18"/>
        </w:rPr>
        <w:t>int</w:t>
      </w:r>
      <w:proofErr w:type="spellEnd"/>
      <w:r w:rsidR="00CB23A2" w:rsidRPr="00F861D7">
        <w:rPr>
          <w:rStyle w:val="StyleEmphasisConsolasBoldNotItalic"/>
          <w:sz w:val="18"/>
          <w:szCs w:val="18"/>
        </w:rPr>
        <w:t xml:space="preserve"> b)</w:t>
      </w:r>
    </w:p>
    <w:p w14:paraId="4C4AF79F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>{</w:t>
      </w:r>
    </w:p>
    <w:p w14:paraId="730A7D94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  <w:proofErr w:type="spellStart"/>
      <w:r w:rsidRPr="00F861D7">
        <w:rPr>
          <w:rStyle w:val="StyleEmphasisConsolasBoldNotItalic"/>
          <w:sz w:val="18"/>
          <w:szCs w:val="18"/>
        </w:rPr>
        <w:t>int</w:t>
      </w:r>
      <w:proofErr w:type="spellEnd"/>
      <w:r w:rsidRPr="00F861D7">
        <w:rPr>
          <w:rStyle w:val="StyleEmphasisConsolasBoldNotItalic"/>
          <w:sz w:val="18"/>
          <w:szCs w:val="18"/>
        </w:rPr>
        <w:t xml:space="preserve"> c;</w:t>
      </w:r>
    </w:p>
    <w:p w14:paraId="74808967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</w:p>
    <w:p w14:paraId="02243154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  <w:t>c=</w:t>
      </w:r>
      <w:proofErr w:type="spellStart"/>
      <w:r w:rsidRPr="00F861D7">
        <w:rPr>
          <w:rStyle w:val="StyleEmphasisConsolasBoldNotItalic"/>
          <w:sz w:val="18"/>
          <w:szCs w:val="18"/>
        </w:rPr>
        <w:t>a+b</w:t>
      </w:r>
      <w:proofErr w:type="spellEnd"/>
    </w:p>
    <w:p w14:paraId="41850F33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</w:r>
    </w:p>
    <w:p w14:paraId="28A4ED66" w14:textId="77777777" w:rsidR="00CB23A2" w:rsidRPr="00F861D7" w:rsidRDefault="00CB23A2" w:rsidP="00F861D7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F861D7">
        <w:rPr>
          <w:rStyle w:val="StyleEmphasisConsolasBoldNotItalic"/>
          <w:sz w:val="18"/>
          <w:szCs w:val="18"/>
        </w:rPr>
        <w:tab/>
        <w:t>return c;</w:t>
      </w:r>
    </w:p>
    <w:p w14:paraId="608886A5" w14:textId="4FCD7A10" w:rsidR="00F861D7" w:rsidRPr="00F861D7" w:rsidRDefault="00CB23A2" w:rsidP="00F861D7">
      <w:pPr>
        <w:pStyle w:val="StyleLatinConsolasAsianMSMincho95ptLeft127cm"/>
        <w:rPr>
          <w:rFonts w:ascii="Consolas" w:hAnsi="Consolas"/>
          <w:b/>
          <w:bCs/>
          <w:sz w:val="18"/>
          <w:szCs w:val="18"/>
          <w:lang w:eastAsia="en-GB" w:bidi="ar-SA"/>
        </w:rPr>
      </w:pPr>
      <w:r w:rsidRPr="00F861D7">
        <w:rPr>
          <w:rStyle w:val="StyleEmphasisConsolasBoldNotItalic"/>
          <w:sz w:val="18"/>
          <w:szCs w:val="18"/>
        </w:rPr>
        <w:t>}</w:t>
      </w:r>
    </w:p>
    <w:p w14:paraId="6E62A8CB" w14:textId="77777777" w:rsidR="003456FB" w:rsidRDefault="003456FB" w:rsidP="00EC0541">
      <w:pPr>
        <w:pStyle w:val="Heading3"/>
        <w:rPr>
          <w:rFonts w:asciiTheme="minorHAnsi" w:hAnsiTheme="minorHAnsi"/>
          <w:b w:val="0"/>
          <w:color w:val="000000" w:themeColor="text1"/>
          <w:sz w:val="22"/>
        </w:rPr>
      </w:pPr>
    </w:p>
    <w:p w14:paraId="59EE0DD6" w14:textId="25F32F31" w:rsidR="00F861D7" w:rsidRDefault="00F861D7" w:rsidP="00EC0541">
      <w:pPr>
        <w:pStyle w:val="Heading3"/>
        <w:rPr>
          <w:rFonts w:asciiTheme="minorHAnsi" w:hAnsiTheme="minorHAnsi"/>
          <w:b w:val="0"/>
          <w:color w:val="000000" w:themeColor="text1"/>
          <w:sz w:val="22"/>
        </w:rPr>
      </w:pPr>
      <w:r>
        <w:rPr>
          <w:rFonts w:asciiTheme="minorHAnsi" w:hAnsiTheme="minorHAnsi"/>
          <w:b w:val="0"/>
          <w:color w:val="000000" w:themeColor="text1"/>
          <w:sz w:val="22"/>
        </w:rPr>
        <w:t xml:space="preserve">This code simply adds together the values of two variables using a function.  We can use this code to understand how to view the </w:t>
      </w:r>
      <w:r>
        <w:rPr>
          <w:rFonts w:asciiTheme="minorHAnsi" w:hAnsiTheme="minorHAnsi"/>
          <w:color w:val="000000" w:themeColor="text1"/>
          <w:sz w:val="22"/>
        </w:rPr>
        <w:t xml:space="preserve">Call </w:t>
      </w:r>
      <w:r w:rsidRPr="00F861D7">
        <w:rPr>
          <w:rFonts w:asciiTheme="minorHAnsi" w:hAnsiTheme="minorHAnsi"/>
          <w:color w:val="000000" w:themeColor="text1"/>
          <w:sz w:val="22"/>
        </w:rPr>
        <w:t>Stack</w:t>
      </w:r>
      <w:r>
        <w:rPr>
          <w:rFonts w:asciiTheme="minorHAnsi" w:hAnsiTheme="minorHAnsi"/>
          <w:b w:val="0"/>
          <w:color w:val="000000" w:themeColor="text1"/>
          <w:sz w:val="22"/>
        </w:rPr>
        <w:t xml:space="preserve"> and how </w:t>
      </w:r>
      <w:r>
        <w:rPr>
          <w:rFonts w:asciiTheme="minorHAnsi" w:hAnsiTheme="minorHAnsi"/>
          <w:color w:val="000000" w:themeColor="text1"/>
          <w:sz w:val="22"/>
        </w:rPr>
        <w:t xml:space="preserve">stepping in </w:t>
      </w:r>
      <w:r>
        <w:rPr>
          <w:rFonts w:asciiTheme="minorHAnsi" w:hAnsiTheme="minorHAnsi"/>
          <w:b w:val="0"/>
          <w:color w:val="000000" w:themeColor="text1"/>
          <w:sz w:val="22"/>
        </w:rPr>
        <w:t xml:space="preserve">to functions effects the </w:t>
      </w:r>
      <w:r>
        <w:rPr>
          <w:rFonts w:asciiTheme="minorHAnsi" w:hAnsiTheme="minorHAnsi"/>
          <w:color w:val="000000" w:themeColor="text1"/>
          <w:sz w:val="22"/>
        </w:rPr>
        <w:t xml:space="preserve">Watches </w:t>
      </w:r>
      <w:r>
        <w:rPr>
          <w:rFonts w:asciiTheme="minorHAnsi" w:hAnsiTheme="minorHAnsi"/>
          <w:b w:val="0"/>
          <w:color w:val="000000" w:themeColor="text1"/>
          <w:sz w:val="22"/>
        </w:rPr>
        <w:t xml:space="preserve">window.  </w:t>
      </w:r>
    </w:p>
    <w:p w14:paraId="2C15CE5A" w14:textId="6ABC7A2D" w:rsidR="00C10CFA" w:rsidRDefault="00C10CFA" w:rsidP="003456FB">
      <w:pPr>
        <w:rPr>
          <w:sz w:val="22"/>
        </w:rPr>
      </w:pPr>
    </w:p>
    <w:p w14:paraId="2B4B82B5" w14:textId="77777777" w:rsidR="00566339" w:rsidRDefault="00C10CFA" w:rsidP="00566339">
      <w:pPr>
        <w:rPr>
          <w:sz w:val="22"/>
        </w:rPr>
      </w:pPr>
      <w:r>
        <w:rPr>
          <w:sz w:val="22"/>
        </w:rPr>
        <w:t>At this point it</w:t>
      </w:r>
      <w:r w:rsidR="006770AB">
        <w:rPr>
          <w:sz w:val="22"/>
        </w:rPr>
        <w:t>’</w:t>
      </w:r>
      <w:r>
        <w:rPr>
          <w:sz w:val="22"/>
        </w:rPr>
        <w:t xml:space="preserve">s worth opening both the </w:t>
      </w:r>
      <w:r>
        <w:rPr>
          <w:b/>
          <w:sz w:val="22"/>
        </w:rPr>
        <w:t xml:space="preserve">Watches </w:t>
      </w:r>
      <w:r>
        <w:rPr>
          <w:sz w:val="22"/>
        </w:rPr>
        <w:t xml:space="preserve">and </w:t>
      </w:r>
      <w:r>
        <w:rPr>
          <w:b/>
          <w:sz w:val="22"/>
        </w:rPr>
        <w:t xml:space="preserve">Call Stack </w:t>
      </w:r>
      <w:r>
        <w:rPr>
          <w:sz w:val="22"/>
        </w:rPr>
        <w:t xml:space="preserve">windows and positioning them where convenient in the main </w:t>
      </w:r>
      <w:proofErr w:type="gramStart"/>
      <w:r>
        <w:rPr>
          <w:sz w:val="22"/>
        </w:rPr>
        <w:t>Code::</w:t>
      </w:r>
      <w:proofErr w:type="gramEnd"/>
      <w:r>
        <w:rPr>
          <w:sz w:val="22"/>
        </w:rPr>
        <w:t xml:space="preserve">Blocks window.  You may have experienced unusual behaviour with these windows when debugging, i.e. as soon as you commence the debugging operation the windows disappear.  </w:t>
      </w:r>
      <w:r w:rsidR="006770AB">
        <w:rPr>
          <w:sz w:val="22"/>
        </w:rPr>
        <w:t xml:space="preserve">To get them to stay put you need to save your perspective.  Do this by clicking the </w:t>
      </w:r>
      <w:r w:rsidR="006770AB">
        <w:rPr>
          <w:b/>
          <w:sz w:val="22"/>
        </w:rPr>
        <w:t>View</w:t>
      </w:r>
      <w:r w:rsidR="006770AB">
        <w:rPr>
          <w:sz w:val="22"/>
        </w:rPr>
        <w:t xml:space="preserve"> menu </w:t>
      </w:r>
      <w:r w:rsidR="006770AB">
        <w:rPr>
          <w:b/>
          <w:sz w:val="22"/>
        </w:rPr>
        <w:t>-&gt; Perspectives -&gt; Save Current</w:t>
      </w:r>
      <w:r w:rsidR="006770AB">
        <w:rPr>
          <w:sz w:val="22"/>
        </w:rPr>
        <w:t>.</w:t>
      </w:r>
    </w:p>
    <w:p w14:paraId="4EB0EE89" w14:textId="77777777" w:rsidR="00566339" w:rsidRDefault="00566339" w:rsidP="00566339">
      <w:pPr>
        <w:rPr>
          <w:sz w:val="22"/>
        </w:rPr>
      </w:pPr>
    </w:p>
    <w:p w14:paraId="2AC797F2" w14:textId="73D1B245" w:rsidR="00566339" w:rsidRPr="00566339" w:rsidRDefault="00566339" w:rsidP="00566339">
      <w:pPr>
        <w:rPr>
          <w:sz w:val="22"/>
        </w:rPr>
      </w:pPr>
      <w:r w:rsidRPr="00566339">
        <w:rPr>
          <w:rFonts w:asciiTheme="minorHAnsi" w:hAnsiTheme="minorHAnsi"/>
          <w:color w:val="000000" w:themeColor="text1"/>
          <w:sz w:val="22"/>
        </w:rPr>
        <w:t xml:space="preserve">The first thing you may notice about this code is it does almost nothing when we try to debug it using </w:t>
      </w:r>
      <w:r w:rsidRPr="00566339">
        <w:rPr>
          <w:rFonts w:asciiTheme="minorHAnsi" w:hAnsiTheme="minorHAnsi"/>
          <w:b/>
          <w:color w:val="000000" w:themeColor="text1"/>
          <w:sz w:val="22"/>
        </w:rPr>
        <w:t>F8</w:t>
      </w:r>
      <w:r w:rsidRPr="00566339">
        <w:rPr>
          <w:rFonts w:asciiTheme="minorHAnsi" w:hAnsiTheme="minorHAnsi"/>
          <w:color w:val="000000" w:themeColor="text1"/>
          <w:sz w:val="22"/>
        </w:rPr>
        <w:t>.</w:t>
      </w:r>
    </w:p>
    <w:p w14:paraId="46C296C6" w14:textId="461CE07A" w:rsidR="006770AB" w:rsidRPr="006770AB" w:rsidRDefault="00566339" w:rsidP="00566339">
      <w:pPr>
        <w:rPr>
          <w:sz w:val="22"/>
        </w:rPr>
      </w:pPr>
      <w:r w:rsidRPr="003456FB">
        <w:rPr>
          <w:sz w:val="22"/>
        </w:rPr>
        <w:t>This is due to a lack of user input but we can slow down the debugging process using various methods in order to check exactly how the program operates</w:t>
      </w:r>
      <w:r>
        <w:rPr>
          <w:sz w:val="22"/>
        </w:rPr>
        <w:t>.</w:t>
      </w:r>
    </w:p>
    <w:p w14:paraId="7EFD009B" w14:textId="25747FD2" w:rsidR="003456FB" w:rsidRDefault="003456FB" w:rsidP="003456FB"/>
    <w:p w14:paraId="2DBDBC55" w14:textId="77777777" w:rsidR="00566339" w:rsidRDefault="00566339" w:rsidP="003456FB">
      <w:pPr>
        <w:rPr>
          <w:rFonts w:ascii="Cambria" w:eastAsia="MS Mincho" w:hAnsi="Cambria"/>
          <w:bCs/>
          <w:color w:val="4F81BD"/>
        </w:rPr>
      </w:pPr>
    </w:p>
    <w:p w14:paraId="6785B8EF" w14:textId="77777777" w:rsidR="00566339" w:rsidRDefault="00566339" w:rsidP="003456FB">
      <w:pPr>
        <w:rPr>
          <w:rFonts w:ascii="Cambria" w:eastAsia="MS Mincho" w:hAnsi="Cambria"/>
          <w:bCs/>
          <w:color w:val="4F81BD"/>
        </w:rPr>
      </w:pPr>
    </w:p>
    <w:p w14:paraId="0158646C" w14:textId="20A7FC45" w:rsidR="003456FB" w:rsidRDefault="00C10CFA" w:rsidP="003456FB">
      <w:pPr>
        <w:rPr>
          <w:rFonts w:ascii="Cambria" w:eastAsia="MS Mincho" w:hAnsi="Cambria"/>
          <w:bCs/>
          <w:color w:val="4F81BD"/>
        </w:rPr>
      </w:pPr>
      <w:r>
        <w:rPr>
          <w:rFonts w:ascii="Cambria" w:eastAsia="MS Mincho" w:hAnsi="Cambria"/>
          <w:bCs/>
          <w:color w:val="4F81BD"/>
        </w:rPr>
        <w:lastRenderedPageBreak/>
        <w:t>Run to Cursor</w:t>
      </w:r>
    </w:p>
    <w:p w14:paraId="62C45A93" w14:textId="325E7C08" w:rsidR="00C10CFA" w:rsidRDefault="00C10CFA" w:rsidP="003456FB">
      <w:pPr>
        <w:rPr>
          <w:rFonts w:ascii="Cambria" w:eastAsia="MS Mincho" w:hAnsi="Cambria"/>
          <w:bCs/>
          <w:color w:val="4F81BD"/>
        </w:rPr>
      </w:pPr>
    </w:p>
    <w:p w14:paraId="6DC90A0F" w14:textId="3A56794B" w:rsidR="00C10CFA" w:rsidRPr="000A4A19" w:rsidRDefault="00C10CFA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This is the simplest form of a breakpoint.  Just click on the line you would like the debugger to pause processing on and 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F4. 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The debugger will begin processing your code, the </w:t>
      </w:r>
      <w:r w:rsidRPr="00C10CFA">
        <w:rPr>
          <w:rFonts w:asciiTheme="minorHAnsi" w:eastAsia="MS Mincho" w:hAnsiTheme="minorHAnsi"/>
          <w:b/>
          <w:bCs/>
          <w:color w:val="000000" w:themeColor="text1"/>
          <w:sz w:val="22"/>
        </w:rPr>
        <w:t>Watches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window will populate with local variables, and then the program will halt where you indicated with the cursor.  There will be a yellow arrow pointing to the line the debugger has stopped on.  This line has not been processed yet.</w:t>
      </w:r>
      <w:r w:rsidR="00566339">
        <w:rPr>
          <w:rFonts w:asciiTheme="minorHAnsi" w:eastAsia="MS Mincho" w:hAnsiTheme="minorHAnsi"/>
          <w:bCs/>
          <w:color w:val="000000" w:themeColor="text1"/>
          <w:sz w:val="22"/>
        </w:rPr>
        <w:t xml:space="preserve">  </w:t>
      </w:r>
      <w:r w:rsidR="00566339" w:rsidRPr="00566339">
        <w:rPr>
          <w:rFonts w:asciiTheme="minorHAnsi" w:eastAsia="MS Mincho" w:hAnsiTheme="minorHAnsi"/>
          <w:b/>
          <w:bCs/>
          <w:color w:val="000000" w:themeColor="text1"/>
          <w:sz w:val="22"/>
        </w:rPr>
        <w:t>Run to Cursor</w:t>
      </w:r>
      <w:r w:rsidR="00566339">
        <w:rPr>
          <w:rFonts w:asciiTheme="minorHAnsi" w:eastAsia="MS Mincho" w:hAnsiTheme="minorHAnsi"/>
          <w:bCs/>
          <w:color w:val="000000" w:themeColor="text1"/>
          <w:sz w:val="22"/>
        </w:rPr>
        <w:t xml:space="preserve"> is a really useful way to quickly target an area of code to ensure its working as expected.</w:t>
      </w:r>
      <w:r w:rsidR="000A4A19">
        <w:rPr>
          <w:rFonts w:asciiTheme="minorHAnsi" w:eastAsia="MS Mincho" w:hAnsiTheme="minorHAnsi"/>
          <w:bCs/>
          <w:color w:val="000000" w:themeColor="text1"/>
          <w:sz w:val="22"/>
        </w:rPr>
        <w:t xml:space="preserve">  Additionally, </w:t>
      </w:r>
      <w:r w:rsidR="000A4A19">
        <w:rPr>
          <w:rFonts w:asciiTheme="minorHAnsi" w:eastAsia="MS Mincho" w:hAnsiTheme="minorHAnsi"/>
          <w:b/>
          <w:bCs/>
          <w:color w:val="000000" w:themeColor="text1"/>
          <w:sz w:val="22"/>
        </w:rPr>
        <w:t>F</w:t>
      </w:r>
      <w:proofErr w:type="gramStart"/>
      <w:r w:rsidR="000A4A19"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7 </w:t>
      </w:r>
      <w:r w:rsidR="000A4A19">
        <w:rPr>
          <w:rFonts w:asciiTheme="minorHAnsi" w:eastAsia="MS Mincho" w:hAnsiTheme="minorHAnsi"/>
          <w:bCs/>
          <w:color w:val="000000" w:themeColor="text1"/>
          <w:sz w:val="22"/>
        </w:rPr>
        <w:t xml:space="preserve"> will</w:t>
      </w:r>
      <w:proofErr w:type="gramEnd"/>
      <w:r w:rsidR="000A4A19">
        <w:rPr>
          <w:rFonts w:asciiTheme="minorHAnsi" w:eastAsia="MS Mincho" w:hAnsiTheme="minorHAnsi"/>
          <w:bCs/>
          <w:color w:val="000000" w:themeColor="text1"/>
          <w:sz w:val="22"/>
        </w:rPr>
        <w:t xml:space="preserve"> run through the code line by line.</w:t>
      </w:r>
    </w:p>
    <w:p w14:paraId="5CF770EE" w14:textId="17549C99" w:rsidR="00566339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</w:p>
    <w:p w14:paraId="240844AB" w14:textId="1223F37F" w:rsidR="00566339" w:rsidRPr="00566339" w:rsidRDefault="00566339" w:rsidP="003456FB">
      <w:pPr>
        <w:rPr>
          <w:rFonts w:ascii="Cambria" w:eastAsia="MS Mincho" w:hAnsi="Cambria"/>
          <w:bCs/>
          <w:color w:val="4F81BD"/>
        </w:rPr>
      </w:pPr>
      <w:r w:rsidRPr="00566339">
        <w:rPr>
          <w:rFonts w:ascii="Cambria" w:eastAsia="MS Mincho" w:hAnsi="Cambria"/>
          <w:bCs/>
          <w:color w:val="4F81BD"/>
        </w:rPr>
        <w:t xml:space="preserve">Step </w:t>
      </w:r>
      <w:proofErr w:type="gramStart"/>
      <w:r w:rsidRPr="00566339">
        <w:rPr>
          <w:rFonts w:ascii="Cambria" w:eastAsia="MS Mincho" w:hAnsi="Cambria"/>
          <w:bCs/>
          <w:color w:val="4F81BD"/>
        </w:rPr>
        <w:t>Into</w:t>
      </w:r>
      <w:proofErr w:type="gramEnd"/>
      <w:r w:rsidR="004163E4">
        <w:rPr>
          <w:rFonts w:ascii="Cambria" w:eastAsia="MS Mincho" w:hAnsi="Cambria"/>
          <w:bCs/>
          <w:color w:val="4F81BD"/>
        </w:rPr>
        <w:t>/Out of Functions</w:t>
      </w:r>
    </w:p>
    <w:p w14:paraId="070B5291" w14:textId="6BF9FFEB" w:rsidR="00566339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</w:p>
    <w:p w14:paraId="70DBC1D8" w14:textId="5D1E9891" w:rsidR="00566339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Step </w:t>
      </w:r>
      <w:proofErr w:type="gramStart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>Into</w:t>
      </w:r>
      <w:proofErr w:type="gramEnd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is used to process the contents of functions.  As they exist outside of the </w:t>
      </w:r>
      <w:proofErr w:type="gramStart"/>
      <w:r w:rsidRPr="00566339">
        <w:rPr>
          <w:rFonts w:asciiTheme="minorHAnsi" w:eastAsia="MS Mincho" w:hAnsiTheme="minorHAnsi"/>
          <w:b/>
          <w:bCs/>
          <w:color w:val="000000" w:themeColor="text1"/>
          <w:sz w:val="22"/>
        </w:rPr>
        <w:t>main(</w:t>
      </w:r>
      <w:proofErr w:type="gramEnd"/>
      <w:r w:rsidRPr="00566339">
        <w:rPr>
          <w:rFonts w:asciiTheme="minorHAnsi" w:eastAsia="MS Mincho" w:hAnsiTheme="minorHAnsi"/>
          <w:b/>
          <w:bCs/>
          <w:color w:val="000000" w:themeColor="text1"/>
          <w:sz w:val="22"/>
        </w:rPr>
        <w:t>)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function the debugger will not normally operate inside of them.  Often we will need to evaluate a function’s code as part of the debugging process and we can use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Step </w:t>
      </w:r>
      <w:proofErr w:type="gramStart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>Into</w:t>
      </w:r>
      <w:proofErr w:type="gramEnd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>for just this purpose.</w:t>
      </w:r>
    </w:p>
    <w:p w14:paraId="79CFD2CE" w14:textId="559A3923" w:rsidR="00566339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</w:p>
    <w:p w14:paraId="6877D349" w14:textId="112F025A" w:rsidR="004163E4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  <w:r>
        <w:rPr>
          <w:rFonts w:asciiTheme="minorHAnsi" w:eastAsia="MS Mincho" w:hAnsiTheme="minorHAnsi"/>
          <w:bCs/>
          <w:color w:val="000000" w:themeColor="text1"/>
          <w:sz w:val="22"/>
        </w:rPr>
        <w:t>Place you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>r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cursor on </w:t>
      </w:r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line 7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 xml:space="preserve">, </w:t>
      </w:r>
      <w:proofErr w:type="spellStart"/>
      <w:r w:rsidR="004163E4" w:rsidRPr="004163E4">
        <w:rPr>
          <w:rFonts w:asciiTheme="minorHAnsi" w:eastAsia="MS Mincho" w:hAnsiTheme="minorHAnsi"/>
          <w:b/>
          <w:bCs/>
          <w:i/>
          <w:color w:val="000000" w:themeColor="text1"/>
          <w:sz w:val="22"/>
        </w:rPr>
        <w:t>int</w:t>
      </w:r>
      <w:proofErr w:type="spellEnd"/>
      <w:r w:rsidR="004163E4" w:rsidRPr="004163E4">
        <w:rPr>
          <w:rFonts w:asciiTheme="minorHAnsi" w:eastAsia="MS Mincho" w:hAnsiTheme="minorHAnsi"/>
          <w:b/>
          <w:bCs/>
          <w:i/>
          <w:color w:val="000000" w:themeColor="text1"/>
          <w:sz w:val="22"/>
        </w:rPr>
        <w:t xml:space="preserve"> x = 5, y =2, z;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and 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>F4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.  The debugger will process all of the lines up until the </w:t>
      </w:r>
      <w:proofErr w:type="gramStart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addition(</w:t>
      </w:r>
      <w:proofErr w:type="gramEnd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)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function is called.  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F7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to move down one line to the function call.  In order to debug the function, 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>Shift + F7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to </w:t>
      </w:r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step into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its code.  You will s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 xml:space="preserve">ee the yellow arrow move down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to the function 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 xml:space="preserve">area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and come to rest at the first operation, in this case </w:t>
      </w:r>
      <w:r w:rsidRPr="004163E4">
        <w:rPr>
          <w:rFonts w:asciiTheme="minorHAnsi" w:eastAsia="MS Mincho" w:hAnsiTheme="minorHAnsi"/>
          <w:b/>
          <w:bCs/>
          <w:i/>
          <w:color w:val="000000" w:themeColor="text1"/>
          <w:sz w:val="22"/>
        </w:rPr>
        <w:t>c=</w:t>
      </w:r>
      <w:proofErr w:type="spellStart"/>
      <w:r w:rsidRPr="004163E4">
        <w:rPr>
          <w:rFonts w:asciiTheme="minorHAnsi" w:eastAsia="MS Mincho" w:hAnsiTheme="minorHAnsi"/>
          <w:b/>
          <w:bCs/>
          <w:i/>
          <w:color w:val="000000" w:themeColor="text1"/>
          <w:sz w:val="22"/>
        </w:rPr>
        <w:t>a+b</w:t>
      </w:r>
      <w:proofErr w:type="spellEnd"/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>.</w:t>
      </w:r>
    </w:p>
    <w:p w14:paraId="491C6F2A" w14:textId="77777777" w:rsidR="004163E4" w:rsidRDefault="004163E4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</w:p>
    <w:p w14:paraId="188EDA5F" w14:textId="3D446AE3" w:rsidR="00566339" w:rsidRDefault="00566339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Take note of both 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 xml:space="preserve">the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Watches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and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Call Stack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windows.  The contents of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>Watches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has changed to represent the variables within the scope of the </w:t>
      </w:r>
      <w:proofErr w:type="gramStart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addition(</w:t>
      </w:r>
      <w:proofErr w:type="gramEnd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)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function.  Additionally, the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Call Stack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>window indicates in red that the function currently being process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>ed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is </w:t>
      </w:r>
      <w:proofErr w:type="gramStart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addition(</w:t>
      </w:r>
      <w:proofErr w:type="gramEnd"/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)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 not </w:t>
      </w:r>
      <w:r w:rsidRPr="004163E4">
        <w:rPr>
          <w:rFonts w:asciiTheme="minorHAnsi" w:eastAsia="MS Mincho" w:hAnsiTheme="minorHAnsi"/>
          <w:b/>
          <w:bCs/>
          <w:color w:val="000000" w:themeColor="text1"/>
          <w:sz w:val="22"/>
        </w:rPr>
        <w:t>main()</w:t>
      </w:r>
      <w:r>
        <w:rPr>
          <w:rFonts w:asciiTheme="minorHAnsi" w:eastAsia="MS Mincho" w:hAnsiTheme="minorHAnsi"/>
          <w:bCs/>
          <w:color w:val="000000" w:themeColor="text1"/>
          <w:sz w:val="22"/>
        </w:rPr>
        <w:t>.</w:t>
      </w:r>
      <w:r w:rsidR="004163E4">
        <w:rPr>
          <w:rFonts w:asciiTheme="minorHAnsi" w:eastAsia="MS Mincho" w:hAnsiTheme="minorHAnsi"/>
          <w:bCs/>
          <w:color w:val="000000" w:themeColor="text1"/>
          <w:sz w:val="22"/>
        </w:rPr>
        <w:t xml:space="preserve">  By paying close attention to these outputs you can get a much clearer idea of what is happening as your program executes.</w:t>
      </w:r>
    </w:p>
    <w:p w14:paraId="3D88F0FE" w14:textId="292F2811" w:rsidR="004163E4" w:rsidRDefault="004163E4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</w:p>
    <w:p w14:paraId="1120E9BF" w14:textId="1B62B0DA" w:rsidR="004163E4" w:rsidRPr="004163E4" w:rsidRDefault="004163E4" w:rsidP="003456FB">
      <w:pPr>
        <w:rPr>
          <w:rFonts w:asciiTheme="minorHAnsi" w:eastAsia="MS Mincho" w:hAnsiTheme="minorHAnsi"/>
          <w:bCs/>
          <w:color w:val="000000" w:themeColor="text1"/>
          <w:sz w:val="22"/>
        </w:rPr>
      </w:pP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F7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to work your way through the function or press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Ctrl + F7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to </w:t>
      </w:r>
      <w:r>
        <w:rPr>
          <w:rFonts w:asciiTheme="minorHAnsi" w:eastAsia="MS Mincho" w:hAnsiTheme="minorHAnsi"/>
          <w:b/>
          <w:bCs/>
          <w:color w:val="000000" w:themeColor="text1"/>
          <w:sz w:val="22"/>
        </w:rPr>
        <w:t>Step Out</w:t>
      </w:r>
      <w:r>
        <w:rPr>
          <w:rFonts w:asciiTheme="minorHAnsi" w:eastAsia="MS Mincho" w:hAnsiTheme="minorHAnsi"/>
          <w:bCs/>
          <w:color w:val="000000" w:themeColor="text1"/>
          <w:sz w:val="22"/>
        </w:rPr>
        <w:t xml:space="preserve">.  Stepping out will instruct the debugger to exit the function and return to the line of </w:t>
      </w:r>
      <w:proofErr w:type="gramStart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>main(</w:t>
      </w:r>
      <w:proofErr w:type="gramEnd"/>
      <w:r>
        <w:rPr>
          <w:rFonts w:asciiTheme="minorHAnsi" w:eastAsia="MS Mincho" w:hAnsiTheme="minorHAnsi"/>
          <w:b/>
          <w:bCs/>
          <w:color w:val="000000" w:themeColor="text1"/>
          <w:sz w:val="22"/>
        </w:rPr>
        <w:t xml:space="preserve">) </w:t>
      </w:r>
      <w:r>
        <w:rPr>
          <w:rFonts w:asciiTheme="minorHAnsi" w:eastAsia="MS Mincho" w:hAnsiTheme="minorHAnsi"/>
          <w:bCs/>
          <w:color w:val="000000" w:themeColor="text1"/>
          <w:sz w:val="22"/>
        </w:rPr>
        <w:t>which it was called from.</w:t>
      </w:r>
    </w:p>
    <w:p w14:paraId="383236C3" w14:textId="77777777" w:rsidR="00F861D7" w:rsidRDefault="00F861D7" w:rsidP="00EC0541">
      <w:pPr>
        <w:pStyle w:val="Heading3"/>
        <w:rPr>
          <w:rFonts w:asciiTheme="minorHAnsi" w:hAnsiTheme="minorHAnsi"/>
          <w:b w:val="0"/>
          <w:color w:val="000000" w:themeColor="text1"/>
          <w:sz w:val="22"/>
        </w:rPr>
      </w:pPr>
    </w:p>
    <w:p w14:paraId="5941FA78" w14:textId="2297E4D3" w:rsidR="00BB0A5A" w:rsidRPr="00F861D7" w:rsidRDefault="00C67A5A" w:rsidP="00EC0541">
      <w:pPr>
        <w:pStyle w:val="Heading3"/>
        <w:rPr>
          <w:rFonts w:asciiTheme="minorHAnsi" w:hAnsiTheme="minorHAnsi"/>
          <w:b w:val="0"/>
          <w:color w:val="000000" w:themeColor="text1"/>
          <w:sz w:val="22"/>
        </w:rPr>
      </w:pPr>
      <w:r w:rsidRPr="00F861D7">
        <w:rPr>
          <w:b w:val="0"/>
        </w:rPr>
        <w:t>Breakpoints</w:t>
      </w:r>
    </w:p>
    <w:p w14:paraId="5332C122" w14:textId="77777777" w:rsidR="00C67A5A" w:rsidRDefault="00C67A5A" w:rsidP="00C37AF2">
      <w:pPr>
        <w:pStyle w:val="NoSpacing"/>
      </w:pPr>
    </w:p>
    <w:p w14:paraId="10CDC2FC" w14:textId="40F8184A" w:rsidR="009F52E5" w:rsidRDefault="00C67A5A" w:rsidP="00C37AF2">
      <w:pPr>
        <w:pStyle w:val="NoSpacing"/>
      </w:pPr>
      <w:r>
        <w:t xml:space="preserve">Another useful feature that a debugger provides are </w:t>
      </w:r>
      <w:r w:rsidRPr="00C67A5A">
        <w:rPr>
          <w:b/>
        </w:rPr>
        <w:t>breakpoints</w:t>
      </w:r>
      <w:r>
        <w:t xml:space="preserve">. </w:t>
      </w:r>
      <w:r w:rsidR="004163E4">
        <w:t xml:space="preserve"> </w:t>
      </w:r>
      <w:r>
        <w:t>Breakpoints are user defined places in code that the debugger will stop at when execution reaches them.</w:t>
      </w:r>
      <w:r w:rsidR="00EC0541">
        <w:t xml:space="preserve"> </w:t>
      </w:r>
      <w:r w:rsidR="009F52E5">
        <w:t xml:space="preserve"> </w:t>
      </w:r>
      <w:r w:rsidR="00EC0541">
        <w:t xml:space="preserve">You can set and unset them by clicking on a line of source code and pressing </w:t>
      </w:r>
      <w:r w:rsidR="009F52E5">
        <w:rPr>
          <w:b/>
        </w:rPr>
        <w:t>F5</w:t>
      </w:r>
      <w:r w:rsidR="00EC0541">
        <w:t xml:space="preserve">, or just by clicking on the grey bar to the left of the source code. </w:t>
      </w:r>
      <w:r w:rsidR="009F52E5">
        <w:t xml:space="preserve"> </w:t>
      </w:r>
      <w:r w:rsidR="00EC0541">
        <w:t>Here I</w:t>
      </w:r>
      <w:r w:rsidR="009F52E5">
        <w:t>'ve set two breakpoints on lines 7 and 10</w:t>
      </w:r>
      <w:r w:rsidR="00EC0541">
        <w:t xml:space="preserve"> and have started debugging by pressing </w:t>
      </w:r>
      <w:r w:rsidR="009F52E5">
        <w:rPr>
          <w:b/>
        </w:rPr>
        <w:t>F8</w:t>
      </w:r>
      <w:r w:rsidR="009F52E5">
        <w:t>.</w:t>
      </w:r>
    </w:p>
    <w:p w14:paraId="52D509F9" w14:textId="77777777" w:rsidR="009F52E5" w:rsidRDefault="009F52E5" w:rsidP="00C37AF2">
      <w:pPr>
        <w:pStyle w:val="NoSpacing"/>
      </w:pPr>
    </w:p>
    <w:p w14:paraId="14DD602C" w14:textId="77777777" w:rsidR="009F52E5" w:rsidRDefault="009F52E5" w:rsidP="009F52E5">
      <w:pPr>
        <w:pStyle w:val="NoSpacing"/>
        <w:jc w:val="center"/>
      </w:pPr>
      <w:r>
        <w:rPr>
          <w:noProof/>
          <w:lang w:eastAsia="en-GB" w:bidi="ar-SA"/>
        </w:rPr>
        <w:drawing>
          <wp:inline distT="0" distB="0" distL="0" distR="0" wp14:anchorId="047C5ED6" wp14:editId="01FEDDDC">
            <wp:extent cx="3121187" cy="2971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055" cy="30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B1C" w14:textId="77777777" w:rsidR="009F52E5" w:rsidRDefault="009F52E5" w:rsidP="00C37AF2">
      <w:pPr>
        <w:pStyle w:val="NoSpacing"/>
      </w:pPr>
    </w:p>
    <w:p w14:paraId="5D2812A3" w14:textId="52F235F8" w:rsidR="00C67A5A" w:rsidRPr="009F52E5" w:rsidRDefault="009F52E5" w:rsidP="00C37AF2">
      <w:pPr>
        <w:pStyle w:val="NoSpacing"/>
      </w:pPr>
      <w:r>
        <w:t xml:space="preserve">The program has stopped at the variable declaration/definition and indicates which line it’s stopped on with the yellow arrow.  If I press </w:t>
      </w:r>
      <w:r>
        <w:rPr>
          <w:b/>
        </w:rPr>
        <w:t>F8</w:t>
      </w:r>
      <w:r>
        <w:t xml:space="preserve"> again it will step through the code to the second breakpoint.  Pressing </w:t>
      </w:r>
      <w:r>
        <w:rPr>
          <w:b/>
        </w:rPr>
        <w:t xml:space="preserve">F8 </w:t>
      </w:r>
      <w:r w:rsidRPr="009F52E5">
        <w:t>again</w:t>
      </w:r>
      <w:r>
        <w:rPr>
          <w:b/>
        </w:rPr>
        <w:t xml:space="preserve"> </w:t>
      </w:r>
      <w:r>
        <w:t>will complete the program and end the debugging process.</w:t>
      </w:r>
    </w:p>
    <w:p w14:paraId="5F43DB22" w14:textId="77777777" w:rsidR="00381DC2" w:rsidRDefault="00381DC2" w:rsidP="00381DC2">
      <w:pPr>
        <w:pStyle w:val="Heading3"/>
      </w:pPr>
      <w:r>
        <w:lastRenderedPageBreak/>
        <w:t>Conclusion</w:t>
      </w:r>
    </w:p>
    <w:p w14:paraId="493A9DE3" w14:textId="77777777" w:rsidR="00381DC2" w:rsidRDefault="00381DC2" w:rsidP="00C37AF2">
      <w:pPr>
        <w:pStyle w:val="NoSpacing"/>
      </w:pPr>
    </w:p>
    <w:p w14:paraId="68C7F4F0" w14:textId="0DDE49DE" w:rsidR="00381DC2" w:rsidRDefault="00381DC2" w:rsidP="00C37AF2">
      <w:pPr>
        <w:pStyle w:val="NoSpacing"/>
      </w:pPr>
      <w:r>
        <w:t xml:space="preserve">These are the basic debugging tools that you need to get by. </w:t>
      </w:r>
      <w:r w:rsidR="00C158BF">
        <w:t xml:space="preserve"> Start using </w:t>
      </w:r>
      <w:r>
        <w:t>breakpoints and stepping through code to more fully unde</w:t>
      </w:r>
      <w:r w:rsidR="005A7C5D">
        <w:t>rstand the code you are writing, and make sure you understand how to correctly use the debugger when it stops execution due to some sort of error.</w:t>
      </w:r>
      <w:r w:rsidR="0034192F">
        <w:t xml:space="preserve"> </w:t>
      </w:r>
      <w:r w:rsidR="00C158BF">
        <w:t xml:space="preserve"> </w:t>
      </w:r>
      <w:r w:rsidR="0034192F">
        <w:t xml:space="preserve">I fully expect you to be able to demonstrate and explain your code to me line by line using the debugger. </w:t>
      </w:r>
      <w:r w:rsidR="00C158BF">
        <w:t xml:space="preserve"> </w:t>
      </w:r>
      <w:r w:rsidR="0034192F">
        <w:t>Additionally, if you are having a problem and want my help, I expect you to be able to show that you have attempted to solve the problem by analysing it with the debugger.</w:t>
      </w:r>
    </w:p>
    <w:p w14:paraId="5A0C9578" w14:textId="77777777" w:rsidR="0012601A" w:rsidRDefault="0012601A" w:rsidP="00C37AF2">
      <w:pPr>
        <w:pStyle w:val="NoSpacing"/>
      </w:pPr>
    </w:p>
    <w:p w14:paraId="37E8190D" w14:textId="77777777" w:rsidR="003F2322" w:rsidRDefault="003F2322" w:rsidP="0012601A">
      <w:pPr>
        <w:pStyle w:val="Heading4"/>
      </w:pPr>
    </w:p>
    <w:p w14:paraId="2FCF0738" w14:textId="0FC94852" w:rsidR="0012601A" w:rsidRDefault="0012601A" w:rsidP="0012601A">
      <w:pPr>
        <w:pStyle w:val="Heading4"/>
      </w:pPr>
      <w:r>
        <w:t xml:space="preserve">Advanced </w:t>
      </w:r>
      <w:r w:rsidR="00A42707">
        <w:t>Debugging</w:t>
      </w:r>
    </w:p>
    <w:p w14:paraId="3454B507" w14:textId="77777777" w:rsidR="00B1791E" w:rsidRDefault="00B1791E" w:rsidP="00C37AF2">
      <w:pPr>
        <w:pStyle w:val="NoSpacing"/>
      </w:pPr>
    </w:p>
    <w:p w14:paraId="07C28287" w14:textId="77777777" w:rsidR="003F2322" w:rsidRDefault="00C158BF" w:rsidP="00C37AF2">
      <w:pPr>
        <w:pStyle w:val="NoSpacing"/>
      </w:pPr>
      <w:r>
        <w:t xml:space="preserve">The following code is not broken, however, it is somewhat more complicated than examples we’ve looked at so far.  It is essential that you understand exactly how it works.  </w:t>
      </w:r>
    </w:p>
    <w:p w14:paraId="721E0ACF" w14:textId="693DBDE7" w:rsidR="003F2322" w:rsidRDefault="003F2322" w:rsidP="00C37AF2">
      <w:pPr>
        <w:pStyle w:val="NoSpacing"/>
      </w:pPr>
    </w:p>
    <w:p w14:paraId="06F92A01" w14:textId="72CB1947" w:rsidR="003F2322" w:rsidRDefault="003F2322" w:rsidP="003F2322">
      <w:pPr>
        <w:pStyle w:val="NoSpacing"/>
        <w:rPr>
          <w:rFonts w:ascii="Cambria" w:eastAsia="MS Mincho" w:hAnsi="Cambria"/>
          <w:b/>
          <w:bCs/>
          <w:i/>
          <w:iCs/>
          <w:color w:val="4F81BD"/>
          <w:sz w:val="24"/>
        </w:rPr>
      </w:pPr>
      <w:r>
        <w:rPr>
          <w:rFonts w:ascii="Cambria" w:eastAsia="MS Mincho" w:hAnsi="Cambria"/>
          <w:b/>
          <w:bCs/>
          <w:i/>
          <w:iCs/>
          <w:color w:val="4F81BD"/>
          <w:sz w:val="24"/>
        </w:rPr>
        <w:t>Exercise 03</w:t>
      </w:r>
    </w:p>
    <w:p w14:paraId="00AB4327" w14:textId="77777777" w:rsidR="003F2322" w:rsidRPr="003F2322" w:rsidRDefault="003F2322" w:rsidP="00C37AF2">
      <w:pPr>
        <w:pStyle w:val="NoSpacing"/>
        <w:rPr>
          <w:b/>
        </w:rPr>
      </w:pPr>
    </w:p>
    <w:p w14:paraId="3BCC1C4D" w14:textId="5F783C98" w:rsidR="00E404CA" w:rsidRDefault="003F2322" w:rsidP="00C37AF2">
      <w:pPr>
        <w:pStyle w:val="NoSpacing"/>
      </w:pPr>
      <w:r>
        <w:t xml:space="preserve">Create a new project called </w:t>
      </w:r>
      <w:r w:rsidRPr="003F2322">
        <w:t>Adventure</w:t>
      </w:r>
      <w:r>
        <w:t xml:space="preserve"> and paste the code </w:t>
      </w:r>
      <w:r w:rsidR="00250EE3">
        <w:t xml:space="preserve">below </w:t>
      </w:r>
      <w:r>
        <w:t xml:space="preserve">into </w:t>
      </w:r>
      <w:proofErr w:type="spellStart"/>
      <w:r>
        <w:t>main.c</w:t>
      </w:r>
      <w:proofErr w:type="spellEnd"/>
      <w:r>
        <w:t xml:space="preserve">.  </w:t>
      </w:r>
      <w:r w:rsidR="00C158BF" w:rsidRPr="003F2322">
        <w:t>Use</w:t>
      </w:r>
      <w:r w:rsidR="00C158BF">
        <w:t xml:space="preserve"> the debugger to analyse </w:t>
      </w:r>
      <w:r>
        <w:t xml:space="preserve">the various functions, </w:t>
      </w:r>
      <w:r w:rsidR="00250EE3">
        <w:t xml:space="preserve">including the pre-defined </w:t>
      </w:r>
      <w:proofErr w:type="spellStart"/>
      <w:proofErr w:type="gramStart"/>
      <w:r w:rsidR="00250EE3" w:rsidRPr="00250EE3">
        <w:rPr>
          <w:b/>
        </w:rPr>
        <w:t>clrscr</w:t>
      </w:r>
      <w:proofErr w:type="spellEnd"/>
      <w:r w:rsidR="00250EE3">
        <w:rPr>
          <w:b/>
        </w:rPr>
        <w:t>(</w:t>
      </w:r>
      <w:proofErr w:type="gramEnd"/>
      <w:r w:rsidR="00250EE3">
        <w:rPr>
          <w:b/>
        </w:rPr>
        <w:t>)</w:t>
      </w:r>
      <w:r w:rsidR="00250EE3">
        <w:t xml:space="preserve">, </w:t>
      </w:r>
      <w:r>
        <w:t xml:space="preserve">examining how they work together to create </w:t>
      </w:r>
      <w:r w:rsidR="00BF7D9B">
        <w:t xml:space="preserve">both </w:t>
      </w:r>
      <w:r>
        <w:t>the grid and the movement of the character</w:t>
      </w:r>
      <w:r w:rsidR="00C158BF">
        <w:t xml:space="preserve">.  Make sure you set breakpoints and step into and out of the functions.  </w:t>
      </w:r>
      <w:r>
        <w:t>If you get caught in a long loop, ensure you understand exactly what it’s doing and then set a breakpoint just after it so you can jump over it the next time you run the debugger.</w:t>
      </w:r>
      <w:r w:rsidR="00BF7D9B">
        <w:t xml:space="preserve">  You may find that the debugger </w:t>
      </w:r>
      <w:r w:rsidR="000A4A19">
        <w:t>loses focus</w:t>
      </w:r>
      <w:r w:rsidR="00BF7D9B">
        <w:t xml:space="preserve"> without clear instructions and use of breakpoints.  Be patient, and use the techniques you’ve learned in this tutorial to keep the debugger </w:t>
      </w:r>
      <w:r w:rsidR="000A4A19">
        <w:t>centred</w:t>
      </w:r>
      <w:r w:rsidR="00BF7D9B">
        <w:t xml:space="preserve"> on the section of code you’re analysing.</w:t>
      </w:r>
    </w:p>
    <w:p w14:paraId="499622F9" w14:textId="04BA32DF" w:rsidR="003F2322" w:rsidRDefault="003F2322" w:rsidP="00C37AF2">
      <w:pPr>
        <w:pStyle w:val="NoSpacing"/>
      </w:pPr>
    </w:p>
    <w:p w14:paraId="763E384D" w14:textId="634AB311" w:rsidR="003F2322" w:rsidRDefault="003F2322" w:rsidP="00C37AF2">
      <w:pPr>
        <w:pStyle w:val="NoSpacing"/>
        <w:rPr>
          <w:b/>
        </w:rPr>
      </w:pPr>
      <w:r w:rsidRPr="003F2322">
        <w:rPr>
          <w:b/>
        </w:rPr>
        <w:t>MAKE SURE TO COMMENT THE CODE WITH WHAT YOU LEAR</w:t>
      </w:r>
      <w:r w:rsidR="006E457E">
        <w:rPr>
          <w:b/>
        </w:rPr>
        <w:t>N SO THAT YOU CAN MAKE USE OF THESE TECHNIQUES</w:t>
      </w:r>
      <w:r w:rsidRPr="003F2322">
        <w:rPr>
          <w:b/>
        </w:rPr>
        <w:t xml:space="preserve"> IN YOUR OWN PROGRAMS</w:t>
      </w:r>
    </w:p>
    <w:p w14:paraId="0F2A4A88" w14:textId="432A0A0E" w:rsidR="003F2322" w:rsidRDefault="003F2322" w:rsidP="00C37AF2">
      <w:pPr>
        <w:pStyle w:val="NoSpacing"/>
        <w:rPr>
          <w:b/>
        </w:rPr>
      </w:pPr>
    </w:p>
    <w:p w14:paraId="3A0A42D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#include &lt;</w:t>
      </w:r>
      <w:proofErr w:type="spellStart"/>
      <w:r w:rsidRPr="003F2322">
        <w:rPr>
          <w:rStyle w:val="StyleEmphasisConsolasBoldNotItalic"/>
          <w:sz w:val="18"/>
          <w:szCs w:val="18"/>
        </w:rPr>
        <w:t>stdio.h</w:t>
      </w:r>
      <w:proofErr w:type="spellEnd"/>
      <w:r w:rsidRPr="003F2322">
        <w:rPr>
          <w:rStyle w:val="StyleEmphasisConsolasBoldNotItalic"/>
          <w:sz w:val="18"/>
          <w:szCs w:val="18"/>
        </w:rPr>
        <w:t>&gt;</w:t>
      </w:r>
    </w:p>
    <w:p w14:paraId="36B3DE32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#include &lt;</w:t>
      </w:r>
      <w:proofErr w:type="spellStart"/>
      <w:r w:rsidRPr="003F2322">
        <w:rPr>
          <w:rStyle w:val="StyleEmphasisConsolasBoldNotItalic"/>
          <w:sz w:val="18"/>
          <w:szCs w:val="18"/>
        </w:rPr>
        <w:t>stdlib.h</w:t>
      </w:r>
      <w:proofErr w:type="spellEnd"/>
      <w:r w:rsidRPr="003F2322">
        <w:rPr>
          <w:rStyle w:val="StyleEmphasisConsolasBoldNotItalic"/>
          <w:sz w:val="18"/>
          <w:szCs w:val="18"/>
        </w:rPr>
        <w:t>&gt;</w:t>
      </w:r>
    </w:p>
    <w:p w14:paraId="2D5FE9B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5395411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 w:rsidRPr="003F2322">
        <w:rPr>
          <w:rStyle w:val="StyleEmphasisConsolasBoldNotItalic"/>
          <w:sz w:val="18"/>
          <w:szCs w:val="18"/>
        </w:rPr>
        <w:t>const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ROOM_HEIGHT = 20;</w:t>
      </w:r>
    </w:p>
    <w:p w14:paraId="1FEEA04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 w:rsidRPr="003F2322">
        <w:rPr>
          <w:rStyle w:val="StyleEmphasisConsolasBoldNotItalic"/>
          <w:sz w:val="18"/>
          <w:szCs w:val="18"/>
        </w:rPr>
        <w:t>const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ROOM_WIDTH = 20;</w:t>
      </w:r>
    </w:p>
    <w:p w14:paraId="208812A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1F41178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void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printmap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char a[ROOM_WIDTH][ROOM_HEIGHT],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x,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y);</w:t>
      </w:r>
    </w:p>
    <w:p w14:paraId="1F30044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void </w:t>
      </w:r>
      <w:proofErr w:type="gramStart"/>
      <w:r w:rsidRPr="003F2322">
        <w:rPr>
          <w:rStyle w:val="StyleEmphasisConsolasBoldNotItalic"/>
          <w:sz w:val="18"/>
          <w:szCs w:val="18"/>
        </w:rPr>
        <w:t>input(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char a[ROOM_WIDTH][ROOM_HEIGHT],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x,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y);</w:t>
      </w:r>
    </w:p>
    <w:p w14:paraId="10213C7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void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clrscr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);</w:t>
      </w:r>
    </w:p>
    <w:p w14:paraId="661A445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18BC17D8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</w:t>
      </w:r>
      <w:proofErr w:type="gramStart"/>
      <w:r w:rsidRPr="003F2322">
        <w:rPr>
          <w:rStyle w:val="StyleEmphasisConsolasBoldNotItalic"/>
          <w:sz w:val="18"/>
          <w:szCs w:val="18"/>
        </w:rPr>
        <w:t>main(</w:t>
      </w:r>
      <w:proofErr w:type="gramEnd"/>
      <w:r w:rsidRPr="003F2322">
        <w:rPr>
          <w:rStyle w:val="StyleEmphasisConsolasBoldNotItalic"/>
          <w:sz w:val="18"/>
          <w:szCs w:val="18"/>
        </w:rPr>
        <w:t>)</w:t>
      </w:r>
    </w:p>
    <w:p w14:paraId="02EB7E5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{</w:t>
      </w:r>
    </w:p>
    <w:p w14:paraId="1F5A339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i,j</w:t>
      </w:r>
      <w:proofErr w:type="spellEnd"/>
      <w:proofErr w:type="gramEnd"/>
      <w:r w:rsidRPr="003F2322">
        <w:rPr>
          <w:rStyle w:val="StyleEmphasisConsolasBoldNotItalic"/>
          <w:sz w:val="18"/>
          <w:szCs w:val="18"/>
        </w:rPr>
        <w:t>;</w:t>
      </w:r>
    </w:p>
    <w:p w14:paraId="6279B784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x = ROOM_WIDTH / 2;</w:t>
      </w:r>
    </w:p>
    <w:p w14:paraId="7282325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y = ROOM_HEIGHT / 2;</w:t>
      </w:r>
    </w:p>
    <w:p w14:paraId="07D3442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char map[ROOM_</w:t>
      </w:r>
      <w:proofErr w:type="gramStart"/>
      <w:r w:rsidRPr="003F2322">
        <w:rPr>
          <w:rStyle w:val="StyleEmphasisConsolasBoldNotItalic"/>
          <w:sz w:val="18"/>
          <w:szCs w:val="18"/>
        </w:rPr>
        <w:t>WIDTH][</w:t>
      </w:r>
      <w:proofErr w:type="gramEnd"/>
      <w:r w:rsidRPr="003F2322">
        <w:rPr>
          <w:rStyle w:val="StyleEmphasisConsolasBoldNotItalic"/>
          <w:sz w:val="18"/>
          <w:szCs w:val="18"/>
        </w:rPr>
        <w:t>ROOM_HEIGHT];</w:t>
      </w:r>
    </w:p>
    <w:p w14:paraId="4EEB27E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2E675DB4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E829B7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gramStart"/>
      <w:r w:rsidRPr="003F2322">
        <w:rPr>
          <w:rStyle w:val="StyleEmphasisConsolasBoldNotItalic"/>
          <w:sz w:val="18"/>
          <w:szCs w:val="18"/>
        </w:rPr>
        <w:t>for(</w:t>
      </w:r>
      <w:proofErr w:type="spellStart"/>
      <w:proofErr w:type="gramEnd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= 0; 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&lt;ROOM_HEIGHT; 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>++)</w:t>
      </w:r>
    </w:p>
    <w:p w14:paraId="03939667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{</w:t>
      </w:r>
    </w:p>
    <w:p w14:paraId="4FFDA34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</w:t>
      </w:r>
      <w:proofErr w:type="gramStart"/>
      <w:r w:rsidRPr="003F2322">
        <w:rPr>
          <w:rStyle w:val="StyleEmphasisConsolasBoldNotItalic"/>
          <w:sz w:val="18"/>
          <w:szCs w:val="18"/>
        </w:rPr>
        <w:t>for(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j = 0; j &lt; ROOM_WIDTH; </w:t>
      </w:r>
      <w:proofErr w:type="spellStart"/>
      <w:r w:rsidRPr="003F2322">
        <w:rPr>
          <w:rStyle w:val="StyleEmphasisConsolasBoldNotItalic"/>
          <w:sz w:val="18"/>
          <w:szCs w:val="18"/>
        </w:rPr>
        <w:t>j++</w:t>
      </w:r>
      <w:proofErr w:type="spellEnd"/>
      <w:r w:rsidRPr="003F2322">
        <w:rPr>
          <w:rStyle w:val="StyleEmphasisConsolasBoldNotItalic"/>
          <w:sz w:val="18"/>
          <w:szCs w:val="18"/>
        </w:rPr>
        <w:t>)</w:t>
      </w:r>
    </w:p>
    <w:p w14:paraId="506E3EB9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{</w:t>
      </w:r>
    </w:p>
    <w:p w14:paraId="30692E2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map[j][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>] = '.';</w:t>
      </w:r>
    </w:p>
    <w:p w14:paraId="4E1D4E90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}</w:t>
      </w:r>
    </w:p>
    <w:p w14:paraId="555BB87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}</w:t>
      </w:r>
    </w:p>
    <w:p w14:paraId="3AC07204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03E2D38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printmap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map, x, y);</w:t>
      </w:r>
    </w:p>
    <w:p w14:paraId="2FDAA8B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7287E5F9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return 0;</w:t>
      </w:r>
    </w:p>
    <w:p w14:paraId="628E6BB4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}</w:t>
      </w:r>
    </w:p>
    <w:p w14:paraId="0CC6C81D" w14:textId="42E540AD" w:rsid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6FEEF886" w14:textId="42A14638" w:rsidR="00FB3C7C" w:rsidRDefault="00FB3C7C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00FAB0F" w14:textId="041F0194" w:rsidR="00FB3C7C" w:rsidRDefault="00FB3C7C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348C413D" w14:textId="772442E0" w:rsidR="00FB3C7C" w:rsidRDefault="00FB3C7C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5268BCD" w14:textId="77795067" w:rsidR="00FB3C7C" w:rsidRDefault="00FB3C7C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040E7236" w14:textId="77777777" w:rsidR="00FB3C7C" w:rsidRPr="003F2322" w:rsidRDefault="00FB3C7C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0F7AD58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lastRenderedPageBreak/>
        <w:t xml:space="preserve">void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printmap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char a[ROOM_WIDTH][ROOM_HEIGHT],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x,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y)</w:t>
      </w:r>
    </w:p>
    <w:p w14:paraId="78C1D44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{</w:t>
      </w:r>
    </w:p>
    <w:p w14:paraId="3EF949F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i,j</w:t>
      </w:r>
      <w:proofErr w:type="spellEnd"/>
      <w:proofErr w:type="gramEnd"/>
      <w:r w:rsidRPr="003F2322">
        <w:rPr>
          <w:rStyle w:val="StyleEmphasisConsolasBoldNotItalic"/>
          <w:sz w:val="18"/>
          <w:szCs w:val="18"/>
        </w:rPr>
        <w:t>;</w:t>
      </w:r>
    </w:p>
    <w:p w14:paraId="7C97359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FF09A4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a[x][y] = 'Î';</w:t>
      </w:r>
    </w:p>
    <w:p w14:paraId="5C5C8D42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printf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"Use 'w', 'a', 's', 'd' to move the adventurer around the grid.\n\n");</w:t>
      </w:r>
    </w:p>
    <w:p w14:paraId="65A3FE88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5F689447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gramStart"/>
      <w:r w:rsidRPr="003F2322">
        <w:rPr>
          <w:rStyle w:val="StyleEmphasisConsolasBoldNotItalic"/>
          <w:sz w:val="18"/>
          <w:szCs w:val="18"/>
        </w:rPr>
        <w:t>for(</w:t>
      </w:r>
      <w:proofErr w:type="spellStart"/>
      <w:proofErr w:type="gramEnd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= 0; 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&lt;ROOM_HEIGHT; 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>++)</w:t>
      </w:r>
    </w:p>
    <w:p w14:paraId="4A0D3EB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{</w:t>
      </w:r>
    </w:p>
    <w:p w14:paraId="792B9A90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</w:t>
      </w:r>
      <w:proofErr w:type="gramStart"/>
      <w:r w:rsidRPr="003F2322">
        <w:rPr>
          <w:rStyle w:val="StyleEmphasisConsolasBoldNotItalic"/>
          <w:sz w:val="18"/>
          <w:szCs w:val="18"/>
        </w:rPr>
        <w:t>for(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j = 0; j &lt; ROOM_WIDTH; </w:t>
      </w:r>
      <w:proofErr w:type="spellStart"/>
      <w:r w:rsidRPr="003F2322">
        <w:rPr>
          <w:rStyle w:val="StyleEmphasisConsolasBoldNotItalic"/>
          <w:sz w:val="18"/>
          <w:szCs w:val="18"/>
        </w:rPr>
        <w:t>j++</w:t>
      </w:r>
      <w:proofErr w:type="spellEnd"/>
      <w:r w:rsidRPr="003F2322">
        <w:rPr>
          <w:rStyle w:val="StyleEmphasisConsolasBoldNotItalic"/>
          <w:sz w:val="18"/>
          <w:szCs w:val="18"/>
        </w:rPr>
        <w:t>)</w:t>
      </w:r>
    </w:p>
    <w:p w14:paraId="18D58D5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{</w:t>
      </w:r>
    </w:p>
    <w:p w14:paraId="539BDC0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</w:t>
      </w:r>
      <w:proofErr w:type="spellStart"/>
      <w:r w:rsidRPr="003F2322">
        <w:rPr>
          <w:rStyle w:val="StyleEmphasisConsolasBoldNotItalic"/>
          <w:sz w:val="18"/>
          <w:szCs w:val="18"/>
        </w:rPr>
        <w:t>putchar</w:t>
      </w:r>
      <w:proofErr w:type="spellEnd"/>
      <w:r w:rsidRPr="003F2322">
        <w:rPr>
          <w:rStyle w:val="StyleEmphasisConsolasBoldNotItalic"/>
          <w:sz w:val="18"/>
          <w:szCs w:val="18"/>
        </w:rPr>
        <w:t>(a[j][</w:t>
      </w:r>
      <w:proofErr w:type="spellStart"/>
      <w:r w:rsidRPr="003F2322">
        <w:rPr>
          <w:rStyle w:val="StyleEmphasisConsolasBoldNotItalic"/>
          <w:sz w:val="18"/>
          <w:szCs w:val="18"/>
        </w:rPr>
        <w:t>i</w:t>
      </w:r>
      <w:proofErr w:type="spellEnd"/>
      <w:r w:rsidRPr="003F2322">
        <w:rPr>
          <w:rStyle w:val="StyleEmphasisConsolasBoldNotItalic"/>
          <w:sz w:val="18"/>
          <w:szCs w:val="18"/>
        </w:rPr>
        <w:t>]);</w:t>
      </w:r>
    </w:p>
    <w:p w14:paraId="1D54024F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}</w:t>
      </w:r>
    </w:p>
    <w:p w14:paraId="3AE95269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</w:t>
      </w:r>
      <w:proofErr w:type="spellStart"/>
      <w:r w:rsidRPr="003F2322">
        <w:rPr>
          <w:rStyle w:val="StyleEmphasisConsolasBoldNotItalic"/>
          <w:sz w:val="18"/>
          <w:szCs w:val="18"/>
        </w:rPr>
        <w:t>printf</w:t>
      </w:r>
      <w:proofErr w:type="spellEnd"/>
      <w:r w:rsidRPr="003F2322">
        <w:rPr>
          <w:rStyle w:val="StyleEmphasisConsolasBoldNotItalic"/>
          <w:sz w:val="18"/>
          <w:szCs w:val="18"/>
        </w:rPr>
        <w:t>("\n");</w:t>
      </w:r>
    </w:p>
    <w:p w14:paraId="240B6B7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}</w:t>
      </w:r>
    </w:p>
    <w:p w14:paraId="6525E46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79B93F00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gramStart"/>
      <w:r w:rsidRPr="003F2322">
        <w:rPr>
          <w:rStyle w:val="StyleEmphasisConsolasBoldNotItalic"/>
          <w:sz w:val="18"/>
          <w:szCs w:val="18"/>
        </w:rPr>
        <w:t>input(</w:t>
      </w:r>
      <w:proofErr w:type="gramEnd"/>
      <w:r w:rsidRPr="003F2322">
        <w:rPr>
          <w:rStyle w:val="StyleEmphasisConsolasBoldNotItalic"/>
          <w:sz w:val="18"/>
          <w:szCs w:val="18"/>
        </w:rPr>
        <w:t>a, x, y);</w:t>
      </w:r>
    </w:p>
    <w:p w14:paraId="52B2EA8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34DCC6F7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return;</w:t>
      </w:r>
    </w:p>
    <w:p w14:paraId="14C9BDD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}</w:t>
      </w:r>
    </w:p>
    <w:p w14:paraId="1A85696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0B287A8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void </w:t>
      </w:r>
      <w:proofErr w:type="gramStart"/>
      <w:r w:rsidRPr="003F2322">
        <w:rPr>
          <w:rStyle w:val="StyleEmphasisConsolasBoldNotItalic"/>
          <w:sz w:val="18"/>
          <w:szCs w:val="18"/>
        </w:rPr>
        <w:t>input(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char a[ROOM_WIDTH][ROOM_HEIGHT],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x, </w:t>
      </w:r>
      <w:proofErr w:type="spellStart"/>
      <w:r w:rsidRPr="003F2322">
        <w:rPr>
          <w:rStyle w:val="StyleEmphasisConsolasBoldNotItalic"/>
          <w:sz w:val="18"/>
          <w:szCs w:val="18"/>
        </w:rPr>
        <w:t>int</w:t>
      </w:r>
      <w:proofErr w:type="spellEnd"/>
      <w:r w:rsidRPr="003F2322">
        <w:rPr>
          <w:rStyle w:val="StyleEmphasisConsolasBoldNotItalic"/>
          <w:sz w:val="18"/>
          <w:szCs w:val="18"/>
        </w:rPr>
        <w:t xml:space="preserve"> y)</w:t>
      </w:r>
    </w:p>
    <w:p w14:paraId="2AF0F059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{</w:t>
      </w:r>
    </w:p>
    <w:p w14:paraId="78414A5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a[x][y] = '.';</w:t>
      </w:r>
    </w:p>
    <w:p w14:paraId="7BCECF49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char </w:t>
      </w:r>
      <w:proofErr w:type="gramStart"/>
      <w:r w:rsidRPr="003F2322">
        <w:rPr>
          <w:rStyle w:val="StyleEmphasisConsolasBoldNotItalic"/>
          <w:sz w:val="18"/>
          <w:szCs w:val="18"/>
        </w:rPr>
        <w:t>in[</w:t>
      </w:r>
      <w:proofErr w:type="gramEnd"/>
      <w:r w:rsidRPr="003F2322">
        <w:rPr>
          <w:rStyle w:val="StyleEmphasisConsolasBoldNotItalic"/>
          <w:sz w:val="18"/>
          <w:szCs w:val="18"/>
        </w:rPr>
        <w:t>1];</w:t>
      </w:r>
    </w:p>
    <w:p w14:paraId="47F32D50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571E3166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scanf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"%s", in);</w:t>
      </w:r>
    </w:p>
    <w:p w14:paraId="3C5A000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63BEFA0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switch(</w:t>
      </w:r>
      <w:proofErr w:type="gramStart"/>
      <w:r w:rsidRPr="003F2322">
        <w:rPr>
          <w:rStyle w:val="StyleEmphasisConsolasBoldNotItalic"/>
          <w:sz w:val="18"/>
          <w:szCs w:val="18"/>
        </w:rPr>
        <w:t>in[</w:t>
      </w:r>
      <w:proofErr w:type="gramEnd"/>
      <w:r w:rsidRPr="003F2322">
        <w:rPr>
          <w:rStyle w:val="StyleEmphasisConsolasBoldNotItalic"/>
          <w:sz w:val="18"/>
          <w:szCs w:val="18"/>
        </w:rPr>
        <w:t>0])</w:t>
      </w:r>
    </w:p>
    <w:p w14:paraId="308BE72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{</w:t>
      </w:r>
    </w:p>
    <w:p w14:paraId="02302EA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case ('w'): y = y - 1;</w:t>
      </w:r>
    </w:p>
    <w:p w14:paraId="0D7B2BF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break;</w:t>
      </w:r>
    </w:p>
    <w:p w14:paraId="495368E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case 's': y = y + 1;</w:t>
      </w:r>
    </w:p>
    <w:p w14:paraId="1FEBFDD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break;</w:t>
      </w:r>
    </w:p>
    <w:p w14:paraId="3B7538F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case 'd': x = x + 1;</w:t>
      </w:r>
    </w:p>
    <w:p w14:paraId="1B16D66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break;</w:t>
      </w:r>
    </w:p>
    <w:p w14:paraId="562C57F4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case 'a': x = x - 1;</w:t>
      </w:r>
    </w:p>
    <w:p w14:paraId="7E37155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break;</w:t>
      </w:r>
    </w:p>
    <w:p w14:paraId="223B75F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default: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printf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"YOU CAN'T GO THAT WAY!\n");</w:t>
      </w:r>
    </w:p>
    <w:p w14:paraId="5E285A6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     </w:t>
      </w:r>
      <w:proofErr w:type="gramStart"/>
      <w:r w:rsidRPr="003F2322">
        <w:rPr>
          <w:rStyle w:val="StyleEmphasisConsolasBoldNotItalic"/>
          <w:sz w:val="18"/>
          <w:szCs w:val="18"/>
        </w:rPr>
        <w:t>input(</w:t>
      </w:r>
      <w:proofErr w:type="gramEnd"/>
      <w:r w:rsidRPr="003F2322">
        <w:rPr>
          <w:rStyle w:val="StyleEmphasisConsolasBoldNotItalic"/>
          <w:sz w:val="18"/>
          <w:szCs w:val="18"/>
        </w:rPr>
        <w:t>a, x, y);</w:t>
      </w:r>
    </w:p>
    <w:p w14:paraId="4D2199B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    break;</w:t>
      </w:r>
    </w:p>
    <w:p w14:paraId="1D137320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0E34647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}</w:t>
      </w:r>
    </w:p>
    <w:p w14:paraId="0AFE50B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596C4F0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if (x &lt; 0 || y &lt; 0 || x &gt; ROOM_WIDTH - 1 || y &gt; ROOM_HEIGHT -1)</w:t>
      </w:r>
    </w:p>
    <w:p w14:paraId="2B1FCC3B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{</w:t>
      </w:r>
    </w:p>
    <w:p w14:paraId="7DEAB85D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printf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"YOU CAN'T GO THAT WAY!\n");</w:t>
      </w:r>
    </w:p>
    <w:p w14:paraId="30AFCC2F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6338FF6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x = (x &gt; ROOM_WIDTH - 1</w:t>
      </w:r>
      <w:proofErr w:type="gramStart"/>
      <w:r w:rsidRPr="003F2322">
        <w:rPr>
          <w:rStyle w:val="StyleEmphasisConsolasBoldNotItalic"/>
          <w:sz w:val="18"/>
          <w:szCs w:val="18"/>
        </w:rPr>
        <w:t>) ?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 ROOM_WIDTH - 1: x;</w:t>
      </w:r>
    </w:p>
    <w:p w14:paraId="1CAB654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x = (x &lt; 0</w:t>
      </w:r>
      <w:proofErr w:type="gramStart"/>
      <w:r w:rsidRPr="003F2322">
        <w:rPr>
          <w:rStyle w:val="StyleEmphasisConsolasBoldNotItalic"/>
          <w:sz w:val="18"/>
          <w:szCs w:val="18"/>
        </w:rPr>
        <w:t>) ?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 0: x;</w:t>
      </w:r>
    </w:p>
    <w:p w14:paraId="7658C0C9" w14:textId="4B062A82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y = (y &gt; ROOM_HEIGHT - 1</w:t>
      </w:r>
      <w:proofErr w:type="gramStart"/>
      <w:r w:rsidRPr="003F2322">
        <w:rPr>
          <w:rStyle w:val="StyleEmphasisConsolasBoldNotItalic"/>
          <w:sz w:val="18"/>
          <w:szCs w:val="18"/>
        </w:rPr>
        <w:t>)</w:t>
      </w:r>
      <w:r w:rsidR="00250EE3">
        <w:rPr>
          <w:rStyle w:val="StyleEmphasisConsolasBoldNotItalic"/>
          <w:sz w:val="18"/>
          <w:szCs w:val="18"/>
        </w:rPr>
        <w:t xml:space="preserve"> </w:t>
      </w:r>
      <w:r w:rsidRPr="003F2322">
        <w:rPr>
          <w:rStyle w:val="StyleEmphasisConsolasBoldNotItalic"/>
          <w:sz w:val="18"/>
          <w:szCs w:val="18"/>
        </w:rPr>
        <w:t>?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 ROOM_WIDTH - 1: y;</w:t>
      </w:r>
    </w:p>
    <w:p w14:paraId="45E8CC1D" w14:textId="77EA0F4D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y = (y &lt; 0</w:t>
      </w:r>
      <w:proofErr w:type="gramStart"/>
      <w:r w:rsidRPr="003F2322">
        <w:rPr>
          <w:rStyle w:val="StyleEmphasisConsolasBoldNotItalic"/>
          <w:sz w:val="18"/>
          <w:szCs w:val="18"/>
        </w:rPr>
        <w:t>)</w:t>
      </w:r>
      <w:r w:rsidR="00250EE3">
        <w:rPr>
          <w:rStyle w:val="StyleEmphasisConsolasBoldNotItalic"/>
          <w:sz w:val="18"/>
          <w:szCs w:val="18"/>
        </w:rPr>
        <w:t xml:space="preserve"> </w:t>
      </w:r>
      <w:r w:rsidRPr="003F2322">
        <w:rPr>
          <w:rStyle w:val="StyleEmphasisConsolasBoldNotItalic"/>
          <w:sz w:val="18"/>
          <w:szCs w:val="18"/>
        </w:rPr>
        <w:t>?</w:t>
      </w:r>
      <w:proofErr w:type="gramEnd"/>
      <w:r w:rsidRPr="003F2322">
        <w:rPr>
          <w:rStyle w:val="StyleEmphasisConsolasBoldNotItalic"/>
          <w:sz w:val="18"/>
          <w:szCs w:val="18"/>
        </w:rPr>
        <w:t xml:space="preserve"> 0: y;</w:t>
      </w:r>
    </w:p>
    <w:p w14:paraId="0EEB605C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76DC6B8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    </w:t>
      </w:r>
      <w:proofErr w:type="gramStart"/>
      <w:r w:rsidRPr="003F2322">
        <w:rPr>
          <w:rStyle w:val="StyleEmphasisConsolasBoldNotItalic"/>
          <w:sz w:val="18"/>
          <w:szCs w:val="18"/>
        </w:rPr>
        <w:t>input(</w:t>
      </w:r>
      <w:proofErr w:type="gramEnd"/>
      <w:r w:rsidRPr="003F2322">
        <w:rPr>
          <w:rStyle w:val="StyleEmphasisConsolasBoldNotItalic"/>
          <w:sz w:val="18"/>
          <w:szCs w:val="18"/>
        </w:rPr>
        <w:t>a, x, y);</w:t>
      </w:r>
    </w:p>
    <w:p w14:paraId="01153C0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}</w:t>
      </w:r>
    </w:p>
    <w:p w14:paraId="26ABF437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2DC4B38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clrscr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);</w:t>
      </w:r>
    </w:p>
    <w:p w14:paraId="6E2732D1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printmap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a, x, y);</w:t>
      </w:r>
    </w:p>
    <w:p w14:paraId="70D5610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44F8AE7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return;</w:t>
      </w:r>
    </w:p>
    <w:p w14:paraId="1349485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}</w:t>
      </w:r>
    </w:p>
    <w:p w14:paraId="7D6843C2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23FC5EBE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void </w:t>
      </w:r>
      <w:proofErr w:type="spellStart"/>
      <w:proofErr w:type="gramStart"/>
      <w:r w:rsidRPr="003F2322">
        <w:rPr>
          <w:rStyle w:val="StyleEmphasisConsolasBoldNotItalic"/>
          <w:sz w:val="18"/>
          <w:szCs w:val="18"/>
        </w:rPr>
        <w:t>clrscr</w:t>
      </w:r>
      <w:proofErr w:type="spellEnd"/>
      <w:r w:rsidRPr="003F2322">
        <w:rPr>
          <w:rStyle w:val="StyleEmphasisConsolasBoldNotItalic"/>
          <w:sz w:val="18"/>
          <w:szCs w:val="18"/>
        </w:rPr>
        <w:t>(</w:t>
      </w:r>
      <w:proofErr w:type="gramEnd"/>
      <w:r w:rsidRPr="003F2322">
        <w:rPr>
          <w:rStyle w:val="StyleEmphasisConsolasBoldNotItalic"/>
          <w:sz w:val="18"/>
          <w:szCs w:val="18"/>
        </w:rPr>
        <w:t>)</w:t>
      </w:r>
    </w:p>
    <w:p w14:paraId="23CB5CD7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{</w:t>
      </w:r>
    </w:p>
    <w:p w14:paraId="4BB57853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system("@</w:t>
      </w:r>
      <w:proofErr w:type="spellStart"/>
      <w:r w:rsidRPr="003F2322">
        <w:rPr>
          <w:rStyle w:val="StyleEmphasisConsolasBoldNotItalic"/>
          <w:sz w:val="18"/>
          <w:szCs w:val="18"/>
        </w:rPr>
        <w:t>cls</w:t>
      </w:r>
      <w:proofErr w:type="spellEnd"/>
      <w:r w:rsidRPr="003F2322">
        <w:rPr>
          <w:rStyle w:val="StyleEmphasisConsolasBoldNotItalic"/>
          <w:sz w:val="18"/>
          <w:szCs w:val="18"/>
        </w:rPr>
        <w:t>||clear");</w:t>
      </w:r>
    </w:p>
    <w:p w14:paraId="0BD5E84A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</w:p>
    <w:p w14:paraId="283D1415" w14:textId="77777777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 xml:space="preserve">    return;</w:t>
      </w:r>
    </w:p>
    <w:p w14:paraId="3ED0A33D" w14:textId="4A38421E" w:rsidR="003F2322" w:rsidRPr="003F2322" w:rsidRDefault="003F2322" w:rsidP="003F2322">
      <w:pPr>
        <w:pStyle w:val="StyleLatinConsolasAsianMSMincho95ptLeft127cm"/>
        <w:rPr>
          <w:rStyle w:val="StyleEmphasisConsolasBoldNotItalic"/>
          <w:sz w:val="18"/>
          <w:szCs w:val="18"/>
        </w:rPr>
      </w:pPr>
      <w:r w:rsidRPr="003F2322">
        <w:rPr>
          <w:rStyle w:val="StyleEmphasisConsolasBoldNotItalic"/>
          <w:sz w:val="18"/>
          <w:szCs w:val="18"/>
        </w:rPr>
        <w:t>}</w:t>
      </w:r>
    </w:p>
    <w:sectPr w:rsidR="003F2322" w:rsidRPr="003F2322" w:rsidSect="00E404CA">
      <w:footerReference w:type="default" r:id="rId9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C3AF3" w14:textId="77777777" w:rsidR="00CC03F0" w:rsidRDefault="00CC03F0" w:rsidP="00E404CA">
      <w:r>
        <w:separator/>
      </w:r>
    </w:p>
  </w:endnote>
  <w:endnote w:type="continuationSeparator" w:id="0">
    <w:p w14:paraId="75BDCB9C" w14:textId="77777777" w:rsidR="00CC03F0" w:rsidRDefault="00CC03F0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F476C" w14:textId="540A4333" w:rsidR="00505BA0" w:rsidRDefault="00505BA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F1111">
      <w:rPr>
        <w:noProof/>
      </w:rPr>
      <w:t>6</w:t>
    </w:r>
    <w:r>
      <w:rPr>
        <w:noProof/>
      </w:rPr>
      <w:fldChar w:fldCharType="end"/>
    </w:r>
  </w:p>
  <w:p w14:paraId="6683DBCA" w14:textId="77777777" w:rsidR="00505BA0" w:rsidRDefault="00505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F8EC7" w14:textId="77777777" w:rsidR="00CC03F0" w:rsidRDefault="00CC03F0" w:rsidP="00E404CA">
      <w:r>
        <w:separator/>
      </w:r>
    </w:p>
  </w:footnote>
  <w:footnote w:type="continuationSeparator" w:id="0">
    <w:p w14:paraId="0C029F93" w14:textId="77777777" w:rsidR="00CC03F0" w:rsidRDefault="00CC03F0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0465"/>
    <w:multiLevelType w:val="hybridMultilevel"/>
    <w:tmpl w:val="33D6253A"/>
    <w:lvl w:ilvl="0" w:tplc="D8CA3D5A">
      <w:start w:val="1"/>
      <w:numFmt w:val="decimal"/>
      <w:pStyle w:val="StyleBulleted8p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FEE"/>
    <w:multiLevelType w:val="hybridMultilevel"/>
    <w:tmpl w:val="B2EC9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0605"/>
    <w:multiLevelType w:val="hybridMultilevel"/>
    <w:tmpl w:val="29A60B28"/>
    <w:lvl w:ilvl="0" w:tplc="6E12008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B73DB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7782"/>
    <w:rsid w:val="0001038B"/>
    <w:rsid w:val="00014F90"/>
    <w:rsid w:val="00017B59"/>
    <w:rsid w:val="000248C8"/>
    <w:rsid w:val="0005693C"/>
    <w:rsid w:val="000652AE"/>
    <w:rsid w:val="00070EAD"/>
    <w:rsid w:val="00072FF2"/>
    <w:rsid w:val="000741F9"/>
    <w:rsid w:val="000768B4"/>
    <w:rsid w:val="00080DEB"/>
    <w:rsid w:val="00086C84"/>
    <w:rsid w:val="00093AAC"/>
    <w:rsid w:val="000A11B6"/>
    <w:rsid w:val="000A4A19"/>
    <w:rsid w:val="000A650F"/>
    <w:rsid w:val="000B471E"/>
    <w:rsid w:val="000B648D"/>
    <w:rsid w:val="000C19F2"/>
    <w:rsid w:val="000C28B9"/>
    <w:rsid w:val="000C3CEB"/>
    <w:rsid w:val="000C6583"/>
    <w:rsid w:val="000C6616"/>
    <w:rsid w:val="000D3A15"/>
    <w:rsid w:val="000E323F"/>
    <w:rsid w:val="000E5A2C"/>
    <w:rsid w:val="000E7D36"/>
    <w:rsid w:val="000F39FF"/>
    <w:rsid w:val="0010251A"/>
    <w:rsid w:val="0010331D"/>
    <w:rsid w:val="0011115D"/>
    <w:rsid w:val="001247EB"/>
    <w:rsid w:val="0012601A"/>
    <w:rsid w:val="001353DF"/>
    <w:rsid w:val="00136A68"/>
    <w:rsid w:val="00165113"/>
    <w:rsid w:val="0016634D"/>
    <w:rsid w:val="00166859"/>
    <w:rsid w:val="001720AD"/>
    <w:rsid w:val="00180AD7"/>
    <w:rsid w:val="0019487B"/>
    <w:rsid w:val="001955BF"/>
    <w:rsid w:val="001A45C4"/>
    <w:rsid w:val="001A5EDD"/>
    <w:rsid w:val="001B3CFE"/>
    <w:rsid w:val="001B4504"/>
    <w:rsid w:val="001B4D69"/>
    <w:rsid w:val="001B6EA2"/>
    <w:rsid w:val="001B7E1A"/>
    <w:rsid w:val="001C06D7"/>
    <w:rsid w:val="001C2346"/>
    <w:rsid w:val="001C641A"/>
    <w:rsid w:val="001E6D92"/>
    <w:rsid w:val="001E71BB"/>
    <w:rsid w:val="001F0240"/>
    <w:rsid w:val="001F745E"/>
    <w:rsid w:val="002013C5"/>
    <w:rsid w:val="00206F7D"/>
    <w:rsid w:val="00211A4D"/>
    <w:rsid w:val="002122F8"/>
    <w:rsid w:val="00214416"/>
    <w:rsid w:val="00230B6A"/>
    <w:rsid w:val="00244390"/>
    <w:rsid w:val="002458DA"/>
    <w:rsid w:val="00246E9F"/>
    <w:rsid w:val="00250EE3"/>
    <w:rsid w:val="0025653A"/>
    <w:rsid w:val="002568A2"/>
    <w:rsid w:val="00257785"/>
    <w:rsid w:val="00263A0C"/>
    <w:rsid w:val="00265E55"/>
    <w:rsid w:val="00267084"/>
    <w:rsid w:val="0027223E"/>
    <w:rsid w:val="002732D8"/>
    <w:rsid w:val="00275D82"/>
    <w:rsid w:val="00276272"/>
    <w:rsid w:val="00281042"/>
    <w:rsid w:val="0028189A"/>
    <w:rsid w:val="0028209A"/>
    <w:rsid w:val="002822CB"/>
    <w:rsid w:val="002958E3"/>
    <w:rsid w:val="002A0A70"/>
    <w:rsid w:val="002A22A8"/>
    <w:rsid w:val="002B4011"/>
    <w:rsid w:val="002B6913"/>
    <w:rsid w:val="002D106C"/>
    <w:rsid w:val="002D67D4"/>
    <w:rsid w:val="002E46B7"/>
    <w:rsid w:val="002E67AC"/>
    <w:rsid w:val="002F0111"/>
    <w:rsid w:val="00301177"/>
    <w:rsid w:val="00301EE4"/>
    <w:rsid w:val="003025F2"/>
    <w:rsid w:val="0030455F"/>
    <w:rsid w:val="0031192E"/>
    <w:rsid w:val="003151BE"/>
    <w:rsid w:val="003160D3"/>
    <w:rsid w:val="003176B3"/>
    <w:rsid w:val="003205F8"/>
    <w:rsid w:val="00324A84"/>
    <w:rsid w:val="003262C6"/>
    <w:rsid w:val="00331DEF"/>
    <w:rsid w:val="0033223A"/>
    <w:rsid w:val="00335525"/>
    <w:rsid w:val="0034192F"/>
    <w:rsid w:val="00343A4B"/>
    <w:rsid w:val="003456FB"/>
    <w:rsid w:val="003527B9"/>
    <w:rsid w:val="00353969"/>
    <w:rsid w:val="0036159E"/>
    <w:rsid w:val="00365519"/>
    <w:rsid w:val="00367430"/>
    <w:rsid w:val="00371143"/>
    <w:rsid w:val="00377B82"/>
    <w:rsid w:val="00381432"/>
    <w:rsid w:val="00381DC2"/>
    <w:rsid w:val="003846A9"/>
    <w:rsid w:val="00385A5A"/>
    <w:rsid w:val="00386C68"/>
    <w:rsid w:val="00393473"/>
    <w:rsid w:val="003B022B"/>
    <w:rsid w:val="003B3C07"/>
    <w:rsid w:val="003B4418"/>
    <w:rsid w:val="003B5277"/>
    <w:rsid w:val="003B7997"/>
    <w:rsid w:val="003E53A6"/>
    <w:rsid w:val="003F0B11"/>
    <w:rsid w:val="003F2322"/>
    <w:rsid w:val="00403685"/>
    <w:rsid w:val="004163E4"/>
    <w:rsid w:val="0041719F"/>
    <w:rsid w:val="00423DAD"/>
    <w:rsid w:val="00430774"/>
    <w:rsid w:val="00442E5F"/>
    <w:rsid w:val="00443B4F"/>
    <w:rsid w:val="004506DC"/>
    <w:rsid w:val="00460E4F"/>
    <w:rsid w:val="0046476F"/>
    <w:rsid w:val="00465FBE"/>
    <w:rsid w:val="00481873"/>
    <w:rsid w:val="00481916"/>
    <w:rsid w:val="004A3B85"/>
    <w:rsid w:val="004A4566"/>
    <w:rsid w:val="004B1852"/>
    <w:rsid w:val="004B301F"/>
    <w:rsid w:val="004B6DB1"/>
    <w:rsid w:val="004C035D"/>
    <w:rsid w:val="004E3679"/>
    <w:rsid w:val="004E6EE6"/>
    <w:rsid w:val="004F0C2A"/>
    <w:rsid w:val="004F244C"/>
    <w:rsid w:val="004F5D44"/>
    <w:rsid w:val="004F6AF7"/>
    <w:rsid w:val="00505BA0"/>
    <w:rsid w:val="00511CCD"/>
    <w:rsid w:val="0052638B"/>
    <w:rsid w:val="00526A66"/>
    <w:rsid w:val="00545575"/>
    <w:rsid w:val="005642FB"/>
    <w:rsid w:val="00566339"/>
    <w:rsid w:val="00566E70"/>
    <w:rsid w:val="00572D9F"/>
    <w:rsid w:val="00573605"/>
    <w:rsid w:val="005848C3"/>
    <w:rsid w:val="0058688A"/>
    <w:rsid w:val="0059391A"/>
    <w:rsid w:val="005A5949"/>
    <w:rsid w:val="005A7C5D"/>
    <w:rsid w:val="005B35BF"/>
    <w:rsid w:val="005B5AAE"/>
    <w:rsid w:val="005B5F19"/>
    <w:rsid w:val="005B6255"/>
    <w:rsid w:val="005C4FD9"/>
    <w:rsid w:val="005C77DC"/>
    <w:rsid w:val="005C7A2E"/>
    <w:rsid w:val="005D20EF"/>
    <w:rsid w:val="005E18AC"/>
    <w:rsid w:val="005E33E3"/>
    <w:rsid w:val="005E3B1E"/>
    <w:rsid w:val="005E44A1"/>
    <w:rsid w:val="005F3D8A"/>
    <w:rsid w:val="00615B54"/>
    <w:rsid w:val="006234CD"/>
    <w:rsid w:val="00623DE0"/>
    <w:rsid w:val="00624426"/>
    <w:rsid w:val="00627103"/>
    <w:rsid w:val="00631C45"/>
    <w:rsid w:val="006355F3"/>
    <w:rsid w:val="00636D39"/>
    <w:rsid w:val="00651F88"/>
    <w:rsid w:val="006527EA"/>
    <w:rsid w:val="0065584D"/>
    <w:rsid w:val="00666F3B"/>
    <w:rsid w:val="00666F5B"/>
    <w:rsid w:val="0067534B"/>
    <w:rsid w:val="006770AB"/>
    <w:rsid w:val="00683869"/>
    <w:rsid w:val="00684E38"/>
    <w:rsid w:val="00685BEC"/>
    <w:rsid w:val="00686320"/>
    <w:rsid w:val="00687AB4"/>
    <w:rsid w:val="00694461"/>
    <w:rsid w:val="00697BCA"/>
    <w:rsid w:val="006A410A"/>
    <w:rsid w:val="006A512C"/>
    <w:rsid w:val="006B5332"/>
    <w:rsid w:val="006B7F9A"/>
    <w:rsid w:val="006C37F1"/>
    <w:rsid w:val="006C7646"/>
    <w:rsid w:val="006D01C6"/>
    <w:rsid w:val="006D4FC9"/>
    <w:rsid w:val="006D4FDE"/>
    <w:rsid w:val="006E457E"/>
    <w:rsid w:val="00700D21"/>
    <w:rsid w:val="0070254C"/>
    <w:rsid w:val="00702615"/>
    <w:rsid w:val="00706EB1"/>
    <w:rsid w:val="0070728C"/>
    <w:rsid w:val="00720E0E"/>
    <w:rsid w:val="00722A07"/>
    <w:rsid w:val="0073115F"/>
    <w:rsid w:val="0073268E"/>
    <w:rsid w:val="00734699"/>
    <w:rsid w:val="00741317"/>
    <w:rsid w:val="0074199A"/>
    <w:rsid w:val="0074319B"/>
    <w:rsid w:val="007464DD"/>
    <w:rsid w:val="00752758"/>
    <w:rsid w:val="00753308"/>
    <w:rsid w:val="007533F1"/>
    <w:rsid w:val="00754B93"/>
    <w:rsid w:val="00756F0C"/>
    <w:rsid w:val="007640D6"/>
    <w:rsid w:val="0077237C"/>
    <w:rsid w:val="00784F8B"/>
    <w:rsid w:val="00786065"/>
    <w:rsid w:val="00794442"/>
    <w:rsid w:val="007A1566"/>
    <w:rsid w:val="007B0D8D"/>
    <w:rsid w:val="007B26EA"/>
    <w:rsid w:val="007B63C6"/>
    <w:rsid w:val="007B6B8A"/>
    <w:rsid w:val="007C4283"/>
    <w:rsid w:val="007D5EAE"/>
    <w:rsid w:val="007E3893"/>
    <w:rsid w:val="007E3F54"/>
    <w:rsid w:val="007E6E52"/>
    <w:rsid w:val="007F41B1"/>
    <w:rsid w:val="007F7E93"/>
    <w:rsid w:val="0080373F"/>
    <w:rsid w:val="00815EAB"/>
    <w:rsid w:val="008239D7"/>
    <w:rsid w:val="00841CD5"/>
    <w:rsid w:val="00846376"/>
    <w:rsid w:val="00850CCA"/>
    <w:rsid w:val="00851089"/>
    <w:rsid w:val="008529C6"/>
    <w:rsid w:val="00853CC7"/>
    <w:rsid w:val="00866436"/>
    <w:rsid w:val="00872609"/>
    <w:rsid w:val="0087561F"/>
    <w:rsid w:val="008767C7"/>
    <w:rsid w:val="00876A5C"/>
    <w:rsid w:val="008819CA"/>
    <w:rsid w:val="00881F00"/>
    <w:rsid w:val="00890219"/>
    <w:rsid w:val="00895A7D"/>
    <w:rsid w:val="008C1A70"/>
    <w:rsid w:val="008D5291"/>
    <w:rsid w:val="008E4968"/>
    <w:rsid w:val="008E6C02"/>
    <w:rsid w:val="008E7DC2"/>
    <w:rsid w:val="008F59D2"/>
    <w:rsid w:val="008F6340"/>
    <w:rsid w:val="0090040B"/>
    <w:rsid w:val="00900AFC"/>
    <w:rsid w:val="0090388F"/>
    <w:rsid w:val="00905199"/>
    <w:rsid w:val="009108A2"/>
    <w:rsid w:val="009362FC"/>
    <w:rsid w:val="00937D29"/>
    <w:rsid w:val="00952262"/>
    <w:rsid w:val="009830FC"/>
    <w:rsid w:val="00983100"/>
    <w:rsid w:val="00994AEE"/>
    <w:rsid w:val="00997FC8"/>
    <w:rsid w:val="009C089B"/>
    <w:rsid w:val="009C238D"/>
    <w:rsid w:val="009C4CEF"/>
    <w:rsid w:val="009D1FF4"/>
    <w:rsid w:val="009D3728"/>
    <w:rsid w:val="009F031A"/>
    <w:rsid w:val="009F1B6C"/>
    <w:rsid w:val="009F5209"/>
    <w:rsid w:val="009F52E5"/>
    <w:rsid w:val="00A06520"/>
    <w:rsid w:val="00A10D32"/>
    <w:rsid w:val="00A13C0A"/>
    <w:rsid w:val="00A1467E"/>
    <w:rsid w:val="00A2465B"/>
    <w:rsid w:val="00A278AB"/>
    <w:rsid w:val="00A30312"/>
    <w:rsid w:val="00A322A8"/>
    <w:rsid w:val="00A32EEF"/>
    <w:rsid w:val="00A355A4"/>
    <w:rsid w:val="00A36AB1"/>
    <w:rsid w:val="00A42707"/>
    <w:rsid w:val="00A46F97"/>
    <w:rsid w:val="00A523D2"/>
    <w:rsid w:val="00A53E6E"/>
    <w:rsid w:val="00A649C2"/>
    <w:rsid w:val="00A64B87"/>
    <w:rsid w:val="00A70066"/>
    <w:rsid w:val="00A759B2"/>
    <w:rsid w:val="00A85AE2"/>
    <w:rsid w:val="00A90C0A"/>
    <w:rsid w:val="00AA4A42"/>
    <w:rsid w:val="00AB4F6D"/>
    <w:rsid w:val="00AE5764"/>
    <w:rsid w:val="00AE5BC1"/>
    <w:rsid w:val="00AE67C7"/>
    <w:rsid w:val="00AE6FE5"/>
    <w:rsid w:val="00AE7503"/>
    <w:rsid w:val="00B02395"/>
    <w:rsid w:val="00B071B2"/>
    <w:rsid w:val="00B1791E"/>
    <w:rsid w:val="00B24284"/>
    <w:rsid w:val="00B32FA4"/>
    <w:rsid w:val="00B343B9"/>
    <w:rsid w:val="00B40AFC"/>
    <w:rsid w:val="00B50A4D"/>
    <w:rsid w:val="00B56B47"/>
    <w:rsid w:val="00B60A97"/>
    <w:rsid w:val="00B63E84"/>
    <w:rsid w:val="00B7427A"/>
    <w:rsid w:val="00B74BA1"/>
    <w:rsid w:val="00B759F7"/>
    <w:rsid w:val="00B815FD"/>
    <w:rsid w:val="00B82345"/>
    <w:rsid w:val="00B97332"/>
    <w:rsid w:val="00BA24BF"/>
    <w:rsid w:val="00BB0A5A"/>
    <w:rsid w:val="00BB1A39"/>
    <w:rsid w:val="00BB213A"/>
    <w:rsid w:val="00BB6FE7"/>
    <w:rsid w:val="00BC1629"/>
    <w:rsid w:val="00BE3DB2"/>
    <w:rsid w:val="00BF2C8A"/>
    <w:rsid w:val="00BF7D9B"/>
    <w:rsid w:val="00C0426A"/>
    <w:rsid w:val="00C10775"/>
    <w:rsid w:val="00C10CFA"/>
    <w:rsid w:val="00C12E7F"/>
    <w:rsid w:val="00C15376"/>
    <w:rsid w:val="00C158BF"/>
    <w:rsid w:val="00C16AD1"/>
    <w:rsid w:val="00C348D5"/>
    <w:rsid w:val="00C34D46"/>
    <w:rsid w:val="00C37AF2"/>
    <w:rsid w:val="00C414E3"/>
    <w:rsid w:val="00C42398"/>
    <w:rsid w:val="00C45067"/>
    <w:rsid w:val="00C47D34"/>
    <w:rsid w:val="00C50361"/>
    <w:rsid w:val="00C5373F"/>
    <w:rsid w:val="00C5472D"/>
    <w:rsid w:val="00C56CD6"/>
    <w:rsid w:val="00C67A5A"/>
    <w:rsid w:val="00C72979"/>
    <w:rsid w:val="00C8517D"/>
    <w:rsid w:val="00C94358"/>
    <w:rsid w:val="00C95D0E"/>
    <w:rsid w:val="00C969C1"/>
    <w:rsid w:val="00C96B27"/>
    <w:rsid w:val="00C97D46"/>
    <w:rsid w:val="00CA18A9"/>
    <w:rsid w:val="00CB13F0"/>
    <w:rsid w:val="00CB176D"/>
    <w:rsid w:val="00CB23A2"/>
    <w:rsid w:val="00CB2C36"/>
    <w:rsid w:val="00CB72C4"/>
    <w:rsid w:val="00CC03F0"/>
    <w:rsid w:val="00CD1AF9"/>
    <w:rsid w:val="00CD2034"/>
    <w:rsid w:val="00CD42D6"/>
    <w:rsid w:val="00CE00B1"/>
    <w:rsid w:val="00CF0364"/>
    <w:rsid w:val="00CF624E"/>
    <w:rsid w:val="00CF68A7"/>
    <w:rsid w:val="00D04AB8"/>
    <w:rsid w:val="00D05472"/>
    <w:rsid w:val="00D17647"/>
    <w:rsid w:val="00D17931"/>
    <w:rsid w:val="00D234EE"/>
    <w:rsid w:val="00D23ABA"/>
    <w:rsid w:val="00D26109"/>
    <w:rsid w:val="00D31C6D"/>
    <w:rsid w:val="00D36348"/>
    <w:rsid w:val="00D36DF5"/>
    <w:rsid w:val="00D4227E"/>
    <w:rsid w:val="00D51E01"/>
    <w:rsid w:val="00D669CD"/>
    <w:rsid w:val="00D7469E"/>
    <w:rsid w:val="00D82401"/>
    <w:rsid w:val="00D94AA5"/>
    <w:rsid w:val="00DB0715"/>
    <w:rsid w:val="00DB71EB"/>
    <w:rsid w:val="00DC18E3"/>
    <w:rsid w:val="00DC2AE7"/>
    <w:rsid w:val="00DC6852"/>
    <w:rsid w:val="00DD0761"/>
    <w:rsid w:val="00DF3B2D"/>
    <w:rsid w:val="00DF5262"/>
    <w:rsid w:val="00E04945"/>
    <w:rsid w:val="00E0673E"/>
    <w:rsid w:val="00E12198"/>
    <w:rsid w:val="00E16294"/>
    <w:rsid w:val="00E210F3"/>
    <w:rsid w:val="00E314E4"/>
    <w:rsid w:val="00E31D21"/>
    <w:rsid w:val="00E404CA"/>
    <w:rsid w:val="00E5033C"/>
    <w:rsid w:val="00E517F3"/>
    <w:rsid w:val="00E57D63"/>
    <w:rsid w:val="00E61904"/>
    <w:rsid w:val="00E62A1B"/>
    <w:rsid w:val="00E6642D"/>
    <w:rsid w:val="00E66B45"/>
    <w:rsid w:val="00E737A3"/>
    <w:rsid w:val="00E757FC"/>
    <w:rsid w:val="00E909AD"/>
    <w:rsid w:val="00E90F5A"/>
    <w:rsid w:val="00EA73BE"/>
    <w:rsid w:val="00EB1062"/>
    <w:rsid w:val="00EC0541"/>
    <w:rsid w:val="00EC0942"/>
    <w:rsid w:val="00EC1868"/>
    <w:rsid w:val="00EC2148"/>
    <w:rsid w:val="00EC414C"/>
    <w:rsid w:val="00ED3F74"/>
    <w:rsid w:val="00ED4DB9"/>
    <w:rsid w:val="00EE1DF6"/>
    <w:rsid w:val="00EF0A18"/>
    <w:rsid w:val="00EF1992"/>
    <w:rsid w:val="00F25AAC"/>
    <w:rsid w:val="00F27E7B"/>
    <w:rsid w:val="00F31743"/>
    <w:rsid w:val="00F327E2"/>
    <w:rsid w:val="00F459B6"/>
    <w:rsid w:val="00F478BF"/>
    <w:rsid w:val="00F525FB"/>
    <w:rsid w:val="00F53CA2"/>
    <w:rsid w:val="00F74116"/>
    <w:rsid w:val="00F749E1"/>
    <w:rsid w:val="00F80AEE"/>
    <w:rsid w:val="00F82CD1"/>
    <w:rsid w:val="00F861D7"/>
    <w:rsid w:val="00F90A68"/>
    <w:rsid w:val="00F92EA5"/>
    <w:rsid w:val="00F97F36"/>
    <w:rsid w:val="00FA0EEE"/>
    <w:rsid w:val="00FA4EA7"/>
    <w:rsid w:val="00FB3C7C"/>
    <w:rsid w:val="00FC4930"/>
    <w:rsid w:val="00FD3481"/>
    <w:rsid w:val="00FE6283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EBE37"/>
  <w15:chartTrackingRefBased/>
  <w15:docId w15:val="{850F5F93-F18B-4A69-872F-FA59493E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D5"/>
    <w:rPr>
      <w:rFonts w:ascii="Calibri" w:eastAsia="Times New Roman" w:hAnsi="Calibri"/>
      <w:sz w:val="24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qFormat/>
    <w:rsid w:val="00430774"/>
    <w:rPr>
      <w:b/>
      <w:bCs/>
    </w:rPr>
  </w:style>
  <w:style w:type="character" w:styleId="Emphasis">
    <w:name w:val="Emphasis"/>
    <w:qFormat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semiHidden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iPriority w:val="99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qFormat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rsid w:val="00335525"/>
    <w:pPr>
      <w:numPr>
        <w:numId w:val="9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rsid w:val="00754B93"/>
    <w:rPr>
      <w:rFonts w:ascii="Courier New" w:hAnsi="Courier New"/>
      <w:b/>
      <w:bCs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5"/>
      </w:numPr>
    </w:pPr>
  </w:style>
  <w:style w:type="numbering" w:customStyle="1" w:styleId="mylist">
    <w:name w:val="mylist"/>
    <w:rsid w:val="002B6913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Subtitle1">
    <w:name w:val="Subtitle1"/>
    <w:basedOn w:val="Normal"/>
    <w:link w:val="subtitleChar"/>
    <w:qFormat/>
    <w:rsid w:val="00B1791E"/>
    <w:pPr>
      <w:numPr>
        <w:ilvl w:val="1"/>
      </w:numPr>
      <w:suppressAutoHyphens/>
      <w:spacing w:after="200" w:line="276" w:lineRule="auto"/>
      <w:jc w:val="center"/>
    </w:pPr>
    <w:rPr>
      <w:rFonts w:ascii="Cambria" w:hAnsi="Cambria"/>
      <w:i/>
      <w:iCs/>
      <w:color w:val="4F81BD"/>
      <w:spacing w:val="15"/>
      <w:sz w:val="20"/>
      <w:szCs w:val="20"/>
      <w:lang w:val="en-US"/>
    </w:rPr>
  </w:style>
  <w:style w:type="character" w:customStyle="1" w:styleId="subtitleChar">
    <w:name w:val="subtitle Char"/>
    <w:link w:val="Subtitle1"/>
    <w:rsid w:val="00B1791E"/>
    <w:rPr>
      <w:rFonts w:ascii="Cambria" w:eastAsia="Times New Roman" w:hAnsi="Cambria"/>
      <w:i/>
      <w:iCs/>
      <w:color w:val="4F81BD"/>
      <w:spacing w:val="15"/>
      <w:lang w:val="en-US" w:eastAsia="en-US" w:bidi="en-US"/>
    </w:rPr>
  </w:style>
  <w:style w:type="paragraph" w:styleId="Subtitle">
    <w:name w:val="Subtitle"/>
    <w:basedOn w:val="Normal"/>
    <w:next w:val="Normal"/>
    <w:link w:val="SubtitleChar0"/>
    <w:uiPriority w:val="11"/>
    <w:qFormat/>
    <w:rsid w:val="00B1791E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0">
    <w:name w:val="Subtitle Char"/>
    <w:link w:val="Subtitle"/>
    <w:uiPriority w:val="11"/>
    <w:rsid w:val="00B1791E"/>
    <w:rPr>
      <w:rFonts w:ascii="Cambria" w:eastAsia="Times New Roman" w:hAnsi="Cambria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3315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26C7607.dotm</Template>
  <TotalTime>146</TotalTime>
  <Pages>6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3D Games Programming - Topic 4</vt:lpstr>
    </vt:vector>
  </TitlesOfParts>
  <Company>Hewlett-Packard</Company>
  <LinksUpToDate>false</LinksUpToDate>
  <CharactersWithSpaces>13457</CharactersWithSpaces>
  <SharedDoc>false</SharedDoc>
  <HLinks>
    <vt:vector size="6" baseType="variant">
      <vt:variant>
        <vt:i4>3932287</vt:i4>
      </vt:variant>
      <vt:variant>
        <vt:i4>0</vt:i4>
      </vt:variant>
      <vt:variant>
        <vt:i4>0</vt:i4>
      </vt:variant>
      <vt:variant>
        <vt:i4>5</vt:i4>
      </vt:variant>
      <vt:variant>
        <vt:lpwstr>http://www.codeproject.com/KB/cs/MasteringInDebugging.aspx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Games Programming - Topic 4</dc:title>
  <dc:subject/>
  <dc:creator>LIS</dc:creator>
  <cp:keywords/>
  <cp:lastModifiedBy>Windows User</cp:lastModifiedBy>
  <cp:revision>13</cp:revision>
  <dcterms:created xsi:type="dcterms:W3CDTF">2017-10-17T13:17:00Z</dcterms:created>
  <dcterms:modified xsi:type="dcterms:W3CDTF">2017-10-19T09:55:00Z</dcterms:modified>
</cp:coreProperties>
</file>